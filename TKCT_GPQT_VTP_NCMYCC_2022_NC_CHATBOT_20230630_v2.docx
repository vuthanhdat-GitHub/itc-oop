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65677962"/>
    <w:bookmarkStart w:id="1" w:name="_Toc467738734"/>
    <w:p w14:paraId="151C5149" w14:textId="77777777" w:rsidR="004D7DE9" w:rsidRPr="007031C8" w:rsidRDefault="001760CE" w:rsidP="00EC1CF3">
      <w:pPr>
        <w:pStyle w:val="NormalTB"/>
        <w:spacing w:before="120" w:line="276" w:lineRule="auto"/>
        <w:rPr>
          <w:rFonts w:ascii="Verdana" w:hAnsi="Verdana"/>
          <w:sz w:val="24"/>
          <w:szCs w:val="24"/>
          <w:lang w:val="en-US"/>
        </w:rPr>
      </w:pPr>
      <w:r w:rsidRPr="001760CE">
        <w:rPr>
          <w:rFonts w:ascii="Verdana" w:hAnsi="Verdana"/>
          <w:noProof/>
          <w:sz w:val="24"/>
          <w:szCs w:val="24"/>
        </w:rPr>
        <w:object w:dxaOrig="9495" w:dyaOrig="4860" w14:anchorId="49F34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3.5pt;height:41.9pt;mso-width-percent:0;mso-height-percent:0;mso-width-percent:0;mso-height-percent:0" o:ole="" o:allowoverlap="f">
            <v:imagedata r:id="rId8" o:title=""/>
          </v:shape>
          <o:OLEObject Type="Embed" ProgID="PBrush" ShapeID="_x0000_i1025" DrawAspect="Content" ObjectID="_1750602225" r:id="rId9"/>
        </w:object>
      </w:r>
    </w:p>
    <w:p w14:paraId="7A67182F" w14:textId="77777777" w:rsidR="00065CE8" w:rsidRPr="007031C8" w:rsidRDefault="00065CE8" w:rsidP="00EB0761">
      <w:pPr>
        <w:rPr>
          <w:rFonts w:ascii="Verdana" w:hAnsi="Verdana"/>
        </w:rPr>
      </w:pPr>
      <w:r w:rsidRPr="007031C8">
        <w:rPr>
          <w:rFonts w:ascii="Verdana" w:hAnsi="Verdana"/>
        </w:rPr>
        <w:t>TẬP ĐOÀN CÔNG NGHIỆP - VIỄN THÔNG QUÂN ĐỘI</w:t>
      </w:r>
    </w:p>
    <w:p w14:paraId="6017CBE4" w14:textId="77777777" w:rsidR="00FD6B1A" w:rsidRPr="007031C8" w:rsidRDefault="00FD6B1A" w:rsidP="00EB0761">
      <w:pPr>
        <w:rPr>
          <w:rFonts w:ascii="Verdana" w:hAnsi="Verdana"/>
        </w:rPr>
      </w:pPr>
      <w:r w:rsidRPr="007031C8">
        <w:rPr>
          <w:rFonts w:ascii="Verdana" w:hAnsi="Verdana"/>
        </w:rPr>
        <w:t>TRUNG TÂM GIẢI PHÁP</w:t>
      </w:r>
    </w:p>
    <w:p w14:paraId="0BF5DDBF" w14:textId="77777777" w:rsidR="004D7DE9" w:rsidRPr="007031C8" w:rsidRDefault="004D7DE9" w:rsidP="00115EC0">
      <w:pPr>
        <w:pStyle w:val="NormalTB"/>
        <w:widowControl w:val="0"/>
        <w:spacing w:before="120" w:line="276" w:lineRule="auto"/>
        <w:rPr>
          <w:rFonts w:ascii="Verdana" w:hAnsi="Verdana"/>
          <w:snapToGrid w:val="0"/>
          <w:sz w:val="24"/>
          <w:szCs w:val="24"/>
          <w:lang w:val="en-US"/>
        </w:rPr>
      </w:pPr>
    </w:p>
    <w:p w14:paraId="72489BC9" w14:textId="77777777" w:rsidR="004D7DE9" w:rsidRPr="007031C8" w:rsidRDefault="004D7DE9" w:rsidP="00115EC0">
      <w:pPr>
        <w:pStyle w:val="NormalTB"/>
        <w:spacing w:before="120" w:line="276" w:lineRule="auto"/>
        <w:rPr>
          <w:rFonts w:ascii="Verdana" w:hAnsi="Verdana"/>
          <w:sz w:val="24"/>
          <w:szCs w:val="24"/>
          <w:lang w:val="en-US"/>
        </w:rPr>
      </w:pPr>
    </w:p>
    <w:p w14:paraId="668D5F16" w14:textId="77777777" w:rsidR="004D7DE9" w:rsidRPr="007031C8" w:rsidRDefault="004D7DE9" w:rsidP="00EB0761">
      <w:pPr>
        <w:rPr>
          <w:rFonts w:ascii="Verdana" w:hAnsi="Verdana"/>
        </w:rPr>
      </w:pPr>
    </w:p>
    <w:p w14:paraId="5885AC94" w14:textId="77777777" w:rsidR="004D7DE9" w:rsidRPr="007031C8" w:rsidRDefault="004D7DE9" w:rsidP="00EB0761">
      <w:pPr>
        <w:rPr>
          <w:rFonts w:ascii="Verdana" w:hAnsi="Verdana"/>
        </w:rPr>
      </w:pPr>
    </w:p>
    <w:p w14:paraId="1B3A7E96" w14:textId="77777777" w:rsidR="004D7DE9" w:rsidRPr="007031C8" w:rsidRDefault="0053149A" w:rsidP="00115EC0">
      <w:pPr>
        <w:pStyle w:val="HeadingBig"/>
        <w:spacing w:line="276" w:lineRule="auto"/>
        <w:rPr>
          <w:rFonts w:ascii="Verdana" w:hAnsi="Verdana"/>
          <w:sz w:val="24"/>
          <w:szCs w:val="24"/>
        </w:rPr>
      </w:pPr>
      <w:r w:rsidRPr="007031C8">
        <w:rPr>
          <w:rFonts w:ascii="Verdana" w:hAnsi="Verdana"/>
          <w:sz w:val="24"/>
          <w:szCs w:val="24"/>
        </w:rPr>
        <w:t>TÀI LIỆU THIẾT KẾ CHI TIẾT</w:t>
      </w:r>
    </w:p>
    <w:p w14:paraId="2E170BA6" w14:textId="77777777" w:rsidR="008A2EAE" w:rsidRPr="007031C8" w:rsidRDefault="008A2EAE" w:rsidP="00EB0761">
      <w:pPr>
        <w:pStyle w:val="NormalCaption"/>
        <w:rPr>
          <w:rFonts w:ascii="Verdana" w:hAnsi="Verdana"/>
        </w:rPr>
      </w:pPr>
    </w:p>
    <w:p w14:paraId="452699E6" w14:textId="77777777" w:rsidR="00340AC8" w:rsidRPr="007031C8" w:rsidRDefault="00340AC8" w:rsidP="00EB0761">
      <w:pPr>
        <w:pStyle w:val="NormalCaption"/>
        <w:rPr>
          <w:rFonts w:ascii="Verdana" w:hAnsi="Verdana"/>
        </w:rPr>
      </w:pPr>
    </w:p>
    <w:p w14:paraId="74EAE80A" w14:textId="77777777" w:rsidR="0064771A" w:rsidRPr="007031C8" w:rsidRDefault="0064771A" w:rsidP="00EB0761">
      <w:pPr>
        <w:rPr>
          <w:rFonts w:ascii="Verdana" w:hAnsi="Verdana"/>
          <w:lang w:val="en-AU"/>
        </w:rPr>
      </w:pPr>
      <w:r w:rsidRPr="007031C8">
        <w:rPr>
          <w:rFonts w:ascii="Verdana" w:hAnsi="Verdana"/>
          <w:lang w:val="en-AU"/>
        </w:rPr>
        <w:t>Mã hiệu dự án:</w:t>
      </w:r>
      <w:r w:rsidR="00A328B4" w:rsidRPr="007031C8">
        <w:rPr>
          <w:rFonts w:ascii="Verdana" w:hAnsi="Verdana"/>
          <w:lang w:val="en-AU"/>
        </w:rPr>
        <w:t xml:space="preserve"> </w:t>
      </w:r>
    </w:p>
    <w:p w14:paraId="72D4BF84" w14:textId="77777777" w:rsidR="0064771A" w:rsidRPr="007031C8" w:rsidRDefault="0064771A" w:rsidP="00EB0761">
      <w:pPr>
        <w:rPr>
          <w:rFonts w:ascii="Verdana" w:hAnsi="Verdana"/>
          <w:lang w:val="en-AU"/>
        </w:rPr>
      </w:pPr>
      <w:r w:rsidRPr="007031C8">
        <w:rPr>
          <w:rFonts w:ascii="Verdana" w:hAnsi="Verdana"/>
          <w:lang w:val="en-AU"/>
        </w:rPr>
        <w:t xml:space="preserve">Mã hiệu tài </w:t>
      </w:r>
      <w:r w:rsidR="00BE4575" w:rsidRPr="007031C8">
        <w:rPr>
          <w:rFonts w:ascii="Verdana" w:hAnsi="Verdana"/>
          <w:lang w:val="en-AU"/>
        </w:rPr>
        <w:t>liệu:</w:t>
      </w:r>
    </w:p>
    <w:p w14:paraId="66C41CC4" w14:textId="77777777" w:rsidR="004D7DE9" w:rsidRPr="007031C8" w:rsidRDefault="004D7DE9" w:rsidP="00EB0761">
      <w:pPr>
        <w:rPr>
          <w:rFonts w:ascii="Verdana" w:hAnsi="Verdana"/>
          <w:lang w:val="en-AU"/>
        </w:rPr>
      </w:pPr>
    </w:p>
    <w:p w14:paraId="0C90881D" w14:textId="77777777" w:rsidR="004D7DE9" w:rsidRPr="007031C8" w:rsidRDefault="004D7DE9" w:rsidP="00EB0761">
      <w:pPr>
        <w:rPr>
          <w:rFonts w:ascii="Verdana" w:hAnsi="Verdana"/>
        </w:rPr>
      </w:pPr>
    </w:p>
    <w:p w14:paraId="1FC26C25" w14:textId="77777777" w:rsidR="004D7DE9" w:rsidRPr="007031C8" w:rsidRDefault="004D7DE9" w:rsidP="00EB0761">
      <w:pPr>
        <w:rPr>
          <w:rFonts w:ascii="Verdana" w:hAnsi="Verdana"/>
        </w:rPr>
      </w:pPr>
    </w:p>
    <w:p w14:paraId="00BB9658" w14:textId="77777777" w:rsidR="004D7DE9" w:rsidRPr="007031C8" w:rsidRDefault="004D7DE9" w:rsidP="00EB0761">
      <w:pPr>
        <w:rPr>
          <w:rFonts w:ascii="Verdana" w:hAnsi="Verdana"/>
        </w:rPr>
      </w:pPr>
    </w:p>
    <w:p w14:paraId="37836BB6" w14:textId="77777777" w:rsidR="009D46AF" w:rsidRPr="007031C8" w:rsidRDefault="009D46AF" w:rsidP="00EB0761">
      <w:pPr>
        <w:rPr>
          <w:rFonts w:ascii="Verdana" w:hAnsi="Verdana"/>
        </w:rPr>
      </w:pPr>
    </w:p>
    <w:p w14:paraId="47C7F25F" w14:textId="77777777" w:rsidR="002B4264" w:rsidRPr="007031C8" w:rsidRDefault="002B4264" w:rsidP="00EB0761">
      <w:pPr>
        <w:rPr>
          <w:rFonts w:ascii="Verdana" w:hAnsi="Verdana"/>
        </w:rPr>
      </w:pPr>
    </w:p>
    <w:p w14:paraId="5CA9EFDD" w14:textId="77777777" w:rsidR="002B4264" w:rsidRPr="007031C8" w:rsidRDefault="002B4264" w:rsidP="00EB0761">
      <w:pPr>
        <w:rPr>
          <w:rFonts w:ascii="Verdana" w:hAnsi="Verdana"/>
        </w:rPr>
      </w:pPr>
    </w:p>
    <w:p w14:paraId="7E63EAD1" w14:textId="77777777" w:rsidR="003F3394" w:rsidRPr="007031C8" w:rsidRDefault="00115EC0" w:rsidP="00EB0761">
      <w:pPr>
        <w:rPr>
          <w:rFonts w:ascii="Verdana" w:hAnsi="Verdana"/>
          <w:lang w:val="en-AU"/>
        </w:rPr>
      </w:pPr>
      <w:r w:rsidRPr="007031C8">
        <w:rPr>
          <w:rFonts w:ascii="Verdana" w:hAnsi="Verdana"/>
          <w:lang w:val="en-AU"/>
        </w:rPr>
        <w:t>Hà Nội, 202</w:t>
      </w:r>
      <w:r w:rsidR="00744915" w:rsidRPr="007031C8">
        <w:rPr>
          <w:rFonts w:ascii="Verdana" w:hAnsi="Verdana"/>
          <w:lang w:val="en-AU"/>
        </w:rPr>
        <w:t>3</w:t>
      </w:r>
    </w:p>
    <w:p w14:paraId="5A344597" w14:textId="77777777" w:rsidR="00C82231" w:rsidRPr="007031C8" w:rsidRDefault="004D7DE9" w:rsidP="00EB0761">
      <w:pPr>
        <w:pStyle w:val="NormalH"/>
        <w:rPr>
          <w:rFonts w:ascii="Verdana" w:hAnsi="Verdana"/>
        </w:rPr>
      </w:pPr>
      <w:r w:rsidRPr="007031C8">
        <w:rPr>
          <w:rFonts w:ascii="Verdana" w:hAnsi="Verdana"/>
        </w:rPr>
        <w:lastRenderedPageBreak/>
        <w:t>BẢNG GHI NHẬN THAY ĐỔI TÀI LIỆU</w:t>
      </w:r>
    </w:p>
    <w:p w14:paraId="225EA0D4" w14:textId="77777777" w:rsidR="00C042F1" w:rsidRPr="007031C8" w:rsidRDefault="00C042F1" w:rsidP="00EB0761">
      <w:pPr>
        <w:rPr>
          <w:rFonts w:ascii="Verdana" w:hAnsi="Verdana"/>
          <w:lang w:val="en-AU"/>
        </w:rPr>
      </w:pPr>
      <w:r w:rsidRPr="007031C8">
        <w:rPr>
          <w:rFonts w:ascii="Verdana" w:hAnsi="Verdana"/>
          <w:lang w:val="en-AU"/>
        </w:rPr>
        <w:t>*A – Tạo mới, M – Sửa đổi, D – Xóa bỏ</w:t>
      </w:r>
    </w:p>
    <w:tbl>
      <w:tblPr>
        <w:tblW w:w="9090"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440"/>
        <w:gridCol w:w="1170"/>
        <w:gridCol w:w="810"/>
        <w:gridCol w:w="1400"/>
        <w:gridCol w:w="940"/>
        <w:gridCol w:w="2160"/>
        <w:gridCol w:w="1170"/>
      </w:tblGrid>
      <w:tr w:rsidR="00C042F1" w:rsidRPr="007031C8" w14:paraId="09645F01" w14:textId="77777777" w:rsidTr="003E0D1B">
        <w:tc>
          <w:tcPr>
            <w:tcW w:w="1440" w:type="dxa"/>
            <w:shd w:val="clear" w:color="auto" w:fill="C0C0C0"/>
          </w:tcPr>
          <w:p w14:paraId="234C98DE" w14:textId="77777777" w:rsidR="00C042F1" w:rsidRPr="007031C8" w:rsidRDefault="00C042F1" w:rsidP="00EB0761">
            <w:pPr>
              <w:rPr>
                <w:rFonts w:ascii="Verdana" w:hAnsi="Verdana"/>
              </w:rPr>
            </w:pPr>
            <w:r w:rsidRPr="007031C8">
              <w:rPr>
                <w:rFonts w:ascii="Verdana" w:hAnsi="Verdana"/>
              </w:rPr>
              <w:t>Ngày</w:t>
            </w:r>
          </w:p>
          <w:p w14:paraId="4C914ACC" w14:textId="77777777" w:rsidR="00C042F1" w:rsidRPr="007031C8" w:rsidRDefault="00C042F1" w:rsidP="00EB0761">
            <w:pPr>
              <w:rPr>
                <w:rFonts w:ascii="Verdana" w:hAnsi="Verdana"/>
              </w:rPr>
            </w:pPr>
            <w:r w:rsidRPr="007031C8">
              <w:rPr>
                <w:rFonts w:ascii="Verdana" w:hAnsi="Verdana"/>
              </w:rPr>
              <w:t>thay đổi</w:t>
            </w:r>
          </w:p>
        </w:tc>
        <w:tc>
          <w:tcPr>
            <w:tcW w:w="1170" w:type="dxa"/>
            <w:shd w:val="clear" w:color="auto" w:fill="C0C0C0"/>
          </w:tcPr>
          <w:p w14:paraId="7CEF5F41" w14:textId="77777777" w:rsidR="00C042F1" w:rsidRPr="007031C8" w:rsidRDefault="00C042F1" w:rsidP="00EB0761">
            <w:pPr>
              <w:rPr>
                <w:rFonts w:ascii="Verdana" w:hAnsi="Verdana"/>
              </w:rPr>
            </w:pPr>
            <w:r w:rsidRPr="007031C8">
              <w:rPr>
                <w:rFonts w:ascii="Verdana" w:hAnsi="Verdana"/>
              </w:rPr>
              <w:t>Vị trí</w:t>
            </w:r>
          </w:p>
          <w:p w14:paraId="06263714" w14:textId="77777777" w:rsidR="00C042F1" w:rsidRPr="007031C8" w:rsidRDefault="00C042F1" w:rsidP="00EB0761">
            <w:pPr>
              <w:rPr>
                <w:rFonts w:ascii="Verdana" w:hAnsi="Verdana"/>
              </w:rPr>
            </w:pPr>
            <w:r w:rsidRPr="007031C8">
              <w:rPr>
                <w:rFonts w:ascii="Verdana" w:hAnsi="Verdana"/>
              </w:rPr>
              <w:t>thay đổi</w:t>
            </w:r>
          </w:p>
        </w:tc>
        <w:tc>
          <w:tcPr>
            <w:tcW w:w="810" w:type="dxa"/>
            <w:shd w:val="clear" w:color="auto" w:fill="C0C0C0"/>
          </w:tcPr>
          <w:p w14:paraId="031BB47D" w14:textId="77777777" w:rsidR="00C042F1" w:rsidRPr="007031C8" w:rsidRDefault="00C042F1" w:rsidP="00EB0761">
            <w:pPr>
              <w:rPr>
                <w:rFonts w:ascii="Verdana" w:hAnsi="Verdana"/>
              </w:rPr>
            </w:pPr>
            <w:r w:rsidRPr="007031C8">
              <w:rPr>
                <w:rFonts w:ascii="Verdana" w:hAnsi="Verdana"/>
              </w:rPr>
              <w:t>A*</w:t>
            </w:r>
          </w:p>
          <w:p w14:paraId="58E7D80E" w14:textId="77777777" w:rsidR="00C042F1" w:rsidRPr="007031C8" w:rsidRDefault="00C042F1" w:rsidP="00EB0761">
            <w:pPr>
              <w:rPr>
                <w:rFonts w:ascii="Verdana" w:hAnsi="Verdana"/>
              </w:rPr>
            </w:pPr>
            <w:r w:rsidRPr="007031C8">
              <w:rPr>
                <w:rFonts w:ascii="Verdana" w:hAnsi="Verdana"/>
              </w:rPr>
              <w:t>M, D</w:t>
            </w:r>
          </w:p>
        </w:tc>
        <w:tc>
          <w:tcPr>
            <w:tcW w:w="1400" w:type="dxa"/>
            <w:shd w:val="clear" w:color="auto" w:fill="C0C0C0"/>
          </w:tcPr>
          <w:p w14:paraId="51587737" w14:textId="77777777" w:rsidR="00C042F1" w:rsidRPr="007031C8" w:rsidRDefault="00C042F1" w:rsidP="00EB0761">
            <w:pPr>
              <w:rPr>
                <w:rFonts w:ascii="Verdana" w:hAnsi="Verdana"/>
              </w:rPr>
            </w:pPr>
            <w:r w:rsidRPr="007031C8">
              <w:rPr>
                <w:rFonts w:ascii="Verdana" w:hAnsi="Verdana"/>
              </w:rPr>
              <w:t>Nguồn gốc</w:t>
            </w:r>
          </w:p>
        </w:tc>
        <w:tc>
          <w:tcPr>
            <w:tcW w:w="940" w:type="dxa"/>
            <w:shd w:val="clear" w:color="auto" w:fill="C0C0C0"/>
          </w:tcPr>
          <w:p w14:paraId="49E25990" w14:textId="77777777" w:rsidR="00C042F1" w:rsidRPr="007031C8" w:rsidRDefault="00C042F1" w:rsidP="00EB0761">
            <w:pPr>
              <w:rPr>
                <w:rFonts w:ascii="Verdana" w:hAnsi="Verdana"/>
              </w:rPr>
            </w:pPr>
            <w:r w:rsidRPr="007031C8">
              <w:rPr>
                <w:rFonts w:ascii="Verdana" w:hAnsi="Verdana"/>
              </w:rPr>
              <w:t>Phiên</w:t>
            </w:r>
          </w:p>
          <w:p w14:paraId="0B92C853" w14:textId="77777777" w:rsidR="00C042F1" w:rsidRPr="007031C8" w:rsidRDefault="00C042F1" w:rsidP="00EB0761">
            <w:pPr>
              <w:rPr>
                <w:rFonts w:ascii="Verdana" w:hAnsi="Verdana"/>
              </w:rPr>
            </w:pPr>
            <w:r w:rsidRPr="007031C8">
              <w:rPr>
                <w:rFonts w:ascii="Verdana" w:hAnsi="Verdana"/>
              </w:rPr>
              <w:t>bản cũ</w:t>
            </w:r>
          </w:p>
        </w:tc>
        <w:tc>
          <w:tcPr>
            <w:tcW w:w="2160" w:type="dxa"/>
            <w:shd w:val="clear" w:color="auto" w:fill="C0C0C0"/>
          </w:tcPr>
          <w:p w14:paraId="191BD7EB" w14:textId="77777777" w:rsidR="00C042F1" w:rsidRPr="007031C8" w:rsidRDefault="00C042F1" w:rsidP="00EB0761">
            <w:pPr>
              <w:rPr>
                <w:rFonts w:ascii="Verdana" w:hAnsi="Verdana"/>
              </w:rPr>
            </w:pPr>
            <w:r w:rsidRPr="007031C8">
              <w:rPr>
                <w:rFonts w:ascii="Verdana" w:hAnsi="Verdana"/>
              </w:rPr>
              <w:t>Mô tả thay đổi</w:t>
            </w:r>
          </w:p>
        </w:tc>
        <w:tc>
          <w:tcPr>
            <w:tcW w:w="1170" w:type="dxa"/>
            <w:shd w:val="clear" w:color="auto" w:fill="C0C0C0"/>
          </w:tcPr>
          <w:p w14:paraId="5C371BF3" w14:textId="77777777" w:rsidR="00C042F1" w:rsidRPr="007031C8" w:rsidRDefault="00C042F1" w:rsidP="00EB0761">
            <w:pPr>
              <w:rPr>
                <w:rFonts w:ascii="Verdana" w:hAnsi="Verdana"/>
              </w:rPr>
            </w:pPr>
            <w:r w:rsidRPr="007031C8">
              <w:rPr>
                <w:rFonts w:ascii="Verdana" w:hAnsi="Verdana"/>
              </w:rPr>
              <w:t>Phiên</w:t>
            </w:r>
          </w:p>
          <w:p w14:paraId="4938215A" w14:textId="77777777" w:rsidR="00C042F1" w:rsidRPr="007031C8" w:rsidRDefault="00C042F1" w:rsidP="00EB0761">
            <w:pPr>
              <w:rPr>
                <w:rFonts w:ascii="Verdana" w:hAnsi="Verdana"/>
              </w:rPr>
            </w:pPr>
            <w:r w:rsidRPr="007031C8">
              <w:rPr>
                <w:rFonts w:ascii="Verdana" w:hAnsi="Verdana"/>
              </w:rPr>
              <w:t>bản mới</w:t>
            </w:r>
          </w:p>
        </w:tc>
      </w:tr>
      <w:tr w:rsidR="00C042F1" w:rsidRPr="007031C8" w14:paraId="2DC53CA7" w14:textId="77777777" w:rsidTr="003E0D1B">
        <w:tc>
          <w:tcPr>
            <w:tcW w:w="1440" w:type="dxa"/>
          </w:tcPr>
          <w:p w14:paraId="6A9D4CA7" w14:textId="77777777" w:rsidR="00C042F1" w:rsidRPr="007031C8" w:rsidRDefault="00BF6D87" w:rsidP="00EB0761">
            <w:pPr>
              <w:rPr>
                <w:rFonts w:ascii="Verdana" w:hAnsi="Verdana"/>
              </w:rPr>
            </w:pPr>
            <w:r w:rsidRPr="007031C8">
              <w:rPr>
                <w:rFonts w:ascii="Verdana" w:hAnsi="Verdana"/>
              </w:rPr>
              <w:t>1</w:t>
            </w:r>
            <w:r w:rsidR="00EB7120" w:rsidRPr="007031C8">
              <w:rPr>
                <w:rFonts w:ascii="Verdana" w:hAnsi="Verdana"/>
              </w:rPr>
              <w:t>0/</w:t>
            </w:r>
            <w:r w:rsidRPr="007031C8">
              <w:rPr>
                <w:rFonts w:ascii="Verdana" w:hAnsi="Verdana"/>
              </w:rPr>
              <w:t>05</w:t>
            </w:r>
            <w:r w:rsidR="00EB7120" w:rsidRPr="007031C8">
              <w:rPr>
                <w:rFonts w:ascii="Verdana" w:hAnsi="Verdana"/>
              </w:rPr>
              <w:t>/202</w:t>
            </w:r>
            <w:r w:rsidRPr="007031C8">
              <w:rPr>
                <w:rFonts w:ascii="Verdana" w:hAnsi="Verdana"/>
              </w:rPr>
              <w:t>3</w:t>
            </w:r>
          </w:p>
        </w:tc>
        <w:tc>
          <w:tcPr>
            <w:tcW w:w="1170" w:type="dxa"/>
          </w:tcPr>
          <w:p w14:paraId="2F9291B7" w14:textId="77777777" w:rsidR="00C042F1" w:rsidRPr="007031C8" w:rsidRDefault="00C042F1" w:rsidP="00EB0761">
            <w:pPr>
              <w:rPr>
                <w:rFonts w:ascii="Verdana" w:hAnsi="Verdana"/>
              </w:rPr>
            </w:pPr>
          </w:p>
        </w:tc>
        <w:tc>
          <w:tcPr>
            <w:tcW w:w="810" w:type="dxa"/>
          </w:tcPr>
          <w:p w14:paraId="24ECD44D" w14:textId="77777777" w:rsidR="00C042F1" w:rsidRPr="007031C8" w:rsidRDefault="00C042F1" w:rsidP="00EB0761">
            <w:pPr>
              <w:rPr>
                <w:rFonts w:ascii="Verdana" w:hAnsi="Verdana"/>
              </w:rPr>
            </w:pPr>
          </w:p>
        </w:tc>
        <w:tc>
          <w:tcPr>
            <w:tcW w:w="1400" w:type="dxa"/>
          </w:tcPr>
          <w:p w14:paraId="2C995801" w14:textId="77777777" w:rsidR="00C042F1" w:rsidRPr="007031C8" w:rsidRDefault="00C042F1" w:rsidP="00EB0761">
            <w:pPr>
              <w:rPr>
                <w:rFonts w:ascii="Verdana" w:hAnsi="Verdana"/>
              </w:rPr>
            </w:pPr>
          </w:p>
        </w:tc>
        <w:tc>
          <w:tcPr>
            <w:tcW w:w="940" w:type="dxa"/>
          </w:tcPr>
          <w:p w14:paraId="11D1E386" w14:textId="77777777" w:rsidR="00C042F1" w:rsidRPr="007031C8" w:rsidRDefault="00C042F1" w:rsidP="00EB0761">
            <w:pPr>
              <w:rPr>
                <w:rFonts w:ascii="Verdana" w:hAnsi="Verdana"/>
              </w:rPr>
            </w:pPr>
          </w:p>
        </w:tc>
        <w:tc>
          <w:tcPr>
            <w:tcW w:w="2160" w:type="dxa"/>
          </w:tcPr>
          <w:p w14:paraId="3C125842" w14:textId="77777777" w:rsidR="00C042F1" w:rsidRPr="007031C8" w:rsidRDefault="00EB7120" w:rsidP="00EB0761">
            <w:pPr>
              <w:rPr>
                <w:rFonts w:ascii="Verdana" w:hAnsi="Verdana"/>
              </w:rPr>
            </w:pPr>
            <w:r w:rsidRPr="007031C8">
              <w:rPr>
                <w:rFonts w:ascii="Verdana" w:hAnsi="Verdana"/>
              </w:rPr>
              <w:t>Tạo mới</w:t>
            </w:r>
          </w:p>
        </w:tc>
        <w:tc>
          <w:tcPr>
            <w:tcW w:w="1170" w:type="dxa"/>
          </w:tcPr>
          <w:p w14:paraId="26D0A7E1" w14:textId="77777777" w:rsidR="00C042F1" w:rsidRPr="007031C8" w:rsidRDefault="00083D81" w:rsidP="00EB0761">
            <w:pPr>
              <w:rPr>
                <w:rFonts w:ascii="Verdana" w:hAnsi="Verdana"/>
              </w:rPr>
            </w:pPr>
            <w:r w:rsidRPr="007031C8">
              <w:rPr>
                <w:rFonts w:ascii="Verdana" w:hAnsi="Verdana"/>
              </w:rPr>
              <w:t>V1.0</w:t>
            </w:r>
          </w:p>
        </w:tc>
      </w:tr>
      <w:tr w:rsidR="00C042F1" w:rsidRPr="007031C8" w14:paraId="28E5E995" w14:textId="77777777" w:rsidTr="003E0D1B">
        <w:tc>
          <w:tcPr>
            <w:tcW w:w="1440" w:type="dxa"/>
          </w:tcPr>
          <w:p w14:paraId="02B4AB50" w14:textId="77777777" w:rsidR="00C042F1" w:rsidRPr="007031C8" w:rsidRDefault="00C042F1" w:rsidP="00EB0761">
            <w:pPr>
              <w:rPr>
                <w:rFonts w:ascii="Verdana" w:hAnsi="Verdana"/>
              </w:rPr>
            </w:pPr>
          </w:p>
        </w:tc>
        <w:tc>
          <w:tcPr>
            <w:tcW w:w="1170" w:type="dxa"/>
          </w:tcPr>
          <w:p w14:paraId="681CCAF7" w14:textId="77777777" w:rsidR="00C042F1" w:rsidRPr="007031C8" w:rsidRDefault="00C042F1" w:rsidP="00EB0761">
            <w:pPr>
              <w:rPr>
                <w:rFonts w:ascii="Verdana" w:hAnsi="Verdana"/>
              </w:rPr>
            </w:pPr>
          </w:p>
        </w:tc>
        <w:tc>
          <w:tcPr>
            <w:tcW w:w="810" w:type="dxa"/>
          </w:tcPr>
          <w:p w14:paraId="33A35AB2" w14:textId="77777777" w:rsidR="00C042F1" w:rsidRPr="007031C8" w:rsidRDefault="00C042F1" w:rsidP="00EB0761">
            <w:pPr>
              <w:rPr>
                <w:rFonts w:ascii="Verdana" w:hAnsi="Verdana"/>
              </w:rPr>
            </w:pPr>
          </w:p>
        </w:tc>
        <w:tc>
          <w:tcPr>
            <w:tcW w:w="1400" w:type="dxa"/>
          </w:tcPr>
          <w:p w14:paraId="1CDB3DE7" w14:textId="77777777" w:rsidR="00C042F1" w:rsidRPr="007031C8" w:rsidRDefault="00C042F1" w:rsidP="00EB0761">
            <w:pPr>
              <w:rPr>
                <w:rFonts w:ascii="Verdana" w:hAnsi="Verdana"/>
              </w:rPr>
            </w:pPr>
          </w:p>
        </w:tc>
        <w:tc>
          <w:tcPr>
            <w:tcW w:w="940" w:type="dxa"/>
          </w:tcPr>
          <w:p w14:paraId="21E2753A" w14:textId="77777777" w:rsidR="00C042F1" w:rsidRPr="007031C8" w:rsidRDefault="00C042F1" w:rsidP="00EB0761">
            <w:pPr>
              <w:rPr>
                <w:rFonts w:ascii="Verdana" w:hAnsi="Verdana"/>
              </w:rPr>
            </w:pPr>
          </w:p>
        </w:tc>
        <w:tc>
          <w:tcPr>
            <w:tcW w:w="2160" w:type="dxa"/>
          </w:tcPr>
          <w:p w14:paraId="07B7EF4A" w14:textId="77777777" w:rsidR="00C042F1" w:rsidRPr="007031C8" w:rsidRDefault="00C042F1" w:rsidP="00EB0761">
            <w:pPr>
              <w:rPr>
                <w:rFonts w:ascii="Verdana" w:hAnsi="Verdana"/>
              </w:rPr>
            </w:pPr>
          </w:p>
        </w:tc>
        <w:tc>
          <w:tcPr>
            <w:tcW w:w="1170" w:type="dxa"/>
          </w:tcPr>
          <w:p w14:paraId="3663ACB8" w14:textId="77777777" w:rsidR="00C042F1" w:rsidRPr="007031C8" w:rsidRDefault="00C042F1" w:rsidP="00EB0761">
            <w:pPr>
              <w:rPr>
                <w:rFonts w:ascii="Verdana" w:hAnsi="Verdana"/>
              </w:rPr>
            </w:pPr>
          </w:p>
        </w:tc>
      </w:tr>
      <w:tr w:rsidR="00C042F1" w:rsidRPr="007031C8" w14:paraId="5D27880E" w14:textId="77777777" w:rsidTr="003E0D1B">
        <w:tc>
          <w:tcPr>
            <w:tcW w:w="1440" w:type="dxa"/>
          </w:tcPr>
          <w:p w14:paraId="173ED1B2" w14:textId="77777777" w:rsidR="00C042F1" w:rsidRPr="007031C8" w:rsidRDefault="00C042F1" w:rsidP="00EB0761">
            <w:pPr>
              <w:rPr>
                <w:rFonts w:ascii="Verdana" w:hAnsi="Verdana"/>
              </w:rPr>
            </w:pPr>
          </w:p>
        </w:tc>
        <w:tc>
          <w:tcPr>
            <w:tcW w:w="1170" w:type="dxa"/>
          </w:tcPr>
          <w:p w14:paraId="5FFF67F6" w14:textId="77777777" w:rsidR="00C042F1" w:rsidRPr="007031C8" w:rsidRDefault="00C042F1" w:rsidP="00EB0761">
            <w:pPr>
              <w:rPr>
                <w:rFonts w:ascii="Verdana" w:hAnsi="Verdana"/>
              </w:rPr>
            </w:pPr>
          </w:p>
        </w:tc>
        <w:tc>
          <w:tcPr>
            <w:tcW w:w="810" w:type="dxa"/>
          </w:tcPr>
          <w:p w14:paraId="64444173" w14:textId="77777777" w:rsidR="00C042F1" w:rsidRPr="007031C8" w:rsidRDefault="00C042F1" w:rsidP="00EB0761">
            <w:pPr>
              <w:rPr>
                <w:rFonts w:ascii="Verdana" w:hAnsi="Verdana"/>
              </w:rPr>
            </w:pPr>
          </w:p>
        </w:tc>
        <w:tc>
          <w:tcPr>
            <w:tcW w:w="1400" w:type="dxa"/>
          </w:tcPr>
          <w:p w14:paraId="298FC700" w14:textId="77777777" w:rsidR="00C042F1" w:rsidRPr="007031C8" w:rsidRDefault="00C042F1" w:rsidP="00EB0761">
            <w:pPr>
              <w:rPr>
                <w:rFonts w:ascii="Verdana" w:hAnsi="Verdana"/>
              </w:rPr>
            </w:pPr>
          </w:p>
        </w:tc>
        <w:tc>
          <w:tcPr>
            <w:tcW w:w="940" w:type="dxa"/>
          </w:tcPr>
          <w:p w14:paraId="0BD205E6" w14:textId="77777777" w:rsidR="00C042F1" w:rsidRPr="007031C8" w:rsidRDefault="00C042F1" w:rsidP="00EB0761">
            <w:pPr>
              <w:rPr>
                <w:rFonts w:ascii="Verdana" w:hAnsi="Verdana"/>
              </w:rPr>
            </w:pPr>
          </w:p>
        </w:tc>
        <w:tc>
          <w:tcPr>
            <w:tcW w:w="2160" w:type="dxa"/>
          </w:tcPr>
          <w:p w14:paraId="1338F331" w14:textId="77777777" w:rsidR="00C042F1" w:rsidRPr="007031C8" w:rsidRDefault="00C042F1" w:rsidP="00EB0761">
            <w:pPr>
              <w:rPr>
                <w:rFonts w:ascii="Verdana" w:hAnsi="Verdana"/>
              </w:rPr>
            </w:pPr>
          </w:p>
        </w:tc>
        <w:tc>
          <w:tcPr>
            <w:tcW w:w="1170" w:type="dxa"/>
          </w:tcPr>
          <w:p w14:paraId="0AD65FD8" w14:textId="77777777" w:rsidR="00C042F1" w:rsidRPr="007031C8" w:rsidRDefault="00C042F1" w:rsidP="00EB0761">
            <w:pPr>
              <w:rPr>
                <w:rFonts w:ascii="Verdana" w:hAnsi="Verdana"/>
              </w:rPr>
            </w:pPr>
          </w:p>
        </w:tc>
      </w:tr>
      <w:tr w:rsidR="00C042F1" w:rsidRPr="007031C8" w14:paraId="12E5F5A4" w14:textId="77777777" w:rsidTr="003E0D1B">
        <w:tc>
          <w:tcPr>
            <w:tcW w:w="1440" w:type="dxa"/>
          </w:tcPr>
          <w:p w14:paraId="509B6FD4" w14:textId="77777777" w:rsidR="00C042F1" w:rsidRPr="007031C8" w:rsidRDefault="00C042F1" w:rsidP="00EB0761">
            <w:pPr>
              <w:rPr>
                <w:rFonts w:ascii="Verdana" w:hAnsi="Verdana"/>
              </w:rPr>
            </w:pPr>
          </w:p>
        </w:tc>
        <w:tc>
          <w:tcPr>
            <w:tcW w:w="1170" w:type="dxa"/>
          </w:tcPr>
          <w:p w14:paraId="761E03AF" w14:textId="77777777" w:rsidR="00C042F1" w:rsidRPr="007031C8" w:rsidRDefault="00C042F1" w:rsidP="00EB0761">
            <w:pPr>
              <w:rPr>
                <w:rFonts w:ascii="Verdana" w:hAnsi="Verdana"/>
              </w:rPr>
            </w:pPr>
          </w:p>
        </w:tc>
        <w:tc>
          <w:tcPr>
            <w:tcW w:w="810" w:type="dxa"/>
          </w:tcPr>
          <w:p w14:paraId="78805173" w14:textId="77777777" w:rsidR="00C042F1" w:rsidRPr="007031C8" w:rsidRDefault="00C042F1" w:rsidP="00EB0761">
            <w:pPr>
              <w:rPr>
                <w:rFonts w:ascii="Verdana" w:hAnsi="Verdana"/>
              </w:rPr>
            </w:pPr>
          </w:p>
        </w:tc>
        <w:tc>
          <w:tcPr>
            <w:tcW w:w="1400" w:type="dxa"/>
          </w:tcPr>
          <w:p w14:paraId="6DC192CC" w14:textId="77777777" w:rsidR="00C042F1" w:rsidRPr="007031C8" w:rsidRDefault="00C042F1" w:rsidP="00EB0761">
            <w:pPr>
              <w:rPr>
                <w:rFonts w:ascii="Verdana" w:hAnsi="Verdana"/>
              </w:rPr>
            </w:pPr>
          </w:p>
        </w:tc>
        <w:tc>
          <w:tcPr>
            <w:tcW w:w="940" w:type="dxa"/>
          </w:tcPr>
          <w:p w14:paraId="36299D36" w14:textId="77777777" w:rsidR="00C042F1" w:rsidRPr="007031C8" w:rsidRDefault="00C042F1" w:rsidP="00EB0761">
            <w:pPr>
              <w:rPr>
                <w:rFonts w:ascii="Verdana" w:hAnsi="Verdana"/>
              </w:rPr>
            </w:pPr>
          </w:p>
        </w:tc>
        <w:tc>
          <w:tcPr>
            <w:tcW w:w="2160" w:type="dxa"/>
          </w:tcPr>
          <w:p w14:paraId="7580F941" w14:textId="77777777" w:rsidR="00C042F1" w:rsidRPr="007031C8" w:rsidRDefault="00C042F1" w:rsidP="00EB0761">
            <w:pPr>
              <w:rPr>
                <w:rFonts w:ascii="Verdana" w:hAnsi="Verdana"/>
              </w:rPr>
            </w:pPr>
          </w:p>
        </w:tc>
        <w:tc>
          <w:tcPr>
            <w:tcW w:w="1170" w:type="dxa"/>
          </w:tcPr>
          <w:p w14:paraId="6FE72E3E" w14:textId="77777777" w:rsidR="00C042F1" w:rsidRPr="007031C8" w:rsidRDefault="00C042F1" w:rsidP="00EB0761">
            <w:pPr>
              <w:rPr>
                <w:rFonts w:ascii="Verdana" w:hAnsi="Verdana"/>
              </w:rPr>
            </w:pPr>
          </w:p>
        </w:tc>
      </w:tr>
      <w:tr w:rsidR="00C042F1" w:rsidRPr="007031C8" w14:paraId="5D52FC3E" w14:textId="77777777" w:rsidTr="003E0D1B">
        <w:tc>
          <w:tcPr>
            <w:tcW w:w="1440" w:type="dxa"/>
          </w:tcPr>
          <w:p w14:paraId="1B0D4476" w14:textId="77777777" w:rsidR="00C042F1" w:rsidRPr="007031C8" w:rsidRDefault="00C042F1" w:rsidP="00EB0761">
            <w:pPr>
              <w:rPr>
                <w:rFonts w:ascii="Verdana" w:hAnsi="Verdana"/>
              </w:rPr>
            </w:pPr>
          </w:p>
        </w:tc>
        <w:tc>
          <w:tcPr>
            <w:tcW w:w="1170" w:type="dxa"/>
          </w:tcPr>
          <w:p w14:paraId="670818F7" w14:textId="77777777" w:rsidR="00C042F1" w:rsidRPr="007031C8" w:rsidRDefault="00C042F1" w:rsidP="00EB0761">
            <w:pPr>
              <w:rPr>
                <w:rFonts w:ascii="Verdana" w:hAnsi="Verdana"/>
              </w:rPr>
            </w:pPr>
          </w:p>
        </w:tc>
        <w:tc>
          <w:tcPr>
            <w:tcW w:w="810" w:type="dxa"/>
          </w:tcPr>
          <w:p w14:paraId="3CB29B1D" w14:textId="77777777" w:rsidR="00C042F1" w:rsidRPr="007031C8" w:rsidRDefault="00C042F1" w:rsidP="00EB0761">
            <w:pPr>
              <w:rPr>
                <w:rFonts w:ascii="Verdana" w:hAnsi="Verdana"/>
              </w:rPr>
            </w:pPr>
          </w:p>
        </w:tc>
        <w:tc>
          <w:tcPr>
            <w:tcW w:w="1400" w:type="dxa"/>
          </w:tcPr>
          <w:p w14:paraId="2AF58A24" w14:textId="77777777" w:rsidR="00C042F1" w:rsidRPr="007031C8" w:rsidRDefault="00C042F1" w:rsidP="00EB0761">
            <w:pPr>
              <w:rPr>
                <w:rFonts w:ascii="Verdana" w:hAnsi="Verdana"/>
              </w:rPr>
            </w:pPr>
          </w:p>
        </w:tc>
        <w:tc>
          <w:tcPr>
            <w:tcW w:w="940" w:type="dxa"/>
          </w:tcPr>
          <w:p w14:paraId="28C1626B" w14:textId="77777777" w:rsidR="00C042F1" w:rsidRPr="007031C8" w:rsidRDefault="00C042F1" w:rsidP="00EB0761">
            <w:pPr>
              <w:rPr>
                <w:rFonts w:ascii="Verdana" w:hAnsi="Verdana"/>
              </w:rPr>
            </w:pPr>
          </w:p>
        </w:tc>
        <w:tc>
          <w:tcPr>
            <w:tcW w:w="2160" w:type="dxa"/>
          </w:tcPr>
          <w:p w14:paraId="1DE96675" w14:textId="77777777" w:rsidR="00C042F1" w:rsidRPr="007031C8" w:rsidRDefault="00C042F1" w:rsidP="00EB0761">
            <w:pPr>
              <w:rPr>
                <w:rFonts w:ascii="Verdana" w:hAnsi="Verdana"/>
              </w:rPr>
            </w:pPr>
          </w:p>
        </w:tc>
        <w:tc>
          <w:tcPr>
            <w:tcW w:w="1170" w:type="dxa"/>
          </w:tcPr>
          <w:p w14:paraId="1E0C6A34" w14:textId="77777777" w:rsidR="00C042F1" w:rsidRPr="007031C8" w:rsidRDefault="00C042F1" w:rsidP="00EB0761">
            <w:pPr>
              <w:rPr>
                <w:rFonts w:ascii="Verdana" w:hAnsi="Verdana"/>
              </w:rPr>
            </w:pPr>
          </w:p>
        </w:tc>
      </w:tr>
      <w:tr w:rsidR="00C042F1" w:rsidRPr="007031C8" w14:paraId="565B39EE" w14:textId="77777777" w:rsidTr="003E0D1B">
        <w:tc>
          <w:tcPr>
            <w:tcW w:w="1440" w:type="dxa"/>
          </w:tcPr>
          <w:p w14:paraId="53A3CEEF" w14:textId="77777777" w:rsidR="00C042F1" w:rsidRPr="007031C8" w:rsidRDefault="00C042F1" w:rsidP="00EB0761">
            <w:pPr>
              <w:rPr>
                <w:rFonts w:ascii="Verdana" w:hAnsi="Verdana"/>
              </w:rPr>
            </w:pPr>
          </w:p>
        </w:tc>
        <w:tc>
          <w:tcPr>
            <w:tcW w:w="1170" w:type="dxa"/>
          </w:tcPr>
          <w:p w14:paraId="4E467CB1" w14:textId="77777777" w:rsidR="00C042F1" w:rsidRPr="007031C8" w:rsidRDefault="00C042F1" w:rsidP="00EB0761">
            <w:pPr>
              <w:rPr>
                <w:rFonts w:ascii="Verdana" w:hAnsi="Verdana"/>
              </w:rPr>
            </w:pPr>
          </w:p>
        </w:tc>
        <w:tc>
          <w:tcPr>
            <w:tcW w:w="810" w:type="dxa"/>
          </w:tcPr>
          <w:p w14:paraId="012A724A" w14:textId="77777777" w:rsidR="00C042F1" w:rsidRPr="007031C8" w:rsidRDefault="00C042F1" w:rsidP="00EB0761">
            <w:pPr>
              <w:rPr>
                <w:rFonts w:ascii="Verdana" w:hAnsi="Verdana"/>
              </w:rPr>
            </w:pPr>
          </w:p>
        </w:tc>
        <w:tc>
          <w:tcPr>
            <w:tcW w:w="1400" w:type="dxa"/>
          </w:tcPr>
          <w:p w14:paraId="546F2825" w14:textId="77777777" w:rsidR="00C042F1" w:rsidRPr="007031C8" w:rsidRDefault="00C042F1" w:rsidP="00EB0761">
            <w:pPr>
              <w:rPr>
                <w:rFonts w:ascii="Verdana" w:hAnsi="Verdana"/>
              </w:rPr>
            </w:pPr>
          </w:p>
        </w:tc>
        <w:tc>
          <w:tcPr>
            <w:tcW w:w="940" w:type="dxa"/>
          </w:tcPr>
          <w:p w14:paraId="4763F42D" w14:textId="77777777" w:rsidR="00C042F1" w:rsidRPr="007031C8" w:rsidRDefault="00C042F1" w:rsidP="00EB0761">
            <w:pPr>
              <w:rPr>
                <w:rFonts w:ascii="Verdana" w:hAnsi="Verdana"/>
              </w:rPr>
            </w:pPr>
          </w:p>
        </w:tc>
        <w:tc>
          <w:tcPr>
            <w:tcW w:w="2160" w:type="dxa"/>
          </w:tcPr>
          <w:p w14:paraId="609B3464" w14:textId="77777777" w:rsidR="00C042F1" w:rsidRPr="007031C8" w:rsidRDefault="00C042F1" w:rsidP="00EB0761">
            <w:pPr>
              <w:rPr>
                <w:rFonts w:ascii="Verdana" w:hAnsi="Verdana"/>
              </w:rPr>
            </w:pPr>
          </w:p>
        </w:tc>
        <w:tc>
          <w:tcPr>
            <w:tcW w:w="1170" w:type="dxa"/>
          </w:tcPr>
          <w:p w14:paraId="3D35DC8F" w14:textId="77777777" w:rsidR="00C042F1" w:rsidRPr="007031C8" w:rsidRDefault="00C042F1" w:rsidP="00EB0761">
            <w:pPr>
              <w:rPr>
                <w:rFonts w:ascii="Verdana" w:hAnsi="Verdana"/>
              </w:rPr>
            </w:pPr>
          </w:p>
        </w:tc>
      </w:tr>
      <w:tr w:rsidR="00C042F1" w:rsidRPr="007031C8" w14:paraId="7960B216" w14:textId="77777777" w:rsidTr="003E0D1B">
        <w:tc>
          <w:tcPr>
            <w:tcW w:w="1440" w:type="dxa"/>
          </w:tcPr>
          <w:p w14:paraId="04CA5374" w14:textId="77777777" w:rsidR="00C042F1" w:rsidRPr="007031C8" w:rsidRDefault="00C042F1" w:rsidP="00EB0761">
            <w:pPr>
              <w:rPr>
                <w:rFonts w:ascii="Verdana" w:hAnsi="Verdana"/>
              </w:rPr>
            </w:pPr>
          </w:p>
        </w:tc>
        <w:tc>
          <w:tcPr>
            <w:tcW w:w="1170" w:type="dxa"/>
          </w:tcPr>
          <w:p w14:paraId="60F04382" w14:textId="77777777" w:rsidR="00C042F1" w:rsidRPr="007031C8" w:rsidRDefault="00C042F1" w:rsidP="00EB0761">
            <w:pPr>
              <w:rPr>
                <w:rFonts w:ascii="Verdana" w:hAnsi="Verdana"/>
              </w:rPr>
            </w:pPr>
          </w:p>
        </w:tc>
        <w:tc>
          <w:tcPr>
            <w:tcW w:w="810" w:type="dxa"/>
          </w:tcPr>
          <w:p w14:paraId="7C5ABF2B" w14:textId="77777777" w:rsidR="00C042F1" w:rsidRPr="007031C8" w:rsidRDefault="00C042F1" w:rsidP="00EB0761">
            <w:pPr>
              <w:rPr>
                <w:rFonts w:ascii="Verdana" w:hAnsi="Verdana"/>
              </w:rPr>
            </w:pPr>
          </w:p>
        </w:tc>
        <w:tc>
          <w:tcPr>
            <w:tcW w:w="1400" w:type="dxa"/>
          </w:tcPr>
          <w:p w14:paraId="4064D8DF" w14:textId="77777777" w:rsidR="00C042F1" w:rsidRPr="007031C8" w:rsidRDefault="00C042F1" w:rsidP="00EB0761">
            <w:pPr>
              <w:rPr>
                <w:rFonts w:ascii="Verdana" w:hAnsi="Verdana"/>
              </w:rPr>
            </w:pPr>
          </w:p>
        </w:tc>
        <w:tc>
          <w:tcPr>
            <w:tcW w:w="940" w:type="dxa"/>
          </w:tcPr>
          <w:p w14:paraId="77E0AD6A" w14:textId="77777777" w:rsidR="00C042F1" w:rsidRPr="007031C8" w:rsidRDefault="00C042F1" w:rsidP="00EB0761">
            <w:pPr>
              <w:rPr>
                <w:rFonts w:ascii="Verdana" w:hAnsi="Verdana"/>
              </w:rPr>
            </w:pPr>
          </w:p>
        </w:tc>
        <w:tc>
          <w:tcPr>
            <w:tcW w:w="2160" w:type="dxa"/>
          </w:tcPr>
          <w:p w14:paraId="0169A383" w14:textId="77777777" w:rsidR="00C042F1" w:rsidRPr="007031C8" w:rsidRDefault="00C042F1" w:rsidP="00EB0761">
            <w:pPr>
              <w:rPr>
                <w:rFonts w:ascii="Verdana" w:hAnsi="Verdana"/>
              </w:rPr>
            </w:pPr>
          </w:p>
        </w:tc>
        <w:tc>
          <w:tcPr>
            <w:tcW w:w="1170" w:type="dxa"/>
          </w:tcPr>
          <w:p w14:paraId="4CB29090" w14:textId="77777777" w:rsidR="00C042F1" w:rsidRPr="007031C8" w:rsidRDefault="00C042F1" w:rsidP="00EB0761">
            <w:pPr>
              <w:rPr>
                <w:rFonts w:ascii="Verdana" w:hAnsi="Verdana"/>
              </w:rPr>
            </w:pPr>
          </w:p>
        </w:tc>
      </w:tr>
      <w:tr w:rsidR="00C042F1" w:rsidRPr="007031C8" w14:paraId="38FD970C" w14:textId="77777777" w:rsidTr="003E0D1B">
        <w:tc>
          <w:tcPr>
            <w:tcW w:w="1440" w:type="dxa"/>
          </w:tcPr>
          <w:p w14:paraId="0D9CF021" w14:textId="77777777" w:rsidR="00C042F1" w:rsidRPr="007031C8" w:rsidRDefault="00C042F1" w:rsidP="00EB0761">
            <w:pPr>
              <w:rPr>
                <w:rFonts w:ascii="Verdana" w:hAnsi="Verdana"/>
              </w:rPr>
            </w:pPr>
          </w:p>
        </w:tc>
        <w:tc>
          <w:tcPr>
            <w:tcW w:w="1170" w:type="dxa"/>
          </w:tcPr>
          <w:p w14:paraId="58B4D876" w14:textId="77777777" w:rsidR="00C042F1" w:rsidRPr="007031C8" w:rsidRDefault="00C042F1" w:rsidP="00EB0761">
            <w:pPr>
              <w:rPr>
                <w:rFonts w:ascii="Verdana" w:hAnsi="Verdana"/>
              </w:rPr>
            </w:pPr>
          </w:p>
        </w:tc>
        <w:tc>
          <w:tcPr>
            <w:tcW w:w="810" w:type="dxa"/>
          </w:tcPr>
          <w:p w14:paraId="2CE102BB" w14:textId="77777777" w:rsidR="00C042F1" w:rsidRPr="007031C8" w:rsidRDefault="00C042F1" w:rsidP="00EB0761">
            <w:pPr>
              <w:rPr>
                <w:rFonts w:ascii="Verdana" w:hAnsi="Verdana"/>
              </w:rPr>
            </w:pPr>
          </w:p>
        </w:tc>
        <w:tc>
          <w:tcPr>
            <w:tcW w:w="1400" w:type="dxa"/>
          </w:tcPr>
          <w:p w14:paraId="4F328DEF" w14:textId="77777777" w:rsidR="00C042F1" w:rsidRPr="007031C8" w:rsidRDefault="00C042F1" w:rsidP="00EB0761">
            <w:pPr>
              <w:rPr>
                <w:rFonts w:ascii="Verdana" w:hAnsi="Verdana"/>
              </w:rPr>
            </w:pPr>
          </w:p>
        </w:tc>
        <w:tc>
          <w:tcPr>
            <w:tcW w:w="940" w:type="dxa"/>
          </w:tcPr>
          <w:p w14:paraId="617BE709" w14:textId="77777777" w:rsidR="00C042F1" w:rsidRPr="007031C8" w:rsidRDefault="00C042F1" w:rsidP="00EB0761">
            <w:pPr>
              <w:rPr>
                <w:rFonts w:ascii="Verdana" w:hAnsi="Verdana"/>
              </w:rPr>
            </w:pPr>
          </w:p>
        </w:tc>
        <w:tc>
          <w:tcPr>
            <w:tcW w:w="2160" w:type="dxa"/>
          </w:tcPr>
          <w:p w14:paraId="695B1C9C" w14:textId="77777777" w:rsidR="00C042F1" w:rsidRPr="007031C8" w:rsidRDefault="00C042F1" w:rsidP="00EB0761">
            <w:pPr>
              <w:rPr>
                <w:rFonts w:ascii="Verdana" w:hAnsi="Verdana"/>
              </w:rPr>
            </w:pPr>
          </w:p>
        </w:tc>
        <w:tc>
          <w:tcPr>
            <w:tcW w:w="1170" w:type="dxa"/>
          </w:tcPr>
          <w:p w14:paraId="67656C6E" w14:textId="77777777" w:rsidR="00C042F1" w:rsidRPr="007031C8" w:rsidRDefault="00C042F1" w:rsidP="00EB0761">
            <w:pPr>
              <w:rPr>
                <w:rFonts w:ascii="Verdana" w:hAnsi="Verdana"/>
              </w:rPr>
            </w:pPr>
          </w:p>
        </w:tc>
      </w:tr>
      <w:tr w:rsidR="00C042F1" w:rsidRPr="007031C8" w14:paraId="2D9A871B" w14:textId="77777777" w:rsidTr="003E0D1B">
        <w:tc>
          <w:tcPr>
            <w:tcW w:w="1440" w:type="dxa"/>
          </w:tcPr>
          <w:p w14:paraId="73986E17" w14:textId="77777777" w:rsidR="00C042F1" w:rsidRPr="007031C8" w:rsidRDefault="00C042F1" w:rsidP="00EB0761">
            <w:pPr>
              <w:rPr>
                <w:rFonts w:ascii="Verdana" w:hAnsi="Verdana"/>
              </w:rPr>
            </w:pPr>
          </w:p>
        </w:tc>
        <w:tc>
          <w:tcPr>
            <w:tcW w:w="1170" w:type="dxa"/>
          </w:tcPr>
          <w:p w14:paraId="39C4542E" w14:textId="77777777" w:rsidR="00C042F1" w:rsidRPr="007031C8" w:rsidRDefault="00C042F1" w:rsidP="00EB0761">
            <w:pPr>
              <w:rPr>
                <w:rFonts w:ascii="Verdana" w:hAnsi="Verdana"/>
              </w:rPr>
            </w:pPr>
          </w:p>
        </w:tc>
        <w:tc>
          <w:tcPr>
            <w:tcW w:w="810" w:type="dxa"/>
          </w:tcPr>
          <w:p w14:paraId="3BDE2AE0" w14:textId="77777777" w:rsidR="00C042F1" w:rsidRPr="007031C8" w:rsidRDefault="00C042F1" w:rsidP="00EB0761">
            <w:pPr>
              <w:rPr>
                <w:rFonts w:ascii="Verdana" w:hAnsi="Verdana"/>
              </w:rPr>
            </w:pPr>
          </w:p>
        </w:tc>
        <w:tc>
          <w:tcPr>
            <w:tcW w:w="1400" w:type="dxa"/>
          </w:tcPr>
          <w:p w14:paraId="551F95C3" w14:textId="77777777" w:rsidR="00C042F1" w:rsidRPr="007031C8" w:rsidRDefault="00C042F1" w:rsidP="00EB0761">
            <w:pPr>
              <w:rPr>
                <w:rFonts w:ascii="Verdana" w:hAnsi="Verdana"/>
              </w:rPr>
            </w:pPr>
          </w:p>
        </w:tc>
        <w:tc>
          <w:tcPr>
            <w:tcW w:w="940" w:type="dxa"/>
          </w:tcPr>
          <w:p w14:paraId="37C13122" w14:textId="77777777" w:rsidR="00C042F1" w:rsidRPr="007031C8" w:rsidRDefault="00C042F1" w:rsidP="00EB0761">
            <w:pPr>
              <w:rPr>
                <w:rFonts w:ascii="Verdana" w:hAnsi="Verdana"/>
              </w:rPr>
            </w:pPr>
          </w:p>
        </w:tc>
        <w:tc>
          <w:tcPr>
            <w:tcW w:w="2160" w:type="dxa"/>
          </w:tcPr>
          <w:p w14:paraId="0986B049" w14:textId="77777777" w:rsidR="00C042F1" w:rsidRPr="007031C8" w:rsidRDefault="00C042F1" w:rsidP="00EB0761">
            <w:pPr>
              <w:rPr>
                <w:rFonts w:ascii="Verdana" w:hAnsi="Verdana"/>
              </w:rPr>
            </w:pPr>
          </w:p>
        </w:tc>
        <w:tc>
          <w:tcPr>
            <w:tcW w:w="1170" w:type="dxa"/>
          </w:tcPr>
          <w:p w14:paraId="0F258636" w14:textId="77777777" w:rsidR="00C042F1" w:rsidRPr="007031C8" w:rsidRDefault="00C042F1" w:rsidP="00EB0761">
            <w:pPr>
              <w:rPr>
                <w:rFonts w:ascii="Verdana" w:hAnsi="Verdana"/>
              </w:rPr>
            </w:pPr>
          </w:p>
        </w:tc>
      </w:tr>
      <w:tr w:rsidR="00C042F1" w:rsidRPr="007031C8" w14:paraId="3F9108B6" w14:textId="77777777" w:rsidTr="003E0D1B">
        <w:tc>
          <w:tcPr>
            <w:tcW w:w="1440" w:type="dxa"/>
          </w:tcPr>
          <w:p w14:paraId="1C3DE736" w14:textId="77777777" w:rsidR="00C042F1" w:rsidRPr="007031C8" w:rsidRDefault="00C042F1" w:rsidP="00EB0761">
            <w:pPr>
              <w:rPr>
                <w:rFonts w:ascii="Verdana" w:hAnsi="Verdana"/>
              </w:rPr>
            </w:pPr>
          </w:p>
        </w:tc>
        <w:tc>
          <w:tcPr>
            <w:tcW w:w="1170" w:type="dxa"/>
          </w:tcPr>
          <w:p w14:paraId="0DDBB246" w14:textId="77777777" w:rsidR="00C042F1" w:rsidRPr="007031C8" w:rsidRDefault="00C042F1" w:rsidP="00EB0761">
            <w:pPr>
              <w:rPr>
                <w:rFonts w:ascii="Verdana" w:hAnsi="Verdana"/>
              </w:rPr>
            </w:pPr>
          </w:p>
        </w:tc>
        <w:tc>
          <w:tcPr>
            <w:tcW w:w="810" w:type="dxa"/>
          </w:tcPr>
          <w:p w14:paraId="4052EEFD" w14:textId="77777777" w:rsidR="00C042F1" w:rsidRPr="007031C8" w:rsidRDefault="00C042F1" w:rsidP="00EB0761">
            <w:pPr>
              <w:rPr>
                <w:rFonts w:ascii="Verdana" w:hAnsi="Verdana"/>
              </w:rPr>
            </w:pPr>
          </w:p>
        </w:tc>
        <w:tc>
          <w:tcPr>
            <w:tcW w:w="1400" w:type="dxa"/>
          </w:tcPr>
          <w:p w14:paraId="48A7254B" w14:textId="77777777" w:rsidR="00C042F1" w:rsidRPr="007031C8" w:rsidRDefault="00C042F1" w:rsidP="00EB0761">
            <w:pPr>
              <w:rPr>
                <w:rFonts w:ascii="Verdana" w:hAnsi="Verdana"/>
              </w:rPr>
            </w:pPr>
          </w:p>
        </w:tc>
        <w:tc>
          <w:tcPr>
            <w:tcW w:w="940" w:type="dxa"/>
          </w:tcPr>
          <w:p w14:paraId="4F4E8FBA" w14:textId="77777777" w:rsidR="00C042F1" w:rsidRPr="007031C8" w:rsidRDefault="00C042F1" w:rsidP="00EB0761">
            <w:pPr>
              <w:rPr>
                <w:rFonts w:ascii="Verdana" w:hAnsi="Verdana"/>
              </w:rPr>
            </w:pPr>
          </w:p>
        </w:tc>
        <w:tc>
          <w:tcPr>
            <w:tcW w:w="2160" w:type="dxa"/>
          </w:tcPr>
          <w:p w14:paraId="13ECB87A" w14:textId="77777777" w:rsidR="00C042F1" w:rsidRPr="007031C8" w:rsidRDefault="00C042F1" w:rsidP="00EB0761">
            <w:pPr>
              <w:rPr>
                <w:rFonts w:ascii="Verdana" w:hAnsi="Verdana"/>
              </w:rPr>
            </w:pPr>
          </w:p>
        </w:tc>
        <w:tc>
          <w:tcPr>
            <w:tcW w:w="1170" w:type="dxa"/>
          </w:tcPr>
          <w:p w14:paraId="7B6DD4FE" w14:textId="77777777" w:rsidR="00C042F1" w:rsidRPr="007031C8" w:rsidRDefault="00C042F1" w:rsidP="00EB0761">
            <w:pPr>
              <w:rPr>
                <w:rFonts w:ascii="Verdana" w:hAnsi="Verdana"/>
              </w:rPr>
            </w:pPr>
          </w:p>
        </w:tc>
      </w:tr>
      <w:tr w:rsidR="00C042F1" w:rsidRPr="007031C8" w14:paraId="5B2000BD" w14:textId="77777777" w:rsidTr="003E0D1B">
        <w:tc>
          <w:tcPr>
            <w:tcW w:w="1440" w:type="dxa"/>
          </w:tcPr>
          <w:p w14:paraId="3A081272" w14:textId="77777777" w:rsidR="00C042F1" w:rsidRPr="007031C8" w:rsidRDefault="00C042F1" w:rsidP="00EB0761">
            <w:pPr>
              <w:rPr>
                <w:rFonts w:ascii="Verdana" w:hAnsi="Verdana"/>
              </w:rPr>
            </w:pPr>
          </w:p>
        </w:tc>
        <w:tc>
          <w:tcPr>
            <w:tcW w:w="1170" w:type="dxa"/>
          </w:tcPr>
          <w:p w14:paraId="62B88191" w14:textId="77777777" w:rsidR="00C042F1" w:rsidRPr="007031C8" w:rsidRDefault="00C042F1" w:rsidP="00EB0761">
            <w:pPr>
              <w:rPr>
                <w:rFonts w:ascii="Verdana" w:hAnsi="Verdana"/>
              </w:rPr>
            </w:pPr>
          </w:p>
        </w:tc>
        <w:tc>
          <w:tcPr>
            <w:tcW w:w="810" w:type="dxa"/>
          </w:tcPr>
          <w:p w14:paraId="5B4F95EE" w14:textId="77777777" w:rsidR="00C042F1" w:rsidRPr="007031C8" w:rsidRDefault="00C042F1" w:rsidP="00EB0761">
            <w:pPr>
              <w:rPr>
                <w:rFonts w:ascii="Verdana" w:hAnsi="Verdana"/>
              </w:rPr>
            </w:pPr>
          </w:p>
        </w:tc>
        <w:tc>
          <w:tcPr>
            <w:tcW w:w="1400" w:type="dxa"/>
          </w:tcPr>
          <w:p w14:paraId="1737A7C7" w14:textId="77777777" w:rsidR="00C042F1" w:rsidRPr="007031C8" w:rsidRDefault="00C042F1" w:rsidP="00EB0761">
            <w:pPr>
              <w:rPr>
                <w:rFonts w:ascii="Verdana" w:hAnsi="Verdana"/>
              </w:rPr>
            </w:pPr>
          </w:p>
        </w:tc>
        <w:tc>
          <w:tcPr>
            <w:tcW w:w="940" w:type="dxa"/>
          </w:tcPr>
          <w:p w14:paraId="4D2C2860" w14:textId="77777777" w:rsidR="00C042F1" w:rsidRPr="007031C8" w:rsidRDefault="00C042F1" w:rsidP="00EB0761">
            <w:pPr>
              <w:rPr>
                <w:rFonts w:ascii="Verdana" w:hAnsi="Verdana"/>
              </w:rPr>
            </w:pPr>
          </w:p>
        </w:tc>
        <w:tc>
          <w:tcPr>
            <w:tcW w:w="2160" w:type="dxa"/>
          </w:tcPr>
          <w:p w14:paraId="3215D5B9" w14:textId="77777777" w:rsidR="00C042F1" w:rsidRPr="007031C8" w:rsidRDefault="00C042F1" w:rsidP="00EB0761">
            <w:pPr>
              <w:rPr>
                <w:rFonts w:ascii="Verdana" w:hAnsi="Verdana"/>
              </w:rPr>
            </w:pPr>
          </w:p>
        </w:tc>
        <w:tc>
          <w:tcPr>
            <w:tcW w:w="1170" w:type="dxa"/>
          </w:tcPr>
          <w:p w14:paraId="0AB4F4CD" w14:textId="77777777" w:rsidR="00C042F1" w:rsidRPr="007031C8" w:rsidRDefault="00C042F1" w:rsidP="00EB0761">
            <w:pPr>
              <w:rPr>
                <w:rFonts w:ascii="Verdana" w:hAnsi="Verdana"/>
              </w:rPr>
            </w:pPr>
          </w:p>
        </w:tc>
      </w:tr>
      <w:tr w:rsidR="00C042F1" w:rsidRPr="007031C8" w14:paraId="0247212E" w14:textId="77777777" w:rsidTr="003E0D1B">
        <w:tc>
          <w:tcPr>
            <w:tcW w:w="1440" w:type="dxa"/>
          </w:tcPr>
          <w:p w14:paraId="75C92933" w14:textId="77777777" w:rsidR="00C042F1" w:rsidRPr="007031C8" w:rsidRDefault="00C042F1" w:rsidP="00EB0761">
            <w:pPr>
              <w:rPr>
                <w:rFonts w:ascii="Verdana" w:hAnsi="Verdana"/>
              </w:rPr>
            </w:pPr>
          </w:p>
        </w:tc>
        <w:tc>
          <w:tcPr>
            <w:tcW w:w="1170" w:type="dxa"/>
          </w:tcPr>
          <w:p w14:paraId="413E81DD" w14:textId="77777777" w:rsidR="00C042F1" w:rsidRPr="007031C8" w:rsidRDefault="00C042F1" w:rsidP="00EB0761">
            <w:pPr>
              <w:rPr>
                <w:rFonts w:ascii="Verdana" w:hAnsi="Verdana"/>
              </w:rPr>
            </w:pPr>
          </w:p>
        </w:tc>
        <w:tc>
          <w:tcPr>
            <w:tcW w:w="810" w:type="dxa"/>
          </w:tcPr>
          <w:p w14:paraId="1608CA56" w14:textId="77777777" w:rsidR="00C042F1" w:rsidRPr="007031C8" w:rsidRDefault="00C042F1" w:rsidP="00EB0761">
            <w:pPr>
              <w:rPr>
                <w:rFonts w:ascii="Verdana" w:hAnsi="Verdana"/>
              </w:rPr>
            </w:pPr>
          </w:p>
        </w:tc>
        <w:tc>
          <w:tcPr>
            <w:tcW w:w="1400" w:type="dxa"/>
          </w:tcPr>
          <w:p w14:paraId="6A4710EB" w14:textId="77777777" w:rsidR="00C042F1" w:rsidRPr="007031C8" w:rsidRDefault="00C042F1" w:rsidP="00EB0761">
            <w:pPr>
              <w:rPr>
                <w:rFonts w:ascii="Verdana" w:hAnsi="Verdana"/>
              </w:rPr>
            </w:pPr>
          </w:p>
        </w:tc>
        <w:tc>
          <w:tcPr>
            <w:tcW w:w="940" w:type="dxa"/>
          </w:tcPr>
          <w:p w14:paraId="4360F2BE" w14:textId="77777777" w:rsidR="00C042F1" w:rsidRPr="007031C8" w:rsidRDefault="00C042F1" w:rsidP="00EB0761">
            <w:pPr>
              <w:rPr>
                <w:rFonts w:ascii="Verdana" w:hAnsi="Verdana"/>
              </w:rPr>
            </w:pPr>
          </w:p>
        </w:tc>
        <w:tc>
          <w:tcPr>
            <w:tcW w:w="2160" w:type="dxa"/>
          </w:tcPr>
          <w:p w14:paraId="794D4806" w14:textId="77777777" w:rsidR="00C042F1" w:rsidRPr="007031C8" w:rsidRDefault="00C042F1" w:rsidP="00EB0761">
            <w:pPr>
              <w:rPr>
                <w:rFonts w:ascii="Verdana" w:hAnsi="Verdana"/>
              </w:rPr>
            </w:pPr>
          </w:p>
        </w:tc>
        <w:tc>
          <w:tcPr>
            <w:tcW w:w="1170" w:type="dxa"/>
          </w:tcPr>
          <w:p w14:paraId="24D108B0" w14:textId="77777777" w:rsidR="00C042F1" w:rsidRPr="007031C8" w:rsidRDefault="00C042F1" w:rsidP="00EB0761">
            <w:pPr>
              <w:rPr>
                <w:rFonts w:ascii="Verdana" w:hAnsi="Verdana"/>
              </w:rPr>
            </w:pPr>
          </w:p>
        </w:tc>
      </w:tr>
      <w:tr w:rsidR="00C042F1" w:rsidRPr="007031C8" w14:paraId="4830F88C" w14:textId="77777777" w:rsidTr="003E0D1B">
        <w:tc>
          <w:tcPr>
            <w:tcW w:w="1440" w:type="dxa"/>
          </w:tcPr>
          <w:p w14:paraId="7DD0A1FF" w14:textId="77777777" w:rsidR="00C042F1" w:rsidRPr="007031C8" w:rsidRDefault="00C042F1" w:rsidP="00EB0761">
            <w:pPr>
              <w:rPr>
                <w:rFonts w:ascii="Verdana" w:hAnsi="Verdana"/>
              </w:rPr>
            </w:pPr>
          </w:p>
        </w:tc>
        <w:tc>
          <w:tcPr>
            <w:tcW w:w="1170" w:type="dxa"/>
          </w:tcPr>
          <w:p w14:paraId="47E3ADFF" w14:textId="77777777" w:rsidR="00C042F1" w:rsidRPr="007031C8" w:rsidRDefault="00C042F1" w:rsidP="00EB0761">
            <w:pPr>
              <w:rPr>
                <w:rFonts w:ascii="Verdana" w:hAnsi="Verdana"/>
              </w:rPr>
            </w:pPr>
          </w:p>
        </w:tc>
        <w:tc>
          <w:tcPr>
            <w:tcW w:w="810" w:type="dxa"/>
          </w:tcPr>
          <w:p w14:paraId="0496F1DF" w14:textId="77777777" w:rsidR="00C042F1" w:rsidRPr="007031C8" w:rsidRDefault="00C042F1" w:rsidP="00EB0761">
            <w:pPr>
              <w:rPr>
                <w:rFonts w:ascii="Verdana" w:hAnsi="Verdana"/>
              </w:rPr>
            </w:pPr>
          </w:p>
        </w:tc>
        <w:tc>
          <w:tcPr>
            <w:tcW w:w="1400" w:type="dxa"/>
          </w:tcPr>
          <w:p w14:paraId="2DC9B082" w14:textId="77777777" w:rsidR="00C042F1" w:rsidRPr="007031C8" w:rsidRDefault="00C042F1" w:rsidP="00EB0761">
            <w:pPr>
              <w:rPr>
                <w:rFonts w:ascii="Verdana" w:hAnsi="Verdana"/>
              </w:rPr>
            </w:pPr>
          </w:p>
        </w:tc>
        <w:tc>
          <w:tcPr>
            <w:tcW w:w="940" w:type="dxa"/>
          </w:tcPr>
          <w:p w14:paraId="2D85436B" w14:textId="77777777" w:rsidR="00C042F1" w:rsidRPr="007031C8" w:rsidRDefault="00C042F1" w:rsidP="00EB0761">
            <w:pPr>
              <w:rPr>
                <w:rFonts w:ascii="Verdana" w:hAnsi="Verdana"/>
              </w:rPr>
            </w:pPr>
          </w:p>
        </w:tc>
        <w:tc>
          <w:tcPr>
            <w:tcW w:w="2160" w:type="dxa"/>
          </w:tcPr>
          <w:p w14:paraId="6C7831B1" w14:textId="77777777" w:rsidR="00C042F1" w:rsidRPr="007031C8" w:rsidRDefault="00C042F1" w:rsidP="00EB0761">
            <w:pPr>
              <w:rPr>
                <w:rFonts w:ascii="Verdana" w:hAnsi="Verdana"/>
              </w:rPr>
            </w:pPr>
          </w:p>
        </w:tc>
        <w:tc>
          <w:tcPr>
            <w:tcW w:w="1170" w:type="dxa"/>
          </w:tcPr>
          <w:p w14:paraId="5A173AA0" w14:textId="77777777" w:rsidR="00C042F1" w:rsidRPr="007031C8" w:rsidRDefault="00C042F1" w:rsidP="00EB0761">
            <w:pPr>
              <w:rPr>
                <w:rFonts w:ascii="Verdana" w:hAnsi="Verdana"/>
              </w:rPr>
            </w:pPr>
          </w:p>
        </w:tc>
      </w:tr>
      <w:tr w:rsidR="00C042F1" w:rsidRPr="007031C8" w14:paraId="0CB16AA1" w14:textId="77777777" w:rsidTr="003E0D1B">
        <w:tc>
          <w:tcPr>
            <w:tcW w:w="1440" w:type="dxa"/>
          </w:tcPr>
          <w:p w14:paraId="19BBE655" w14:textId="77777777" w:rsidR="00C042F1" w:rsidRPr="007031C8" w:rsidRDefault="00C042F1" w:rsidP="00EB0761">
            <w:pPr>
              <w:rPr>
                <w:rFonts w:ascii="Verdana" w:hAnsi="Verdana"/>
              </w:rPr>
            </w:pPr>
          </w:p>
        </w:tc>
        <w:tc>
          <w:tcPr>
            <w:tcW w:w="1170" w:type="dxa"/>
          </w:tcPr>
          <w:p w14:paraId="58800BB1" w14:textId="77777777" w:rsidR="00C042F1" w:rsidRPr="007031C8" w:rsidRDefault="00C042F1" w:rsidP="00EB0761">
            <w:pPr>
              <w:rPr>
                <w:rFonts w:ascii="Verdana" w:hAnsi="Verdana"/>
              </w:rPr>
            </w:pPr>
          </w:p>
        </w:tc>
        <w:tc>
          <w:tcPr>
            <w:tcW w:w="810" w:type="dxa"/>
          </w:tcPr>
          <w:p w14:paraId="434D63B6" w14:textId="77777777" w:rsidR="00C042F1" w:rsidRPr="007031C8" w:rsidRDefault="00C042F1" w:rsidP="00EB0761">
            <w:pPr>
              <w:rPr>
                <w:rFonts w:ascii="Verdana" w:hAnsi="Verdana"/>
              </w:rPr>
            </w:pPr>
          </w:p>
        </w:tc>
        <w:tc>
          <w:tcPr>
            <w:tcW w:w="1400" w:type="dxa"/>
          </w:tcPr>
          <w:p w14:paraId="0AF711DD" w14:textId="77777777" w:rsidR="00C042F1" w:rsidRPr="007031C8" w:rsidRDefault="00C042F1" w:rsidP="00EB0761">
            <w:pPr>
              <w:rPr>
                <w:rFonts w:ascii="Verdana" w:hAnsi="Verdana"/>
              </w:rPr>
            </w:pPr>
          </w:p>
        </w:tc>
        <w:tc>
          <w:tcPr>
            <w:tcW w:w="940" w:type="dxa"/>
          </w:tcPr>
          <w:p w14:paraId="43750F78" w14:textId="77777777" w:rsidR="00C042F1" w:rsidRPr="007031C8" w:rsidRDefault="00C042F1" w:rsidP="00EB0761">
            <w:pPr>
              <w:rPr>
                <w:rFonts w:ascii="Verdana" w:hAnsi="Verdana"/>
              </w:rPr>
            </w:pPr>
          </w:p>
        </w:tc>
        <w:tc>
          <w:tcPr>
            <w:tcW w:w="2160" w:type="dxa"/>
          </w:tcPr>
          <w:p w14:paraId="7CDF53AB" w14:textId="77777777" w:rsidR="00C042F1" w:rsidRPr="007031C8" w:rsidRDefault="00C042F1" w:rsidP="00EB0761">
            <w:pPr>
              <w:rPr>
                <w:rFonts w:ascii="Verdana" w:hAnsi="Verdana"/>
              </w:rPr>
            </w:pPr>
          </w:p>
        </w:tc>
        <w:tc>
          <w:tcPr>
            <w:tcW w:w="1170" w:type="dxa"/>
          </w:tcPr>
          <w:p w14:paraId="1E99C899" w14:textId="77777777" w:rsidR="00C042F1" w:rsidRPr="007031C8" w:rsidRDefault="00C042F1" w:rsidP="00EB0761">
            <w:pPr>
              <w:rPr>
                <w:rFonts w:ascii="Verdana" w:hAnsi="Verdana"/>
              </w:rPr>
            </w:pPr>
          </w:p>
        </w:tc>
      </w:tr>
    </w:tbl>
    <w:p w14:paraId="0D545C30" w14:textId="77777777" w:rsidR="004D7DE9" w:rsidRPr="007031C8" w:rsidRDefault="004D7DE9" w:rsidP="00EB0761">
      <w:pPr>
        <w:rPr>
          <w:rFonts w:ascii="Verdana" w:hAnsi="Verdana"/>
        </w:rPr>
      </w:pPr>
    </w:p>
    <w:p w14:paraId="78614BAA" w14:textId="77777777" w:rsidR="009E63EE" w:rsidRPr="007031C8" w:rsidRDefault="009E63EE" w:rsidP="00EB0761">
      <w:pPr>
        <w:pStyle w:val="NormalH"/>
        <w:rPr>
          <w:rFonts w:ascii="Verdana" w:hAnsi="Verdana"/>
        </w:rPr>
      </w:pPr>
      <w:bookmarkStart w:id="2" w:name="_Toc446234547"/>
      <w:bookmarkStart w:id="3" w:name="_Toc467738720"/>
      <w:bookmarkStart w:id="4" w:name="_Toc499640208"/>
      <w:bookmarkStart w:id="5" w:name="_Toc463083793"/>
      <w:bookmarkStart w:id="6" w:name="_Toc465677963"/>
      <w:bookmarkStart w:id="7" w:name="_Toc467738735"/>
      <w:bookmarkEnd w:id="0"/>
      <w:bookmarkEnd w:id="1"/>
      <w:r w:rsidRPr="007031C8">
        <w:rPr>
          <w:rFonts w:ascii="Verdana" w:hAnsi="Verdana"/>
        </w:rPr>
        <w:lastRenderedPageBreak/>
        <w:t>Trang ký</w:t>
      </w:r>
    </w:p>
    <w:p w14:paraId="47A0BBBB" w14:textId="77777777" w:rsidR="009E63EE" w:rsidRPr="007031C8" w:rsidRDefault="009E63EE" w:rsidP="00EB0761">
      <w:pPr>
        <w:rPr>
          <w:rFonts w:ascii="Verdana" w:hAnsi="Verdana"/>
        </w:rPr>
      </w:pPr>
    </w:p>
    <w:p w14:paraId="7C4EE240" w14:textId="77777777" w:rsidR="009E63EE" w:rsidRPr="007031C8" w:rsidRDefault="009E63EE" w:rsidP="00EB0761">
      <w:pPr>
        <w:rPr>
          <w:rFonts w:ascii="Verdana" w:hAnsi="Verdana"/>
        </w:rPr>
      </w:pPr>
    </w:p>
    <w:p w14:paraId="794AB1F9" w14:textId="77777777" w:rsidR="00D41FA0" w:rsidRPr="007031C8" w:rsidRDefault="00D41FA0" w:rsidP="00EB0761">
      <w:pPr>
        <w:rPr>
          <w:rFonts w:ascii="Verdana" w:hAnsi="Verdana"/>
          <w:lang w:val="en-AU"/>
        </w:rPr>
      </w:pPr>
      <w:r w:rsidRPr="007031C8">
        <w:rPr>
          <w:rFonts w:ascii="Verdana" w:hAnsi="Verdana"/>
          <w:lang w:val="en-AU"/>
        </w:rPr>
        <w:t>Người lập:</w:t>
      </w:r>
      <w:r w:rsidRPr="007031C8">
        <w:rPr>
          <w:rFonts w:ascii="Verdana" w:hAnsi="Verdana"/>
          <w:lang w:val="en-AU"/>
        </w:rPr>
        <w:tab/>
      </w:r>
      <w:r w:rsidRPr="007031C8">
        <w:rPr>
          <w:rFonts w:ascii="Verdana" w:hAnsi="Verdana"/>
          <w:u w:val="single"/>
          <w:lang w:val="en-AU"/>
        </w:rPr>
        <w:tab/>
      </w:r>
      <w:r w:rsidRPr="007031C8">
        <w:rPr>
          <w:rFonts w:ascii="Verdana" w:hAnsi="Verdana"/>
          <w:lang w:val="en-AU"/>
        </w:rPr>
        <w:tab/>
        <w:t>&lt;Ngày&gt;</w:t>
      </w:r>
      <w:r w:rsidRPr="007031C8">
        <w:rPr>
          <w:rFonts w:ascii="Verdana" w:hAnsi="Verdana"/>
          <w:u w:val="single"/>
          <w:lang w:val="en-AU"/>
        </w:rPr>
        <w:tab/>
      </w:r>
    </w:p>
    <w:p w14:paraId="419AA00F" w14:textId="77777777" w:rsidR="00D41FA0" w:rsidRPr="007031C8" w:rsidRDefault="00D41FA0" w:rsidP="00EB0761">
      <w:pPr>
        <w:rPr>
          <w:rFonts w:ascii="Verdana" w:hAnsi="Verdana"/>
          <w:lang w:val="en-AU"/>
        </w:rPr>
      </w:pPr>
      <w:r w:rsidRPr="007031C8">
        <w:rPr>
          <w:rFonts w:ascii="Verdana" w:hAnsi="Verdana"/>
          <w:lang w:val="en-AU"/>
        </w:rPr>
        <w:tab/>
        <w:t>&lt;Chức danh&gt;</w:t>
      </w:r>
      <w:r w:rsidRPr="007031C8">
        <w:rPr>
          <w:rFonts w:ascii="Verdana" w:hAnsi="Verdana"/>
          <w:lang w:val="en-AU"/>
        </w:rPr>
        <w:tab/>
      </w:r>
    </w:p>
    <w:p w14:paraId="63FB2A00" w14:textId="77777777" w:rsidR="00D41FA0" w:rsidRPr="007031C8" w:rsidRDefault="00D41FA0" w:rsidP="00EB0761">
      <w:pPr>
        <w:rPr>
          <w:rFonts w:ascii="Verdana" w:hAnsi="Verdana"/>
          <w:lang w:val="en-AU"/>
        </w:rPr>
      </w:pPr>
    </w:p>
    <w:p w14:paraId="358737F0" w14:textId="77777777" w:rsidR="00D41FA0" w:rsidRPr="007031C8" w:rsidRDefault="00D41FA0" w:rsidP="00EB0761">
      <w:pPr>
        <w:rPr>
          <w:rFonts w:ascii="Verdana" w:hAnsi="Verdana"/>
          <w:lang w:val="en-AU"/>
        </w:rPr>
      </w:pPr>
    </w:p>
    <w:p w14:paraId="1F79C848" w14:textId="77777777" w:rsidR="00D41FA0" w:rsidRPr="007031C8" w:rsidRDefault="00D41FA0" w:rsidP="00EB0761">
      <w:pPr>
        <w:rPr>
          <w:rFonts w:ascii="Verdana" w:hAnsi="Verdana"/>
          <w:lang w:val="en-AU"/>
        </w:rPr>
      </w:pPr>
    </w:p>
    <w:p w14:paraId="1E0540AF" w14:textId="77777777" w:rsidR="00D41FA0" w:rsidRPr="007031C8" w:rsidRDefault="00D41FA0" w:rsidP="00EB0761">
      <w:pPr>
        <w:rPr>
          <w:rFonts w:ascii="Verdana" w:hAnsi="Verdana"/>
          <w:lang w:val="en-AU"/>
        </w:rPr>
      </w:pPr>
      <w:r w:rsidRPr="007031C8">
        <w:rPr>
          <w:rFonts w:ascii="Verdana" w:hAnsi="Verdana"/>
          <w:lang w:val="en-AU"/>
        </w:rPr>
        <w:t>Người xem xét:</w:t>
      </w:r>
      <w:r w:rsidRPr="007031C8">
        <w:rPr>
          <w:rFonts w:ascii="Verdana" w:hAnsi="Verdana"/>
          <w:lang w:val="en-AU"/>
        </w:rPr>
        <w:tab/>
      </w:r>
      <w:r w:rsidRPr="007031C8">
        <w:rPr>
          <w:rFonts w:ascii="Verdana" w:hAnsi="Verdana"/>
          <w:u w:val="single"/>
          <w:lang w:val="en-AU"/>
        </w:rPr>
        <w:tab/>
      </w:r>
      <w:r w:rsidRPr="007031C8">
        <w:rPr>
          <w:rFonts w:ascii="Verdana" w:hAnsi="Verdana"/>
          <w:lang w:val="en-AU"/>
        </w:rPr>
        <w:tab/>
        <w:t>&lt;Ngày&gt;</w:t>
      </w:r>
      <w:r w:rsidRPr="007031C8">
        <w:rPr>
          <w:rFonts w:ascii="Verdana" w:hAnsi="Verdana"/>
          <w:u w:val="single"/>
          <w:lang w:val="en-AU"/>
        </w:rPr>
        <w:tab/>
      </w:r>
    </w:p>
    <w:p w14:paraId="4A8F3AD6" w14:textId="77777777" w:rsidR="00D41FA0" w:rsidRPr="007031C8" w:rsidRDefault="00D41FA0" w:rsidP="00EB0761">
      <w:pPr>
        <w:rPr>
          <w:rFonts w:ascii="Verdana" w:hAnsi="Verdana"/>
          <w:lang w:val="en-AU"/>
        </w:rPr>
      </w:pPr>
      <w:r w:rsidRPr="007031C8">
        <w:rPr>
          <w:rFonts w:ascii="Verdana" w:hAnsi="Verdana"/>
          <w:lang w:val="en-AU"/>
        </w:rPr>
        <w:tab/>
        <w:t>&lt;Chức danh&gt;</w:t>
      </w:r>
      <w:r w:rsidRPr="007031C8">
        <w:rPr>
          <w:rFonts w:ascii="Verdana" w:hAnsi="Verdana"/>
          <w:lang w:val="en-AU"/>
        </w:rPr>
        <w:tab/>
      </w:r>
    </w:p>
    <w:p w14:paraId="73D10598" w14:textId="77777777" w:rsidR="00D41FA0" w:rsidRPr="007031C8" w:rsidRDefault="00D41FA0" w:rsidP="00EB0761">
      <w:pPr>
        <w:rPr>
          <w:rFonts w:ascii="Verdana" w:hAnsi="Verdana"/>
          <w:lang w:val="en-AU"/>
        </w:rPr>
      </w:pPr>
    </w:p>
    <w:p w14:paraId="34D0A0F7" w14:textId="77777777" w:rsidR="00D41FA0" w:rsidRPr="007031C8" w:rsidRDefault="00D41FA0" w:rsidP="00EB0761">
      <w:pPr>
        <w:rPr>
          <w:rFonts w:ascii="Verdana" w:hAnsi="Verdana"/>
          <w:lang w:val="en-AU"/>
        </w:rPr>
      </w:pPr>
    </w:p>
    <w:p w14:paraId="42BBEA3D" w14:textId="77777777" w:rsidR="00D41FA0" w:rsidRPr="007031C8" w:rsidRDefault="00D41FA0" w:rsidP="00EB0761">
      <w:pPr>
        <w:rPr>
          <w:rFonts w:ascii="Verdana" w:hAnsi="Verdana"/>
          <w:lang w:val="en-AU"/>
        </w:rPr>
      </w:pPr>
    </w:p>
    <w:p w14:paraId="3E15FD14" w14:textId="77777777" w:rsidR="00D41FA0" w:rsidRPr="007031C8" w:rsidRDefault="00D41FA0" w:rsidP="00EB0761">
      <w:pPr>
        <w:rPr>
          <w:rFonts w:ascii="Verdana" w:hAnsi="Verdana"/>
          <w:lang w:val="en-AU"/>
        </w:rPr>
      </w:pPr>
      <w:r w:rsidRPr="007031C8">
        <w:rPr>
          <w:rFonts w:ascii="Verdana" w:hAnsi="Verdana"/>
          <w:lang w:val="en-AU"/>
        </w:rPr>
        <w:t>Người xem xét:</w:t>
      </w:r>
      <w:r w:rsidRPr="007031C8">
        <w:rPr>
          <w:rFonts w:ascii="Verdana" w:hAnsi="Verdana"/>
          <w:lang w:val="en-AU"/>
        </w:rPr>
        <w:tab/>
      </w:r>
      <w:r w:rsidRPr="007031C8">
        <w:rPr>
          <w:rFonts w:ascii="Verdana" w:hAnsi="Verdana"/>
          <w:u w:val="single"/>
          <w:lang w:val="en-AU"/>
        </w:rPr>
        <w:tab/>
      </w:r>
      <w:r w:rsidRPr="007031C8">
        <w:rPr>
          <w:rFonts w:ascii="Verdana" w:hAnsi="Verdana"/>
          <w:lang w:val="en-AU"/>
        </w:rPr>
        <w:tab/>
        <w:t>&lt;Ngày&gt;</w:t>
      </w:r>
      <w:r w:rsidRPr="007031C8">
        <w:rPr>
          <w:rFonts w:ascii="Verdana" w:hAnsi="Verdana"/>
          <w:u w:val="single"/>
          <w:lang w:val="en-AU"/>
        </w:rPr>
        <w:tab/>
      </w:r>
    </w:p>
    <w:p w14:paraId="6C9AB6B7" w14:textId="77777777" w:rsidR="00D41FA0" w:rsidRPr="007031C8" w:rsidRDefault="00D41FA0" w:rsidP="00EB0761">
      <w:pPr>
        <w:rPr>
          <w:rFonts w:ascii="Verdana" w:hAnsi="Verdana"/>
          <w:lang w:val="en-AU"/>
        </w:rPr>
      </w:pPr>
      <w:r w:rsidRPr="007031C8">
        <w:rPr>
          <w:rFonts w:ascii="Verdana" w:hAnsi="Verdana"/>
          <w:lang w:val="en-AU"/>
        </w:rPr>
        <w:tab/>
        <w:t>&lt;Chức danh&gt;</w:t>
      </w:r>
    </w:p>
    <w:p w14:paraId="06606B24" w14:textId="77777777" w:rsidR="00D41FA0" w:rsidRPr="007031C8" w:rsidRDefault="00D41FA0" w:rsidP="00EB0761">
      <w:pPr>
        <w:rPr>
          <w:rFonts w:ascii="Verdana" w:hAnsi="Verdana"/>
          <w:lang w:val="en-AU"/>
        </w:rPr>
      </w:pPr>
    </w:p>
    <w:p w14:paraId="3BFB03D8" w14:textId="77777777" w:rsidR="00D41FA0" w:rsidRPr="007031C8" w:rsidRDefault="00D41FA0" w:rsidP="00EB0761">
      <w:pPr>
        <w:rPr>
          <w:rFonts w:ascii="Verdana" w:hAnsi="Verdana"/>
          <w:lang w:val="en-AU"/>
        </w:rPr>
      </w:pPr>
    </w:p>
    <w:p w14:paraId="27CF3F0D" w14:textId="77777777" w:rsidR="00D41FA0" w:rsidRPr="007031C8" w:rsidRDefault="00D41FA0" w:rsidP="00EB0761">
      <w:pPr>
        <w:rPr>
          <w:rFonts w:ascii="Verdana" w:hAnsi="Verdana"/>
          <w:lang w:val="en-AU"/>
        </w:rPr>
      </w:pPr>
    </w:p>
    <w:p w14:paraId="54B2976F" w14:textId="77777777" w:rsidR="00D41FA0" w:rsidRPr="007031C8" w:rsidRDefault="00D41FA0" w:rsidP="00EB0761">
      <w:pPr>
        <w:rPr>
          <w:rFonts w:ascii="Verdana" w:hAnsi="Verdana"/>
          <w:lang w:val="en-AU"/>
        </w:rPr>
      </w:pPr>
      <w:r w:rsidRPr="007031C8">
        <w:rPr>
          <w:rFonts w:ascii="Verdana" w:hAnsi="Verdana"/>
          <w:lang w:val="en-AU"/>
        </w:rPr>
        <w:t>Người phê duyệt:</w:t>
      </w:r>
      <w:r w:rsidRPr="007031C8">
        <w:rPr>
          <w:rFonts w:ascii="Verdana" w:hAnsi="Verdana"/>
          <w:lang w:val="en-AU"/>
        </w:rPr>
        <w:tab/>
      </w:r>
      <w:r w:rsidRPr="007031C8">
        <w:rPr>
          <w:rFonts w:ascii="Verdana" w:hAnsi="Verdana"/>
          <w:u w:val="single"/>
          <w:lang w:val="en-AU"/>
        </w:rPr>
        <w:tab/>
      </w:r>
      <w:r w:rsidRPr="007031C8">
        <w:rPr>
          <w:rFonts w:ascii="Verdana" w:hAnsi="Verdana"/>
          <w:lang w:val="en-AU"/>
        </w:rPr>
        <w:tab/>
        <w:t>&lt;Ngày&gt;</w:t>
      </w:r>
      <w:r w:rsidRPr="007031C8">
        <w:rPr>
          <w:rFonts w:ascii="Verdana" w:hAnsi="Verdana"/>
          <w:u w:val="single"/>
          <w:lang w:val="en-AU"/>
        </w:rPr>
        <w:tab/>
      </w:r>
    </w:p>
    <w:p w14:paraId="626862A0" w14:textId="77777777" w:rsidR="00D41FA0" w:rsidRPr="007031C8" w:rsidRDefault="00D41FA0" w:rsidP="00EB0761">
      <w:pPr>
        <w:rPr>
          <w:rFonts w:ascii="Verdana" w:hAnsi="Verdana"/>
          <w:lang w:val="en-AU"/>
        </w:rPr>
      </w:pPr>
      <w:r w:rsidRPr="007031C8">
        <w:rPr>
          <w:rFonts w:ascii="Verdana" w:hAnsi="Verdana"/>
          <w:lang w:val="en-AU"/>
        </w:rPr>
        <w:tab/>
        <w:t>&lt;Chức danh&gt;</w:t>
      </w:r>
    </w:p>
    <w:p w14:paraId="599C8424" w14:textId="77777777" w:rsidR="009E63EE" w:rsidRPr="007031C8" w:rsidRDefault="009E63EE" w:rsidP="00EB0761">
      <w:pPr>
        <w:rPr>
          <w:rFonts w:ascii="Verdana" w:hAnsi="Verdana"/>
        </w:rPr>
      </w:pPr>
    </w:p>
    <w:p w14:paraId="6486481F" w14:textId="77777777" w:rsidR="009E63EE" w:rsidRPr="007031C8" w:rsidRDefault="009E63EE" w:rsidP="00EB0761">
      <w:pPr>
        <w:rPr>
          <w:rFonts w:ascii="Verdana" w:hAnsi="Verdana"/>
        </w:rPr>
      </w:pPr>
      <w:r w:rsidRPr="007031C8">
        <w:rPr>
          <w:rFonts w:ascii="Verdana" w:hAnsi="Verdana"/>
        </w:rPr>
        <w:tab/>
      </w:r>
      <w:r w:rsidRPr="007031C8">
        <w:rPr>
          <w:rFonts w:ascii="Verdana" w:hAnsi="Verdana"/>
        </w:rPr>
        <w:tab/>
      </w:r>
    </w:p>
    <w:sdt>
      <w:sdtPr>
        <w:rPr>
          <w:rFonts w:ascii="Verdana" w:hAnsi="Verdana"/>
          <w:bCs/>
          <w:snapToGrid w:val="0"/>
          <w:color w:val="auto"/>
          <w:sz w:val="24"/>
          <w:szCs w:val="24"/>
        </w:rPr>
        <w:id w:val="1482728309"/>
        <w:docPartObj>
          <w:docPartGallery w:val="Table of Contents"/>
          <w:docPartUnique/>
        </w:docPartObj>
      </w:sdtPr>
      <w:sdtEndPr>
        <w:rPr>
          <w:bCs w:val="0"/>
          <w:noProof/>
          <w:snapToGrid/>
        </w:rPr>
      </w:sdtEndPr>
      <w:sdtContent>
        <w:p w14:paraId="63409053" w14:textId="1EFA8937" w:rsidR="00DA369E" w:rsidRPr="007031C8" w:rsidRDefault="00DA369E" w:rsidP="00EB0761">
          <w:pPr>
            <w:pStyle w:val="TOCHeading"/>
            <w:rPr>
              <w:rFonts w:ascii="Verdana" w:hAnsi="Verdana"/>
            </w:rPr>
          </w:pPr>
          <w:r w:rsidRPr="007031C8">
            <w:rPr>
              <w:rFonts w:ascii="Verdana" w:hAnsi="Verdana"/>
            </w:rPr>
            <w:t>Mục lục</w:t>
          </w:r>
        </w:p>
        <w:p w14:paraId="3922E021" w14:textId="41E39843" w:rsidR="0089271A" w:rsidRPr="007031C8" w:rsidRDefault="00DA369E" w:rsidP="00EB0761">
          <w:pPr>
            <w:pStyle w:val="TOC1"/>
            <w:rPr>
              <w:rFonts w:ascii="Verdana" w:eastAsiaTheme="minorEastAsia" w:hAnsi="Verdana"/>
              <w:noProof/>
              <w:snapToGrid/>
              <w:kern w:val="2"/>
              <w14:ligatures w14:val="standardContextual"/>
            </w:rPr>
          </w:pPr>
          <w:r w:rsidRPr="007031C8">
            <w:rPr>
              <w:rFonts w:ascii="Verdana" w:hAnsi="Verdana"/>
            </w:rPr>
            <w:fldChar w:fldCharType="begin"/>
          </w:r>
          <w:r w:rsidRPr="007031C8">
            <w:rPr>
              <w:rFonts w:ascii="Verdana" w:hAnsi="Verdana"/>
            </w:rPr>
            <w:instrText xml:space="preserve"> TOC \o "1-3" \h \z \u </w:instrText>
          </w:r>
          <w:r w:rsidRPr="007031C8">
            <w:rPr>
              <w:rFonts w:ascii="Verdana" w:hAnsi="Verdana"/>
            </w:rPr>
            <w:fldChar w:fldCharType="separate"/>
          </w:r>
          <w:hyperlink w:anchor="_Toc136875117" w:history="1">
            <w:r w:rsidR="0089271A" w:rsidRPr="007031C8">
              <w:rPr>
                <w:rStyle w:val="Hyperlink"/>
                <w:rFonts w:ascii="Verdana" w:hAnsi="Verdana" w:cs="Times New Roman"/>
                <w:noProof/>
              </w:rPr>
              <w:t>1.</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rPr>
              <w:t>GIỚI THIỆU</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_Toc136875117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5</w:t>
            </w:r>
            <w:r w:rsidR="0089271A" w:rsidRPr="007031C8">
              <w:rPr>
                <w:rFonts w:ascii="Verdana" w:hAnsi="Verdana"/>
                <w:noProof/>
                <w:webHidden/>
              </w:rPr>
              <w:fldChar w:fldCharType="end"/>
            </w:r>
          </w:hyperlink>
        </w:p>
        <w:p w14:paraId="09FD216A" w14:textId="394BBB78" w:rsidR="0089271A" w:rsidRPr="007031C8" w:rsidRDefault="00946910" w:rsidP="00EB0761">
          <w:pPr>
            <w:pStyle w:val="TOC2"/>
            <w:rPr>
              <w:rFonts w:ascii="Verdana" w:eastAsiaTheme="minorEastAsia" w:hAnsi="Verdana"/>
              <w:noProof/>
              <w:snapToGrid/>
              <w:kern w:val="2"/>
              <w14:ligatures w14:val="standardContextual"/>
            </w:rPr>
          </w:pPr>
          <w:hyperlink w:anchor="_Toc136875118" w:history="1">
            <w:r w:rsidR="0089271A" w:rsidRPr="007031C8">
              <w:rPr>
                <w:rStyle w:val="Hyperlink"/>
                <w:rFonts w:ascii="Verdana" w:hAnsi="Verdana" w:cs="Times New Roman"/>
                <w:noProof/>
                <w:sz w:val="24"/>
                <w:szCs w:val="24"/>
              </w:rPr>
              <w:t>1.1</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Mục đích</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_Toc136875118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5</w:t>
            </w:r>
            <w:r w:rsidR="0089271A" w:rsidRPr="007031C8">
              <w:rPr>
                <w:rFonts w:ascii="Verdana" w:hAnsi="Verdana"/>
                <w:noProof/>
                <w:webHidden/>
              </w:rPr>
              <w:fldChar w:fldCharType="end"/>
            </w:r>
          </w:hyperlink>
        </w:p>
        <w:p w14:paraId="4EF7A7AA" w14:textId="0F52749E" w:rsidR="0089271A" w:rsidRPr="007031C8" w:rsidRDefault="00946910" w:rsidP="00EB0761">
          <w:pPr>
            <w:pStyle w:val="TOC2"/>
            <w:rPr>
              <w:rFonts w:ascii="Verdana" w:eastAsiaTheme="minorEastAsia" w:hAnsi="Verdana"/>
              <w:noProof/>
              <w:snapToGrid/>
              <w:kern w:val="2"/>
              <w14:ligatures w14:val="standardContextual"/>
            </w:rPr>
          </w:pPr>
          <w:hyperlink w:anchor="_Toc136875119" w:history="1">
            <w:r w:rsidR="0089271A" w:rsidRPr="007031C8">
              <w:rPr>
                <w:rStyle w:val="Hyperlink"/>
                <w:rFonts w:ascii="Verdana" w:hAnsi="Verdana" w:cs="Times New Roman"/>
                <w:noProof/>
                <w:sz w:val="24"/>
                <w:szCs w:val="24"/>
              </w:rPr>
              <w:t>1.2</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Phạm vi</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_Toc136875119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5</w:t>
            </w:r>
            <w:r w:rsidR="0089271A" w:rsidRPr="007031C8">
              <w:rPr>
                <w:rFonts w:ascii="Verdana" w:hAnsi="Verdana"/>
                <w:noProof/>
                <w:webHidden/>
              </w:rPr>
              <w:fldChar w:fldCharType="end"/>
            </w:r>
          </w:hyperlink>
        </w:p>
        <w:p w14:paraId="0DE7FB87" w14:textId="41B024C2" w:rsidR="0089271A" w:rsidRPr="007031C8" w:rsidRDefault="00946910" w:rsidP="00EB0761">
          <w:pPr>
            <w:pStyle w:val="TOC2"/>
            <w:rPr>
              <w:rFonts w:ascii="Verdana" w:eastAsiaTheme="minorEastAsia" w:hAnsi="Verdana"/>
              <w:noProof/>
              <w:snapToGrid/>
              <w:kern w:val="2"/>
              <w14:ligatures w14:val="standardContextual"/>
            </w:rPr>
          </w:pPr>
          <w:hyperlink w:anchor="_Toc136875120" w:history="1">
            <w:r w:rsidR="0089271A" w:rsidRPr="007031C8">
              <w:rPr>
                <w:rStyle w:val="Hyperlink"/>
                <w:rFonts w:ascii="Verdana" w:hAnsi="Verdana" w:cs="Times New Roman"/>
                <w:noProof/>
                <w:sz w:val="24"/>
                <w:szCs w:val="24"/>
              </w:rPr>
              <w:t>1.3</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Khái niệm, thuật ngữ</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_Toc136875120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5</w:t>
            </w:r>
            <w:r w:rsidR="0089271A" w:rsidRPr="007031C8">
              <w:rPr>
                <w:rFonts w:ascii="Verdana" w:hAnsi="Verdana"/>
                <w:noProof/>
                <w:webHidden/>
              </w:rPr>
              <w:fldChar w:fldCharType="end"/>
            </w:r>
          </w:hyperlink>
        </w:p>
        <w:p w14:paraId="17A92A8F" w14:textId="14FE606E" w:rsidR="0089271A" w:rsidRPr="007031C8" w:rsidRDefault="00946910" w:rsidP="00EB0761">
          <w:pPr>
            <w:pStyle w:val="TOC2"/>
            <w:rPr>
              <w:rFonts w:ascii="Verdana" w:eastAsiaTheme="minorEastAsia" w:hAnsi="Verdana"/>
              <w:noProof/>
              <w:snapToGrid/>
              <w:kern w:val="2"/>
              <w14:ligatures w14:val="standardContextual"/>
            </w:rPr>
          </w:pPr>
          <w:hyperlink w:anchor="_Toc136875121" w:history="1">
            <w:r w:rsidR="0089271A" w:rsidRPr="007031C8">
              <w:rPr>
                <w:rStyle w:val="Hyperlink"/>
                <w:rFonts w:ascii="Verdana" w:hAnsi="Verdana" w:cs="Times New Roman"/>
                <w:noProof/>
                <w:sz w:val="24"/>
                <w:szCs w:val="24"/>
              </w:rPr>
              <w:t>1.4</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Tài liệu tham khảo</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_Toc136875121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5</w:t>
            </w:r>
            <w:r w:rsidR="0089271A" w:rsidRPr="007031C8">
              <w:rPr>
                <w:rFonts w:ascii="Verdana" w:hAnsi="Verdana"/>
                <w:noProof/>
                <w:webHidden/>
              </w:rPr>
              <w:fldChar w:fldCharType="end"/>
            </w:r>
          </w:hyperlink>
        </w:p>
        <w:p w14:paraId="4FD2727C" w14:textId="4891218B" w:rsidR="0089271A" w:rsidRPr="007031C8" w:rsidRDefault="00946910" w:rsidP="00EB0761">
          <w:pPr>
            <w:pStyle w:val="TOC2"/>
            <w:rPr>
              <w:rFonts w:ascii="Verdana" w:eastAsiaTheme="minorEastAsia" w:hAnsi="Verdana"/>
              <w:noProof/>
              <w:snapToGrid/>
              <w:kern w:val="2"/>
              <w14:ligatures w14:val="standardContextual"/>
            </w:rPr>
          </w:pPr>
          <w:hyperlink w:anchor="_Toc136875122" w:history="1">
            <w:r w:rsidR="0089271A" w:rsidRPr="007031C8">
              <w:rPr>
                <w:rStyle w:val="Hyperlink"/>
                <w:rFonts w:ascii="Verdana" w:hAnsi="Verdana" w:cs="Times New Roman"/>
                <w:noProof/>
                <w:sz w:val="24"/>
                <w:szCs w:val="24"/>
              </w:rPr>
              <w:t>1.5</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Mô tả tài liệu</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_Toc136875122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5</w:t>
            </w:r>
            <w:r w:rsidR="0089271A" w:rsidRPr="007031C8">
              <w:rPr>
                <w:rFonts w:ascii="Verdana" w:hAnsi="Verdana"/>
                <w:noProof/>
                <w:webHidden/>
              </w:rPr>
              <w:fldChar w:fldCharType="end"/>
            </w:r>
          </w:hyperlink>
        </w:p>
        <w:p w14:paraId="577EE446" w14:textId="2AFDF8F3" w:rsidR="0089271A" w:rsidRPr="007031C8" w:rsidRDefault="00946910" w:rsidP="00EB0761">
          <w:pPr>
            <w:pStyle w:val="TOC1"/>
            <w:rPr>
              <w:rFonts w:ascii="Verdana" w:eastAsiaTheme="minorEastAsia" w:hAnsi="Verdana"/>
              <w:noProof/>
              <w:snapToGrid/>
              <w:kern w:val="2"/>
              <w14:ligatures w14:val="standardContextual"/>
            </w:rPr>
          </w:pPr>
          <w:hyperlink w:anchor="_Toc136875123" w:history="1">
            <w:r w:rsidR="0089271A" w:rsidRPr="007031C8">
              <w:rPr>
                <w:rStyle w:val="Hyperlink"/>
                <w:rFonts w:ascii="Verdana" w:hAnsi="Verdana" w:cs="Times New Roman"/>
                <w:noProof/>
              </w:rPr>
              <w:t>2.</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rPr>
              <w:t>TỔNG QUAN GIẢI PHÁP</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_Toc136875123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6</w:t>
            </w:r>
            <w:r w:rsidR="0089271A" w:rsidRPr="007031C8">
              <w:rPr>
                <w:rFonts w:ascii="Verdana" w:hAnsi="Verdana"/>
                <w:noProof/>
                <w:webHidden/>
              </w:rPr>
              <w:fldChar w:fldCharType="end"/>
            </w:r>
          </w:hyperlink>
        </w:p>
        <w:p w14:paraId="3A083A7B" w14:textId="2004239D" w:rsidR="0089271A" w:rsidRPr="007031C8" w:rsidRDefault="00946910" w:rsidP="00EB0761">
          <w:pPr>
            <w:pStyle w:val="TOC2"/>
            <w:rPr>
              <w:rFonts w:ascii="Verdana" w:eastAsiaTheme="minorEastAsia" w:hAnsi="Verdana"/>
              <w:noProof/>
              <w:snapToGrid/>
              <w:kern w:val="2"/>
              <w14:ligatures w14:val="standardContextual"/>
            </w:rPr>
          </w:pPr>
          <w:hyperlink w:anchor="_Toc136875124" w:history="1">
            <w:r w:rsidR="0089271A" w:rsidRPr="007031C8">
              <w:rPr>
                <w:rStyle w:val="Hyperlink"/>
                <w:rFonts w:ascii="Verdana" w:hAnsi="Verdana" w:cs="Times New Roman"/>
                <w:noProof/>
                <w:sz w:val="24"/>
                <w:szCs w:val="24"/>
              </w:rPr>
              <w:t>2.1</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Tổng quan chức năng</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_Toc136875124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6</w:t>
            </w:r>
            <w:r w:rsidR="0089271A" w:rsidRPr="007031C8">
              <w:rPr>
                <w:rFonts w:ascii="Verdana" w:hAnsi="Verdana"/>
                <w:noProof/>
                <w:webHidden/>
              </w:rPr>
              <w:fldChar w:fldCharType="end"/>
            </w:r>
          </w:hyperlink>
        </w:p>
        <w:p w14:paraId="68B84D7C" w14:textId="28049810" w:rsidR="0089271A" w:rsidRPr="007031C8" w:rsidRDefault="00946910" w:rsidP="00EB0761">
          <w:pPr>
            <w:pStyle w:val="TOC2"/>
            <w:rPr>
              <w:rFonts w:ascii="Verdana" w:eastAsiaTheme="minorEastAsia" w:hAnsi="Verdana"/>
              <w:noProof/>
              <w:snapToGrid/>
              <w:kern w:val="2"/>
              <w14:ligatures w14:val="standardContextual"/>
            </w:rPr>
          </w:pPr>
          <w:hyperlink w:anchor="_Toc136875125" w:history="1">
            <w:r w:rsidR="0089271A" w:rsidRPr="007031C8">
              <w:rPr>
                <w:rStyle w:val="Hyperlink"/>
                <w:rFonts w:ascii="Verdana" w:hAnsi="Verdana" w:cs="Times New Roman"/>
                <w:noProof/>
                <w:sz w:val="24"/>
                <w:szCs w:val="24"/>
              </w:rPr>
              <w:t>2.2</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Mô hình giao tiếp với hệ thống/Module chức năng khác</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_Toc136875125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6</w:t>
            </w:r>
            <w:r w:rsidR="0089271A" w:rsidRPr="007031C8">
              <w:rPr>
                <w:rFonts w:ascii="Verdana" w:hAnsi="Verdana"/>
                <w:noProof/>
                <w:webHidden/>
              </w:rPr>
              <w:fldChar w:fldCharType="end"/>
            </w:r>
          </w:hyperlink>
        </w:p>
        <w:p w14:paraId="01816EDC" w14:textId="26AE6A97" w:rsidR="0089271A" w:rsidRPr="007031C8" w:rsidRDefault="00946910" w:rsidP="00EB0761">
          <w:pPr>
            <w:pStyle w:val="TOC1"/>
            <w:rPr>
              <w:rFonts w:ascii="Verdana" w:eastAsiaTheme="minorEastAsia" w:hAnsi="Verdana"/>
              <w:noProof/>
              <w:snapToGrid/>
              <w:kern w:val="2"/>
              <w14:ligatures w14:val="standardContextual"/>
            </w:rPr>
          </w:pPr>
          <w:hyperlink w:anchor="_Toc136875126" w:history="1">
            <w:r w:rsidR="0089271A" w:rsidRPr="007031C8">
              <w:rPr>
                <w:rStyle w:val="Hyperlink"/>
                <w:rFonts w:ascii="Verdana" w:hAnsi="Verdana" w:cs="Times New Roman"/>
                <w:noProof/>
              </w:rPr>
              <w:t>3.</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rPr>
              <w:t>THIẾT KẾ CHI TIẾT</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_Toc136875126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7</w:t>
            </w:r>
            <w:r w:rsidR="0089271A" w:rsidRPr="007031C8">
              <w:rPr>
                <w:rFonts w:ascii="Verdana" w:hAnsi="Verdana"/>
                <w:noProof/>
                <w:webHidden/>
              </w:rPr>
              <w:fldChar w:fldCharType="end"/>
            </w:r>
          </w:hyperlink>
        </w:p>
        <w:p w14:paraId="5D86951C" w14:textId="02E6648B" w:rsidR="0089271A" w:rsidRPr="007031C8" w:rsidRDefault="00946910" w:rsidP="00EB0761">
          <w:pPr>
            <w:pStyle w:val="TOC2"/>
            <w:rPr>
              <w:rFonts w:ascii="Verdana" w:eastAsiaTheme="minorEastAsia" w:hAnsi="Verdana"/>
              <w:noProof/>
              <w:snapToGrid/>
              <w:kern w:val="2"/>
              <w14:ligatures w14:val="standardContextual"/>
            </w:rPr>
          </w:pPr>
          <w:hyperlink w:anchor="_Toc136875127" w:history="1">
            <w:r w:rsidR="0089271A" w:rsidRPr="007031C8">
              <w:rPr>
                <w:rStyle w:val="Hyperlink"/>
                <w:rFonts w:ascii="Verdana" w:hAnsi="Verdana" w:cs="Times New Roman"/>
                <w:noProof/>
                <w:sz w:val="24"/>
                <w:szCs w:val="24"/>
              </w:rPr>
              <w:t>3.1</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TÍCH HỢP CHATBOT KÊNH WEB PORTAL, FACEBOOK, WHATSAPP</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_Toc136875127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7</w:t>
            </w:r>
            <w:r w:rsidR="0089271A" w:rsidRPr="007031C8">
              <w:rPr>
                <w:rFonts w:ascii="Verdana" w:hAnsi="Verdana"/>
                <w:noProof/>
                <w:webHidden/>
              </w:rPr>
              <w:fldChar w:fldCharType="end"/>
            </w:r>
          </w:hyperlink>
        </w:p>
        <w:p w14:paraId="0F132CF1" w14:textId="77A64FF1" w:rsidR="0089271A" w:rsidRPr="007031C8" w:rsidRDefault="00946910" w:rsidP="00EB0761">
          <w:pPr>
            <w:pStyle w:val="TOC3"/>
            <w:rPr>
              <w:rFonts w:ascii="Verdana" w:eastAsiaTheme="minorEastAsia" w:hAnsi="Verdana"/>
              <w:noProof/>
              <w:snapToGrid/>
              <w:kern w:val="2"/>
              <w14:ligatures w14:val="standardContextual"/>
            </w:rPr>
          </w:pPr>
          <w:hyperlink w:anchor="_Toc136875128" w:history="1">
            <w:r w:rsidR="0089271A" w:rsidRPr="007031C8">
              <w:rPr>
                <w:rStyle w:val="Hyperlink"/>
                <w:rFonts w:ascii="Verdana" w:hAnsi="Verdana" w:cs="Times New Roman"/>
                <w:noProof/>
                <w:sz w:val="24"/>
                <w:szCs w:val="24"/>
              </w:rPr>
              <w:t>3.1.1</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Cấu hình chatbot kênh Web/Facebook/WhatsApp</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_Toc136875128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7</w:t>
            </w:r>
            <w:r w:rsidR="0089271A" w:rsidRPr="007031C8">
              <w:rPr>
                <w:rFonts w:ascii="Verdana" w:hAnsi="Verdana"/>
                <w:noProof/>
                <w:webHidden/>
              </w:rPr>
              <w:fldChar w:fldCharType="end"/>
            </w:r>
          </w:hyperlink>
        </w:p>
        <w:p w14:paraId="6DAFC95A" w14:textId="5CF04A48" w:rsidR="0089271A" w:rsidRPr="007031C8" w:rsidRDefault="00946910" w:rsidP="00EB0761">
          <w:pPr>
            <w:pStyle w:val="TOC3"/>
            <w:rPr>
              <w:rFonts w:ascii="Verdana" w:eastAsiaTheme="minorEastAsia" w:hAnsi="Verdana"/>
              <w:noProof/>
              <w:snapToGrid/>
              <w:kern w:val="2"/>
              <w14:ligatures w14:val="standardContextual"/>
            </w:rPr>
          </w:pPr>
          <w:hyperlink w:anchor="_Toc136875129" w:history="1">
            <w:r w:rsidR="0089271A" w:rsidRPr="007031C8">
              <w:rPr>
                <w:rStyle w:val="Hyperlink"/>
                <w:rFonts w:ascii="Verdana" w:hAnsi="Verdana" w:cs="Times New Roman"/>
                <w:noProof/>
                <w:sz w:val="24"/>
                <w:szCs w:val="24"/>
              </w:rPr>
              <w:t>3.1.2</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Tích hợp webhook với bot</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_Toc136875129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12</w:t>
            </w:r>
            <w:r w:rsidR="0089271A" w:rsidRPr="007031C8">
              <w:rPr>
                <w:rFonts w:ascii="Verdana" w:hAnsi="Verdana"/>
                <w:noProof/>
                <w:webHidden/>
              </w:rPr>
              <w:fldChar w:fldCharType="end"/>
            </w:r>
          </w:hyperlink>
        </w:p>
        <w:p w14:paraId="0BCC7D8E" w14:textId="2D0858D8" w:rsidR="0089271A" w:rsidRPr="007031C8" w:rsidRDefault="00946910" w:rsidP="00EB0761">
          <w:pPr>
            <w:pStyle w:val="TOC3"/>
            <w:rPr>
              <w:rFonts w:ascii="Verdana" w:eastAsiaTheme="minorEastAsia" w:hAnsi="Verdana"/>
              <w:noProof/>
              <w:snapToGrid/>
              <w:kern w:val="2"/>
              <w14:ligatures w14:val="standardContextual"/>
            </w:rPr>
          </w:pPr>
          <w:hyperlink w:anchor="_Toc136875130" w:history="1">
            <w:r w:rsidR="0089271A" w:rsidRPr="007031C8">
              <w:rPr>
                <w:rStyle w:val="Hyperlink"/>
                <w:rFonts w:ascii="Verdana" w:hAnsi="Verdana" w:cs="Times New Roman"/>
                <w:noProof/>
                <w:sz w:val="24"/>
                <w:szCs w:val="24"/>
              </w:rPr>
              <w:t>3.1.3</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Tích hợp chatbot phía chat server</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_Toc136875130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13</w:t>
            </w:r>
            <w:r w:rsidR="0089271A" w:rsidRPr="007031C8">
              <w:rPr>
                <w:rFonts w:ascii="Verdana" w:hAnsi="Verdana"/>
                <w:noProof/>
                <w:webHidden/>
              </w:rPr>
              <w:fldChar w:fldCharType="end"/>
            </w:r>
          </w:hyperlink>
        </w:p>
        <w:p w14:paraId="3EF96DCE" w14:textId="73548B99" w:rsidR="0089271A" w:rsidRPr="007031C8" w:rsidRDefault="00946910" w:rsidP="00EB0761">
          <w:pPr>
            <w:pStyle w:val="TOC3"/>
            <w:rPr>
              <w:rFonts w:ascii="Verdana" w:eastAsiaTheme="minorEastAsia" w:hAnsi="Verdana"/>
              <w:noProof/>
              <w:snapToGrid/>
              <w:kern w:val="2"/>
              <w14:ligatures w14:val="standardContextual"/>
            </w:rPr>
          </w:pPr>
          <w:hyperlink w:anchor="_Toc136875131" w:history="1">
            <w:r w:rsidR="0089271A" w:rsidRPr="007031C8">
              <w:rPr>
                <w:rStyle w:val="Hyperlink"/>
                <w:rFonts w:ascii="Verdana" w:hAnsi="Verdana" w:cs="Times New Roman"/>
                <w:noProof/>
                <w:sz w:val="24"/>
                <w:szCs w:val="24"/>
              </w:rPr>
              <w:t>3.1.4</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sz w:val="24"/>
                <w:szCs w:val="24"/>
              </w:rPr>
              <w:t>BÁO CÁO</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_Toc136875131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30</w:t>
            </w:r>
            <w:r w:rsidR="0089271A" w:rsidRPr="007031C8">
              <w:rPr>
                <w:rFonts w:ascii="Verdana" w:hAnsi="Verdana"/>
                <w:noProof/>
                <w:webHidden/>
              </w:rPr>
              <w:fldChar w:fldCharType="end"/>
            </w:r>
          </w:hyperlink>
        </w:p>
        <w:p w14:paraId="01F63AAD" w14:textId="32DA9B06" w:rsidR="0089271A" w:rsidRPr="007031C8" w:rsidRDefault="00946910" w:rsidP="00EB0761">
          <w:pPr>
            <w:pStyle w:val="TOC1"/>
            <w:rPr>
              <w:rFonts w:ascii="Verdana" w:eastAsiaTheme="minorEastAsia" w:hAnsi="Verdana"/>
              <w:noProof/>
              <w:snapToGrid/>
              <w:kern w:val="2"/>
              <w14:ligatures w14:val="standardContextual"/>
            </w:rPr>
          </w:pPr>
          <w:hyperlink w:anchor="_Toc136875132" w:history="1">
            <w:r w:rsidR="0089271A" w:rsidRPr="007031C8">
              <w:rPr>
                <w:rStyle w:val="Hyperlink"/>
                <w:rFonts w:ascii="Verdana" w:hAnsi="Verdana" w:cs="Times New Roman"/>
                <w:noProof/>
              </w:rPr>
              <w:t>4.</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rPr>
              <w:t>THIẾT KẾ DÙNG CHUNG VÀ TÁI SỬ DỤNG</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_Toc136875132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44</w:t>
            </w:r>
            <w:r w:rsidR="0089271A" w:rsidRPr="007031C8">
              <w:rPr>
                <w:rFonts w:ascii="Verdana" w:hAnsi="Verdana"/>
                <w:noProof/>
                <w:webHidden/>
              </w:rPr>
              <w:fldChar w:fldCharType="end"/>
            </w:r>
          </w:hyperlink>
        </w:p>
        <w:p w14:paraId="5E35B339" w14:textId="6294991C" w:rsidR="0089271A" w:rsidRPr="007031C8" w:rsidRDefault="00946910" w:rsidP="00EB0761">
          <w:pPr>
            <w:pStyle w:val="TOC1"/>
            <w:rPr>
              <w:rFonts w:ascii="Verdana" w:eastAsiaTheme="minorEastAsia" w:hAnsi="Verdana"/>
              <w:noProof/>
              <w:snapToGrid/>
              <w:kern w:val="2"/>
              <w14:ligatures w14:val="standardContextual"/>
            </w:rPr>
          </w:pPr>
          <w:hyperlink w:anchor="_Toc136875133" w:history="1">
            <w:r w:rsidR="0089271A" w:rsidRPr="007031C8">
              <w:rPr>
                <w:rStyle w:val="Hyperlink"/>
                <w:rFonts w:ascii="Verdana" w:hAnsi="Verdana" w:cs="Times New Roman"/>
                <w:noProof/>
              </w:rPr>
              <w:t>5.</w:t>
            </w:r>
            <w:r w:rsidR="0089271A" w:rsidRPr="007031C8">
              <w:rPr>
                <w:rFonts w:ascii="Verdana" w:eastAsiaTheme="minorEastAsia" w:hAnsi="Verdana"/>
                <w:noProof/>
                <w:snapToGrid/>
                <w:kern w:val="2"/>
                <w14:ligatures w14:val="standardContextual"/>
              </w:rPr>
              <w:tab/>
            </w:r>
            <w:r w:rsidR="0089271A" w:rsidRPr="007031C8">
              <w:rPr>
                <w:rStyle w:val="Hyperlink"/>
                <w:rFonts w:ascii="Verdana" w:hAnsi="Verdana" w:cs="Times New Roman"/>
                <w:noProof/>
              </w:rPr>
              <w:t>THIẾT KẾ ĐẢM BẢO TUÂN THỦ TIÊU CHUẨN QUẢN TRỊ DỮ LIỆU</w:t>
            </w:r>
            <w:r w:rsidR="0089271A" w:rsidRPr="007031C8">
              <w:rPr>
                <w:rFonts w:ascii="Verdana" w:hAnsi="Verdana"/>
                <w:noProof/>
                <w:webHidden/>
              </w:rPr>
              <w:tab/>
            </w:r>
            <w:r w:rsidR="0089271A" w:rsidRPr="007031C8">
              <w:rPr>
                <w:rFonts w:ascii="Verdana" w:hAnsi="Verdana"/>
                <w:noProof/>
                <w:webHidden/>
              </w:rPr>
              <w:fldChar w:fldCharType="begin"/>
            </w:r>
            <w:r w:rsidR="0089271A" w:rsidRPr="007031C8">
              <w:rPr>
                <w:rFonts w:ascii="Verdana" w:hAnsi="Verdana"/>
                <w:noProof/>
                <w:webHidden/>
              </w:rPr>
              <w:instrText xml:space="preserve"> PAGEREF _Toc136875133 \h </w:instrText>
            </w:r>
            <w:r w:rsidR="0089271A" w:rsidRPr="007031C8">
              <w:rPr>
                <w:rFonts w:ascii="Verdana" w:hAnsi="Verdana"/>
                <w:noProof/>
                <w:webHidden/>
              </w:rPr>
            </w:r>
            <w:r w:rsidR="0089271A" w:rsidRPr="007031C8">
              <w:rPr>
                <w:rFonts w:ascii="Verdana" w:hAnsi="Verdana"/>
                <w:noProof/>
                <w:webHidden/>
              </w:rPr>
              <w:fldChar w:fldCharType="separate"/>
            </w:r>
            <w:r w:rsidR="0089271A" w:rsidRPr="007031C8">
              <w:rPr>
                <w:rFonts w:ascii="Verdana" w:hAnsi="Verdana"/>
                <w:noProof/>
                <w:webHidden/>
              </w:rPr>
              <w:t>44</w:t>
            </w:r>
            <w:r w:rsidR="0089271A" w:rsidRPr="007031C8">
              <w:rPr>
                <w:rFonts w:ascii="Verdana" w:hAnsi="Verdana"/>
                <w:noProof/>
                <w:webHidden/>
              </w:rPr>
              <w:fldChar w:fldCharType="end"/>
            </w:r>
          </w:hyperlink>
        </w:p>
        <w:p w14:paraId="3EEDABE6" w14:textId="4D296A46" w:rsidR="00DA369E" w:rsidRPr="007031C8" w:rsidRDefault="00DA369E" w:rsidP="00EB0761">
          <w:pPr>
            <w:rPr>
              <w:rFonts w:ascii="Verdana" w:hAnsi="Verdana"/>
            </w:rPr>
          </w:pPr>
          <w:r w:rsidRPr="007031C8">
            <w:rPr>
              <w:rFonts w:ascii="Verdana" w:hAnsi="Verdana"/>
              <w:noProof/>
            </w:rPr>
            <w:fldChar w:fldCharType="end"/>
          </w:r>
        </w:p>
      </w:sdtContent>
    </w:sdt>
    <w:p w14:paraId="3C74553A" w14:textId="22063589" w:rsidR="00BF6D87" w:rsidRPr="007031C8" w:rsidRDefault="00BF6D87" w:rsidP="00EB0761">
      <w:pPr>
        <w:rPr>
          <w:rFonts w:ascii="Verdana" w:hAnsi="Verdana"/>
        </w:rPr>
      </w:pPr>
    </w:p>
    <w:p w14:paraId="55F65AF9" w14:textId="77777777" w:rsidR="00B43ECC" w:rsidRPr="007031C8" w:rsidRDefault="00B43ECC" w:rsidP="00EB0761">
      <w:pPr>
        <w:rPr>
          <w:rFonts w:ascii="Verdana" w:hAnsi="Verdana"/>
        </w:rPr>
      </w:pPr>
    </w:p>
    <w:p w14:paraId="670CF88B" w14:textId="77777777" w:rsidR="00C44E71" w:rsidRPr="007031C8" w:rsidRDefault="00C44E71" w:rsidP="00EB0761">
      <w:pPr>
        <w:rPr>
          <w:rFonts w:ascii="Verdana" w:hAnsi="Verdana"/>
          <w:lang w:val="en-GB"/>
        </w:rPr>
        <w:sectPr w:rsidR="00C44E71" w:rsidRPr="007031C8" w:rsidSect="00882C99">
          <w:headerReference w:type="even" r:id="rId10"/>
          <w:headerReference w:type="default" r:id="rId11"/>
          <w:footerReference w:type="even" r:id="rId12"/>
          <w:footerReference w:type="default" r:id="rId13"/>
          <w:headerReference w:type="first" r:id="rId14"/>
          <w:pgSz w:w="12242" w:h="15842" w:code="1"/>
          <w:pgMar w:top="1440" w:right="1440" w:bottom="1440" w:left="1797" w:header="720" w:footer="720" w:gutter="0"/>
          <w:cols w:space="720"/>
          <w:titlePg/>
        </w:sectPr>
      </w:pPr>
    </w:p>
    <w:p w14:paraId="77A7D086" w14:textId="77777777" w:rsidR="004D7DE9" w:rsidRPr="007031C8" w:rsidRDefault="004D7DE9" w:rsidP="00EB0761">
      <w:pPr>
        <w:pStyle w:val="Heading1"/>
        <w:rPr>
          <w:rFonts w:ascii="Verdana" w:hAnsi="Verdana"/>
        </w:rPr>
      </w:pPr>
      <w:bookmarkStart w:id="8" w:name="_Toc241028668"/>
      <w:bookmarkStart w:id="9" w:name="_Toc85042021"/>
      <w:bookmarkStart w:id="10" w:name="_Toc135149351"/>
      <w:bookmarkStart w:id="11" w:name="_Toc135227433"/>
      <w:bookmarkStart w:id="12" w:name="_Toc136875117"/>
      <w:r w:rsidRPr="007031C8">
        <w:rPr>
          <w:rFonts w:ascii="Verdana" w:hAnsi="Verdana"/>
        </w:rPr>
        <w:lastRenderedPageBreak/>
        <w:t>GIỚI THIỆU</w:t>
      </w:r>
      <w:bookmarkEnd w:id="8"/>
      <w:bookmarkEnd w:id="9"/>
      <w:bookmarkEnd w:id="10"/>
      <w:bookmarkEnd w:id="11"/>
      <w:bookmarkEnd w:id="12"/>
    </w:p>
    <w:p w14:paraId="7BF79153" w14:textId="77777777" w:rsidR="004D7DE9" w:rsidRPr="007031C8" w:rsidRDefault="004D7DE9" w:rsidP="00EB0761">
      <w:pPr>
        <w:pStyle w:val="Heading2"/>
        <w:rPr>
          <w:rFonts w:ascii="Verdana" w:hAnsi="Verdana"/>
        </w:rPr>
      </w:pPr>
      <w:bookmarkStart w:id="13" w:name="_Toc241028669"/>
      <w:bookmarkStart w:id="14" w:name="_Toc85042022"/>
      <w:bookmarkStart w:id="15" w:name="_Toc135149352"/>
      <w:bookmarkStart w:id="16" w:name="_Toc135227434"/>
      <w:bookmarkStart w:id="17" w:name="_Toc136875118"/>
      <w:r w:rsidRPr="007031C8">
        <w:rPr>
          <w:rFonts w:ascii="Verdana" w:hAnsi="Verdana"/>
        </w:rPr>
        <w:t>Mục đích</w:t>
      </w:r>
      <w:bookmarkEnd w:id="13"/>
      <w:bookmarkEnd w:id="14"/>
      <w:bookmarkEnd w:id="15"/>
      <w:bookmarkEnd w:id="16"/>
      <w:bookmarkEnd w:id="17"/>
    </w:p>
    <w:p w14:paraId="638F05AD" w14:textId="77777777" w:rsidR="00EE796C" w:rsidRPr="007031C8" w:rsidRDefault="00EE796C" w:rsidP="00EB0761">
      <w:pPr>
        <w:rPr>
          <w:rFonts w:ascii="Verdana" w:hAnsi="Verdana"/>
        </w:rPr>
      </w:pPr>
      <w:r w:rsidRPr="007031C8">
        <w:rPr>
          <w:rFonts w:ascii="Verdana" w:hAnsi="Verdana"/>
        </w:rPr>
        <w:t xml:space="preserve">Tài liệu này nhằm mục đích đặc tả các yêu cầu nâng cấp “Hệ thống Mycc”. </w:t>
      </w:r>
    </w:p>
    <w:p w14:paraId="00D9A6AD" w14:textId="77777777" w:rsidR="00EE796C" w:rsidRPr="007031C8" w:rsidRDefault="00EE796C" w:rsidP="00EB0761">
      <w:pPr>
        <w:rPr>
          <w:rFonts w:ascii="Verdana" w:hAnsi="Verdana"/>
        </w:rPr>
      </w:pPr>
      <w:r w:rsidRPr="007031C8">
        <w:rPr>
          <w:rFonts w:ascii="Verdana" w:hAnsi="Verdana"/>
        </w:rPr>
        <w:t>Tài liệu này được dùng làm đầu vào cho các quá trình thiết kế, lập trình, kiểm thử của việc xây dựng chương trình.</w:t>
      </w:r>
    </w:p>
    <w:p w14:paraId="38DBF2BF" w14:textId="77777777" w:rsidR="00EE796C" w:rsidRPr="007031C8" w:rsidRDefault="00EE796C" w:rsidP="00EB0761">
      <w:pPr>
        <w:rPr>
          <w:rFonts w:ascii="Verdana" w:hAnsi="Verdana"/>
        </w:rPr>
      </w:pPr>
      <w:r w:rsidRPr="007031C8">
        <w:rPr>
          <w:rFonts w:ascii="Verdana" w:hAnsi="Verdana"/>
        </w:rPr>
        <w:t>Tài liệu cung cấp những thông tin chi tiết về tổng quan nghiệp vụ, các thành phần Màn hình, luồng dữ liệu trên hệ thống, các xử lý sự kiện tương tác giữa Màn hình và tích hợp thông tin từ các hệ thống khác.</w:t>
      </w:r>
    </w:p>
    <w:p w14:paraId="68FC5031" w14:textId="77777777" w:rsidR="00EE796C" w:rsidRPr="007031C8" w:rsidRDefault="00EE796C" w:rsidP="00EB0761">
      <w:pPr>
        <w:rPr>
          <w:rFonts w:ascii="Verdana" w:hAnsi="Verdana"/>
        </w:rPr>
      </w:pPr>
      <w:r w:rsidRPr="007031C8">
        <w:rPr>
          <w:rFonts w:ascii="Verdana" w:hAnsi="Verdana"/>
        </w:rPr>
        <w:t>Đối tượng sử dụng tài liệu:</w:t>
      </w:r>
    </w:p>
    <w:tbl>
      <w:tblPr>
        <w:tblW w:w="9072" w:type="dxa"/>
        <w:tblLayout w:type="fixed"/>
        <w:tblLook w:val="0000" w:firstRow="0" w:lastRow="0" w:firstColumn="0" w:lastColumn="0" w:noHBand="0" w:noVBand="0"/>
      </w:tblPr>
      <w:tblGrid>
        <w:gridCol w:w="2877"/>
        <w:gridCol w:w="6195"/>
      </w:tblGrid>
      <w:tr w:rsidR="00EE796C" w:rsidRPr="007031C8" w14:paraId="33CC3181" w14:textId="77777777" w:rsidTr="00EE796C">
        <w:tc>
          <w:tcPr>
            <w:tcW w:w="2877" w:type="dxa"/>
            <w:tcBorders>
              <w:top w:val="dotted" w:sz="4" w:space="0" w:color="000000"/>
              <w:left w:val="dotted" w:sz="4" w:space="0" w:color="000000"/>
              <w:bottom w:val="dotted" w:sz="4" w:space="0" w:color="000000"/>
            </w:tcBorders>
            <w:shd w:val="clear" w:color="auto" w:fill="F2F2F2"/>
            <w:vAlign w:val="center"/>
          </w:tcPr>
          <w:p w14:paraId="329D660E" w14:textId="77777777" w:rsidR="00EE796C" w:rsidRPr="007031C8" w:rsidRDefault="00EE796C" w:rsidP="00EB0761">
            <w:pPr>
              <w:rPr>
                <w:rFonts w:ascii="Verdana" w:hAnsi="Verdana"/>
              </w:rPr>
            </w:pPr>
            <w:r w:rsidRPr="007031C8">
              <w:rPr>
                <w:rFonts w:ascii="Verdana" w:hAnsi="Verdana"/>
              </w:rPr>
              <w:t>Người sử dụng</w:t>
            </w:r>
          </w:p>
        </w:tc>
        <w:tc>
          <w:tcPr>
            <w:tcW w:w="6195"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5B610365" w14:textId="77777777" w:rsidR="00EE796C" w:rsidRPr="007031C8" w:rsidRDefault="00EE796C" w:rsidP="00EB0761">
            <w:pPr>
              <w:rPr>
                <w:rFonts w:ascii="Verdana" w:hAnsi="Verdana"/>
              </w:rPr>
            </w:pPr>
            <w:r w:rsidRPr="007031C8">
              <w:rPr>
                <w:rFonts w:ascii="Verdana" w:hAnsi="Verdana"/>
              </w:rPr>
              <w:t>Mục đích</w:t>
            </w:r>
          </w:p>
        </w:tc>
      </w:tr>
      <w:tr w:rsidR="00EE796C" w:rsidRPr="007031C8" w14:paraId="68C12E5C" w14:textId="77777777" w:rsidTr="00EE796C">
        <w:tc>
          <w:tcPr>
            <w:tcW w:w="2877" w:type="dxa"/>
            <w:tcBorders>
              <w:top w:val="dotted" w:sz="4" w:space="0" w:color="000000"/>
              <w:left w:val="dotted" w:sz="4" w:space="0" w:color="000000"/>
              <w:bottom w:val="dotted" w:sz="4" w:space="0" w:color="000000"/>
            </w:tcBorders>
            <w:vAlign w:val="center"/>
          </w:tcPr>
          <w:p w14:paraId="3B93E659" w14:textId="77777777" w:rsidR="00EE796C" w:rsidRPr="007031C8" w:rsidRDefault="00EE796C" w:rsidP="00EB0761">
            <w:pPr>
              <w:rPr>
                <w:rFonts w:ascii="Verdana" w:hAnsi="Verdana"/>
              </w:rPr>
            </w:pPr>
            <w:r w:rsidRPr="007031C8">
              <w:rPr>
                <w:rFonts w:ascii="Verdana" w:hAnsi="Verdana"/>
              </w:rPr>
              <w:t>Nhóm phát triển hệ thống</w:t>
            </w:r>
          </w:p>
        </w:tc>
        <w:tc>
          <w:tcPr>
            <w:tcW w:w="6195" w:type="dxa"/>
            <w:tcBorders>
              <w:top w:val="dotted" w:sz="4" w:space="0" w:color="000000"/>
              <w:left w:val="dotted" w:sz="4" w:space="0" w:color="000000"/>
              <w:bottom w:val="dotted" w:sz="4" w:space="0" w:color="000000"/>
              <w:right w:val="dotted" w:sz="4" w:space="0" w:color="000000"/>
            </w:tcBorders>
            <w:vAlign w:val="center"/>
          </w:tcPr>
          <w:p w14:paraId="33F8BEEC" w14:textId="77777777" w:rsidR="00EE796C" w:rsidRPr="007031C8" w:rsidRDefault="00EE796C" w:rsidP="00EB0761">
            <w:pPr>
              <w:rPr>
                <w:rFonts w:ascii="Verdana" w:hAnsi="Verdana"/>
              </w:rPr>
            </w:pPr>
            <w:r w:rsidRPr="007031C8">
              <w:rPr>
                <w:rFonts w:ascii="Verdana" w:hAnsi="Verdana"/>
              </w:rPr>
              <w:t xml:space="preserve">Để hiểu các chức năng và đặc tính của hệ thống được phát triển (hiểu được những yêu cầu người dùng nào mà hệ thống đáp ứng). Và sử dụng trong quá trình thiết kế hệ thống. </w:t>
            </w:r>
          </w:p>
        </w:tc>
      </w:tr>
      <w:tr w:rsidR="00EE796C" w:rsidRPr="007031C8" w14:paraId="60B3AE4F" w14:textId="77777777" w:rsidTr="00EE796C">
        <w:tc>
          <w:tcPr>
            <w:tcW w:w="2877" w:type="dxa"/>
            <w:tcBorders>
              <w:top w:val="dotted" w:sz="4" w:space="0" w:color="000000"/>
              <w:left w:val="dotted" w:sz="4" w:space="0" w:color="000000"/>
              <w:bottom w:val="dotted" w:sz="4" w:space="0" w:color="000000"/>
            </w:tcBorders>
            <w:vAlign w:val="center"/>
          </w:tcPr>
          <w:p w14:paraId="561C7C54" w14:textId="77777777" w:rsidR="00EE796C" w:rsidRPr="007031C8" w:rsidRDefault="00EE796C" w:rsidP="00EB0761">
            <w:pPr>
              <w:rPr>
                <w:rFonts w:ascii="Verdana" w:hAnsi="Verdana"/>
              </w:rPr>
            </w:pPr>
            <w:r w:rsidRPr="007031C8">
              <w:rPr>
                <w:rFonts w:ascii="Verdana" w:hAnsi="Verdana"/>
              </w:rPr>
              <w:t>Nhóm kiểm thử</w:t>
            </w:r>
          </w:p>
        </w:tc>
        <w:tc>
          <w:tcPr>
            <w:tcW w:w="6195" w:type="dxa"/>
            <w:tcBorders>
              <w:top w:val="dotted" w:sz="4" w:space="0" w:color="000000"/>
              <w:left w:val="dotted" w:sz="4" w:space="0" w:color="000000"/>
              <w:bottom w:val="dotted" w:sz="4" w:space="0" w:color="000000"/>
              <w:right w:val="dotted" w:sz="4" w:space="0" w:color="000000"/>
            </w:tcBorders>
            <w:vAlign w:val="center"/>
          </w:tcPr>
          <w:p w14:paraId="1DDA747D" w14:textId="77777777" w:rsidR="00EE796C" w:rsidRPr="007031C8" w:rsidRDefault="00EE796C" w:rsidP="00EB0761">
            <w:pPr>
              <w:rPr>
                <w:rFonts w:ascii="Verdana" w:hAnsi="Verdana"/>
              </w:rPr>
            </w:pPr>
            <w:r w:rsidRPr="007031C8">
              <w:rPr>
                <w:rFonts w:ascii="Verdana" w:hAnsi="Verdana"/>
              </w:rPr>
              <w:t>Phục vụ xây dựng tài liệu test và test chức năng hệ thống (system test)</w:t>
            </w:r>
          </w:p>
        </w:tc>
      </w:tr>
      <w:tr w:rsidR="00EE796C" w:rsidRPr="007031C8" w14:paraId="70A41C3E" w14:textId="77777777" w:rsidTr="00EE796C">
        <w:trPr>
          <w:trHeight w:val="301"/>
        </w:trPr>
        <w:tc>
          <w:tcPr>
            <w:tcW w:w="2877" w:type="dxa"/>
            <w:tcBorders>
              <w:top w:val="dotted" w:sz="4" w:space="0" w:color="000000"/>
              <w:left w:val="dotted" w:sz="4" w:space="0" w:color="000000"/>
              <w:bottom w:val="dotted" w:sz="4" w:space="0" w:color="000000"/>
            </w:tcBorders>
            <w:vAlign w:val="center"/>
          </w:tcPr>
          <w:p w14:paraId="6832F0CD" w14:textId="77777777" w:rsidR="00EE796C" w:rsidRPr="007031C8" w:rsidRDefault="00EE796C" w:rsidP="00EB0761">
            <w:pPr>
              <w:rPr>
                <w:rFonts w:ascii="Verdana" w:hAnsi="Verdana"/>
              </w:rPr>
            </w:pPr>
            <w:r w:rsidRPr="007031C8">
              <w:rPr>
                <w:rFonts w:ascii="Verdana" w:hAnsi="Verdana"/>
              </w:rPr>
              <w:t xml:space="preserve">Nhóm quản lý dự án </w:t>
            </w:r>
          </w:p>
        </w:tc>
        <w:tc>
          <w:tcPr>
            <w:tcW w:w="6195" w:type="dxa"/>
            <w:tcBorders>
              <w:top w:val="dotted" w:sz="4" w:space="0" w:color="000000"/>
              <w:left w:val="dotted" w:sz="4" w:space="0" w:color="000000"/>
              <w:bottom w:val="dotted" w:sz="4" w:space="0" w:color="000000"/>
              <w:right w:val="dotted" w:sz="4" w:space="0" w:color="000000"/>
            </w:tcBorders>
            <w:vAlign w:val="center"/>
          </w:tcPr>
          <w:p w14:paraId="054CDC17" w14:textId="77777777" w:rsidR="00EE796C" w:rsidRPr="007031C8" w:rsidRDefault="00EE796C" w:rsidP="00EB0761">
            <w:pPr>
              <w:rPr>
                <w:rFonts w:ascii="Verdana" w:hAnsi="Verdana"/>
              </w:rPr>
            </w:pPr>
            <w:r w:rsidRPr="007031C8">
              <w:rPr>
                <w:rFonts w:ascii="Verdana" w:hAnsi="Verdana"/>
              </w:rPr>
              <w:t xml:space="preserve">Theo sát tiến độ thực hiện các yêu cầu của dự án  </w:t>
            </w:r>
          </w:p>
        </w:tc>
      </w:tr>
      <w:tr w:rsidR="00EE796C" w:rsidRPr="007031C8" w14:paraId="305168D1" w14:textId="77777777" w:rsidTr="00EE796C">
        <w:trPr>
          <w:trHeight w:val="332"/>
        </w:trPr>
        <w:tc>
          <w:tcPr>
            <w:tcW w:w="2877" w:type="dxa"/>
            <w:tcBorders>
              <w:top w:val="dotted" w:sz="4" w:space="0" w:color="000000"/>
              <w:left w:val="dotted" w:sz="4" w:space="0" w:color="000000"/>
              <w:bottom w:val="dotted" w:sz="4" w:space="0" w:color="000000"/>
            </w:tcBorders>
            <w:shd w:val="clear" w:color="auto" w:fill="E5E5E5"/>
            <w:vAlign w:val="center"/>
          </w:tcPr>
          <w:p w14:paraId="62DC7813" w14:textId="77777777" w:rsidR="00EE796C" w:rsidRPr="007031C8" w:rsidRDefault="00EE796C" w:rsidP="00EB0761">
            <w:pPr>
              <w:rPr>
                <w:rFonts w:ascii="Verdana" w:hAnsi="Verdana"/>
              </w:rPr>
            </w:pPr>
          </w:p>
        </w:tc>
        <w:tc>
          <w:tcPr>
            <w:tcW w:w="6195" w:type="dxa"/>
            <w:tcBorders>
              <w:top w:val="dotted" w:sz="4" w:space="0" w:color="000000"/>
              <w:left w:val="dotted" w:sz="4" w:space="0" w:color="000000"/>
              <w:bottom w:val="dotted" w:sz="4" w:space="0" w:color="000000"/>
              <w:right w:val="dotted" w:sz="4" w:space="0" w:color="000000"/>
            </w:tcBorders>
            <w:shd w:val="clear" w:color="auto" w:fill="E5E5E5"/>
            <w:vAlign w:val="center"/>
          </w:tcPr>
          <w:p w14:paraId="3EF74CFD" w14:textId="77777777" w:rsidR="00EE796C" w:rsidRPr="007031C8" w:rsidRDefault="00EE796C" w:rsidP="00EB0761">
            <w:pPr>
              <w:rPr>
                <w:rFonts w:ascii="Verdana" w:hAnsi="Verdana"/>
              </w:rPr>
            </w:pPr>
          </w:p>
        </w:tc>
      </w:tr>
    </w:tbl>
    <w:p w14:paraId="3E2EEAC6" w14:textId="77777777" w:rsidR="00EE796C" w:rsidRPr="007031C8" w:rsidRDefault="00EE796C" w:rsidP="00EB0761">
      <w:pPr>
        <w:rPr>
          <w:rFonts w:ascii="Verdana" w:hAnsi="Verdana"/>
        </w:rPr>
      </w:pPr>
      <w:r w:rsidRPr="007031C8">
        <w:rPr>
          <w:rFonts w:ascii="Verdana" w:hAnsi="Verdana"/>
        </w:rPr>
        <w:t>Bảng 1: Đối tượng sử dụng tài liệu</w:t>
      </w:r>
    </w:p>
    <w:p w14:paraId="28F18765" w14:textId="77777777" w:rsidR="004D7DE9" w:rsidRPr="007031C8" w:rsidRDefault="004D7DE9" w:rsidP="00EB0761">
      <w:pPr>
        <w:pStyle w:val="Heading2"/>
        <w:rPr>
          <w:rFonts w:ascii="Verdana" w:hAnsi="Verdana"/>
        </w:rPr>
      </w:pPr>
      <w:bookmarkStart w:id="18" w:name="_Toc241028670"/>
      <w:bookmarkStart w:id="19" w:name="_Toc85042023"/>
      <w:bookmarkStart w:id="20" w:name="_Toc135149353"/>
      <w:bookmarkStart w:id="21" w:name="_Toc135227435"/>
      <w:bookmarkStart w:id="22" w:name="_Toc136875119"/>
      <w:r w:rsidRPr="007031C8">
        <w:rPr>
          <w:rFonts w:ascii="Verdana" w:hAnsi="Verdana"/>
        </w:rPr>
        <w:t>Phạm vi</w:t>
      </w:r>
      <w:bookmarkEnd w:id="18"/>
      <w:bookmarkEnd w:id="19"/>
      <w:bookmarkEnd w:id="20"/>
      <w:bookmarkEnd w:id="21"/>
      <w:bookmarkEnd w:id="22"/>
    </w:p>
    <w:p w14:paraId="54E402E2" w14:textId="77777777" w:rsidR="00EE796C" w:rsidRPr="007031C8" w:rsidRDefault="00EE796C" w:rsidP="00EB0761">
      <w:pPr>
        <w:rPr>
          <w:rFonts w:ascii="Verdana" w:hAnsi="Verdana"/>
        </w:rPr>
      </w:pPr>
      <w:bookmarkStart w:id="23" w:name="_Toc241028671"/>
      <w:r w:rsidRPr="007031C8">
        <w:rPr>
          <w:rFonts w:ascii="Verdana" w:hAnsi="Verdana"/>
        </w:rPr>
        <w:t xml:space="preserve">Phạm vi của tài liệu này mô tả nhóm chức năng cần nâng cấp về hệ thống Mycc để đáp ứng nhu cầu sử dụng đối với thị trường </w:t>
      </w:r>
      <w:r w:rsidR="00870F52" w:rsidRPr="007031C8">
        <w:rPr>
          <w:rFonts w:ascii="Verdana" w:hAnsi="Verdana"/>
        </w:rPr>
        <w:t>Peru</w:t>
      </w:r>
    </w:p>
    <w:p w14:paraId="4A4F8619" w14:textId="77777777" w:rsidR="004D7DE9" w:rsidRPr="007031C8" w:rsidRDefault="004D7DE9" w:rsidP="00EB0761">
      <w:pPr>
        <w:pStyle w:val="Heading2"/>
        <w:rPr>
          <w:rFonts w:ascii="Verdana" w:hAnsi="Verdana"/>
        </w:rPr>
      </w:pPr>
      <w:bookmarkStart w:id="24" w:name="_Toc85042024"/>
      <w:bookmarkStart w:id="25" w:name="_Toc135149354"/>
      <w:bookmarkStart w:id="26" w:name="_Toc135227436"/>
      <w:bookmarkStart w:id="27" w:name="_Toc136875120"/>
      <w:r w:rsidRPr="007031C8">
        <w:rPr>
          <w:rFonts w:ascii="Verdana" w:hAnsi="Verdana"/>
        </w:rPr>
        <w:t>Khái niệm, thuật ngữ</w:t>
      </w:r>
      <w:bookmarkEnd w:id="23"/>
      <w:bookmarkEnd w:id="24"/>
      <w:bookmarkEnd w:id="25"/>
      <w:bookmarkEnd w:id="26"/>
      <w:bookmarkEnd w:id="27"/>
    </w:p>
    <w:tbl>
      <w:tblPr>
        <w:tblW w:w="9123" w:type="dxa"/>
        <w:jc w:val="center"/>
        <w:tblLayout w:type="fixed"/>
        <w:tblLook w:val="0000" w:firstRow="0" w:lastRow="0" w:firstColumn="0" w:lastColumn="0" w:noHBand="0" w:noVBand="0"/>
      </w:tblPr>
      <w:tblGrid>
        <w:gridCol w:w="3188"/>
        <w:gridCol w:w="4410"/>
        <w:gridCol w:w="1525"/>
      </w:tblGrid>
      <w:tr w:rsidR="00EE796C" w:rsidRPr="007031C8" w14:paraId="07AA99CA" w14:textId="77777777" w:rsidTr="00EE796C">
        <w:trPr>
          <w:jc w:val="center"/>
        </w:trPr>
        <w:tc>
          <w:tcPr>
            <w:tcW w:w="3188" w:type="dxa"/>
            <w:tcBorders>
              <w:top w:val="dotted" w:sz="4" w:space="0" w:color="000000"/>
              <w:left w:val="dotted" w:sz="4" w:space="0" w:color="000000"/>
              <w:bottom w:val="dotted" w:sz="4" w:space="0" w:color="000000"/>
            </w:tcBorders>
            <w:shd w:val="clear" w:color="auto" w:fill="F2F2F2"/>
            <w:vAlign w:val="center"/>
          </w:tcPr>
          <w:p w14:paraId="67D8396F" w14:textId="77777777" w:rsidR="00EE796C" w:rsidRPr="007031C8" w:rsidRDefault="00EE796C" w:rsidP="00EB0761">
            <w:pPr>
              <w:rPr>
                <w:rFonts w:ascii="Verdana" w:hAnsi="Verdana"/>
              </w:rPr>
            </w:pPr>
            <w:r w:rsidRPr="007031C8">
              <w:rPr>
                <w:rFonts w:ascii="Verdana" w:hAnsi="Verdana"/>
              </w:rPr>
              <w:t>Thuật ngữ</w:t>
            </w:r>
          </w:p>
        </w:tc>
        <w:tc>
          <w:tcPr>
            <w:tcW w:w="4410" w:type="dxa"/>
            <w:tcBorders>
              <w:top w:val="dotted" w:sz="4" w:space="0" w:color="000000"/>
              <w:left w:val="dotted" w:sz="4" w:space="0" w:color="000000"/>
              <w:bottom w:val="dotted" w:sz="4" w:space="0" w:color="000000"/>
            </w:tcBorders>
            <w:shd w:val="clear" w:color="auto" w:fill="F2F2F2"/>
            <w:vAlign w:val="center"/>
          </w:tcPr>
          <w:p w14:paraId="6D2034AF" w14:textId="77777777" w:rsidR="00EE796C" w:rsidRPr="007031C8" w:rsidRDefault="00EE796C" w:rsidP="00EB0761">
            <w:pPr>
              <w:rPr>
                <w:rFonts w:ascii="Verdana" w:hAnsi="Verdana"/>
              </w:rPr>
            </w:pPr>
            <w:r w:rsidRPr="007031C8">
              <w:rPr>
                <w:rFonts w:ascii="Verdana" w:hAnsi="Verdana"/>
              </w:rPr>
              <w:t>Định nghĩa</w:t>
            </w:r>
          </w:p>
        </w:tc>
        <w:tc>
          <w:tcPr>
            <w:tcW w:w="1525"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079203DB" w14:textId="77777777" w:rsidR="00EE796C" w:rsidRPr="007031C8" w:rsidRDefault="00EE796C" w:rsidP="00EB0761">
            <w:pPr>
              <w:rPr>
                <w:rFonts w:ascii="Verdana" w:hAnsi="Verdana"/>
              </w:rPr>
            </w:pPr>
            <w:r w:rsidRPr="007031C8">
              <w:rPr>
                <w:rFonts w:ascii="Verdana" w:hAnsi="Verdana"/>
              </w:rPr>
              <w:t>Ghi chú</w:t>
            </w:r>
          </w:p>
        </w:tc>
      </w:tr>
      <w:tr w:rsidR="00EE796C" w:rsidRPr="007031C8" w14:paraId="1E2C1421" w14:textId="77777777" w:rsidTr="00EE796C">
        <w:trPr>
          <w:jc w:val="center"/>
        </w:trPr>
        <w:tc>
          <w:tcPr>
            <w:tcW w:w="3188" w:type="dxa"/>
            <w:tcBorders>
              <w:top w:val="dotted" w:sz="4" w:space="0" w:color="000000"/>
              <w:left w:val="dotted" w:sz="4" w:space="0" w:color="000000"/>
              <w:bottom w:val="dotted" w:sz="4" w:space="0" w:color="000000"/>
            </w:tcBorders>
            <w:vAlign w:val="center"/>
          </w:tcPr>
          <w:p w14:paraId="36DA9AD2" w14:textId="77777777" w:rsidR="00EE796C" w:rsidRPr="007031C8" w:rsidRDefault="00EE796C" w:rsidP="00EB0761">
            <w:pPr>
              <w:rPr>
                <w:rFonts w:ascii="Verdana" w:hAnsi="Verdana"/>
              </w:rPr>
            </w:pPr>
            <w:r w:rsidRPr="007031C8">
              <w:rPr>
                <w:rFonts w:ascii="Verdana" w:hAnsi="Verdana"/>
              </w:rPr>
              <w:t>CNTT</w:t>
            </w:r>
          </w:p>
        </w:tc>
        <w:tc>
          <w:tcPr>
            <w:tcW w:w="4410" w:type="dxa"/>
            <w:tcBorders>
              <w:top w:val="dotted" w:sz="4" w:space="0" w:color="000000"/>
              <w:left w:val="dotted" w:sz="4" w:space="0" w:color="000000"/>
              <w:bottom w:val="dotted" w:sz="4" w:space="0" w:color="000000"/>
            </w:tcBorders>
            <w:vAlign w:val="center"/>
          </w:tcPr>
          <w:p w14:paraId="7B724C38" w14:textId="77777777" w:rsidR="00EE796C" w:rsidRPr="007031C8" w:rsidRDefault="00EE796C" w:rsidP="00EB0761">
            <w:pPr>
              <w:rPr>
                <w:rFonts w:ascii="Verdana" w:hAnsi="Verdana"/>
              </w:rPr>
            </w:pPr>
            <w:r w:rsidRPr="007031C8">
              <w:rPr>
                <w:rFonts w:ascii="Verdana" w:hAnsi="Verdana"/>
              </w:rPr>
              <w:t>Công nghệ thông tin</w:t>
            </w:r>
          </w:p>
        </w:tc>
        <w:tc>
          <w:tcPr>
            <w:tcW w:w="1525" w:type="dxa"/>
            <w:tcBorders>
              <w:top w:val="dotted" w:sz="4" w:space="0" w:color="000000"/>
              <w:left w:val="dotted" w:sz="4" w:space="0" w:color="000000"/>
              <w:bottom w:val="dotted" w:sz="4" w:space="0" w:color="000000"/>
              <w:right w:val="dotted" w:sz="4" w:space="0" w:color="000000"/>
            </w:tcBorders>
            <w:vAlign w:val="center"/>
          </w:tcPr>
          <w:p w14:paraId="6AE2E9B1" w14:textId="77777777" w:rsidR="00EE796C" w:rsidRPr="007031C8" w:rsidRDefault="00EE796C" w:rsidP="00EB0761">
            <w:pPr>
              <w:rPr>
                <w:rFonts w:ascii="Verdana" w:hAnsi="Verdana"/>
              </w:rPr>
            </w:pPr>
          </w:p>
        </w:tc>
      </w:tr>
      <w:tr w:rsidR="00EE796C" w:rsidRPr="007031C8" w14:paraId="3FCA8F17" w14:textId="77777777" w:rsidTr="00EE796C">
        <w:trPr>
          <w:jc w:val="center"/>
        </w:trPr>
        <w:tc>
          <w:tcPr>
            <w:tcW w:w="3188" w:type="dxa"/>
            <w:tcBorders>
              <w:top w:val="dotted" w:sz="4" w:space="0" w:color="000000"/>
              <w:left w:val="dotted" w:sz="4" w:space="0" w:color="000000"/>
              <w:bottom w:val="dotted" w:sz="4" w:space="0" w:color="000000"/>
            </w:tcBorders>
            <w:vAlign w:val="center"/>
          </w:tcPr>
          <w:p w14:paraId="1C0CEDF6" w14:textId="77777777" w:rsidR="00EE796C" w:rsidRPr="007031C8" w:rsidRDefault="00EE796C" w:rsidP="00EB0761">
            <w:pPr>
              <w:rPr>
                <w:rFonts w:ascii="Verdana" w:hAnsi="Verdana"/>
              </w:rPr>
            </w:pPr>
            <w:r w:rsidRPr="007031C8">
              <w:rPr>
                <w:rFonts w:ascii="Verdana" w:hAnsi="Verdana"/>
              </w:rPr>
              <w:t>TVV</w:t>
            </w:r>
          </w:p>
        </w:tc>
        <w:tc>
          <w:tcPr>
            <w:tcW w:w="4410" w:type="dxa"/>
            <w:tcBorders>
              <w:top w:val="dotted" w:sz="4" w:space="0" w:color="000000"/>
              <w:left w:val="dotted" w:sz="4" w:space="0" w:color="000000"/>
              <w:bottom w:val="dotted" w:sz="4" w:space="0" w:color="000000"/>
            </w:tcBorders>
            <w:vAlign w:val="center"/>
          </w:tcPr>
          <w:p w14:paraId="3711C425" w14:textId="77777777" w:rsidR="00EE796C" w:rsidRPr="007031C8" w:rsidRDefault="00EE796C" w:rsidP="00EB0761">
            <w:pPr>
              <w:rPr>
                <w:rFonts w:ascii="Verdana" w:hAnsi="Verdana"/>
              </w:rPr>
            </w:pPr>
            <w:r w:rsidRPr="007031C8">
              <w:rPr>
                <w:rFonts w:ascii="Verdana" w:hAnsi="Verdana"/>
              </w:rPr>
              <w:t>Tư vấn viên</w:t>
            </w:r>
          </w:p>
        </w:tc>
        <w:tc>
          <w:tcPr>
            <w:tcW w:w="1525" w:type="dxa"/>
            <w:tcBorders>
              <w:top w:val="dotted" w:sz="4" w:space="0" w:color="000000"/>
              <w:left w:val="dotted" w:sz="4" w:space="0" w:color="000000"/>
              <w:bottom w:val="dotted" w:sz="4" w:space="0" w:color="000000"/>
              <w:right w:val="dotted" w:sz="4" w:space="0" w:color="000000"/>
            </w:tcBorders>
            <w:vAlign w:val="center"/>
          </w:tcPr>
          <w:p w14:paraId="3F9E87BF" w14:textId="77777777" w:rsidR="00EE796C" w:rsidRPr="007031C8" w:rsidRDefault="00EE796C" w:rsidP="00EB0761">
            <w:pPr>
              <w:rPr>
                <w:rFonts w:ascii="Verdana" w:hAnsi="Verdana"/>
              </w:rPr>
            </w:pPr>
          </w:p>
        </w:tc>
      </w:tr>
      <w:tr w:rsidR="00EE796C" w:rsidRPr="007031C8" w14:paraId="0537948F" w14:textId="77777777" w:rsidTr="00EE796C">
        <w:trPr>
          <w:jc w:val="center"/>
        </w:trPr>
        <w:tc>
          <w:tcPr>
            <w:tcW w:w="3188" w:type="dxa"/>
            <w:tcBorders>
              <w:top w:val="dotted" w:sz="4" w:space="0" w:color="000000"/>
              <w:left w:val="dotted" w:sz="4" w:space="0" w:color="000000"/>
              <w:bottom w:val="dotted" w:sz="4" w:space="0" w:color="000000"/>
            </w:tcBorders>
            <w:vAlign w:val="center"/>
          </w:tcPr>
          <w:p w14:paraId="58E043FD" w14:textId="77777777" w:rsidR="00EE796C" w:rsidRPr="007031C8" w:rsidRDefault="00EE796C" w:rsidP="00EB0761">
            <w:pPr>
              <w:rPr>
                <w:rFonts w:ascii="Verdana" w:hAnsi="Verdana"/>
              </w:rPr>
            </w:pPr>
            <w:r w:rsidRPr="007031C8">
              <w:rPr>
                <w:rFonts w:ascii="Verdana" w:hAnsi="Verdana"/>
              </w:rPr>
              <w:t>DB</w:t>
            </w:r>
          </w:p>
        </w:tc>
        <w:tc>
          <w:tcPr>
            <w:tcW w:w="4410" w:type="dxa"/>
            <w:tcBorders>
              <w:top w:val="dotted" w:sz="4" w:space="0" w:color="000000"/>
              <w:left w:val="dotted" w:sz="4" w:space="0" w:color="000000"/>
              <w:bottom w:val="dotted" w:sz="4" w:space="0" w:color="000000"/>
            </w:tcBorders>
            <w:vAlign w:val="center"/>
          </w:tcPr>
          <w:p w14:paraId="2E9D2A8F" w14:textId="77777777" w:rsidR="00EE796C" w:rsidRPr="007031C8" w:rsidRDefault="00EE796C" w:rsidP="00EB0761">
            <w:pPr>
              <w:rPr>
                <w:rFonts w:ascii="Verdana" w:hAnsi="Verdana"/>
              </w:rPr>
            </w:pPr>
            <w:r w:rsidRPr="007031C8">
              <w:rPr>
                <w:rFonts w:ascii="Verdana" w:hAnsi="Verdana"/>
              </w:rPr>
              <w:t>Cơ sở dữ liệu</w:t>
            </w:r>
          </w:p>
        </w:tc>
        <w:tc>
          <w:tcPr>
            <w:tcW w:w="1525" w:type="dxa"/>
            <w:tcBorders>
              <w:top w:val="dotted" w:sz="4" w:space="0" w:color="000000"/>
              <w:left w:val="dotted" w:sz="4" w:space="0" w:color="000000"/>
              <w:bottom w:val="dotted" w:sz="4" w:space="0" w:color="000000"/>
              <w:right w:val="dotted" w:sz="4" w:space="0" w:color="000000"/>
            </w:tcBorders>
            <w:vAlign w:val="center"/>
          </w:tcPr>
          <w:p w14:paraId="5E768E22" w14:textId="77777777" w:rsidR="00EE796C" w:rsidRPr="007031C8" w:rsidRDefault="00EE796C" w:rsidP="00EB0761">
            <w:pPr>
              <w:rPr>
                <w:rFonts w:ascii="Verdana" w:hAnsi="Verdana"/>
              </w:rPr>
            </w:pPr>
          </w:p>
        </w:tc>
      </w:tr>
      <w:tr w:rsidR="00EE796C" w:rsidRPr="007031C8" w14:paraId="36C10596" w14:textId="77777777" w:rsidTr="00EE796C">
        <w:trPr>
          <w:jc w:val="center"/>
        </w:trPr>
        <w:tc>
          <w:tcPr>
            <w:tcW w:w="3188" w:type="dxa"/>
            <w:tcBorders>
              <w:top w:val="dotted" w:sz="4" w:space="0" w:color="000000"/>
              <w:left w:val="dotted" w:sz="4" w:space="0" w:color="000000"/>
              <w:bottom w:val="dotted" w:sz="4" w:space="0" w:color="000000"/>
            </w:tcBorders>
            <w:vAlign w:val="center"/>
          </w:tcPr>
          <w:p w14:paraId="404ADC22" w14:textId="77777777" w:rsidR="00EE796C" w:rsidRPr="007031C8" w:rsidRDefault="00EE796C" w:rsidP="00EB0761">
            <w:pPr>
              <w:rPr>
                <w:rFonts w:ascii="Verdana" w:hAnsi="Verdana"/>
              </w:rPr>
            </w:pPr>
            <w:r w:rsidRPr="007031C8">
              <w:rPr>
                <w:rFonts w:ascii="Verdana" w:hAnsi="Verdana"/>
              </w:rPr>
              <w:t>DS</w:t>
            </w:r>
          </w:p>
        </w:tc>
        <w:tc>
          <w:tcPr>
            <w:tcW w:w="4410" w:type="dxa"/>
            <w:tcBorders>
              <w:top w:val="dotted" w:sz="4" w:space="0" w:color="000000"/>
              <w:left w:val="dotted" w:sz="4" w:space="0" w:color="000000"/>
              <w:bottom w:val="dotted" w:sz="4" w:space="0" w:color="000000"/>
            </w:tcBorders>
            <w:vAlign w:val="center"/>
          </w:tcPr>
          <w:p w14:paraId="12EBE84F" w14:textId="77777777" w:rsidR="00EE796C" w:rsidRPr="007031C8" w:rsidRDefault="00EE796C" w:rsidP="00EB0761">
            <w:pPr>
              <w:rPr>
                <w:rFonts w:ascii="Verdana" w:hAnsi="Verdana"/>
              </w:rPr>
            </w:pPr>
            <w:r w:rsidRPr="007031C8">
              <w:rPr>
                <w:rFonts w:ascii="Verdana" w:hAnsi="Verdana"/>
              </w:rPr>
              <w:t>Danh sách</w:t>
            </w:r>
          </w:p>
        </w:tc>
        <w:tc>
          <w:tcPr>
            <w:tcW w:w="1525" w:type="dxa"/>
            <w:tcBorders>
              <w:top w:val="dotted" w:sz="4" w:space="0" w:color="000000"/>
              <w:left w:val="dotted" w:sz="4" w:space="0" w:color="000000"/>
              <w:bottom w:val="dotted" w:sz="4" w:space="0" w:color="000000"/>
              <w:right w:val="dotted" w:sz="4" w:space="0" w:color="000000"/>
            </w:tcBorders>
            <w:vAlign w:val="center"/>
          </w:tcPr>
          <w:p w14:paraId="7F3BDE03" w14:textId="77777777" w:rsidR="00EE796C" w:rsidRPr="007031C8" w:rsidRDefault="00EE796C" w:rsidP="00EB0761">
            <w:pPr>
              <w:rPr>
                <w:rFonts w:ascii="Verdana" w:hAnsi="Verdana"/>
              </w:rPr>
            </w:pPr>
          </w:p>
        </w:tc>
      </w:tr>
    </w:tbl>
    <w:p w14:paraId="260025EF" w14:textId="77777777" w:rsidR="004D7DE9" w:rsidRPr="007031C8" w:rsidRDefault="00EE796C" w:rsidP="00EB0761">
      <w:pPr>
        <w:rPr>
          <w:rFonts w:ascii="Verdana" w:hAnsi="Verdana"/>
        </w:rPr>
      </w:pPr>
      <w:r w:rsidRPr="007031C8">
        <w:rPr>
          <w:rFonts w:ascii="Verdana" w:hAnsi="Verdana"/>
        </w:rPr>
        <w:t>Bảng 2: Thuật ngữ và định nghĩa</w:t>
      </w:r>
    </w:p>
    <w:p w14:paraId="6EBBFE83" w14:textId="77777777" w:rsidR="004D7DE9" w:rsidRPr="007031C8" w:rsidRDefault="004D7DE9" w:rsidP="00EB0761">
      <w:pPr>
        <w:pStyle w:val="Heading2"/>
        <w:rPr>
          <w:rFonts w:ascii="Verdana" w:hAnsi="Verdana"/>
        </w:rPr>
      </w:pPr>
      <w:bookmarkStart w:id="28" w:name="_Toc241028672"/>
      <w:bookmarkStart w:id="29" w:name="_Toc85042025"/>
      <w:bookmarkStart w:id="30" w:name="_Toc135149355"/>
      <w:bookmarkStart w:id="31" w:name="_Toc135227437"/>
      <w:bookmarkStart w:id="32" w:name="_Toc136875121"/>
      <w:r w:rsidRPr="007031C8">
        <w:rPr>
          <w:rFonts w:ascii="Verdana" w:hAnsi="Verdana"/>
        </w:rPr>
        <w:t>Tài liệu tham khảo</w:t>
      </w:r>
      <w:bookmarkEnd w:id="28"/>
      <w:bookmarkEnd w:id="29"/>
      <w:bookmarkEnd w:id="30"/>
      <w:bookmarkEnd w:id="31"/>
      <w:bookmarkEnd w:id="32"/>
    </w:p>
    <w:p w14:paraId="3D1FECBD" w14:textId="77777777" w:rsidR="00EE796C" w:rsidRPr="007031C8" w:rsidRDefault="00EE796C" w:rsidP="00EB0761">
      <w:pPr>
        <w:rPr>
          <w:rFonts w:ascii="Verdana" w:hAnsi="Verdana"/>
        </w:rPr>
      </w:pPr>
      <w:bookmarkStart w:id="33" w:name="_Toc241028673"/>
      <w:r w:rsidRPr="007031C8">
        <w:rPr>
          <w:rFonts w:ascii="Verdana" w:hAnsi="Verdana"/>
        </w:rPr>
        <w:t>N/A</w:t>
      </w:r>
    </w:p>
    <w:p w14:paraId="0CC9DFF6" w14:textId="77777777" w:rsidR="004D7DE9" w:rsidRPr="007031C8" w:rsidRDefault="004D7DE9" w:rsidP="00EB0761">
      <w:pPr>
        <w:pStyle w:val="Heading2"/>
        <w:rPr>
          <w:rFonts w:ascii="Verdana" w:hAnsi="Verdana"/>
        </w:rPr>
      </w:pPr>
      <w:bookmarkStart w:id="34" w:name="_Toc85042026"/>
      <w:bookmarkStart w:id="35" w:name="_Toc135149356"/>
      <w:bookmarkStart w:id="36" w:name="_Toc135227438"/>
      <w:bookmarkStart w:id="37" w:name="_Toc136875122"/>
      <w:r w:rsidRPr="007031C8">
        <w:rPr>
          <w:rFonts w:ascii="Verdana" w:hAnsi="Verdana"/>
        </w:rPr>
        <w:t>Mô tả tài liệu</w:t>
      </w:r>
      <w:bookmarkEnd w:id="33"/>
      <w:bookmarkEnd w:id="34"/>
      <w:bookmarkEnd w:id="35"/>
      <w:bookmarkEnd w:id="36"/>
      <w:bookmarkEnd w:id="37"/>
    </w:p>
    <w:p w14:paraId="37A196EA" w14:textId="77777777" w:rsidR="00EE796C" w:rsidRPr="007031C8" w:rsidRDefault="00EE796C" w:rsidP="00EB0761">
      <w:pPr>
        <w:rPr>
          <w:rFonts w:ascii="Verdana" w:hAnsi="Verdana"/>
          <w:color w:val="0000FF"/>
        </w:rPr>
      </w:pPr>
      <w:r w:rsidRPr="007031C8">
        <w:rPr>
          <w:rFonts w:ascii="Verdana" w:hAnsi="Verdana"/>
        </w:rPr>
        <w:t>Tài liệu bao gồm 4 phần chính</w:t>
      </w:r>
    </w:p>
    <w:p w14:paraId="4D2771D6" w14:textId="77777777" w:rsidR="00EE796C" w:rsidRPr="007031C8" w:rsidRDefault="00EE796C" w:rsidP="00EB0761">
      <w:pPr>
        <w:pStyle w:val="ListParagraph"/>
        <w:numPr>
          <w:ilvl w:val="0"/>
          <w:numId w:val="6"/>
        </w:numPr>
        <w:rPr>
          <w:rFonts w:ascii="Verdana" w:hAnsi="Verdana"/>
        </w:rPr>
      </w:pPr>
      <w:r w:rsidRPr="007031C8">
        <w:rPr>
          <w:rFonts w:ascii="Verdana" w:hAnsi="Verdana"/>
        </w:rPr>
        <w:t>Phần 1: Giới thiệu chung: giới thiệu tổng quan về tài liệu</w:t>
      </w:r>
    </w:p>
    <w:p w14:paraId="7D470EFB" w14:textId="77777777" w:rsidR="00EE796C" w:rsidRPr="007031C8" w:rsidRDefault="00EE796C" w:rsidP="00EB0761">
      <w:pPr>
        <w:pStyle w:val="ListParagraph"/>
        <w:numPr>
          <w:ilvl w:val="0"/>
          <w:numId w:val="6"/>
        </w:numPr>
        <w:rPr>
          <w:rFonts w:ascii="Verdana" w:hAnsi="Verdana"/>
        </w:rPr>
      </w:pPr>
      <w:r w:rsidRPr="007031C8">
        <w:rPr>
          <w:rFonts w:ascii="Verdana" w:hAnsi="Verdana"/>
        </w:rPr>
        <w:t>Phần 2: Tổng quan giải pháp: mô tả tổng quan hệ thống cần xây dựng</w:t>
      </w:r>
    </w:p>
    <w:p w14:paraId="2A16B722" w14:textId="77777777" w:rsidR="00EE796C" w:rsidRPr="007031C8" w:rsidRDefault="00EE796C" w:rsidP="00EB0761">
      <w:pPr>
        <w:pStyle w:val="ListParagraph"/>
        <w:numPr>
          <w:ilvl w:val="0"/>
          <w:numId w:val="6"/>
        </w:numPr>
        <w:rPr>
          <w:rFonts w:ascii="Verdana" w:hAnsi="Verdana"/>
        </w:rPr>
      </w:pPr>
      <w:r w:rsidRPr="007031C8">
        <w:rPr>
          <w:rFonts w:ascii="Verdana" w:hAnsi="Verdana"/>
        </w:rPr>
        <w:t>Phần 3: Thiết kế chi tiết: mô tả chi tiết các yêu cầu chức năng, màn hình, các thành phần cấu trúc và luồng hệ thống cần xây dựng.</w:t>
      </w:r>
    </w:p>
    <w:p w14:paraId="447C683F" w14:textId="77777777" w:rsidR="00EE796C" w:rsidRPr="007031C8" w:rsidRDefault="00EE796C" w:rsidP="00EB0761">
      <w:pPr>
        <w:pStyle w:val="ListParagraph"/>
        <w:numPr>
          <w:ilvl w:val="0"/>
          <w:numId w:val="6"/>
        </w:numPr>
        <w:rPr>
          <w:rFonts w:ascii="Verdana" w:hAnsi="Verdana"/>
        </w:rPr>
      </w:pPr>
      <w:r w:rsidRPr="007031C8">
        <w:rPr>
          <w:rFonts w:ascii="Verdana" w:hAnsi="Verdana"/>
        </w:rPr>
        <w:lastRenderedPageBreak/>
        <w:t>Phần 4: Thiết kế dùng chung và tái sử dụng.</w:t>
      </w:r>
    </w:p>
    <w:p w14:paraId="73B80B01" w14:textId="77777777" w:rsidR="0053149A" w:rsidRPr="007031C8" w:rsidRDefault="00A32872" w:rsidP="00EB0761">
      <w:pPr>
        <w:pStyle w:val="Heading1"/>
        <w:rPr>
          <w:rFonts w:ascii="Verdana" w:hAnsi="Verdana"/>
        </w:rPr>
      </w:pPr>
      <w:bookmarkStart w:id="38" w:name="_Toc85042027"/>
      <w:bookmarkStart w:id="39" w:name="_Toc135149357"/>
      <w:bookmarkStart w:id="40" w:name="_Toc135227439"/>
      <w:bookmarkStart w:id="41" w:name="_Toc136875123"/>
      <w:r w:rsidRPr="007031C8">
        <w:rPr>
          <w:rFonts w:ascii="Verdana" w:hAnsi="Verdana"/>
        </w:rPr>
        <w:t>TỔNG QUAN GIẢI PHÁP</w:t>
      </w:r>
      <w:bookmarkEnd w:id="38"/>
      <w:bookmarkEnd w:id="39"/>
      <w:bookmarkEnd w:id="40"/>
      <w:bookmarkEnd w:id="41"/>
    </w:p>
    <w:p w14:paraId="768B288F" w14:textId="77777777" w:rsidR="00C33CD8" w:rsidRPr="007031C8" w:rsidRDefault="00C33CD8" w:rsidP="00EB0761">
      <w:pPr>
        <w:pStyle w:val="Heading2"/>
        <w:rPr>
          <w:rFonts w:ascii="Verdana" w:hAnsi="Verdana"/>
        </w:rPr>
      </w:pPr>
      <w:bookmarkStart w:id="42" w:name="_Toc85042028"/>
      <w:bookmarkStart w:id="43" w:name="_Toc135149358"/>
      <w:bookmarkStart w:id="44" w:name="_Toc135227440"/>
      <w:bookmarkStart w:id="45" w:name="_Toc136875124"/>
      <w:r w:rsidRPr="007031C8">
        <w:rPr>
          <w:rFonts w:ascii="Verdana" w:hAnsi="Verdana"/>
        </w:rPr>
        <w:t>Tổng quan chức năng</w:t>
      </w:r>
      <w:bookmarkEnd w:id="42"/>
      <w:bookmarkEnd w:id="43"/>
      <w:bookmarkEnd w:id="44"/>
      <w:bookmarkEnd w:id="45"/>
    </w:p>
    <w:p w14:paraId="539FF840" w14:textId="77777777" w:rsidR="000F7946" w:rsidRPr="007031C8" w:rsidRDefault="000F7946" w:rsidP="00EB0761">
      <w:pPr>
        <w:rPr>
          <w:rFonts w:ascii="Verdana" w:hAnsi="Verdana"/>
        </w:rPr>
      </w:pPr>
    </w:p>
    <w:p w14:paraId="3B03844B" w14:textId="77777777" w:rsidR="00C33CD8" w:rsidRPr="007031C8" w:rsidRDefault="00C71F13" w:rsidP="00EB0761">
      <w:pPr>
        <w:pStyle w:val="Heading2"/>
        <w:rPr>
          <w:rFonts w:ascii="Verdana" w:hAnsi="Verdana"/>
        </w:rPr>
      </w:pPr>
      <w:bookmarkStart w:id="46" w:name="_Toc85042029"/>
      <w:bookmarkStart w:id="47" w:name="_Toc135149359"/>
      <w:bookmarkStart w:id="48" w:name="_Toc135227441"/>
      <w:bookmarkStart w:id="49" w:name="_Toc136875125"/>
      <w:r w:rsidRPr="007031C8">
        <w:rPr>
          <w:rFonts w:ascii="Verdana" w:hAnsi="Verdana"/>
        </w:rPr>
        <w:t xml:space="preserve">Mô hình </w:t>
      </w:r>
      <w:r w:rsidR="00C92919" w:rsidRPr="007031C8">
        <w:rPr>
          <w:rFonts w:ascii="Verdana" w:hAnsi="Verdana"/>
        </w:rPr>
        <w:t>giao tiếp với hệ thống/Module chức năng khác</w:t>
      </w:r>
      <w:bookmarkEnd w:id="46"/>
      <w:bookmarkEnd w:id="47"/>
      <w:bookmarkEnd w:id="48"/>
      <w:bookmarkEnd w:id="49"/>
    </w:p>
    <w:p w14:paraId="10F7114F" w14:textId="77777777" w:rsidR="00073B1D" w:rsidRPr="007031C8" w:rsidRDefault="000F7946" w:rsidP="00EB0761">
      <w:pPr>
        <w:rPr>
          <w:rFonts w:ascii="Verdana" w:hAnsi="Verdana"/>
        </w:rPr>
        <w:sectPr w:rsidR="00073B1D" w:rsidRPr="007031C8" w:rsidSect="00882C99">
          <w:headerReference w:type="even" r:id="rId15"/>
          <w:headerReference w:type="first" r:id="rId16"/>
          <w:pgSz w:w="12240" w:h="15840"/>
          <w:pgMar w:top="1440" w:right="1440" w:bottom="1440" w:left="1797" w:header="720" w:footer="720" w:gutter="0"/>
          <w:cols w:space="720"/>
        </w:sectPr>
      </w:pPr>
      <w:r w:rsidRPr="007031C8">
        <w:rPr>
          <w:rFonts w:ascii="Verdana" w:hAnsi="Verdana"/>
        </w:rPr>
        <w:t>N/A</w:t>
      </w:r>
    </w:p>
    <w:p w14:paraId="715FB1ED" w14:textId="39D0B54E" w:rsidR="004D7DE9" w:rsidRDefault="0053149A" w:rsidP="00EB0761">
      <w:pPr>
        <w:pStyle w:val="Heading1"/>
        <w:rPr>
          <w:rFonts w:ascii="Verdana" w:hAnsi="Verdana"/>
        </w:rPr>
      </w:pPr>
      <w:bookmarkStart w:id="50" w:name="_Toc85042030"/>
      <w:bookmarkStart w:id="51" w:name="_Toc135149360"/>
      <w:bookmarkStart w:id="52" w:name="_Toc135227442"/>
      <w:bookmarkStart w:id="53" w:name="_Toc136875126"/>
      <w:r w:rsidRPr="007031C8">
        <w:rPr>
          <w:rFonts w:ascii="Verdana" w:hAnsi="Verdana"/>
        </w:rPr>
        <w:lastRenderedPageBreak/>
        <w:t xml:space="preserve">THIẾT KẾ </w:t>
      </w:r>
      <w:r w:rsidR="009C5455" w:rsidRPr="007031C8">
        <w:rPr>
          <w:rFonts w:ascii="Verdana" w:hAnsi="Verdana"/>
        </w:rPr>
        <w:t>CHI TIẾT</w:t>
      </w:r>
      <w:bookmarkEnd w:id="50"/>
      <w:bookmarkEnd w:id="51"/>
      <w:bookmarkEnd w:id="52"/>
      <w:bookmarkEnd w:id="53"/>
    </w:p>
    <w:p w14:paraId="16C849FB" w14:textId="43A06D8A" w:rsidR="00DC0A1A" w:rsidRDefault="009C499D" w:rsidP="00DC0A1A">
      <w:pPr>
        <w:rPr>
          <w:b/>
          <w:sz w:val="32"/>
          <w:lang w:val="vi-VN"/>
        </w:rPr>
      </w:pPr>
      <w:r w:rsidRPr="009C499D">
        <w:rPr>
          <w:b/>
          <w:sz w:val="32"/>
          <w:lang w:val="vi-VN"/>
        </w:rPr>
        <w:t>Luồng nghiệp vụ tổng thể</w:t>
      </w:r>
    </w:p>
    <w:p w14:paraId="7C971727" w14:textId="42780A89" w:rsidR="009C499D" w:rsidRDefault="0002798C" w:rsidP="009C499D">
      <w:pPr>
        <w:jc w:val="center"/>
        <w:rPr>
          <w:b/>
          <w:sz w:val="32"/>
          <w:lang w:val="vi-VN"/>
        </w:rPr>
      </w:pPr>
      <w:r>
        <w:rPr>
          <w:noProof/>
        </w:rPr>
        <w:drawing>
          <wp:inline distT="0" distB="0" distL="0" distR="0" wp14:anchorId="123910CD" wp14:editId="729ECEF0">
            <wp:extent cx="5105584" cy="479958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7816" cy="4811080"/>
                    </a:xfrm>
                    <a:prstGeom prst="rect">
                      <a:avLst/>
                    </a:prstGeom>
                  </pic:spPr>
                </pic:pic>
              </a:graphicData>
            </a:graphic>
          </wp:inline>
        </w:drawing>
      </w:r>
    </w:p>
    <w:p w14:paraId="17C6D5B6" w14:textId="195BDB2B" w:rsidR="009C499D" w:rsidRDefault="0002798C" w:rsidP="009C499D">
      <w:pPr>
        <w:jc w:val="center"/>
        <w:rPr>
          <w:b/>
          <w:sz w:val="32"/>
          <w:lang w:val="vi-VN"/>
        </w:rPr>
      </w:pPr>
      <w:r>
        <w:rPr>
          <w:noProof/>
        </w:rPr>
        <w:lastRenderedPageBreak/>
        <w:drawing>
          <wp:inline distT="0" distB="0" distL="0" distR="0" wp14:anchorId="2575CE6E" wp14:editId="41AEB66B">
            <wp:extent cx="8229600" cy="54413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5441315"/>
                    </a:xfrm>
                    <a:prstGeom prst="rect">
                      <a:avLst/>
                    </a:prstGeom>
                  </pic:spPr>
                </pic:pic>
              </a:graphicData>
            </a:graphic>
          </wp:inline>
        </w:drawing>
      </w:r>
    </w:p>
    <w:p w14:paraId="73F3B00C" w14:textId="5A94E18E" w:rsidR="0002798C" w:rsidRDefault="0002798C" w:rsidP="009C499D">
      <w:pPr>
        <w:jc w:val="center"/>
        <w:rPr>
          <w:b/>
          <w:sz w:val="32"/>
          <w:lang w:val="vi-VN"/>
        </w:rPr>
      </w:pPr>
    </w:p>
    <w:p w14:paraId="1C9DFDE6" w14:textId="6BDC81AA" w:rsidR="0002798C" w:rsidRPr="009C499D" w:rsidRDefault="0002798C" w:rsidP="009C499D">
      <w:pPr>
        <w:jc w:val="center"/>
        <w:rPr>
          <w:b/>
          <w:sz w:val="32"/>
          <w:lang w:val="vi-VN"/>
        </w:rPr>
      </w:pPr>
      <w:r>
        <w:rPr>
          <w:noProof/>
        </w:rPr>
        <w:lastRenderedPageBreak/>
        <w:drawing>
          <wp:inline distT="0" distB="0" distL="0" distR="0" wp14:anchorId="05675458" wp14:editId="17425426">
            <wp:extent cx="8229600" cy="3815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3815080"/>
                    </a:xfrm>
                    <a:prstGeom prst="rect">
                      <a:avLst/>
                    </a:prstGeom>
                  </pic:spPr>
                </pic:pic>
              </a:graphicData>
            </a:graphic>
          </wp:inline>
        </w:drawing>
      </w:r>
    </w:p>
    <w:p w14:paraId="7F39D412" w14:textId="170B81E2" w:rsidR="00861825" w:rsidRPr="007031C8" w:rsidRDefault="00861825" w:rsidP="00EB0761">
      <w:pPr>
        <w:pStyle w:val="Heading2"/>
        <w:rPr>
          <w:rFonts w:ascii="Verdana" w:hAnsi="Verdana"/>
        </w:rPr>
      </w:pPr>
      <w:bookmarkStart w:id="54" w:name="_Toc85042040"/>
      <w:bookmarkStart w:id="55" w:name="_Toc135149373"/>
      <w:bookmarkStart w:id="56" w:name="_Toc135227443"/>
      <w:bookmarkStart w:id="57" w:name="_Toc136875127"/>
      <w:r w:rsidRPr="007031C8">
        <w:rPr>
          <w:rFonts w:ascii="Verdana" w:hAnsi="Verdana"/>
        </w:rPr>
        <w:t>TÍCH HỢP CHATBOT</w:t>
      </w:r>
      <w:bookmarkEnd w:id="54"/>
      <w:r w:rsidR="00D33988" w:rsidRPr="007031C8">
        <w:rPr>
          <w:rFonts w:ascii="Verdana" w:hAnsi="Verdana"/>
        </w:rPr>
        <w:t xml:space="preserve"> KÊNH WEB PORTAL, FACEBOOK</w:t>
      </w:r>
      <w:bookmarkEnd w:id="55"/>
      <w:r w:rsidR="00BF6D87" w:rsidRPr="007031C8">
        <w:rPr>
          <w:rFonts w:ascii="Verdana" w:hAnsi="Verdana"/>
        </w:rPr>
        <w:t>, W</w:t>
      </w:r>
      <w:bookmarkEnd w:id="56"/>
      <w:r w:rsidR="00C7322F" w:rsidRPr="007031C8">
        <w:rPr>
          <w:rFonts w:ascii="Verdana" w:hAnsi="Verdana"/>
        </w:rPr>
        <w:t>HATSAPP</w:t>
      </w:r>
      <w:bookmarkEnd w:id="57"/>
    </w:p>
    <w:p w14:paraId="6889A3DB" w14:textId="481AF066" w:rsidR="00112B18" w:rsidRPr="007031C8" w:rsidRDefault="00A67320" w:rsidP="00EB0761">
      <w:pPr>
        <w:pStyle w:val="Heading3"/>
        <w:rPr>
          <w:rFonts w:ascii="Verdana" w:hAnsi="Verdana"/>
        </w:rPr>
      </w:pPr>
      <w:bookmarkStart w:id="58" w:name="_Toc85042041"/>
      <w:bookmarkStart w:id="59" w:name="_Toc135149374"/>
      <w:bookmarkStart w:id="60" w:name="_Toc135227444"/>
      <w:bookmarkStart w:id="61" w:name="_Toc136875128"/>
      <w:r w:rsidRPr="007031C8">
        <w:rPr>
          <w:rFonts w:ascii="Verdana" w:hAnsi="Verdana"/>
        </w:rPr>
        <w:t>C</w:t>
      </w:r>
      <w:r w:rsidR="00112B18" w:rsidRPr="007031C8">
        <w:rPr>
          <w:rFonts w:ascii="Verdana" w:hAnsi="Verdana"/>
        </w:rPr>
        <w:t xml:space="preserve">ấu hình chatbot kênh </w:t>
      </w:r>
      <w:r w:rsidR="000E00D8" w:rsidRPr="007031C8">
        <w:rPr>
          <w:rFonts w:ascii="Verdana" w:hAnsi="Verdana"/>
        </w:rPr>
        <w:t>W</w:t>
      </w:r>
      <w:r w:rsidR="00112B18" w:rsidRPr="007031C8">
        <w:rPr>
          <w:rFonts w:ascii="Verdana" w:hAnsi="Verdana"/>
        </w:rPr>
        <w:t>eb</w:t>
      </w:r>
      <w:bookmarkEnd w:id="58"/>
      <w:r w:rsidR="00E81F29" w:rsidRPr="007031C8">
        <w:rPr>
          <w:rFonts w:ascii="Verdana" w:hAnsi="Verdana"/>
        </w:rPr>
        <w:t>/</w:t>
      </w:r>
      <w:r w:rsidR="000E00D8" w:rsidRPr="007031C8">
        <w:rPr>
          <w:rFonts w:ascii="Verdana" w:hAnsi="Verdana"/>
        </w:rPr>
        <w:t>F</w:t>
      </w:r>
      <w:r w:rsidR="00E81F29" w:rsidRPr="007031C8">
        <w:rPr>
          <w:rFonts w:ascii="Verdana" w:hAnsi="Verdana"/>
        </w:rPr>
        <w:t>acebook</w:t>
      </w:r>
      <w:bookmarkEnd w:id="59"/>
      <w:r w:rsidR="000E00D8" w:rsidRPr="007031C8">
        <w:rPr>
          <w:rFonts w:ascii="Verdana" w:hAnsi="Verdana"/>
        </w:rPr>
        <w:t>/WhatsApp</w:t>
      </w:r>
      <w:bookmarkEnd w:id="60"/>
      <w:bookmarkEnd w:id="61"/>
    </w:p>
    <w:p w14:paraId="0360095D" w14:textId="77777777" w:rsidR="000B126F" w:rsidRPr="007031C8" w:rsidRDefault="000B126F" w:rsidP="00EB0761">
      <w:pPr>
        <w:pStyle w:val="Heading4"/>
        <w:rPr>
          <w:rFonts w:ascii="Verdana" w:hAnsi="Verdana"/>
        </w:rPr>
      </w:pPr>
      <w:r w:rsidRPr="007031C8">
        <w:rPr>
          <w:rFonts w:ascii="Verdana" w:hAnsi="Verdana"/>
        </w:rPr>
        <w:t>Thông tin chung chức năng</w:t>
      </w:r>
    </w:p>
    <w:p w14:paraId="1653F17B" w14:textId="77777777" w:rsidR="000B126F" w:rsidRPr="007031C8" w:rsidRDefault="000B126F" w:rsidP="00EB0761">
      <w:pPr>
        <w:pStyle w:val="ListParagraph"/>
        <w:numPr>
          <w:ilvl w:val="0"/>
          <w:numId w:val="10"/>
        </w:numPr>
        <w:rPr>
          <w:rFonts w:ascii="Verdana" w:hAnsi="Verdana"/>
        </w:rPr>
      </w:pPr>
      <w:r w:rsidRPr="007031C8">
        <w:rPr>
          <w:rFonts w:ascii="Verdana" w:hAnsi="Verdana"/>
        </w:rPr>
        <w:t>Người sử dụng chức năng này là quản trị hệ thống</w:t>
      </w:r>
    </w:p>
    <w:p w14:paraId="2D63B41B" w14:textId="266804A5" w:rsidR="000B126F" w:rsidRPr="007031C8" w:rsidRDefault="000B126F" w:rsidP="00EB0761">
      <w:pPr>
        <w:pStyle w:val="ListParagraph"/>
        <w:numPr>
          <w:ilvl w:val="0"/>
          <w:numId w:val="10"/>
        </w:numPr>
        <w:rPr>
          <w:rFonts w:ascii="Verdana" w:hAnsi="Verdana"/>
        </w:rPr>
      </w:pPr>
      <w:r w:rsidRPr="007031C8">
        <w:rPr>
          <w:rFonts w:ascii="Verdana" w:hAnsi="Verdana"/>
        </w:rPr>
        <w:t>Chức năng cho phép người dùng cấu hình chatbot trên web</w:t>
      </w:r>
      <w:r w:rsidR="008F31C7" w:rsidRPr="007031C8">
        <w:rPr>
          <w:rFonts w:ascii="Verdana" w:hAnsi="Verdana"/>
        </w:rPr>
        <w:t>/facebook/whapsapp</w:t>
      </w:r>
    </w:p>
    <w:p w14:paraId="65014107" w14:textId="77777777" w:rsidR="000B126F" w:rsidRPr="007031C8" w:rsidRDefault="00C7322F" w:rsidP="00EB0761">
      <w:pPr>
        <w:rPr>
          <w:rFonts w:ascii="Verdana" w:hAnsi="Verdana"/>
        </w:rPr>
      </w:pPr>
      <w:r w:rsidRPr="007031C8">
        <w:rPr>
          <w:rFonts w:ascii="Verdana" w:hAnsi="Verdana"/>
          <w:noProof/>
        </w:rPr>
        <w:lastRenderedPageBreak/>
        <w:drawing>
          <wp:inline distT="0" distB="0" distL="0" distR="0" wp14:anchorId="53560497" wp14:editId="25FAE63B">
            <wp:extent cx="4787900" cy="22225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7900" cy="2222500"/>
                    </a:xfrm>
                    <a:prstGeom prst="rect">
                      <a:avLst/>
                    </a:prstGeom>
                    <a:noFill/>
                    <a:ln>
                      <a:noFill/>
                    </a:ln>
                  </pic:spPr>
                </pic:pic>
              </a:graphicData>
            </a:graphic>
          </wp:inline>
        </w:drawing>
      </w:r>
    </w:p>
    <w:p w14:paraId="7C28A5D8" w14:textId="77777777" w:rsidR="000B126F" w:rsidRPr="007031C8" w:rsidRDefault="000B126F" w:rsidP="00EB0761">
      <w:pPr>
        <w:pStyle w:val="Heading4"/>
        <w:rPr>
          <w:rFonts w:ascii="Verdana" w:hAnsi="Verdana"/>
        </w:rPr>
      </w:pPr>
      <w:r w:rsidRPr="007031C8">
        <w:rPr>
          <w:rFonts w:ascii="Verdana" w:hAnsi="Verdana"/>
        </w:rPr>
        <w:t>Màn hình</w:t>
      </w:r>
    </w:p>
    <w:p w14:paraId="54148606" w14:textId="0C64E967" w:rsidR="008F31C7" w:rsidRPr="007031C8" w:rsidRDefault="008F31C7" w:rsidP="00EB0761">
      <w:pPr>
        <w:pStyle w:val="ListParagraph"/>
        <w:numPr>
          <w:ilvl w:val="0"/>
          <w:numId w:val="18"/>
        </w:numPr>
        <w:rPr>
          <w:rFonts w:ascii="Verdana" w:hAnsi="Verdana"/>
        </w:rPr>
      </w:pPr>
      <w:r w:rsidRPr="007031C8">
        <w:rPr>
          <w:rFonts w:ascii="Verdana" w:hAnsi="Verdana"/>
        </w:rPr>
        <w:t>Cấu hình chatbot trên kênh web</w:t>
      </w:r>
    </w:p>
    <w:p w14:paraId="165ACE91" w14:textId="08D572B8" w:rsidR="00436C50" w:rsidRPr="007031C8" w:rsidRDefault="00436C50" w:rsidP="00EB0761">
      <w:pPr>
        <w:pStyle w:val="ListParagraph"/>
        <w:rPr>
          <w:rFonts w:ascii="Verdana" w:hAnsi="Verdana"/>
        </w:rPr>
      </w:pPr>
      <w:r w:rsidRPr="007031C8">
        <w:rPr>
          <w:rFonts w:ascii="Verdana" w:hAnsi="Verdana"/>
        </w:rPr>
        <w:t xml:space="preserve">Truy cập vào </w:t>
      </w:r>
      <w:r w:rsidR="00004CA6" w:rsidRPr="007031C8">
        <w:rPr>
          <w:rFonts w:ascii="Verdana" w:hAnsi="Verdana"/>
        </w:rPr>
        <w:t>trang tổng quan</w:t>
      </w:r>
      <w:r w:rsidRPr="007031C8">
        <w:rPr>
          <w:rFonts w:ascii="Verdana" w:hAnsi="Verdana"/>
        </w:rPr>
        <w:t xml:space="preserve">, chọn </w:t>
      </w:r>
      <w:r w:rsidRPr="007031C8">
        <w:rPr>
          <w:rFonts w:ascii="Verdana" w:hAnsi="Verdana"/>
          <w:b/>
          <w:i/>
        </w:rPr>
        <w:t>Cài đặt &gt; Domains</w:t>
      </w:r>
    </w:p>
    <w:p w14:paraId="05691566" w14:textId="397FB3DD" w:rsidR="00436C50" w:rsidRPr="007031C8" w:rsidRDefault="00436C50" w:rsidP="00EB0761">
      <w:pPr>
        <w:pStyle w:val="ListParagraph"/>
        <w:rPr>
          <w:rFonts w:ascii="Verdana" w:hAnsi="Verdana"/>
        </w:rPr>
      </w:pPr>
      <w:r w:rsidRPr="007031C8">
        <w:rPr>
          <w:rFonts w:ascii="Verdana" w:hAnsi="Verdana"/>
          <w:noProof/>
          <w:snapToGrid/>
        </w:rPr>
        <w:lastRenderedPageBreak/>
        <w:drawing>
          <wp:inline distT="0" distB="0" distL="0" distR="0" wp14:anchorId="7BD7DBF7" wp14:editId="0678FF57">
            <wp:extent cx="7741920" cy="437992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50965" cy="4385037"/>
                    </a:xfrm>
                    <a:prstGeom prst="rect">
                      <a:avLst/>
                    </a:prstGeom>
                  </pic:spPr>
                </pic:pic>
              </a:graphicData>
            </a:graphic>
          </wp:inline>
        </w:drawing>
      </w:r>
    </w:p>
    <w:p w14:paraId="7323E8A5" w14:textId="1D33FA9F" w:rsidR="00436C50" w:rsidRPr="007031C8" w:rsidRDefault="00722542" w:rsidP="00EB0761">
      <w:pPr>
        <w:pStyle w:val="ListParagraph"/>
        <w:rPr>
          <w:rFonts w:ascii="Verdana" w:hAnsi="Verdana"/>
        </w:rPr>
      </w:pPr>
      <w:r w:rsidRPr="007031C8">
        <w:rPr>
          <w:rFonts w:ascii="Verdana" w:hAnsi="Verdana"/>
        </w:rPr>
        <w:t>Hình 1: Truy cập vào cài đặt domain</w:t>
      </w:r>
    </w:p>
    <w:p w14:paraId="50E3DDD0" w14:textId="0D6CE7F7" w:rsidR="00436C50" w:rsidRPr="007031C8" w:rsidRDefault="00436C50" w:rsidP="00EB0761">
      <w:pPr>
        <w:pStyle w:val="ListParagraph"/>
        <w:rPr>
          <w:rFonts w:ascii="Verdana" w:hAnsi="Verdana"/>
        </w:rPr>
      </w:pPr>
    </w:p>
    <w:p w14:paraId="0C826FB5" w14:textId="77777777" w:rsidR="00722542" w:rsidRPr="007031C8" w:rsidRDefault="00722542" w:rsidP="00EB0761">
      <w:pPr>
        <w:pStyle w:val="ListParagraph"/>
        <w:rPr>
          <w:rFonts w:ascii="Verdana" w:hAnsi="Verdana"/>
        </w:rPr>
      </w:pPr>
    </w:p>
    <w:p w14:paraId="0F3A6237" w14:textId="77777777" w:rsidR="00722542" w:rsidRPr="007031C8" w:rsidRDefault="00722542" w:rsidP="00EB0761">
      <w:pPr>
        <w:pStyle w:val="ListParagraph"/>
        <w:rPr>
          <w:rFonts w:ascii="Verdana" w:hAnsi="Verdana"/>
        </w:rPr>
      </w:pPr>
    </w:p>
    <w:p w14:paraId="4E22BA23" w14:textId="77777777" w:rsidR="00722542" w:rsidRPr="007031C8" w:rsidRDefault="00722542" w:rsidP="00EB0761">
      <w:pPr>
        <w:pStyle w:val="ListParagraph"/>
        <w:rPr>
          <w:rFonts w:ascii="Verdana" w:hAnsi="Verdana"/>
        </w:rPr>
      </w:pPr>
    </w:p>
    <w:p w14:paraId="306C422E" w14:textId="77777777" w:rsidR="00722542" w:rsidRPr="007031C8" w:rsidRDefault="00722542" w:rsidP="00EB0761">
      <w:pPr>
        <w:pStyle w:val="ListParagraph"/>
        <w:rPr>
          <w:rFonts w:ascii="Verdana" w:hAnsi="Verdana"/>
        </w:rPr>
      </w:pPr>
    </w:p>
    <w:p w14:paraId="5C40448F" w14:textId="77777777" w:rsidR="00722542" w:rsidRPr="007031C8" w:rsidRDefault="00722542" w:rsidP="00EB0761">
      <w:pPr>
        <w:pStyle w:val="ListParagraph"/>
        <w:rPr>
          <w:rFonts w:ascii="Verdana" w:hAnsi="Verdana"/>
        </w:rPr>
      </w:pPr>
    </w:p>
    <w:p w14:paraId="260B93D2" w14:textId="69C5DE9D" w:rsidR="00436C50" w:rsidRPr="007031C8" w:rsidRDefault="00436C50" w:rsidP="00EB0761">
      <w:pPr>
        <w:pStyle w:val="ListParagraph"/>
        <w:rPr>
          <w:rFonts w:ascii="Verdana" w:hAnsi="Verdana"/>
        </w:rPr>
      </w:pPr>
      <w:r w:rsidRPr="007031C8">
        <w:rPr>
          <w:rFonts w:ascii="Verdana" w:hAnsi="Verdana"/>
        </w:rPr>
        <w:lastRenderedPageBreak/>
        <w:t>Chọn vào biểu tượng chỉnh sửa</w:t>
      </w:r>
      <w:r w:rsidR="00722542" w:rsidRPr="007031C8">
        <w:rPr>
          <w:rFonts w:ascii="Verdana" w:hAnsi="Verdana"/>
        </w:rPr>
        <w:t xml:space="preserve"> để mở cửa sổ chỉnh sửa domain</w:t>
      </w:r>
      <w:r w:rsidR="00004CA6" w:rsidRPr="007031C8">
        <w:rPr>
          <w:rFonts w:ascii="Verdana" w:hAnsi="Verdana"/>
        </w:rPr>
        <w:t>.</w:t>
      </w:r>
    </w:p>
    <w:p w14:paraId="6BFD71D5" w14:textId="77777777" w:rsidR="00722542" w:rsidRPr="007031C8" w:rsidRDefault="00722542" w:rsidP="00EB0761">
      <w:pPr>
        <w:pStyle w:val="ListParagraph"/>
        <w:rPr>
          <w:rFonts w:ascii="Verdana" w:hAnsi="Verdana"/>
        </w:rPr>
      </w:pPr>
    </w:p>
    <w:p w14:paraId="32C7C938" w14:textId="477B8633" w:rsidR="00436C50" w:rsidRPr="007031C8" w:rsidRDefault="00436C50" w:rsidP="00EB0761">
      <w:pPr>
        <w:pStyle w:val="ListParagraph"/>
        <w:rPr>
          <w:rFonts w:ascii="Verdana" w:hAnsi="Verdana"/>
        </w:rPr>
      </w:pPr>
      <w:r w:rsidRPr="007031C8">
        <w:rPr>
          <w:rFonts w:ascii="Verdana" w:hAnsi="Verdana"/>
          <w:noProof/>
          <w:snapToGrid/>
        </w:rPr>
        <w:drawing>
          <wp:inline distT="0" distB="0" distL="0" distR="0" wp14:anchorId="68D81A92" wp14:editId="58EFC83B">
            <wp:extent cx="7742659" cy="3322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648"/>
                    <a:stretch/>
                  </pic:blipFill>
                  <pic:spPr bwMode="auto">
                    <a:xfrm>
                      <a:off x="0" y="0"/>
                      <a:ext cx="7762210" cy="3330709"/>
                    </a:xfrm>
                    <a:prstGeom prst="rect">
                      <a:avLst/>
                    </a:prstGeom>
                    <a:ln>
                      <a:noFill/>
                    </a:ln>
                    <a:extLst>
                      <a:ext uri="{53640926-AAD7-44D8-BBD7-CCE9431645EC}">
                        <a14:shadowObscured xmlns:a14="http://schemas.microsoft.com/office/drawing/2010/main"/>
                      </a:ext>
                    </a:extLst>
                  </pic:spPr>
                </pic:pic>
              </a:graphicData>
            </a:graphic>
          </wp:inline>
        </w:drawing>
      </w:r>
    </w:p>
    <w:p w14:paraId="191723E8" w14:textId="736ABB57" w:rsidR="00863EC5" w:rsidRPr="007031C8" w:rsidRDefault="00722542" w:rsidP="00EB0761">
      <w:pPr>
        <w:pStyle w:val="ListParagraph"/>
        <w:rPr>
          <w:rFonts w:ascii="Verdana" w:hAnsi="Verdana"/>
        </w:rPr>
      </w:pPr>
      <w:r w:rsidRPr="007031C8">
        <w:rPr>
          <w:rFonts w:ascii="Verdana" w:hAnsi="Verdana"/>
        </w:rPr>
        <w:t>Hình 2: Truy cập vào chỉnh sửa domain</w:t>
      </w:r>
    </w:p>
    <w:p w14:paraId="62EB7CD0" w14:textId="1D45FAB5" w:rsidR="00004CA6" w:rsidRPr="007031C8" w:rsidRDefault="00004CA6" w:rsidP="00EB0761">
      <w:pPr>
        <w:pStyle w:val="ListParagraph"/>
        <w:rPr>
          <w:rFonts w:ascii="Verdana" w:hAnsi="Verdana"/>
        </w:rPr>
      </w:pPr>
    </w:p>
    <w:p w14:paraId="20AFA8C1" w14:textId="4458CD32" w:rsidR="00004CA6" w:rsidRPr="007031C8" w:rsidRDefault="00004CA6" w:rsidP="00EB0761">
      <w:pPr>
        <w:pStyle w:val="ListParagraph"/>
        <w:rPr>
          <w:rFonts w:ascii="Verdana" w:hAnsi="Verdana"/>
        </w:rPr>
      </w:pPr>
    </w:p>
    <w:p w14:paraId="1DC4C877" w14:textId="1BF63226" w:rsidR="00004CA6" w:rsidRPr="007031C8" w:rsidRDefault="00004CA6" w:rsidP="00EB0761">
      <w:pPr>
        <w:pStyle w:val="ListParagraph"/>
        <w:rPr>
          <w:rFonts w:ascii="Verdana" w:hAnsi="Verdana"/>
        </w:rPr>
      </w:pPr>
    </w:p>
    <w:p w14:paraId="4EEE8E75" w14:textId="2C0DF2F1" w:rsidR="00004CA6" w:rsidRPr="007031C8" w:rsidRDefault="00004CA6" w:rsidP="00EB0761">
      <w:pPr>
        <w:pStyle w:val="ListParagraph"/>
        <w:rPr>
          <w:rFonts w:ascii="Verdana" w:hAnsi="Verdana"/>
        </w:rPr>
      </w:pPr>
    </w:p>
    <w:p w14:paraId="2E2DCA8A" w14:textId="0E19D69C" w:rsidR="00004CA6" w:rsidRPr="007031C8" w:rsidRDefault="00004CA6" w:rsidP="00EB0761">
      <w:pPr>
        <w:pStyle w:val="ListParagraph"/>
        <w:rPr>
          <w:rFonts w:ascii="Verdana" w:hAnsi="Verdana"/>
        </w:rPr>
      </w:pPr>
    </w:p>
    <w:p w14:paraId="104AE987" w14:textId="7812CE53" w:rsidR="00004CA6" w:rsidRPr="007031C8" w:rsidRDefault="00004CA6" w:rsidP="00EB0761">
      <w:pPr>
        <w:pStyle w:val="ListParagraph"/>
        <w:rPr>
          <w:rFonts w:ascii="Verdana" w:hAnsi="Verdana"/>
        </w:rPr>
      </w:pPr>
    </w:p>
    <w:p w14:paraId="04824CBA" w14:textId="65F74719" w:rsidR="00004CA6" w:rsidRPr="007031C8" w:rsidRDefault="00004CA6" w:rsidP="00EB0761">
      <w:pPr>
        <w:pStyle w:val="ListParagraph"/>
        <w:rPr>
          <w:rFonts w:ascii="Verdana" w:hAnsi="Verdana"/>
        </w:rPr>
      </w:pPr>
    </w:p>
    <w:p w14:paraId="5A6F8437" w14:textId="13EC197C" w:rsidR="00004CA6" w:rsidRPr="007031C8" w:rsidRDefault="00004CA6" w:rsidP="00EB0761">
      <w:pPr>
        <w:pStyle w:val="ListParagraph"/>
        <w:rPr>
          <w:rFonts w:ascii="Verdana" w:hAnsi="Verdana"/>
        </w:rPr>
      </w:pPr>
    </w:p>
    <w:p w14:paraId="639A6D68" w14:textId="53DF9904" w:rsidR="00004CA6" w:rsidRPr="007031C8" w:rsidRDefault="00004CA6" w:rsidP="00EB0761">
      <w:pPr>
        <w:pStyle w:val="ListParagraph"/>
        <w:rPr>
          <w:rFonts w:ascii="Verdana" w:hAnsi="Verdana"/>
        </w:rPr>
      </w:pPr>
    </w:p>
    <w:p w14:paraId="43FE17CD" w14:textId="68EBC9E5" w:rsidR="00004CA6" w:rsidRPr="007031C8" w:rsidRDefault="00004CA6" w:rsidP="00EB0761">
      <w:pPr>
        <w:pStyle w:val="ListParagraph"/>
        <w:rPr>
          <w:rFonts w:ascii="Verdana" w:hAnsi="Verdana"/>
        </w:rPr>
      </w:pPr>
    </w:p>
    <w:p w14:paraId="38AD40E4" w14:textId="66FB1929" w:rsidR="00004CA6" w:rsidRPr="007031C8" w:rsidRDefault="00004CA6" w:rsidP="00EB0761">
      <w:pPr>
        <w:pStyle w:val="ListParagraph"/>
        <w:rPr>
          <w:rFonts w:ascii="Verdana" w:hAnsi="Verdana"/>
        </w:rPr>
      </w:pPr>
      <w:r w:rsidRPr="007031C8">
        <w:rPr>
          <w:rFonts w:ascii="Verdana" w:hAnsi="Verdana"/>
        </w:rPr>
        <w:t xml:space="preserve">Cửa sổ chỉnh sửa domain hiện ra, chọn </w:t>
      </w:r>
      <w:r w:rsidRPr="007031C8">
        <w:rPr>
          <w:rFonts w:ascii="Verdana" w:hAnsi="Verdana"/>
          <w:b/>
          <w:i/>
        </w:rPr>
        <w:t xml:space="preserve">“Nhập thông tin” </w:t>
      </w:r>
      <w:r w:rsidRPr="007031C8">
        <w:rPr>
          <w:rFonts w:ascii="Verdana" w:hAnsi="Verdana"/>
        </w:rPr>
        <w:t>để nhập thông tin chatbot.</w:t>
      </w:r>
    </w:p>
    <w:p w14:paraId="4B18CEBC" w14:textId="77777777" w:rsidR="00004CA6" w:rsidRPr="007031C8" w:rsidRDefault="00004CA6" w:rsidP="00EB0761">
      <w:pPr>
        <w:pStyle w:val="ListParagraph"/>
        <w:rPr>
          <w:rFonts w:ascii="Verdana" w:hAnsi="Verdana"/>
        </w:rPr>
      </w:pPr>
    </w:p>
    <w:p w14:paraId="3E6F5CC9" w14:textId="5E271472" w:rsidR="000B126F" w:rsidRPr="007031C8" w:rsidRDefault="00436C50" w:rsidP="00EB0761">
      <w:pPr>
        <w:rPr>
          <w:rFonts w:ascii="Verdana" w:hAnsi="Verdana"/>
        </w:rPr>
      </w:pPr>
      <w:r w:rsidRPr="007031C8">
        <w:rPr>
          <w:rFonts w:ascii="Verdana" w:hAnsi="Verdana"/>
          <w:noProof/>
        </w:rPr>
        <w:drawing>
          <wp:inline distT="0" distB="0" distL="0" distR="0" wp14:anchorId="1C484623" wp14:editId="5099C721">
            <wp:extent cx="7688580" cy="379386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94006" cy="3796540"/>
                    </a:xfrm>
                    <a:prstGeom prst="rect">
                      <a:avLst/>
                    </a:prstGeom>
                  </pic:spPr>
                </pic:pic>
              </a:graphicData>
            </a:graphic>
          </wp:inline>
        </w:drawing>
      </w:r>
    </w:p>
    <w:p w14:paraId="757F8C29" w14:textId="207EFA8D" w:rsidR="008F31C7" w:rsidRPr="007031C8" w:rsidRDefault="00722542" w:rsidP="00EB0761">
      <w:pPr>
        <w:rPr>
          <w:rFonts w:ascii="Verdana" w:hAnsi="Verdana"/>
        </w:rPr>
      </w:pPr>
      <w:r w:rsidRPr="007031C8">
        <w:rPr>
          <w:rFonts w:ascii="Verdana" w:hAnsi="Verdana"/>
        </w:rPr>
        <w:t>Hình 3</w:t>
      </w:r>
      <w:r w:rsidR="008F31C7" w:rsidRPr="007031C8">
        <w:rPr>
          <w:rFonts w:ascii="Verdana" w:hAnsi="Verdana"/>
        </w:rPr>
        <w:t>. Cấu hình chat bot trên kênh web</w:t>
      </w:r>
    </w:p>
    <w:p w14:paraId="425EC532" w14:textId="23EF127E" w:rsidR="00004CA6" w:rsidRPr="007031C8" w:rsidRDefault="00004CA6" w:rsidP="00EB0761">
      <w:pPr>
        <w:rPr>
          <w:rFonts w:ascii="Verdana" w:hAnsi="Verdana"/>
        </w:rPr>
      </w:pPr>
    </w:p>
    <w:p w14:paraId="25A540F8" w14:textId="3E0A0C19" w:rsidR="00004CA6" w:rsidRPr="007031C8" w:rsidRDefault="00004CA6" w:rsidP="00EB0761">
      <w:pPr>
        <w:rPr>
          <w:rFonts w:ascii="Verdana" w:hAnsi="Verdana"/>
        </w:rPr>
      </w:pPr>
    </w:p>
    <w:p w14:paraId="227EE603" w14:textId="77777777" w:rsidR="00004CA6" w:rsidRPr="007031C8" w:rsidRDefault="00004CA6" w:rsidP="00EB0761">
      <w:pPr>
        <w:rPr>
          <w:rFonts w:ascii="Verdana" w:hAnsi="Verdana"/>
        </w:rPr>
      </w:pPr>
    </w:p>
    <w:p w14:paraId="21807DB7" w14:textId="6710D71F" w:rsidR="00004CA6" w:rsidRPr="007031C8" w:rsidRDefault="00163EB9" w:rsidP="00EB0761">
      <w:pPr>
        <w:pStyle w:val="ListParagraph"/>
        <w:numPr>
          <w:ilvl w:val="0"/>
          <w:numId w:val="18"/>
        </w:numPr>
        <w:rPr>
          <w:rFonts w:ascii="Verdana" w:hAnsi="Verdana"/>
        </w:rPr>
      </w:pPr>
      <w:r w:rsidRPr="007031C8">
        <w:rPr>
          <w:rFonts w:ascii="Verdana" w:hAnsi="Verdana"/>
        </w:rPr>
        <w:t>Cấu hình chatbot trên facebook</w:t>
      </w:r>
    </w:p>
    <w:p w14:paraId="60AD2E16" w14:textId="37C40F27" w:rsidR="00004CA6" w:rsidRPr="007031C8" w:rsidRDefault="00004CA6" w:rsidP="00EB0761">
      <w:pPr>
        <w:rPr>
          <w:rFonts w:ascii="Verdana" w:hAnsi="Verdana"/>
          <w:b/>
          <w:i/>
        </w:rPr>
      </w:pPr>
      <w:r w:rsidRPr="007031C8">
        <w:rPr>
          <w:rFonts w:ascii="Verdana" w:hAnsi="Verdana"/>
        </w:rPr>
        <w:t xml:space="preserve">Truy cập vào trang tổng quan, chọn </w:t>
      </w:r>
      <w:r w:rsidRPr="007031C8">
        <w:rPr>
          <w:rFonts w:ascii="Verdana" w:hAnsi="Verdana"/>
          <w:b/>
          <w:i/>
        </w:rPr>
        <w:t>Cài đặt &gt; Trang Facebook</w:t>
      </w:r>
    </w:p>
    <w:p w14:paraId="76D6F6D4" w14:textId="2E75C1E7" w:rsidR="00163EB9" w:rsidRPr="007031C8" w:rsidRDefault="00004CA6" w:rsidP="00EB0761">
      <w:pPr>
        <w:rPr>
          <w:rFonts w:ascii="Verdana" w:hAnsi="Verdana"/>
        </w:rPr>
      </w:pPr>
      <w:r w:rsidRPr="007031C8">
        <w:rPr>
          <w:rFonts w:ascii="Verdana" w:hAnsi="Verdana"/>
          <w:noProof/>
        </w:rPr>
        <w:lastRenderedPageBreak/>
        <w:drawing>
          <wp:inline distT="0" distB="0" distL="0" distR="0" wp14:anchorId="7136E66A" wp14:editId="4219B1CA">
            <wp:extent cx="8229600" cy="4295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295775"/>
                    </a:xfrm>
                    <a:prstGeom prst="rect">
                      <a:avLst/>
                    </a:prstGeom>
                  </pic:spPr>
                </pic:pic>
              </a:graphicData>
            </a:graphic>
          </wp:inline>
        </w:drawing>
      </w:r>
    </w:p>
    <w:p w14:paraId="769C8CBD" w14:textId="0DD3BE3E" w:rsidR="00004CA6" w:rsidRPr="007031C8" w:rsidRDefault="00004CA6" w:rsidP="00EB0761">
      <w:pPr>
        <w:rPr>
          <w:rFonts w:ascii="Verdana" w:hAnsi="Verdana"/>
        </w:rPr>
      </w:pPr>
      <w:r w:rsidRPr="007031C8">
        <w:rPr>
          <w:rFonts w:ascii="Verdana" w:hAnsi="Verdana"/>
        </w:rPr>
        <w:t xml:space="preserve">Hình 1: Truy cập vào trang cài đặt </w:t>
      </w:r>
      <w:r w:rsidR="00076677" w:rsidRPr="007031C8">
        <w:rPr>
          <w:rFonts w:ascii="Verdana" w:hAnsi="Verdana"/>
        </w:rPr>
        <w:t>trang F</w:t>
      </w:r>
      <w:r w:rsidRPr="007031C8">
        <w:rPr>
          <w:rFonts w:ascii="Verdana" w:hAnsi="Verdana"/>
        </w:rPr>
        <w:t>acebook</w:t>
      </w:r>
    </w:p>
    <w:p w14:paraId="3B24C67F" w14:textId="07C377EF" w:rsidR="00004CA6" w:rsidRPr="007031C8" w:rsidRDefault="00004CA6" w:rsidP="00EB0761">
      <w:pPr>
        <w:rPr>
          <w:rFonts w:ascii="Verdana" w:hAnsi="Verdana"/>
        </w:rPr>
      </w:pPr>
    </w:p>
    <w:p w14:paraId="40D2F1B4" w14:textId="16660004" w:rsidR="00004CA6" w:rsidRPr="007031C8" w:rsidRDefault="00004CA6" w:rsidP="00EB0761">
      <w:pPr>
        <w:rPr>
          <w:rFonts w:ascii="Verdana" w:hAnsi="Verdana"/>
        </w:rPr>
      </w:pPr>
      <w:r w:rsidRPr="007031C8">
        <w:rPr>
          <w:rFonts w:ascii="Verdana" w:hAnsi="Verdana"/>
        </w:rPr>
        <w:t xml:space="preserve">Chọn </w:t>
      </w:r>
      <w:r w:rsidRPr="007031C8">
        <w:rPr>
          <w:rFonts w:ascii="Verdana" w:hAnsi="Verdana"/>
          <w:b/>
          <w:i/>
        </w:rPr>
        <w:t>“Cập nhật thiết lập trang”</w:t>
      </w:r>
      <w:r w:rsidRPr="007031C8">
        <w:rPr>
          <w:rFonts w:ascii="Verdana" w:hAnsi="Verdana"/>
        </w:rPr>
        <w:t xml:space="preserve"> để chỉnh sửa với trang facebook tương ứng</w:t>
      </w:r>
    </w:p>
    <w:p w14:paraId="70DCC045" w14:textId="117FCC88" w:rsidR="00004CA6" w:rsidRPr="007031C8" w:rsidRDefault="00004CA6" w:rsidP="00EB0761">
      <w:pPr>
        <w:rPr>
          <w:rFonts w:ascii="Verdana" w:hAnsi="Verdana"/>
        </w:rPr>
      </w:pPr>
      <w:r w:rsidRPr="007031C8">
        <w:rPr>
          <w:rFonts w:ascii="Verdana" w:hAnsi="Verdana"/>
          <w:noProof/>
        </w:rPr>
        <w:lastRenderedPageBreak/>
        <w:drawing>
          <wp:inline distT="0" distB="0" distL="0" distR="0" wp14:anchorId="499727C0" wp14:editId="05C2C421">
            <wp:extent cx="8229600" cy="4006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06215"/>
                    </a:xfrm>
                    <a:prstGeom prst="rect">
                      <a:avLst/>
                    </a:prstGeom>
                  </pic:spPr>
                </pic:pic>
              </a:graphicData>
            </a:graphic>
          </wp:inline>
        </w:drawing>
      </w:r>
    </w:p>
    <w:p w14:paraId="6ED63467" w14:textId="75520224" w:rsidR="00004CA6" w:rsidRPr="007031C8" w:rsidRDefault="00076677" w:rsidP="00EB0761">
      <w:pPr>
        <w:rPr>
          <w:rFonts w:ascii="Verdana" w:hAnsi="Verdana"/>
        </w:rPr>
      </w:pPr>
      <w:r w:rsidRPr="007031C8">
        <w:rPr>
          <w:rFonts w:ascii="Verdana" w:hAnsi="Verdana"/>
        </w:rPr>
        <w:t>Hình 2: Truy cập vào chỉnh sửa trang Facebook</w:t>
      </w:r>
    </w:p>
    <w:p w14:paraId="2D9569E6" w14:textId="7AAF4A45" w:rsidR="00004CA6" w:rsidRPr="007031C8" w:rsidRDefault="00004CA6" w:rsidP="00EB0761">
      <w:pPr>
        <w:rPr>
          <w:rFonts w:ascii="Verdana" w:hAnsi="Verdana"/>
        </w:rPr>
      </w:pPr>
    </w:p>
    <w:p w14:paraId="31C13932" w14:textId="57AA95EA" w:rsidR="00004CA6" w:rsidRPr="007031C8" w:rsidRDefault="00004CA6" w:rsidP="00EB0761">
      <w:pPr>
        <w:rPr>
          <w:rFonts w:ascii="Verdana" w:hAnsi="Verdana"/>
        </w:rPr>
      </w:pPr>
    </w:p>
    <w:p w14:paraId="46462519" w14:textId="06439C1E" w:rsidR="00076677" w:rsidRPr="007031C8" w:rsidRDefault="00076677" w:rsidP="00EB0761">
      <w:pPr>
        <w:rPr>
          <w:rFonts w:ascii="Verdana" w:hAnsi="Verdana"/>
        </w:rPr>
      </w:pPr>
    </w:p>
    <w:p w14:paraId="6AC8DF92" w14:textId="27FA7D96" w:rsidR="00076677" w:rsidRPr="007031C8" w:rsidRDefault="00076677" w:rsidP="00EB0761">
      <w:pPr>
        <w:rPr>
          <w:rFonts w:ascii="Verdana" w:hAnsi="Verdana"/>
        </w:rPr>
      </w:pPr>
      <w:r w:rsidRPr="007031C8">
        <w:rPr>
          <w:rFonts w:ascii="Verdana" w:hAnsi="Verdana"/>
        </w:rPr>
        <w:t>Cửa sổ chỉnh sửa hiện ra, tiến hành cấu hình bot cho trang facebook</w:t>
      </w:r>
    </w:p>
    <w:p w14:paraId="07B43873" w14:textId="47552180" w:rsidR="00076677" w:rsidRPr="007031C8" w:rsidRDefault="00F23FE9" w:rsidP="00EB0761">
      <w:pPr>
        <w:rPr>
          <w:rFonts w:ascii="Verdana" w:hAnsi="Verdana"/>
        </w:rPr>
      </w:pPr>
      <w:r w:rsidRPr="007031C8">
        <w:rPr>
          <w:rFonts w:ascii="Verdana" w:hAnsi="Verdana"/>
          <w:noProof/>
        </w:rPr>
        <w:lastRenderedPageBreak/>
        <w:drawing>
          <wp:inline distT="0" distB="0" distL="0" distR="0" wp14:anchorId="27F2FFA5" wp14:editId="5352DAEF">
            <wp:extent cx="6268147" cy="5013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6517" cy="5020655"/>
                    </a:xfrm>
                    <a:prstGeom prst="rect">
                      <a:avLst/>
                    </a:prstGeom>
                  </pic:spPr>
                </pic:pic>
              </a:graphicData>
            </a:graphic>
          </wp:inline>
        </w:drawing>
      </w:r>
    </w:p>
    <w:p w14:paraId="540E2241" w14:textId="27E81770" w:rsidR="001669AB" w:rsidRPr="007031C8" w:rsidRDefault="001669AB" w:rsidP="00EB0761">
      <w:pPr>
        <w:rPr>
          <w:rFonts w:ascii="Verdana" w:hAnsi="Verdana"/>
        </w:rPr>
      </w:pPr>
      <w:r w:rsidRPr="007031C8">
        <w:rPr>
          <w:rFonts w:ascii="Verdana" w:hAnsi="Verdana"/>
        </w:rPr>
        <w:t>Hình 3: Cấu hình chatbot cho trang Facebook</w:t>
      </w:r>
    </w:p>
    <w:p w14:paraId="55F53E51" w14:textId="77777777" w:rsidR="00004CA6" w:rsidRPr="007031C8" w:rsidRDefault="00004CA6" w:rsidP="00EB0761">
      <w:pPr>
        <w:rPr>
          <w:rFonts w:ascii="Verdana" w:hAnsi="Verdana"/>
        </w:rPr>
      </w:pPr>
    </w:p>
    <w:p w14:paraId="2FC8259E" w14:textId="1D43D73B" w:rsidR="00163EB9" w:rsidRPr="007031C8" w:rsidRDefault="00163EB9" w:rsidP="00EB0761">
      <w:pPr>
        <w:pStyle w:val="ListParagraph"/>
        <w:numPr>
          <w:ilvl w:val="0"/>
          <w:numId w:val="18"/>
        </w:numPr>
        <w:rPr>
          <w:rFonts w:ascii="Verdana" w:hAnsi="Verdana"/>
        </w:rPr>
      </w:pPr>
      <w:r w:rsidRPr="007031C8">
        <w:rPr>
          <w:rFonts w:ascii="Verdana" w:hAnsi="Verdana"/>
        </w:rPr>
        <w:t xml:space="preserve">Cấu hình chatbot trên </w:t>
      </w:r>
      <w:r w:rsidR="0031493F" w:rsidRPr="007031C8">
        <w:rPr>
          <w:rFonts w:ascii="Verdana" w:hAnsi="Verdana"/>
        </w:rPr>
        <w:t>whats</w:t>
      </w:r>
      <w:r w:rsidRPr="007031C8">
        <w:rPr>
          <w:rFonts w:ascii="Verdana" w:hAnsi="Verdana"/>
        </w:rPr>
        <w:t>app</w:t>
      </w:r>
    </w:p>
    <w:p w14:paraId="4EA4A1F0" w14:textId="321C2C2F" w:rsidR="00F71DF6" w:rsidRPr="007031C8" w:rsidRDefault="00F71DF6" w:rsidP="00EB0761">
      <w:pPr>
        <w:pStyle w:val="ListParagraph"/>
        <w:rPr>
          <w:rFonts w:ascii="Verdana" w:hAnsi="Verdana"/>
          <w:b/>
        </w:rPr>
      </w:pPr>
      <w:r w:rsidRPr="007031C8">
        <w:rPr>
          <w:rFonts w:ascii="Verdana" w:hAnsi="Verdana"/>
        </w:rPr>
        <w:lastRenderedPageBreak/>
        <w:t xml:space="preserve">Truy cập vào trang tổng quan, chọn </w:t>
      </w:r>
      <w:r w:rsidRPr="007031C8">
        <w:rPr>
          <w:rFonts w:ascii="Verdana" w:hAnsi="Verdana"/>
          <w:b/>
          <w:i/>
        </w:rPr>
        <w:t>Cài đặt &gt; Whatsapp</w:t>
      </w:r>
    </w:p>
    <w:p w14:paraId="2C57E8F4" w14:textId="49FFF4AB" w:rsidR="00163EB9" w:rsidRPr="007031C8" w:rsidRDefault="00F71DF6" w:rsidP="00EB0761">
      <w:pPr>
        <w:rPr>
          <w:rFonts w:ascii="Verdana" w:hAnsi="Verdana"/>
        </w:rPr>
      </w:pPr>
      <w:r w:rsidRPr="007031C8">
        <w:rPr>
          <w:rFonts w:ascii="Verdana" w:hAnsi="Verdana"/>
          <w:noProof/>
        </w:rPr>
        <w:drawing>
          <wp:inline distT="0" distB="0" distL="0" distR="0" wp14:anchorId="7B5A1531" wp14:editId="10696CE7">
            <wp:extent cx="7901940" cy="37680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15733" cy="3774632"/>
                    </a:xfrm>
                    <a:prstGeom prst="rect">
                      <a:avLst/>
                    </a:prstGeom>
                  </pic:spPr>
                </pic:pic>
              </a:graphicData>
            </a:graphic>
          </wp:inline>
        </w:drawing>
      </w:r>
    </w:p>
    <w:p w14:paraId="1F13FAB7" w14:textId="16DDA4A5" w:rsidR="00163EB9" w:rsidRPr="007031C8" w:rsidRDefault="00F71DF6" w:rsidP="00EB0761">
      <w:pPr>
        <w:rPr>
          <w:rFonts w:ascii="Verdana" w:hAnsi="Verdana"/>
          <w:b/>
        </w:rPr>
      </w:pPr>
      <w:r w:rsidRPr="007031C8">
        <w:rPr>
          <w:rFonts w:ascii="Verdana" w:hAnsi="Verdana"/>
        </w:rPr>
        <w:t>Hình 1: Truy cập vào cài đặt Whatsapp</w:t>
      </w:r>
    </w:p>
    <w:p w14:paraId="500207EF" w14:textId="1A93FE70" w:rsidR="00F71DF6" w:rsidRPr="007031C8" w:rsidRDefault="00F71DF6" w:rsidP="00EB0761">
      <w:pPr>
        <w:rPr>
          <w:rFonts w:ascii="Verdana" w:hAnsi="Verdana"/>
        </w:rPr>
      </w:pPr>
    </w:p>
    <w:p w14:paraId="3A94D8A4" w14:textId="151159CF" w:rsidR="00F71DF6" w:rsidRPr="007031C8" w:rsidRDefault="00F71DF6" w:rsidP="00EB0761">
      <w:pPr>
        <w:rPr>
          <w:rFonts w:ascii="Verdana" w:hAnsi="Verdana"/>
        </w:rPr>
      </w:pPr>
    </w:p>
    <w:p w14:paraId="55AF0642" w14:textId="0DD4F899" w:rsidR="00F71DF6" w:rsidRPr="007031C8" w:rsidRDefault="00F71DF6" w:rsidP="00EB0761">
      <w:pPr>
        <w:rPr>
          <w:rFonts w:ascii="Verdana" w:hAnsi="Verdana"/>
        </w:rPr>
      </w:pPr>
      <w:r w:rsidRPr="007031C8">
        <w:rPr>
          <w:rFonts w:ascii="Verdana" w:hAnsi="Verdana"/>
        </w:rPr>
        <w:t xml:space="preserve">Chọn </w:t>
      </w:r>
      <w:r w:rsidRPr="007031C8">
        <w:rPr>
          <w:rFonts w:ascii="Verdana" w:hAnsi="Verdana"/>
          <w:b/>
        </w:rPr>
        <w:t xml:space="preserve">“Xem chi tiết” </w:t>
      </w:r>
      <w:r w:rsidRPr="007031C8">
        <w:rPr>
          <w:rFonts w:ascii="Verdana" w:hAnsi="Verdana"/>
        </w:rPr>
        <w:t>để chỉnh sửa ứng với tài khoản Whatsapp</w:t>
      </w:r>
    </w:p>
    <w:p w14:paraId="056B55E1" w14:textId="25186A11" w:rsidR="00F71DF6" w:rsidRPr="007031C8" w:rsidRDefault="00F71DF6" w:rsidP="00EB0761">
      <w:pPr>
        <w:rPr>
          <w:rFonts w:ascii="Verdana" w:hAnsi="Verdana"/>
        </w:rPr>
      </w:pPr>
      <w:r w:rsidRPr="007031C8">
        <w:rPr>
          <w:rFonts w:ascii="Verdana" w:hAnsi="Verdana"/>
          <w:noProof/>
        </w:rPr>
        <w:lastRenderedPageBreak/>
        <w:drawing>
          <wp:inline distT="0" distB="0" distL="0" distR="0" wp14:anchorId="4719DA34" wp14:editId="4869C610">
            <wp:extent cx="8229600" cy="3570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570605"/>
                    </a:xfrm>
                    <a:prstGeom prst="rect">
                      <a:avLst/>
                    </a:prstGeom>
                  </pic:spPr>
                </pic:pic>
              </a:graphicData>
            </a:graphic>
          </wp:inline>
        </w:drawing>
      </w:r>
    </w:p>
    <w:p w14:paraId="34A9DD14" w14:textId="076883D7" w:rsidR="00F71DF6" w:rsidRPr="007031C8" w:rsidRDefault="00F71DF6" w:rsidP="00EB0761">
      <w:pPr>
        <w:rPr>
          <w:rFonts w:ascii="Verdana" w:hAnsi="Verdana"/>
        </w:rPr>
      </w:pPr>
      <w:r w:rsidRPr="007031C8">
        <w:rPr>
          <w:rFonts w:ascii="Verdana" w:hAnsi="Verdana"/>
        </w:rPr>
        <w:t>Hình 2: Truy cập vào chỉnh sửa Whatsapp</w:t>
      </w:r>
    </w:p>
    <w:p w14:paraId="0B8F82DE" w14:textId="2421C1E2" w:rsidR="00F71DF6" w:rsidRPr="007031C8" w:rsidRDefault="00F71DF6" w:rsidP="00EB0761">
      <w:pPr>
        <w:rPr>
          <w:rFonts w:ascii="Verdana" w:hAnsi="Verdana"/>
        </w:rPr>
      </w:pPr>
    </w:p>
    <w:p w14:paraId="3E17AE6E" w14:textId="2D2F5659" w:rsidR="00F71DF6" w:rsidRPr="007031C8" w:rsidRDefault="00F71DF6" w:rsidP="00EB0761">
      <w:pPr>
        <w:rPr>
          <w:rFonts w:ascii="Verdana" w:hAnsi="Verdana"/>
        </w:rPr>
      </w:pPr>
    </w:p>
    <w:p w14:paraId="0C104EEE" w14:textId="25B94A85" w:rsidR="00F71DF6" w:rsidRPr="007031C8" w:rsidRDefault="00F71DF6" w:rsidP="00EB0761">
      <w:pPr>
        <w:rPr>
          <w:rFonts w:ascii="Verdana" w:hAnsi="Verdana"/>
        </w:rPr>
      </w:pPr>
    </w:p>
    <w:p w14:paraId="506C9194" w14:textId="2D8B5487" w:rsidR="00F71DF6" w:rsidRPr="007031C8" w:rsidRDefault="00F71DF6" w:rsidP="00EB0761">
      <w:pPr>
        <w:rPr>
          <w:rFonts w:ascii="Verdana" w:hAnsi="Verdana"/>
        </w:rPr>
      </w:pPr>
    </w:p>
    <w:p w14:paraId="5536955C" w14:textId="7F6D6F73" w:rsidR="00F71DF6" w:rsidRPr="007031C8" w:rsidRDefault="00F71DF6" w:rsidP="00EB0761">
      <w:pPr>
        <w:rPr>
          <w:rFonts w:ascii="Verdana" w:hAnsi="Verdana"/>
        </w:rPr>
      </w:pPr>
      <w:r w:rsidRPr="007031C8">
        <w:rPr>
          <w:rFonts w:ascii="Verdana" w:hAnsi="Verdana"/>
        </w:rPr>
        <w:t>Cửa sổ chỉnh sửa hiện ra,</w:t>
      </w:r>
      <w:r w:rsidR="00336267" w:rsidRPr="007031C8">
        <w:rPr>
          <w:rFonts w:ascii="Verdana" w:hAnsi="Verdana"/>
        </w:rPr>
        <w:t xml:space="preserve"> chọn </w:t>
      </w:r>
      <w:r w:rsidR="00336267" w:rsidRPr="007031C8">
        <w:rPr>
          <w:rFonts w:ascii="Verdana" w:hAnsi="Verdana"/>
          <w:b/>
        </w:rPr>
        <w:t>“Nhập thông tin”</w:t>
      </w:r>
      <w:r w:rsidR="00336267" w:rsidRPr="007031C8">
        <w:rPr>
          <w:rFonts w:ascii="Verdana" w:hAnsi="Verdana"/>
        </w:rPr>
        <w:t>,</w:t>
      </w:r>
      <w:r w:rsidRPr="007031C8">
        <w:rPr>
          <w:rFonts w:ascii="Verdana" w:hAnsi="Verdana"/>
        </w:rPr>
        <w:t xml:space="preserve"> tiến hành cấu hình bot cho tài khoản Whatsapp</w:t>
      </w:r>
    </w:p>
    <w:p w14:paraId="46C84ACC" w14:textId="0AEB5ACA" w:rsidR="00F71DF6" w:rsidRPr="007031C8" w:rsidRDefault="00336267" w:rsidP="00EB0761">
      <w:pPr>
        <w:rPr>
          <w:rFonts w:ascii="Verdana" w:hAnsi="Verdana"/>
        </w:rPr>
      </w:pPr>
      <w:r w:rsidRPr="007031C8">
        <w:rPr>
          <w:rFonts w:ascii="Verdana" w:hAnsi="Verdana"/>
          <w:noProof/>
        </w:rPr>
        <w:lastRenderedPageBreak/>
        <w:drawing>
          <wp:inline distT="0" distB="0" distL="0" distR="0" wp14:anchorId="56E699F3" wp14:editId="5BA9330C">
            <wp:extent cx="8229600" cy="49288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928870"/>
                    </a:xfrm>
                    <a:prstGeom prst="rect">
                      <a:avLst/>
                    </a:prstGeom>
                  </pic:spPr>
                </pic:pic>
              </a:graphicData>
            </a:graphic>
          </wp:inline>
        </w:drawing>
      </w:r>
    </w:p>
    <w:p w14:paraId="4AD47690" w14:textId="2850FA39" w:rsidR="00F71DF6" w:rsidRPr="007031C8" w:rsidRDefault="00C748A0" w:rsidP="00EB0761">
      <w:pPr>
        <w:rPr>
          <w:rFonts w:ascii="Verdana" w:hAnsi="Verdana"/>
        </w:rPr>
      </w:pPr>
      <w:r w:rsidRPr="007031C8">
        <w:rPr>
          <w:rFonts w:ascii="Verdana" w:hAnsi="Verdana"/>
        </w:rPr>
        <w:t>Hình3: Cấu hình chat bot cho whatsapp</w:t>
      </w:r>
    </w:p>
    <w:p w14:paraId="514754AC" w14:textId="5402B737" w:rsidR="000B126F" w:rsidRPr="007031C8" w:rsidRDefault="000B126F" w:rsidP="00EB0761">
      <w:pPr>
        <w:pStyle w:val="Heading4"/>
        <w:rPr>
          <w:rFonts w:ascii="Verdana" w:hAnsi="Verdana"/>
        </w:rPr>
      </w:pPr>
      <w:r w:rsidRPr="007031C8">
        <w:rPr>
          <w:rFonts w:ascii="Verdana" w:hAnsi="Verdana"/>
        </w:rPr>
        <w:t>Mô tả thành phần màn hình</w:t>
      </w:r>
    </w:p>
    <w:p w14:paraId="073BA781" w14:textId="33618A78" w:rsidR="00C748A0" w:rsidRPr="007031C8" w:rsidRDefault="00C748A0" w:rsidP="00EB0761">
      <w:pPr>
        <w:pStyle w:val="ListParagraph"/>
        <w:numPr>
          <w:ilvl w:val="0"/>
          <w:numId w:val="22"/>
        </w:numPr>
        <w:rPr>
          <w:rFonts w:ascii="Verdana" w:hAnsi="Verdana"/>
        </w:rPr>
      </w:pPr>
      <w:r w:rsidRPr="007031C8">
        <w:rPr>
          <w:rFonts w:ascii="Verdana" w:hAnsi="Verdana"/>
        </w:rPr>
        <w:t>Chatbot trên kênh web</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D86C19" w:rsidRPr="007031C8" w14:paraId="6F24EE73" w14:textId="77777777" w:rsidTr="00825EDF">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38883987" w14:textId="77777777" w:rsidR="00D86C19" w:rsidRPr="007031C8" w:rsidRDefault="00D86C19" w:rsidP="00D9490E">
            <w:pPr>
              <w:pStyle w:val="Bang"/>
              <w:rPr>
                <w:rFonts w:ascii="Verdana" w:hAnsi="Verdana"/>
              </w:rPr>
            </w:pPr>
            <w:r w:rsidRPr="007031C8">
              <w:rPr>
                <w:rFonts w:ascii="Verdana" w:hAnsi="Verdana"/>
              </w:rPr>
              <w:lastRenderedPageBreak/>
              <w:t>STT</w:t>
            </w:r>
          </w:p>
        </w:tc>
        <w:tc>
          <w:tcPr>
            <w:tcW w:w="1891" w:type="dxa"/>
            <w:tcBorders>
              <w:top w:val="dotted" w:sz="4" w:space="0" w:color="000000"/>
              <w:left w:val="dotted" w:sz="4" w:space="0" w:color="000000"/>
              <w:bottom w:val="dotted" w:sz="4" w:space="0" w:color="000000"/>
            </w:tcBorders>
            <w:shd w:val="clear" w:color="auto" w:fill="F2F2F2"/>
            <w:vAlign w:val="center"/>
          </w:tcPr>
          <w:p w14:paraId="5D13D139" w14:textId="77777777" w:rsidR="00D86C19" w:rsidRPr="007031C8" w:rsidRDefault="00D86C19"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5C4E6819" w14:textId="77777777" w:rsidR="00D86C19" w:rsidRPr="007031C8" w:rsidRDefault="00D86C19" w:rsidP="00D9490E">
            <w:pPr>
              <w:pStyle w:val="Bang"/>
              <w:rPr>
                <w:rFonts w:ascii="Verdana" w:hAnsi="Verdana"/>
              </w:rPr>
            </w:pPr>
            <w:r w:rsidRPr="007031C8">
              <w:rPr>
                <w:rFonts w:ascii="Verdana" w:hAnsi="Verdana"/>
              </w:rPr>
              <w:t xml:space="preserve">Kiểu dữ liệu </w:t>
            </w:r>
          </w:p>
          <w:p w14:paraId="46FC729B" w14:textId="77777777" w:rsidR="00D86C19" w:rsidRPr="007031C8" w:rsidRDefault="00D86C19"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5DC570E2" w14:textId="77777777" w:rsidR="00D86C19" w:rsidRPr="007031C8" w:rsidRDefault="00D86C19"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7A88805D" w14:textId="77777777" w:rsidR="00D86C19" w:rsidRPr="007031C8" w:rsidRDefault="00D86C19"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61B17010" w14:textId="77777777" w:rsidR="00D86C19" w:rsidRPr="007031C8" w:rsidRDefault="00D86C19" w:rsidP="00D9490E">
            <w:pPr>
              <w:pStyle w:val="Bang"/>
              <w:rPr>
                <w:rFonts w:ascii="Verdana" w:hAnsi="Verdana"/>
              </w:rPr>
            </w:pPr>
            <w:r w:rsidRPr="007031C8">
              <w:rPr>
                <w:rFonts w:ascii="Verdana" w:hAnsi="Verdana"/>
              </w:rPr>
              <w:t>Mô tả (Mapping với CSDL nếu có)</w:t>
            </w:r>
          </w:p>
        </w:tc>
      </w:tr>
      <w:tr w:rsidR="00D86C19" w:rsidRPr="007031C8" w14:paraId="5A5165D0" w14:textId="77777777" w:rsidTr="00825EDF">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6DCAD68" w14:textId="77777777" w:rsidR="00D86C19" w:rsidRPr="007031C8" w:rsidRDefault="00D86C19"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0AF563E6" w14:textId="77777777" w:rsidR="00D86C19" w:rsidRPr="007031C8" w:rsidRDefault="00392184" w:rsidP="00EB0761">
            <w:pPr>
              <w:pStyle w:val="TableData12"/>
            </w:pPr>
            <w:r w:rsidRPr="007031C8">
              <w:t>Cấu hình bot IBM</w:t>
            </w:r>
          </w:p>
        </w:tc>
        <w:tc>
          <w:tcPr>
            <w:tcW w:w="1689" w:type="dxa"/>
            <w:tcBorders>
              <w:top w:val="dotted" w:sz="4" w:space="0" w:color="000000"/>
              <w:left w:val="dotted" w:sz="4" w:space="0" w:color="000000"/>
              <w:bottom w:val="dotted" w:sz="4" w:space="0" w:color="000000"/>
            </w:tcBorders>
            <w:shd w:val="clear" w:color="auto" w:fill="auto"/>
            <w:vAlign w:val="center"/>
          </w:tcPr>
          <w:p w14:paraId="03061E70" w14:textId="77777777" w:rsidR="00D86C19" w:rsidRPr="007031C8" w:rsidRDefault="00392184" w:rsidP="00EB0761">
            <w:pPr>
              <w:pStyle w:val="TableData12"/>
            </w:pPr>
            <w:r w:rsidRPr="007031C8">
              <w:t>switch button</w:t>
            </w:r>
          </w:p>
        </w:tc>
        <w:tc>
          <w:tcPr>
            <w:tcW w:w="1640" w:type="dxa"/>
            <w:tcBorders>
              <w:top w:val="dotted" w:sz="4" w:space="0" w:color="000000"/>
              <w:left w:val="dotted" w:sz="4" w:space="0" w:color="000000"/>
              <w:bottom w:val="dotted" w:sz="4" w:space="0" w:color="000000"/>
            </w:tcBorders>
            <w:shd w:val="clear" w:color="auto" w:fill="auto"/>
            <w:vAlign w:val="center"/>
          </w:tcPr>
          <w:p w14:paraId="1CCA64CA" w14:textId="77777777" w:rsidR="00D86C19" w:rsidRPr="007031C8" w:rsidRDefault="003878FA"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B895268" w14:textId="77777777" w:rsidR="00D86C19" w:rsidRPr="007031C8" w:rsidRDefault="00D86C1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BAC5FA3" w14:textId="3EF611D6" w:rsidR="00D86C19" w:rsidRPr="007031C8" w:rsidRDefault="00392184" w:rsidP="00EB0761">
            <w:pPr>
              <w:pStyle w:val="TableData12"/>
            </w:pPr>
            <w:r w:rsidRPr="007031C8">
              <w:t>Chọn ON thì cho phép áp dụng các cấu hình bot khi thực hiện chat với bot</w:t>
            </w:r>
          </w:p>
          <w:p w14:paraId="01171D88" w14:textId="3CAA2CE1" w:rsidR="00706D53" w:rsidRPr="007031C8" w:rsidRDefault="00706D53" w:rsidP="00EB0761">
            <w:pPr>
              <w:pStyle w:val="TableData12"/>
            </w:pPr>
            <w:r w:rsidRPr="007031C8">
              <w:t xml:space="preserve">Chọn OFF tắt cấu hình chat bot, ẩn các thuộc tính nhập liệu bao gồm </w:t>
            </w:r>
            <w:r w:rsidRPr="007031C8">
              <w:rPr>
                <w:b/>
              </w:rPr>
              <w:t>Loại bot, Tên bot, Bot Site Type, Bot Site ID</w:t>
            </w:r>
          </w:p>
          <w:p w14:paraId="7E2B3306" w14:textId="4B5925F4" w:rsidR="009F0110" w:rsidRPr="007031C8" w:rsidRDefault="009F0110" w:rsidP="00EB0761">
            <w:pPr>
              <w:pStyle w:val="TableData12"/>
            </w:pPr>
            <w:r w:rsidRPr="007031C8">
              <w:t>Lấy từ bảng DOMAIN.CHAT_BOT_ SUPPORT</w:t>
            </w:r>
          </w:p>
        </w:tc>
      </w:tr>
      <w:tr w:rsidR="00D86C19" w:rsidRPr="007031C8" w14:paraId="2C9B5A43" w14:textId="77777777" w:rsidTr="00825EDF">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FBBC77B" w14:textId="77777777" w:rsidR="00D86C19" w:rsidRPr="007031C8" w:rsidRDefault="00D86C19"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61E0C19A" w14:textId="0DBC3D97" w:rsidR="00D86C19" w:rsidRPr="007031C8" w:rsidRDefault="007E0D34" w:rsidP="00EB0761">
            <w:pPr>
              <w:pStyle w:val="TableData12"/>
            </w:pPr>
            <w:r w:rsidRPr="007031C8">
              <w:t>Loại Bot</w:t>
            </w:r>
          </w:p>
        </w:tc>
        <w:tc>
          <w:tcPr>
            <w:tcW w:w="1689" w:type="dxa"/>
            <w:tcBorders>
              <w:top w:val="dotted" w:sz="4" w:space="0" w:color="000000"/>
              <w:left w:val="dotted" w:sz="4" w:space="0" w:color="000000"/>
              <w:bottom w:val="dotted" w:sz="4" w:space="0" w:color="000000"/>
            </w:tcBorders>
            <w:shd w:val="clear" w:color="auto" w:fill="auto"/>
            <w:vAlign w:val="center"/>
          </w:tcPr>
          <w:p w14:paraId="06701DF8" w14:textId="18D846ED" w:rsidR="00D86C19" w:rsidRPr="007031C8" w:rsidRDefault="00996788" w:rsidP="00EB0761">
            <w:pPr>
              <w:pStyle w:val="TableData12"/>
            </w:pPr>
            <w:r w:rsidRPr="007031C8">
              <w:t>Combobox</w:t>
            </w:r>
          </w:p>
        </w:tc>
        <w:tc>
          <w:tcPr>
            <w:tcW w:w="1640" w:type="dxa"/>
            <w:tcBorders>
              <w:top w:val="dotted" w:sz="4" w:space="0" w:color="000000"/>
              <w:left w:val="dotted" w:sz="4" w:space="0" w:color="000000"/>
              <w:bottom w:val="dotted" w:sz="4" w:space="0" w:color="000000"/>
            </w:tcBorders>
            <w:shd w:val="clear" w:color="auto" w:fill="auto"/>
            <w:vAlign w:val="center"/>
          </w:tcPr>
          <w:p w14:paraId="163A7196" w14:textId="2E639E05" w:rsidR="00D86C19" w:rsidRPr="007031C8" w:rsidRDefault="00D86C19"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5B244DB3" w14:textId="77777777" w:rsidR="00D86C19" w:rsidRPr="007031C8" w:rsidRDefault="00D86C1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B8E90B6" w14:textId="77777777" w:rsidR="00511344" w:rsidRPr="007031C8" w:rsidRDefault="00511344" w:rsidP="00EB0761">
            <w:pPr>
              <w:pStyle w:val="TableData12"/>
            </w:pPr>
            <w:r w:rsidRPr="007031C8">
              <w:t>Hiển thị thông tin loại cho được chọn</w:t>
            </w:r>
          </w:p>
          <w:p w14:paraId="5689E1E9" w14:textId="77777777" w:rsidR="000A14C3" w:rsidRPr="007031C8" w:rsidRDefault="00511344" w:rsidP="00EB0761">
            <w:pPr>
              <w:pStyle w:val="TableData12"/>
            </w:pPr>
            <w:r w:rsidRPr="007031C8">
              <w:t xml:space="preserve">Lấy từ bảng </w:t>
            </w:r>
            <w:r w:rsidR="00392184" w:rsidRPr="007031C8">
              <w:t>DOMAIN.</w:t>
            </w:r>
            <w:r w:rsidR="000A14C3" w:rsidRPr="007031C8">
              <w:t>SELECT_CHATBOT:</w:t>
            </w:r>
          </w:p>
          <w:p w14:paraId="658FD988" w14:textId="77777777" w:rsidR="00D86C19" w:rsidRPr="007031C8" w:rsidRDefault="000A14C3" w:rsidP="00EB0761">
            <w:pPr>
              <w:pStyle w:val="TableData12"/>
            </w:pPr>
            <w:r w:rsidRPr="007031C8">
              <w:t>1: bot VCA</w:t>
            </w:r>
          </w:p>
          <w:p w14:paraId="1AC5AD70" w14:textId="333FD5DA" w:rsidR="000A14C3" w:rsidRPr="007031C8" w:rsidRDefault="000A14C3" w:rsidP="00EB0761">
            <w:pPr>
              <w:pStyle w:val="TableData12"/>
            </w:pPr>
            <w:r w:rsidRPr="007031C8">
              <w:t>2: bot VTCC</w:t>
            </w:r>
          </w:p>
        </w:tc>
      </w:tr>
      <w:tr w:rsidR="00392184" w:rsidRPr="007031C8" w14:paraId="7480035F" w14:textId="77777777" w:rsidTr="00825EDF">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26AA1E0" w14:textId="22A9B1A7" w:rsidR="00392184" w:rsidRPr="007031C8" w:rsidRDefault="007E0D34"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1FD0CAEB" w14:textId="77777777" w:rsidR="00392184" w:rsidRPr="007031C8" w:rsidRDefault="00392184" w:rsidP="00EB0761">
            <w:pPr>
              <w:pStyle w:val="TableData12"/>
            </w:pPr>
            <w:r w:rsidRPr="007031C8">
              <w:t>Tên bot</w:t>
            </w:r>
          </w:p>
        </w:tc>
        <w:tc>
          <w:tcPr>
            <w:tcW w:w="1689" w:type="dxa"/>
            <w:tcBorders>
              <w:top w:val="dotted" w:sz="4" w:space="0" w:color="000000"/>
              <w:left w:val="dotted" w:sz="4" w:space="0" w:color="000000"/>
              <w:bottom w:val="dotted" w:sz="4" w:space="0" w:color="000000"/>
            </w:tcBorders>
            <w:shd w:val="clear" w:color="auto" w:fill="auto"/>
            <w:vAlign w:val="center"/>
          </w:tcPr>
          <w:p w14:paraId="28056A38" w14:textId="77777777" w:rsidR="00392184" w:rsidRPr="007031C8" w:rsidRDefault="00392184"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72C8BFCE" w14:textId="77777777" w:rsidR="00392184" w:rsidRPr="007031C8" w:rsidRDefault="00392184"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A733D65" w14:textId="4E92652A" w:rsidR="00392184" w:rsidRPr="007031C8" w:rsidRDefault="00996788"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4A941E6" w14:textId="6641EA86" w:rsidR="00511344" w:rsidRPr="007031C8" w:rsidRDefault="00511344" w:rsidP="00EB0761">
            <w:pPr>
              <w:pStyle w:val="TableData12"/>
            </w:pPr>
            <w:r w:rsidRPr="007031C8">
              <w:t>Hiển thị thông tin tên bot</w:t>
            </w:r>
          </w:p>
          <w:p w14:paraId="52071366" w14:textId="72D51C3D" w:rsidR="00392184" w:rsidRPr="007031C8" w:rsidRDefault="00511344" w:rsidP="00EB0761">
            <w:pPr>
              <w:pStyle w:val="TableData12"/>
            </w:pPr>
            <w:r w:rsidRPr="007031C8">
              <w:t>Lấy từ bảng</w:t>
            </w:r>
            <w:r w:rsidR="00392184" w:rsidRPr="007031C8">
              <w:t xml:space="preserve"> DOMAIN.CHAT_NAME</w:t>
            </w:r>
          </w:p>
        </w:tc>
      </w:tr>
      <w:tr w:rsidR="003878FA" w:rsidRPr="007031C8" w14:paraId="57B1FE28" w14:textId="77777777" w:rsidTr="00825EDF">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E0E531D" w14:textId="246AAD25" w:rsidR="003878FA" w:rsidRPr="007031C8" w:rsidRDefault="007E0D34"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36976643" w14:textId="70999978" w:rsidR="003878FA" w:rsidRPr="007031C8" w:rsidRDefault="007E0D34" w:rsidP="00EB0761">
            <w:pPr>
              <w:pStyle w:val="TableData12"/>
            </w:pPr>
            <w:r w:rsidRPr="007031C8">
              <w:t>Bot Site Type</w:t>
            </w:r>
          </w:p>
        </w:tc>
        <w:tc>
          <w:tcPr>
            <w:tcW w:w="1689" w:type="dxa"/>
            <w:tcBorders>
              <w:top w:val="dotted" w:sz="4" w:space="0" w:color="000000"/>
              <w:left w:val="dotted" w:sz="4" w:space="0" w:color="000000"/>
              <w:bottom w:val="dotted" w:sz="4" w:space="0" w:color="000000"/>
            </w:tcBorders>
            <w:shd w:val="clear" w:color="auto" w:fill="auto"/>
            <w:vAlign w:val="center"/>
          </w:tcPr>
          <w:p w14:paraId="693AF360" w14:textId="488CE1F6" w:rsidR="003878FA" w:rsidRPr="007031C8" w:rsidRDefault="00996788"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15979E51" w14:textId="77777777" w:rsidR="003878FA" w:rsidRPr="007031C8" w:rsidRDefault="003878FA"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4A1473D" w14:textId="5420B3B1" w:rsidR="003878FA" w:rsidRPr="007031C8" w:rsidRDefault="00996788"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9301FA9" w14:textId="4933DC1E" w:rsidR="00511344" w:rsidRPr="007031C8" w:rsidRDefault="00511344" w:rsidP="00EB0761">
            <w:pPr>
              <w:pStyle w:val="TableData12"/>
            </w:pPr>
            <w:r w:rsidRPr="007031C8">
              <w:t>Hiển thị thông tin Bot Site Type</w:t>
            </w:r>
          </w:p>
          <w:p w14:paraId="6A36E9BE" w14:textId="0B59A589" w:rsidR="003878FA" w:rsidRPr="007031C8" w:rsidRDefault="00511344" w:rsidP="00EB0761">
            <w:pPr>
              <w:pStyle w:val="TableData12"/>
            </w:pPr>
            <w:r w:rsidRPr="007031C8">
              <w:t>Lấy từ bảng</w:t>
            </w:r>
            <w:r w:rsidR="007E0D34" w:rsidRPr="007031C8">
              <w:t xml:space="preserve"> DOMAIN.BOT_SITE_TYPE</w:t>
            </w:r>
          </w:p>
        </w:tc>
      </w:tr>
      <w:tr w:rsidR="00392184" w:rsidRPr="007031C8" w14:paraId="236FF1CE" w14:textId="77777777" w:rsidTr="00825EDF">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2702018" w14:textId="128523CA" w:rsidR="00392184" w:rsidRPr="007031C8" w:rsidRDefault="007E0D34"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028C1137" w14:textId="2A5B8AC9" w:rsidR="00392184" w:rsidRPr="007031C8" w:rsidRDefault="007E0D34" w:rsidP="00EB0761">
            <w:pPr>
              <w:pStyle w:val="TableData12"/>
            </w:pPr>
            <w:r w:rsidRPr="007031C8">
              <w:t>Bot Site ID</w:t>
            </w:r>
          </w:p>
        </w:tc>
        <w:tc>
          <w:tcPr>
            <w:tcW w:w="1689" w:type="dxa"/>
            <w:tcBorders>
              <w:top w:val="dotted" w:sz="4" w:space="0" w:color="000000"/>
              <w:left w:val="dotted" w:sz="4" w:space="0" w:color="000000"/>
              <w:bottom w:val="dotted" w:sz="4" w:space="0" w:color="000000"/>
            </w:tcBorders>
            <w:shd w:val="clear" w:color="auto" w:fill="auto"/>
            <w:vAlign w:val="center"/>
          </w:tcPr>
          <w:p w14:paraId="527D0BF3" w14:textId="77777777" w:rsidR="00392184" w:rsidRPr="007031C8" w:rsidRDefault="00392184"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22404020" w14:textId="77777777" w:rsidR="00392184" w:rsidRPr="007031C8" w:rsidRDefault="00392184"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5E8C3C0" w14:textId="46B1CF1E" w:rsidR="00392184" w:rsidRPr="007031C8" w:rsidRDefault="00996788"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8A46F9C" w14:textId="313CB827" w:rsidR="00511344" w:rsidRPr="007031C8" w:rsidRDefault="00511344" w:rsidP="00EB0761">
            <w:pPr>
              <w:rPr>
                <w:rFonts w:ascii="Verdana" w:hAnsi="Verdana"/>
                <w:sz w:val="20"/>
                <w:szCs w:val="20"/>
              </w:rPr>
            </w:pPr>
            <w:r w:rsidRPr="007031C8">
              <w:rPr>
                <w:rFonts w:ascii="Verdana" w:hAnsi="Verdana"/>
                <w:sz w:val="20"/>
                <w:szCs w:val="20"/>
              </w:rPr>
              <w:t>Hiển thị thông tin Bot Site ID</w:t>
            </w:r>
          </w:p>
          <w:p w14:paraId="1FEEB3AF" w14:textId="65903740" w:rsidR="00392184" w:rsidRPr="007031C8" w:rsidRDefault="00511344" w:rsidP="00EB0761">
            <w:pPr>
              <w:rPr>
                <w:rFonts w:ascii="Verdana" w:hAnsi="Verdana"/>
              </w:rPr>
            </w:pPr>
            <w:r w:rsidRPr="007031C8">
              <w:rPr>
                <w:rFonts w:ascii="Verdana" w:hAnsi="Verdana"/>
                <w:sz w:val="20"/>
                <w:szCs w:val="20"/>
              </w:rPr>
              <w:t xml:space="preserve">Lấy từ bảng </w:t>
            </w:r>
            <w:r w:rsidR="00392184" w:rsidRPr="007031C8">
              <w:rPr>
                <w:rFonts w:ascii="Verdana" w:hAnsi="Verdana"/>
                <w:sz w:val="20"/>
                <w:szCs w:val="20"/>
              </w:rPr>
              <w:t>DOMAIN.BOT_SITE_ID</w:t>
            </w:r>
          </w:p>
        </w:tc>
      </w:tr>
      <w:tr w:rsidR="00706BAD" w:rsidRPr="007031C8" w14:paraId="1E18F1C8" w14:textId="77777777" w:rsidTr="00825EDF">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89C2C47" w14:textId="4BABEB98" w:rsidR="00706BAD" w:rsidRPr="007031C8" w:rsidRDefault="007E0D34"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3A5B5B5D" w14:textId="77777777" w:rsidR="00706BAD" w:rsidRPr="007031C8" w:rsidRDefault="00392184" w:rsidP="00EB0761">
            <w:pPr>
              <w:pStyle w:val="TableData12"/>
            </w:pPr>
            <w:r w:rsidRPr="007031C8">
              <w:t>Cập nhật</w:t>
            </w:r>
          </w:p>
        </w:tc>
        <w:tc>
          <w:tcPr>
            <w:tcW w:w="1689" w:type="dxa"/>
            <w:tcBorders>
              <w:top w:val="dotted" w:sz="4" w:space="0" w:color="000000"/>
              <w:left w:val="dotted" w:sz="4" w:space="0" w:color="000000"/>
              <w:bottom w:val="dotted" w:sz="4" w:space="0" w:color="000000"/>
            </w:tcBorders>
            <w:shd w:val="clear" w:color="auto" w:fill="auto"/>
            <w:vAlign w:val="center"/>
          </w:tcPr>
          <w:p w14:paraId="5DCCC1C5" w14:textId="0C5B3946" w:rsidR="00706BAD" w:rsidRPr="007031C8" w:rsidRDefault="00996788"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13328B3F" w14:textId="69AE221F" w:rsidR="00706BAD" w:rsidRPr="007031C8" w:rsidRDefault="00706BAD"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151499D9" w14:textId="7AA55074" w:rsidR="00706BAD" w:rsidRPr="007031C8" w:rsidRDefault="00996788"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25EE8E1" w14:textId="2D311A58" w:rsidR="00706BAD" w:rsidRPr="007031C8" w:rsidRDefault="00392184" w:rsidP="00EB0761">
            <w:pPr>
              <w:pStyle w:val="TableData12"/>
            </w:pPr>
            <w:r w:rsidRPr="007031C8">
              <w:t>Nhấn nút thì cho</w:t>
            </w:r>
            <w:r w:rsidR="00CF1512" w:rsidRPr="007031C8">
              <w:t xml:space="preserve"> phép lưu thông tin cấu hình vào</w:t>
            </w:r>
            <w:r w:rsidRPr="007031C8">
              <w:t xml:space="preserve"> CSDL</w:t>
            </w:r>
            <w:r w:rsidR="00656D73">
              <w:t xml:space="preserve"> (Mô tả chi tiết trong phần luồng nghiệp vụ dưới </w:t>
            </w:r>
            <w:hyperlink w:anchor="_Chỉnh_sửa_cài" w:history="1">
              <w:r w:rsidR="00656D73" w:rsidRPr="00656D73">
                <w:rPr>
                  <w:rStyle w:val="Hyperlink"/>
                </w:rPr>
                <w:t>đây</w:t>
              </w:r>
            </w:hyperlink>
            <w:r w:rsidR="00656D73">
              <w:t>)</w:t>
            </w:r>
          </w:p>
        </w:tc>
      </w:tr>
      <w:tr w:rsidR="00706BAD" w:rsidRPr="007031C8" w14:paraId="2FE8C095" w14:textId="77777777" w:rsidTr="00825EDF">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E004AAA" w14:textId="6EF63360" w:rsidR="00706BAD" w:rsidRPr="007031C8" w:rsidRDefault="007E0D34" w:rsidP="00EB0761">
            <w:pPr>
              <w:pStyle w:val="TableData12"/>
            </w:pPr>
            <w:r w:rsidRPr="007031C8">
              <w:lastRenderedPageBreak/>
              <w:t>7</w:t>
            </w:r>
          </w:p>
        </w:tc>
        <w:tc>
          <w:tcPr>
            <w:tcW w:w="1891" w:type="dxa"/>
            <w:tcBorders>
              <w:top w:val="dotted" w:sz="4" w:space="0" w:color="000000"/>
              <w:left w:val="dotted" w:sz="4" w:space="0" w:color="000000"/>
              <w:bottom w:val="dotted" w:sz="4" w:space="0" w:color="000000"/>
            </w:tcBorders>
            <w:shd w:val="clear" w:color="auto" w:fill="auto"/>
            <w:vAlign w:val="center"/>
          </w:tcPr>
          <w:p w14:paraId="2C3D40C3" w14:textId="77777777" w:rsidR="00706BAD" w:rsidRPr="007031C8" w:rsidRDefault="00392184" w:rsidP="00EB0761">
            <w:pPr>
              <w:pStyle w:val="TableData12"/>
            </w:pPr>
            <w:r w:rsidRPr="007031C8">
              <w:t>Thoát</w:t>
            </w:r>
          </w:p>
        </w:tc>
        <w:tc>
          <w:tcPr>
            <w:tcW w:w="1689" w:type="dxa"/>
            <w:tcBorders>
              <w:top w:val="dotted" w:sz="4" w:space="0" w:color="000000"/>
              <w:left w:val="dotted" w:sz="4" w:space="0" w:color="000000"/>
              <w:bottom w:val="dotted" w:sz="4" w:space="0" w:color="000000"/>
            </w:tcBorders>
            <w:shd w:val="clear" w:color="auto" w:fill="auto"/>
            <w:vAlign w:val="center"/>
          </w:tcPr>
          <w:p w14:paraId="44EA4CFC" w14:textId="5D5A6C64" w:rsidR="00706BAD" w:rsidRPr="007031C8" w:rsidRDefault="00996788"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6B9838B6" w14:textId="23FADAF1" w:rsidR="00706BAD" w:rsidRPr="007031C8" w:rsidRDefault="00706BAD"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49C47DCD" w14:textId="0E8BCB17" w:rsidR="00706BAD" w:rsidRPr="007031C8" w:rsidRDefault="00996788"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21AF9AB" w14:textId="77777777" w:rsidR="00706BAD" w:rsidRPr="007031C8" w:rsidRDefault="00392184" w:rsidP="00EB0761">
            <w:pPr>
              <w:pStyle w:val="TableData12"/>
            </w:pPr>
            <w:r w:rsidRPr="007031C8">
              <w:t>Thoát màn hình cấu hình, không thực hiện lưu thông tin đã nhập</w:t>
            </w:r>
          </w:p>
        </w:tc>
      </w:tr>
    </w:tbl>
    <w:p w14:paraId="4A5C3CD7" w14:textId="77777777" w:rsidR="00122AF2" w:rsidRPr="007031C8" w:rsidRDefault="00122AF2" w:rsidP="00EB0761">
      <w:pPr>
        <w:pStyle w:val="ListParagraph"/>
        <w:rPr>
          <w:rFonts w:ascii="Verdana" w:hAnsi="Verdana"/>
        </w:rPr>
      </w:pPr>
    </w:p>
    <w:p w14:paraId="25EAA229" w14:textId="7E76991E" w:rsidR="0085739A" w:rsidRPr="007031C8" w:rsidRDefault="0085739A" w:rsidP="00EB0761">
      <w:pPr>
        <w:pStyle w:val="ListParagraph"/>
        <w:numPr>
          <w:ilvl w:val="0"/>
          <w:numId w:val="22"/>
        </w:numPr>
        <w:rPr>
          <w:rFonts w:ascii="Verdana" w:hAnsi="Verdana"/>
        </w:rPr>
      </w:pPr>
      <w:r w:rsidRPr="007031C8">
        <w:rPr>
          <w:rFonts w:ascii="Verdana" w:hAnsi="Verdana"/>
        </w:rPr>
        <w:t>Chatbot trên trang Facebook</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AC06A7" w:rsidRPr="007031C8" w14:paraId="0667CEC5" w14:textId="77777777" w:rsidTr="00FF4E99">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6FDDB897" w14:textId="77777777" w:rsidR="00AC06A7" w:rsidRPr="007031C8" w:rsidRDefault="00AC06A7"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27FF5B47" w14:textId="77777777" w:rsidR="00AC06A7" w:rsidRPr="007031C8" w:rsidRDefault="00AC06A7"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0A5D6992" w14:textId="77777777" w:rsidR="00AC06A7" w:rsidRPr="007031C8" w:rsidRDefault="00AC06A7" w:rsidP="00D9490E">
            <w:pPr>
              <w:pStyle w:val="Bang"/>
              <w:rPr>
                <w:rFonts w:ascii="Verdana" w:hAnsi="Verdana"/>
              </w:rPr>
            </w:pPr>
            <w:r w:rsidRPr="007031C8">
              <w:rPr>
                <w:rFonts w:ascii="Verdana" w:hAnsi="Verdana"/>
              </w:rPr>
              <w:t xml:space="preserve">Kiểu dữ liệu </w:t>
            </w:r>
          </w:p>
          <w:p w14:paraId="3CA7B10C" w14:textId="77777777" w:rsidR="00AC06A7" w:rsidRPr="007031C8" w:rsidRDefault="00AC06A7"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083FFD3E" w14:textId="77777777" w:rsidR="00AC06A7" w:rsidRPr="007031C8" w:rsidRDefault="00AC06A7"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19E2EBDF" w14:textId="77777777" w:rsidR="00AC06A7" w:rsidRPr="007031C8" w:rsidRDefault="00AC06A7"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317F9444" w14:textId="77777777" w:rsidR="00AC06A7" w:rsidRPr="007031C8" w:rsidRDefault="00AC06A7" w:rsidP="00D9490E">
            <w:pPr>
              <w:pStyle w:val="Bang"/>
              <w:rPr>
                <w:rFonts w:ascii="Verdana" w:hAnsi="Verdana"/>
              </w:rPr>
            </w:pPr>
            <w:r w:rsidRPr="007031C8">
              <w:rPr>
                <w:rFonts w:ascii="Verdana" w:hAnsi="Verdana"/>
              </w:rPr>
              <w:t>Mô tả (Mapping với CSDL nếu có)</w:t>
            </w:r>
          </w:p>
        </w:tc>
      </w:tr>
      <w:tr w:rsidR="00AC06A7" w:rsidRPr="007031C8" w14:paraId="7802A33C"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7741BC7" w14:textId="77777777" w:rsidR="00AC06A7" w:rsidRPr="007031C8" w:rsidRDefault="00AC06A7"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1C5A94AF" w14:textId="6B220FE1" w:rsidR="00AC06A7" w:rsidRPr="007031C8" w:rsidRDefault="00AC06A7" w:rsidP="00EB0761">
            <w:pPr>
              <w:pStyle w:val="TableData12"/>
            </w:pPr>
            <w:r w:rsidRPr="007031C8">
              <w:t>Cấu hình bot</w:t>
            </w:r>
          </w:p>
        </w:tc>
        <w:tc>
          <w:tcPr>
            <w:tcW w:w="1689" w:type="dxa"/>
            <w:tcBorders>
              <w:top w:val="dotted" w:sz="4" w:space="0" w:color="000000"/>
              <w:left w:val="dotted" w:sz="4" w:space="0" w:color="000000"/>
              <w:bottom w:val="dotted" w:sz="4" w:space="0" w:color="000000"/>
            </w:tcBorders>
            <w:shd w:val="clear" w:color="auto" w:fill="auto"/>
            <w:vAlign w:val="center"/>
          </w:tcPr>
          <w:p w14:paraId="5A06CCEC" w14:textId="7126172D" w:rsidR="00AC06A7" w:rsidRPr="007031C8" w:rsidRDefault="001B4313" w:rsidP="00EB0761">
            <w:pPr>
              <w:pStyle w:val="TableData12"/>
            </w:pPr>
            <w:r w:rsidRPr="007031C8">
              <w:t>Radio</w:t>
            </w:r>
            <w:r w:rsidR="00AC06A7" w:rsidRPr="007031C8">
              <w:t xml:space="preserve"> button</w:t>
            </w:r>
          </w:p>
        </w:tc>
        <w:tc>
          <w:tcPr>
            <w:tcW w:w="1640" w:type="dxa"/>
            <w:tcBorders>
              <w:top w:val="dotted" w:sz="4" w:space="0" w:color="000000"/>
              <w:left w:val="dotted" w:sz="4" w:space="0" w:color="000000"/>
              <w:bottom w:val="dotted" w:sz="4" w:space="0" w:color="000000"/>
            </w:tcBorders>
            <w:shd w:val="clear" w:color="auto" w:fill="auto"/>
            <w:vAlign w:val="center"/>
          </w:tcPr>
          <w:p w14:paraId="51F06149" w14:textId="77777777" w:rsidR="00AC06A7" w:rsidRPr="007031C8" w:rsidRDefault="00AC06A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DD10869" w14:textId="77777777" w:rsidR="00AC06A7" w:rsidRPr="007031C8" w:rsidRDefault="00AC06A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73C6449" w14:textId="77777777" w:rsidR="00AC06A7" w:rsidRPr="007031C8" w:rsidRDefault="00AC06A7" w:rsidP="00EB0761">
            <w:pPr>
              <w:pStyle w:val="TableData12"/>
            </w:pPr>
            <w:r w:rsidRPr="007031C8">
              <w:t>Chọn ON thì cho phép áp dụng các cấu hình bot khi thực hiện chat với bot</w:t>
            </w:r>
          </w:p>
          <w:p w14:paraId="52E00A94" w14:textId="77777777" w:rsidR="00AC06A7" w:rsidRPr="007031C8" w:rsidRDefault="00AC06A7" w:rsidP="00EB0761">
            <w:pPr>
              <w:pStyle w:val="TableData12"/>
            </w:pPr>
            <w:r w:rsidRPr="007031C8">
              <w:t>Lấy từ bảng DOMAIN.CHAT_BOT_ SUPPORT</w:t>
            </w:r>
          </w:p>
        </w:tc>
      </w:tr>
      <w:tr w:rsidR="00AC06A7" w:rsidRPr="007031C8" w14:paraId="3F530EED"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83D1BFA" w14:textId="77777777" w:rsidR="00AC06A7" w:rsidRPr="007031C8" w:rsidRDefault="00AC06A7"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7B66FDF0" w14:textId="77777777" w:rsidR="00AC06A7" w:rsidRPr="007031C8" w:rsidRDefault="00AC06A7" w:rsidP="00EB0761">
            <w:pPr>
              <w:pStyle w:val="TableData12"/>
            </w:pPr>
            <w:r w:rsidRPr="007031C8">
              <w:t>Loại Bot</w:t>
            </w:r>
          </w:p>
        </w:tc>
        <w:tc>
          <w:tcPr>
            <w:tcW w:w="1689" w:type="dxa"/>
            <w:tcBorders>
              <w:top w:val="dotted" w:sz="4" w:space="0" w:color="000000"/>
              <w:left w:val="dotted" w:sz="4" w:space="0" w:color="000000"/>
              <w:bottom w:val="dotted" w:sz="4" w:space="0" w:color="000000"/>
            </w:tcBorders>
            <w:shd w:val="clear" w:color="auto" w:fill="auto"/>
            <w:vAlign w:val="center"/>
          </w:tcPr>
          <w:p w14:paraId="3928E244" w14:textId="6C55BCCA" w:rsidR="00AC06A7" w:rsidRPr="007031C8" w:rsidRDefault="001B4313" w:rsidP="00EB0761">
            <w:pPr>
              <w:pStyle w:val="TableData12"/>
            </w:pPr>
            <w:r w:rsidRPr="007031C8">
              <w:t>Radio button</w:t>
            </w:r>
          </w:p>
        </w:tc>
        <w:tc>
          <w:tcPr>
            <w:tcW w:w="1640" w:type="dxa"/>
            <w:tcBorders>
              <w:top w:val="dotted" w:sz="4" w:space="0" w:color="000000"/>
              <w:left w:val="dotted" w:sz="4" w:space="0" w:color="000000"/>
              <w:bottom w:val="dotted" w:sz="4" w:space="0" w:color="000000"/>
            </w:tcBorders>
            <w:shd w:val="clear" w:color="auto" w:fill="auto"/>
            <w:vAlign w:val="center"/>
          </w:tcPr>
          <w:p w14:paraId="707D0AC4" w14:textId="21BA666D" w:rsidR="00AC06A7" w:rsidRPr="007031C8" w:rsidRDefault="001B431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812E6A9" w14:textId="77777777" w:rsidR="00AC06A7" w:rsidRPr="007031C8" w:rsidRDefault="00AC06A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82792C5" w14:textId="77777777" w:rsidR="00AC06A7" w:rsidRPr="007031C8" w:rsidRDefault="00AC06A7" w:rsidP="00EB0761">
            <w:pPr>
              <w:pStyle w:val="TableData12"/>
            </w:pPr>
            <w:r w:rsidRPr="007031C8">
              <w:t>Hiển thị thông tin loại cho được chọn</w:t>
            </w:r>
          </w:p>
          <w:p w14:paraId="0136844F" w14:textId="77777777" w:rsidR="00AC06A7" w:rsidRPr="007031C8" w:rsidRDefault="00AC06A7" w:rsidP="00EB0761">
            <w:pPr>
              <w:pStyle w:val="TableData12"/>
            </w:pPr>
            <w:r w:rsidRPr="007031C8">
              <w:t>Lấy từ bảng DOMAIN.SELECT_CHATBOT:</w:t>
            </w:r>
          </w:p>
          <w:p w14:paraId="237E7E07" w14:textId="77777777" w:rsidR="00AC06A7" w:rsidRPr="007031C8" w:rsidRDefault="00AC06A7" w:rsidP="00EB0761">
            <w:pPr>
              <w:pStyle w:val="TableData12"/>
            </w:pPr>
            <w:r w:rsidRPr="007031C8">
              <w:t>1: bot VCA</w:t>
            </w:r>
          </w:p>
          <w:p w14:paraId="46B59647" w14:textId="77777777" w:rsidR="00AC06A7" w:rsidRPr="007031C8" w:rsidRDefault="00AC06A7" w:rsidP="00EB0761">
            <w:pPr>
              <w:pStyle w:val="TableData12"/>
            </w:pPr>
            <w:r w:rsidRPr="007031C8">
              <w:t>2: bot VTCC</w:t>
            </w:r>
          </w:p>
        </w:tc>
      </w:tr>
      <w:tr w:rsidR="00AC06A7" w:rsidRPr="007031C8" w14:paraId="0E3CF39F"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0707642" w14:textId="77777777" w:rsidR="00AC06A7" w:rsidRPr="007031C8" w:rsidRDefault="00AC06A7"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2575ABDA" w14:textId="77777777" w:rsidR="00AC06A7" w:rsidRPr="007031C8" w:rsidRDefault="00AC06A7" w:rsidP="00EB0761">
            <w:pPr>
              <w:pStyle w:val="TableData12"/>
            </w:pPr>
            <w:r w:rsidRPr="007031C8">
              <w:t>Tên bot</w:t>
            </w:r>
          </w:p>
        </w:tc>
        <w:tc>
          <w:tcPr>
            <w:tcW w:w="1689" w:type="dxa"/>
            <w:tcBorders>
              <w:top w:val="dotted" w:sz="4" w:space="0" w:color="000000"/>
              <w:left w:val="dotted" w:sz="4" w:space="0" w:color="000000"/>
              <w:bottom w:val="dotted" w:sz="4" w:space="0" w:color="000000"/>
            </w:tcBorders>
            <w:shd w:val="clear" w:color="auto" w:fill="auto"/>
            <w:vAlign w:val="center"/>
          </w:tcPr>
          <w:p w14:paraId="2E4E9700" w14:textId="036AD565" w:rsidR="00AC06A7" w:rsidRPr="007031C8" w:rsidRDefault="00AC06A7" w:rsidP="00EB0761">
            <w:pPr>
              <w:pStyle w:val="TableData12"/>
            </w:pPr>
            <w:r w:rsidRPr="007031C8">
              <w:t>Tex</w:t>
            </w:r>
            <w:r w:rsidR="001B4313" w:rsidRPr="007031C8">
              <w:t>t</w:t>
            </w:r>
            <w:r w:rsidRPr="007031C8">
              <w:t>box</w:t>
            </w:r>
          </w:p>
        </w:tc>
        <w:tc>
          <w:tcPr>
            <w:tcW w:w="1640" w:type="dxa"/>
            <w:tcBorders>
              <w:top w:val="dotted" w:sz="4" w:space="0" w:color="000000"/>
              <w:left w:val="dotted" w:sz="4" w:space="0" w:color="000000"/>
              <w:bottom w:val="dotted" w:sz="4" w:space="0" w:color="000000"/>
            </w:tcBorders>
            <w:shd w:val="clear" w:color="auto" w:fill="auto"/>
            <w:vAlign w:val="center"/>
          </w:tcPr>
          <w:p w14:paraId="18039572" w14:textId="77777777" w:rsidR="00AC06A7" w:rsidRPr="007031C8" w:rsidRDefault="00AC06A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C8903F7" w14:textId="77777777" w:rsidR="00AC06A7" w:rsidRPr="007031C8" w:rsidRDefault="00AC06A7"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F69F47F" w14:textId="77777777" w:rsidR="00AC06A7" w:rsidRPr="007031C8" w:rsidRDefault="00AC06A7" w:rsidP="00EB0761">
            <w:pPr>
              <w:pStyle w:val="TableData12"/>
            </w:pPr>
            <w:r w:rsidRPr="007031C8">
              <w:t>Hiển thị thông tin tên bot</w:t>
            </w:r>
          </w:p>
          <w:p w14:paraId="6ED576D6" w14:textId="77777777" w:rsidR="00AC06A7" w:rsidRPr="007031C8" w:rsidRDefault="00AC06A7" w:rsidP="00EB0761">
            <w:pPr>
              <w:pStyle w:val="TableData12"/>
            </w:pPr>
            <w:r w:rsidRPr="007031C8">
              <w:t>Lấy từ bảng DOMAIN.CHAT_NAME</w:t>
            </w:r>
          </w:p>
        </w:tc>
      </w:tr>
      <w:tr w:rsidR="00AC06A7" w:rsidRPr="007031C8" w14:paraId="2FBBD7B7"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35AC240" w14:textId="77777777" w:rsidR="00AC06A7" w:rsidRPr="007031C8" w:rsidRDefault="00AC06A7"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5BDAE086" w14:textId="77777777" w:rsidR="00AC06A7" w:rsidRPr="007031C8" w:rsidRDefault="00AC06A7" w:rsidP="00EB0761">
            <w:pPr>
              <w:pStyle w:val="TableData12"/>
            </w:pPr>
            <w:r w:rsidRPr="007031C8">
              <w:t>Bot Site Type</w:t>
            </w:r>
          </w:p>
        </w:tc>
        <w:tc>
          <w:tcPr>
            <w:tcW w:w="1689" w:type="dxa"/>
            <w:tcBorders>
              <w:top w:val="dotted" w:sz="4" w:space="0" w:color="000000"/>
              <w:left w:val="dotted" w:sz="4" w:space="0" w:color="000000"/>
              <w:bottom w:val="dotted" w:sz="4" w:space="0" w:color="000000"/>
            </w:tcBorders>
            <w:shd w:val="clear" w:color="auto" w:fill="auto"/>
            <w:vAlign w:val="center"/>
          </w:tcPr>
          <w:p w14:paraId="76E45542" w14:textId="77777777" w:rsidR="00AC06A7" w:rsidRPr="007031C8" w:rsidRDefault="00AC06A7"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30A7CA5A" w14:textId="77777777" w:rsidR="00AC06A7" w:rsidRPr="007031C8" w:rsidRDefault="00AC06A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00A9E76" w14:textId="77777777" w:rsidR="00AC06A7" w:rsidRPr="007031C8" w:rsidRDefault="00AC06A7"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26DDE73" w14:textId="77777777" w:rsidR="00AC06A7" w:rsidRPr="007031C8" w:rsidRDefault="00AC06A7" w:rsidP="00EB0761">
            <w:pPr>
              <w:pStyle w:val="TableData12"/>
            </w:pPr>
            <w:r w:rsidRPr="007031C8">
              <w:t>Hiển thị thông tin Bot Site Type</w:t>
            </w:r>
          </w:p>
          <w:p w14:paraId="6BFBA37D" w14:textId="77777777" w:rsidR="00AC06A7" w:rsidRPr="007031C8" w:rsidRDefault="00AC06A7" w:rsidP="00EB0761">
            <w:pPr>
              <w:pStyle w:val="TableData12"/>
            </w:pPr>
            <w:r w:rsidRPr="007031C8">
              <w:lastRenderedPageBreak/>
              <w:t>Lấy từ bảng DOMAIN.BOT_SITE_TYPE</w:t>
            </w:r>
          </w:p>
        </w:tc>
      </w:tr>
      <w:tr w:rsidR="00AC06A7" w:rsidRPr="007031C8" w14:paraId="2DC5BDFE"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44F5122" w14:textId="77777777" w:rsidR="00AC06A7" w:rsidRPr="007031C8" w:rsidRDefault="00AC06A7" w:rsidP="00EB0761">
            <w:pPr>
              <w:pStyle w:val="TableData12"/>
            </w:pPr>
            <w:r w:rsidRPr="007031C8">
              <w:lastRenderedPageBreak/>
              <w:t>5</w:t>
            </w:r>
          </w:p>
        </w:tc>
        <w:tc>
          <w:tcPr>
            <w:tcW w:w="1891" w:type="dxa"/>
            <w:tcBorders>
              <w:top w:val="dotted" w:sz="4" w:space="0" w:color="000000"/>
              <w:left w:val="dotted" w:sz="4" w:space="0" w:color="000000"/>
              <w:bottom w:val="dotted" w:sz="4" w:space="0" w:color="000000"/>
            </w:tcBorders>
            <w:shd w:val="clear" w:color="auto" w:fill="auto"/>
            <w:vAlign w:val="center"/>
          </w:tcPr>
          <w:p w14:paraId="01E87466" w14:textId="77777777" w:rsidR="00AC06A7" w:rsidRPr="007031C8" w:rsidRDefault="00AC06A7" w:rsidP="00EB0761">
            <w:pPr>
              <w:pStyle w:val="TableData12"/>
            </w:pPr>
            <w:r w:rsidRPr="007031C8">
              <w:t>Bot Site ID</w:t>
            </w:r>
          </w:p>
        </w:tc>
        <w:tc>
          <w:tcPr>
            <w:tcW w:w="1689" w:type="dxa"/>
            <w:tcBorders>
              <w:top w:val="dotted" w:sz="4" w:space="0" w:color="000000"/>
              <w:left w:val="dotted" w:sz="4" w:space="0" w:color="000000"/>
              <w:bottom w:val="dotted" w:sz="4" w:space="0" w:color="000000"/>
            </w:tcBorders>
            <w:shd w:val="clear" w:color="auto" w:fill="auto"/>
            <w:vAlign w:val="center"/>
          </w:tcPr>
          <w:p w14:paraId="4DC627DF" w14:textId="77777777" w:rsidR="00AC06A7" w:rsidRPr="007031C8" w:rsidRDefault="00AC06A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45F48668" w14:textId="77777777" w:rsidR="00AC06A7" w:rsidRPr="007031C8" w:rsidRDefault="00AC06A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0D51FF1" w14:textId="77777777" w:rsidR="00AC06A7" w:rsidRPr="007031C8" w:rsidRDefault="00AC06A7"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B374A6D" w14:textId="77777777" w:rsidR="00AC06A7" w:rsidRPr="007031C8" w:rsidRDefault="00AC06A7" w:rsidP="00EB0761">
            <w:pPr>
              <w:rPr>
                <w:rFonts w:ascii="Verdana" w:hAnsi="Verdana"/>
              </w:rPr>
            </w:pPr>
            <w:r w:rsidRPr="007031C8">
              <w:rPr>
                <w:rFonts w:ascii="Verdana" w:hAnsi="Verdana"/>
              </w:rPr>
              <w:t>Hiển thị thông tin Bot Site ID</w:t>
            </w:r>
          </w:p>
          <w:p w14:paraId="332F0453" w14:textId="77777777" w:rsidR="00AC06A7" w:rsidRPr="007031C8" w:rsidRDefault="00AC06A7" w:rsidP="00EB0761">
            <w:pPr>
              <w:rPr>
                <w:rFonts w:ascii="Verdana" w:hAnsi="Verdana"/>
              </w:rPr>
            </w:pPr>
            <w:r w:rsidRPr="007031C8">
              <w:rPr>
                <w:rFonts w:ascii="Verdana" w:hAnsi="Verdana"/>
              </w:rPr>
              <w:t>Lấy từ bảng DOMAIN.BOT_SITE_ID</w:t>
            </w:r>
          </w:p>
        </w:tc>
      </w:tr>
      <w:tr w:rsidR="002B2F4F" w:rsidRPr="007031C8" w14:paraId="4DCA253E"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6168AF3" w14:textId="77777777" w:rsidR="002B2F4F" w:rsidRPr="007031C8" w:rsidRDefault="002B2F4F"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79DD3F4D" w14:textId="2AF02F69" w:rsidR="002B2F4F" w:rsidRPr="007031C8" w:rsidRDefault="002B2F4F" w:rsidP="00EB0761">
            <w:pPr>
              <w:pStyle w:val="TableData12"/>
            </w:pPr>
            <w:r w:rsidRPr="007031C8">
              <w:t>Cập nhật</w:t>
            </w:r>
            <w:r w:rsidR="00F23FE9" w:rsidRPr="007031C8">
              <w:t xml:space="preserve"> thiết lập trang</w:t>
            </w:r>
          </w:p>
        </w:tc>
        <w:tc>
          <w:tcPr>
            <w:tcW w:w="1689" w:type="dxa"/>
            <w:tcBorders>
              <w:top w:val="dotted" w:sz="4" w:space="0" w:color="000000"/>
              <w:left w:val="dotted" w:sz="4" w:space="0" w:color="000000"/>
              <w:bottom w:val="dotted" w:sz="4" w:space="0" w:color="000000"/>
            </w:tcBorders>
            <w:shd w:val="clear" w:color="auto" w:fill="auto"/>
            <w:vAlign w:val="center"/>
          </w:tcPr>
          <w:p w14:paraId="37D26190" w14:textId="77777777" w:rsidR="002B2F4F" w:rsidRPr="007031C8" w:rsidRDefault="002B2F4F"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1CF59D11" w14:textId="77777777" w:rsidR="002B2F4F" w:rsidRPr="007031C8" w:rsidRDefault="002B2F4F"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15976128" w14:textId="77777777" w:rsidR="002B2F4F" w:rsidRPr="007031C8" w:rsidRDefault="002B2F4F"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B76F60C" w14:textId="7184237D" w:rsidR="002B2F4F" w:rsidRPr="007031C8" w:rsidRDefault="002B2F4F" w:rsidP="00EB0761">
            <w:pPr>
              <w:pStyle w:val="TableData12"/>
            </w:pPr>
            <w:r w:rsidRPr="007031C8">
              <w:t>Nhấn nút thì cho</w:t>
            </w:r>
            <w:r w:rsidR="00CF1512" w:rsidRPr="007031C8">
              <w:t xml:space="preserve"> phép lưu thông tin cấu hình vào</w:t>
            </w:r>
            <w:r w:rsidRPr="007031C8">
              <w:t xml:space="preserve"> CSDL</w:t>
            </w:r>
            <w:r w:rsidR="00954FA3">
              <w:t xml:space="preserve"> (Mô tả chi tiết trong phần luồng nghiệp vụ dưới </w:t>
            </w:r>
            <w:hyperlink w:anchor="_Chỉnh_sửa_cài" w:history="1">
              <w:r w:rsidR="00954FA3" w:rsidRPr="00656D73">
                <w:rPr>
                  <w:rStyle w:val="Hyperlink"/>
                </w:rPr>
                <w:t>đây</w:t>
              </w:r>
            </w:hyperlink>
            <w:r w:rsidR="00954FA3">
              <w:t>)</w:t>
            </w:r>
          </w:p>
        </w:tc>
      </w:tr>
      <w:tr w:rsidR="002B2F4F" w:rsidRPr="007031C8" w14:paraId="254F25AE"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F03912A" w14:textId="77777777" w:rsidR="002B2F4F" w:rsidRPr="007031C8" w:rsidRDefault="002B2F4F"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26E4E9B3" w14:textId="61AB779F" w:rsidR="002B2F4F" w:rsidRPr="007031C8" w:rsidRDefault="00F23FE9" w:rsidP="00EB0761">
            <w:pPr>
              <w:pStyle w:val="TableData12"/>
            </w:pPr>
            <w:r w:rsidRPr="007031C8">
              <w:t>Hủy bỏ</w:t>
            </w:r>
          </w:p>
        </w:tc>
        <w:tc>
          <w:tcPr>
            <w:tcW w:w="1689" w:type="dxa"/>
            <w:tcBorders>
              <w:top w:val="dotted" w:sz="4" w:space="0" w:color="000000"/>
              <w:left w:val="dotted" w:sz="4" w:space="0" w:color="000000"/>
              <w:bottom w:val="dotted" w:sz="4" w:space="0" w:color="000000"/>
            </w:tcBorders>
            <w:shd w:val="clear" w:color="auto" w:fill="auto"/>
            <w:vAlign w:val="center"/>
          </w:tcPr>
          <w:p w14:paraId="36E65204" w14:textId="77777777" w:rsidR="002B2F4F" w:rsidRPr="007031C8" w:rsidRDefault="002B2F4F"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3CE54310" w14:textId="77777777" w:rsidR="002B2F4F" w:rsidRPr="007031C8" w:rsidRDefault="002B2F4F"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424A8DF6" w14:textId="77777777" w:rsidR="002B2F4F" w:rsidRPr="007031C8" w:rsidRDefault="002B2F4F"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134E558" w14:textId="77777777" w:rsidR="002B2F4F" w:rsidRPr="007031C8" w:rsidRDefault="002B2F4F" w:rsidP="00EB0761">
            <w:pPr>
              <w:pStyle w:val="TableData12"/>
            </w:pPr>
            <w:r w:rsidRPr="007031C8">
              <w:t>Thoát màn hình cấu hình, không thực hiện lưu thông tin đã nhập</w:t>
            </w:r>
          </w:p>
        </w:tc>
      </w:tr>
    </w:tbl>
    <w:p w14:paraId="26DD0EC8" w14:textId="77777777" w:rsidR="00AC06A7" w:rsidRPr="007031C8" w:rsidRDefault="00AC06A7" w:rsidP="00EB0761">
      <w:pPr>
        <w:pStyle w:val="ListParagraph"/>
        <w:rPr>
          <w:rFonts w:ascii="Verdana" w:hAnsi="Verdana"/>
        </w:rPr>
      </w:pPr>
    </w:p>
    <w:p w14:paraId="222106EB" w14:textId="77777777" w:rsidR="00D628EA" w:rsidRPr="007031C8" w:rsidRDefault="00D628EA" w:rsidP="00EB0761">
      <w:pPr>
        <w:pStyle w:val="ListParagraph"/>
        <w:rPr>
          <w:rFonts w:ascii="Verdana" w:hAnsi="Verdana"/>
        </w:rPr>
      </w:pPr>
    </w:p>
    <w:p w14:paraId="355BCA33" w14:textId="77777777" w:rsidR="0085739A" w:rsidRPr="007031C8" w:rsidRDefault="0085739A" w:rsidP="00EB0761">
      <w:pPr>
        <w:pStyle w:val="ListParagraph"/>
        <w:numPr>
          <w:ilvl w:val="0"/>
          <w:numId w:val="22"/>
        </w:numPr>
        <w:rPr>
          <w:rFonts w:ascii="Verdana" w:hAnsi="Verdana"/>
        </w:rPr>
      </w:pPr>
      <w:r w:rsidRPr="007031C8">
        <w:rPr>
          <w:rFonts w:ascii="Verdana" w:hAnsi="Verdana"/>
        </w:rPr>
        <w:t>Chatbot trên Whatsapp</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AC06A7" w:rsidRPr="007031C8" w14:paraId="44C85BF6" w14:textId="77777777" w:rsidTr="00FF4E99">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44D94913" w14:textId="77777777" w:rsidR="00AC06A7" w:rsidRPr="007031C8" w:rsidRDefault="00AC06A7"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5ED538CA" w14:textId="77777777" w:rsidR="00AC06A7" w:rsidRPr="007031C8" w:rsidRDefault="00AC06A7"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34F083E3" w14:textId="77777777" w:rsidR="00AC06A7" w:rsidRPr="007031C8" w:rsidRDefault="00AC06A7" w:rsidP="00D9490E">
            <w:pPr>
              <w:pStyle w:val="Bang"/>
              <w:rPr>
                <w:rFonts w:ascii="Verdana" w:hAnsi="Verdana"/>
              </w:rPr>
            </w:pPr>
            <w:r w:rsidRPr="007031C8">
              <w:rPr>
                <w:rFonts w:ascii="Verdana" w:hAnsi="Verdana"/>
              </w:rPr>
              <w:t xml:space="preserve">Kiểu dữ liệu </w:t>
            </w:r>
          </w:p>
          <w:p w14:paraId="0A006187" w14:textId="77777777" w:rsidR="00AC06A7" w:rsidRPr="007031C8" w:rsidRDefault="00AC06A7"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4BAA2526" w14:textId="77777777" w:rsidR="00AC06A7" w:rsidRPr="007031C8" w:rsidRDefault="00AC06A7"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596009FB" w14:textId="77777777" w:rsidR="00AC06A7" w:rsidRPr="007031C8" w:rsidRDefault="00AC06A7"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546BC098" w14:textId="77777777" w:rsidR="00AC06A7" w:rsidRPr="007031C8" w:rsidRDefault="00AC06A7" w:rsidP="00D9490E">
            <w:pPr>
              <w:pStyle w:val="Bang"/>
              <w:rPr>
                <w:rFonts w:ascii="Verdana" w:hAnsi="Verdana"/>
              </w:rPr>
            </w:pPr>
            <w:r w:rsidRPr="007031C8">
              <w:rPr>
                <w:rFonts w:ascii="Verdana" w:hAnsi="Verdana"/>
              </w:rPr>
              <w:t>Mô tả (Mapping với CSDL nếu có)</w:t>
            </w:r>
          </w:p>
        </w:tc>
      </w:tr>
      <w:tr w:rsidR="00AC06A7" w:rsidRPr="007031C8" w14:paraId="587E6C9B"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57CD6EA" w14:textId="77777777" w:rsidR="00AC06A7" w:rsidRPr="007031C8" w:rsidRDefault="00AC06A7"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314DB416" w14:textId="77777777" w:rsidR="00AC06A7" w:rsidRPr="007031C8" w:rsidRDefault="00AC06A7" w:rsidP="00EB0761">
            <w:pPr>
              <w:pStyle w:val="TableData12"/>
            </w:pPr>
            <w:r w:rsidRPr="007031C8">
              <w:t>Cấu hình bot IBM</w:t>
            </w:r>
          </w:p>
        </w:tc>
        <w:tc>
          <w:tcPr>
            <w:tcW w:w="1689" w:type="dxa"/>
            <w:tcBorders>
              <w:top w:val="dotted" w:sz="4" w:space="0" w:color="000000"/>
              <w:left w:val="dotted" w:sz="4" w:space="0" w:color="000000"/>
              <w:bottom w:val="dotted" w:sz="4" w:space="0" w:color="000000"/>
            </w:tcBorders>
            <w:shd w:val="clear" w:color="auto" w:fill="auto"/>
            <w:vAlign w:val="center"/>
          </w:tcPr>
          <w:p w14:paraId="0D028B1C" w14:textId="77777777" w:rsidR="00AC06A7" w:rsidRPr="007031C8" w:rsidRDefault="00AC06A7" w:rsidP="00EB0761">
            <w:pPr>
              <w:pStyle w:val="TableData12"/>
            </w:pPr>
            <w:r w:rsidRPr="007031C8">
              <w:t>switch button</w:t>
            </w:r>
          </w:p>
        </w:tc>
        <w:tc>
          <w:tcPr>
            <w:tcW w:w="1640" w:type="dxa"/>
            <w:tcBorders>
              <w:top w:val="dotted" w:sz="4" w:space="0" w:color="000000"/>
              <w:left w:val="dotted" w:sz="4" w:space="0" w:color="000000"/>
              <w:bottom w:val="dotted" w:sz="4" w:space="0" w:color="000000"/>
            </w:tcBorders>
            <w:shd w:val="clear" w:color="auto" w:fill="auto"/>
            <w:vAlign w:val="center"/>
          </w:tcPr>
          <w:p w14:paraId="359F5FDA" w14:textId="77777777" w:rsidR="00AC06A7" w:rsidRPr="007031C8" w:rsidRDefault="00AC06A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E2D0E41" w14:textId="77777777" w:rsidR="00AC06A7" w:rsidRPr="007031C8" w:rsidRDefault="00AC06A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188A835" w14:textId="47F6DAD3" w:rsidR="00AC06A7" w:rsidRDefault="00AC06A7" w:rsidP="00EB0761">
            <w:pPr>
              <w:pStyle w:val="TableData12"/>
            </w:pPr>
            <w:r w:rsidRPr="007031C8">
              <w:t>Chọn ON thì cho phép áp dụng các cấu hình bot khi thực hiện chat với bot</w:t>
            </w:r>
          </w:p>
          <w:p w14:paraId="6435BA99" w14:textId="7213EEBD" w:rsidR="00EC0C7E" w:rsidRPr="007031C8" w:rsidRDefault="00EC0C7E" w:rsidP="00EB0761">
            <w:pPr>
              <w:pStyle w:val="TableData12"/>
            </w:pPr>
            <w:r w:rsidRPr="007031C8">
              <w:t xml:space="preserve">Chọn OFF tắt cấu hình chat bot, ẩn các thuộc tính nhập liệu bao gồm </w:t>
            </w:r>
            <w:r w:rsidRPr="007031C8">
              <w:rPr>
                <w:b/>
              </w:rPr>
              <w:t>Loại bot, Tên bot, Bot Site Type, Bot Site ID</w:t>
            </w:r>
          </w:p>
          <w:p w14:paraId="52A9D5DD" w14:textId="77777777" w:rsidR="00AC06A7" w:rsidRPr="007031C8" w:rsidRDefault="00AC06A7" w:rsidP="00EB0761">
            <w:pPr>
              <w:pStyle w:val="TableData12"/>
            </w:pPr>
            <w:r w:rsidRPr="007031C8">
              <w:lastRenderedPageBreak/>
              <w:t>Lấy từ bảng DOMAIN.CHAT_BOT_ SUPPORT</w:t>
            </w:r>
          </w:p>
        </w:tc>
      </w:tr>
      <w:tr w:rsidR="00AC06A7" w:rsidRPr="007031C8" w14:paraId="32359E8F"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51950AD" w14:textId="77777777" w:rsidR="00AC06A7" w:rsidRPr="007031C8" w:rsidRDefault="00AC06A7" w:rsidP="00EB0761">
            <w:pPr>
              <w:pStyle w:val="TableData12"/>
            </w:pPr>
            <w:r w:rsidRPr="007031C8">
              <w:lastRenderedPageBreak/>
              <w:t>2</w:t>
            </w:r>
          </w:p>
        </w:tc>
        <w:tc>
          <w:tcPr>
            <w:tcW w:w="1891" w:type="dxa"/>
            <w:tcBorders>
              <w:top w:val="dotted" w:sz="4" w:space="0" w:color="000000"/>
              <w:left w:val="dotted" w:sz="4" w:space="0" w:color="000000"/>
              <w:bottom w:val="dotted" w:sz="4" w:space="0" w:color="000000"/>
            </w:tcBorders>
            <w:shd w:val="clear" w:color="auto" w:fill="auto"/>
            <w:vAlign w:val="center"/>
          </w:tcPr>
          <w:p w14:paraId="3738B292" w14:textId="77777777" w:rsidR="00AC06A7" w:rsidRPr="007031C8" w:rsidRDefault="00AC06A7" w:rsidP="00EB0761">
            <w:pPr>
              <w:pStyle w:val="TableData12"/>
            </w:pPr>
            <w:r w:rsidRPr="007031C8">
              <w:t>Loại Bot</w:t>
            </w:r>
          </w:p>
        </w:tc>
        <w:tc>
          <w:tcPr>
            <w:tcW w:w="1689" w:type="dxa"/>
            <w:tcBorders>
              <w:top w:val="dotted" w:sz="4" w:space="0" w:color="000000"/>
              <w:left w:val="dotted" w:sz="4" w:space="0" w:color="000000"/>
              <w:bottom w:val="dotted" w:sz="4" w:space="0" w:color="000000"/>
            </w:tcBorders>
            <w:shd w:val="clear" w:color="auto" w:fill="auto"/>
            <w:vAlign w:val="center"/>
          </w:tcPr>
          <w:p w14:paraId="15276DF3" w14:textId="77777777" w:rsidR="00AC06A7" w:rsidRPr="007031C8" w:rsidRDefault="00AC06A7" w:rsidP="00EB0761">
            <w:pPr>
              <w:pStyle w:val="TableData12"/>
            </w:pPr>
            <w:r w:rsidRPr="007031C8">
              <w:t>Combobox</w:t>
            </w:r>
          </w:p>
        </w:tc>
        <w:tc>
          <w:tcPr>
            <w:tcW w:w="1640" w:type="dxa"/>
            <w:tcBorders>
              <w:top w:val="dotted" w:sz="4" w:space="0" w:color="000000"/>
              <w:left w:val="dotted" w:sz="4" w:space="0" w:color="000000"/>
              <w:bottom w:val="dotted" w:sz="4" w:space="0" w:color="000000"/>
            </w:tcBorders>
            <w:shd w:val="clear" w:color="auto" w:fill="auto"/>
            <w:vAlign w:val="center"/>
          </w:tcPr>
          <w:p w14:paraId="24B1ADC4" w14:textId="77777777" w:rsidR="00AC06A7" w:rsidRPr="007031C8" w:rsidRDefault="00AC06A7"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4F63EB4E" w14:textId="77777777" w:rsidR="00AC06A7" w:rsidRPr="007031C8" w:rsidRDefault="00AC06A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746E487" w14:textId="77777777" w:rsidR="00AC06A7" w:rsidRPr="007031C8" w:rsidRDefault="00AC06A7" w:rsidP="00EB0761">
            <w:pPr>
              <w:pStyle w:val="TableData12"/>
            </w:pPr>
            <w:r w:rsidRPr="007031C8">
              <w:t>Hiển thị thông tin loại cho được chọn</w:t>
            </w:r>
          </w:p>
          <w:p w14:paraId="05B9FD0B" w14:textId="77777777" w:rsidR="00AC06A7" w:rsidRPr="007031C8" w:rsidRDefault="00AC06A7" w:rsidP="00EB0761">
            <w:pPr>
              <w:pStyle w:val="TableData12"/>
            </w:pPr>
            <w:r w:rsidRPr="007031C8">
              <w:t>Lấy từ bảng DOMAIN.SELECT_CHATBOT:</w:t>
            </w:r>
          </w:p>
          <w:p w14:paraId="4B2D34FC" w14:textId="77777777" w:rsidR="00AC06A7" w:rsidRPr="007031C8" w:rsidRDefault="00AC06A7" w:rsidP="00EB0761">
            <w:pPr>
              <w:pStyle w:val="TableData12"/>
            </w:pPr>
            <w:r w:rsidRPr="007031C8">
              <w:t>1: bot VCA</w:t>
            </w:r>
          </w:p>
          <w:p w14:paraId="205684E9" w14:textId="77777777" w:rsidR="00AC06A7" w:rsidRPr="007031C8" w:rsidRDefault="00AC06A7" w:rsidP="00EB0761">
            <w:pPr>
              <w:pStyle w:val="TableData12"/>
            </w:pPr>
            <w:r w:rsidRPr="007031C8">
              <w:t>2: bot VTCC</w:t>
            </w:r>
          </w:p>
        </w:tc>
      </w:tr>
      <w:tr w:rsidR="00AC06A7" w:rsidRPr="007031C8" w14:paraId="1C4B831A"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E10AB77" w14:textId="77777777" w:rsidR="00AC06A7" w:rsidRPr="007031C8" w:rsidRDefault="00AC06A7"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708ED410" w14:textId="77777777" w:rsidR="00AC06A7" w:rsidRPr="007031C8" w:rsidRDefault="00AC06A7" w:rsidP="00EB0761">
            <w:pPr>
              <w:pStyle w:val="TableData12"/>
            </w:pPr>
            <w:r w:rsidRPr="007031C8">
              <w:t>Tên bot</w:t>
            </w:r>
          </w:p>
        </w:tc>
        <w:tc>
          <w:tcPr>
            <w:tcW w:w="1689" w:type="dxa"/>
            <w:tcBorders>
              <w:top w:val="dotted" w:sz="4" w:space="0" w:color="000000"/>
              <w:left w:val="dotted" w:sz="4" w:space="0" w:color="000000"/>
              <w:bottom w:val="dotted" w:sz="4" w:space="0" w:color="000000"/>
            </w:tcBorders>
            <w:shd w:val="clear" w:color="auto" w:fill="auto"/>
            <w:vAlign w:val="center"/>
          </w:tcPr>
          <w:p w14:paraId="326A4FDE" w14:textId="77777777" w:rsidR="00AC06A7" w:rsidRPr="007031C8" w:rsidRDefault="00AC06A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3386BA69" w14:textId="77777777" w:rsidR="00AC06A7" w:rsidRPr="007031C8" w:rsidRDefault="00AC06A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2AA21EA" w14:textId="77777777" w:rsidR="00AC06A7" w:rsidRPr="007031C8" w:rsidRDefault="00AC06A7"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3E3EAB1" w14:textId="77777777" w:rsidR="00AC06A7" w:rsidRPr="007031C8" w:rsidRDefault="00AC06A7" w:rsidP="00EB0761">
            <w:pPr>
              <w:pStyle w:val="TableData12"/>
            </w:pPr>
            <w:r w:rsidRPr="007031C8">
              <w:t>Hiển thị thông tin tên bot</w:t>
            </w:r>
          </w:p>
          <w:p w14:paraId="39AF7C97" w14:textId="77777777" w:rsidR="00AC06A7" w:rsidRPr="007031C8" w:rsidRDefault="00AC06A7" w:rsidP="00EB0761">
            <w:pPr>
              <w:pStyle w:val="TableData12"/>
            </w:pPr>
            <w:r w:rsidRPr="007031C8">
              <w:t>Lấy từ bảng DOMAIN.CHAT_NAME</w:t>
            </w:r>
          </w:p>
        </w:tc>
      </w:tr>
      <w:tr w:rsidR="00AC06A7" w:rsidRPr="007031C8" w14:paraId="43A79413"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7F1328C" w14:textId="77777777" w:rsidR="00AC06A7" w:rsidRPr="007031C8" w:rsidRDefault="00AC06A7"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1B2CDDE2" w14:textId="77777777" w:rsidR="00AC06A7" w:rsidRPr="007031C8" w:rsidRDefault="00AC06A7" w:rsidP="00EB0761">
            <w:pPr>
              <w:pStyle w:val="TableData12"/>
            </w:pPr>
            <w:r w:rsidRPr="007031C8">
              <w:t>Bot Site Type</w:t>
            </w:r>
          </w:p>
        </w:tc>
        <w:tc>
          <w:tcPr>
            <w:tcW w:w="1689" w:type="dxa"/>
            <w:tcBorders>
              <w:top w:val="dotted" w:sz="4" w:space="0" w:color="000000"/>
              <w:left w:val="dotted" w:sz="4" w:space="0" w:color="000000"/>
              <w:bottom w:val="dotted" w:sz="4" w:space="0" w:color="000000"/>
            </w:tcBorders>
            <w:shd w:val="clear" w:color="auto" w:fill="auto"/>
            <w:vAlign w:val="center"/>
          </w:tcPr>
          <w:p w14:paraId="2348E359" w14:textId="77777777" w:rsidR="00AC06A7" w:rsidRPr="007031C8" w:rsidRDefault="00AC06A7"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3E46824F" w14:textId="77777777" w:rsidR="00AC06A7" w:rsidRPr="007031C8" w:rsidRDefault="00AC06A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201D449" w14:textId="77777777" w:rsidR="00AC06A7" w:rsidRPr="007031C8" w:rsidRDefault="00AC06A7"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B39C838" w14:textId="77777777" w:rsidR="00AC06A7" w:rsidRPr="007031C8" w:rsidRDefault="00AC06A7" w:rsidP="00EB0761">
            <w:pPr>
              <w:pStyle w:val="TableData12"/>
            </w:pPr>
            <w:r w:rsidRPr="007031C8">
              <w:t>Hiển thị thông tin Bot Site Type</w:t>
            </w:r>
          </w:p>
          <w:p w14:paraId="42C2BBB3" w14:textId="77777777" w:rsidR="00AC06A7" w:rsidRPr="007031C8" w:rsidRDefault="00AC06A7" w:rsidP="00EB0761">
            <w:pPr>
              <w:pStyle w:val="TableData12"/>
            </w:pPr>
            <w:r w:rsidRPr="007031C8">
              <w:t>Lấy từ bảng DOMAIN.BOT_SITE_TYPE</w:t>
            </w:r>
          </w:p>
        </w:tc>
      </w:tr>
      <w:tr w:rsidR="00AC06A7" w:rsidRPr="007031C8" w14:paraId="126A9FF1"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EE872C6" w14:textId="77777777" w:rsidR="00AC06A7" w:rsidRPr="007031C8" w:rsidRDefault="00AC06A7"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0687CF8E" w14:textId="77777777" w:rsidR="00AC06A7" w:rsidRPr="007031C8" w:rsidRDefault="00AC06A7" w:rsidP="00EB0761">
            <w:pPr>
              <w:pStyle w:val="TableData12"/>
            </w:pPr>
            <w:r w:rsidRPr="007031C8">
              <w:t>Bot Site ID</w:t>
            </w:r>
          </w:p>
        </w:tc>
        <w:tc>
          <w:tcPr>
            <w:tcW w:w="1689" w:type="dxa"/>
            <w:tcBorders>
              <w:top w:val="dotted" w:sz="4" w:space="0" w:color="000000"/>
              <w:left w:val="dotted" w:sz="4" w:space="0" w:color="000000"/>
              <w:bottom w:val="dotted" w:sz="4" w:space="0" w:color="000000"/>
            </w:tcBorders>
            <w:shd w:val="clear" w:color="auto" w:fill="auto"/>
            <w:vAlign w:val="center"/>
          </w:tcPr>
          <w:p w14:paraId="233221DA" w14:textId="77777777" w:rsidR="00AC06A7" w:rsidRPr="007031C8" w:rsidRDefault="00AC06A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55496290" w14:textId="77777777" w:rsidR="00AC06A7" w:rsidRPr="007031C8" w:rsidRDefault="00AC06A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B571B41" w14:textId="77777777" w:rsidR="00AC06A7" w:rsidRPr="007031C8" w:rsidRDefault="00AC06A7"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7BD90DC" w14:textId="77777777" w:rsidR="00AC06A7" w:rsidRPr="007031C8" w:rsidRDefault="00AC06A7" w:rsidP="00EB0761">
            <w:pPr>
              <w:rPr>
                <w:rFonts w:ascii="Verdana" w:hAnsi="Verdana"/>
              </w:rPr>
            </w:pPr>
            <w:r w:rsidRPr="007031C8">
              <w:rPr>
                <w:rFonts w:ascii="Verdana" w:hAnsi="Verdana"/>
              </w:rPr>
              <w:t>Hiển thị thông tin Bot Site ID</w:t>
            </w:r>
          </w:p>
          <w:p w14:paraId="1E6B38B1" w14:textId="77777777" w:rsidR="00AC06A7" w:rsidRPr="007031C8" w:rsidRDefault="00AC06A7" w:rsidP="00EB0761">
            <w:pPr>
              <w:rPr>
                <w:rFonts w:ascii="Verdana" w:hAnsi="Verdana"/>
              </w:rPr>
            </w:pPr>
            <w:r w:rsidRPr="007031C8">
              <w:rPr>
                <w:rFonts w:ascii="Verdana" w:hAnsi="Verdana"/>
              </w:rPr>
              <w:t>Lấy từ bảng DOMAIN.BOT_SITE_ID</w:t>
            </w:r>
          </w:p>
        </w:tc>
      </w:tr>
      <w:tr w:rsidR="00AC06A7" w:rsidRPr="007031C8" w14:paraId="6CBD3632"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F869886" w14:textId="77777777" w:rsidR="00AC06A7" w:rsidRPr="007031C8" w:rsidRDefault="00AC06A7"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09961A75" w14:textId="77777777" w:rsidR="00AC06A7" w:rsidRPr="007031C8" w:rsidRDefault="00AC06A7" w:rsidP="00EB0761">
            <w:pPr>
              <w:pStyle w:val="TableData12"/>
            </w:pPr>
            <w:r w:rsidRPr="007031C8">
              <w:t>Cập nhật</w:t>
            </w:r>
          </w:p>
        </w:tc>
        <w:tc>
          <w:tcPr>
            <w:tcW w:w="1689" w:type="dxa"/>
            <w:tcBorders>
              <w:top w:val="dotted" w:sz="4" w:space="0" w:color="000000"/>
              <w:left w:val="dotted" w:sz="4" w:space="0" w:color="000000"/>
              <w:bottom w:val="dotted" w:sz="4" w:space="0" w:color="000000"/>
            </w:tcBorders>
            <w:shd w:val="clear" w:color="auto" w:fill="auto"/>
            <w:vAlign w:val="center"/>
          </w:tcPr>
          <w:p w14:paraId="5E81C2CF" w14:textId="77777777" w:rsidR="00AC06A7" w:rsidRPr="007031C8" w:rsidRDefault="00AC06A7"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331B63E7" w14:textId="77777777" w:rsidR="00AC06A7" w:rsidRPr="007031C8" w:rsidRDefault="00AC06A7"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3CD4738E" w14:textId="77777777" w:rsidR="00AC06A7" w:rsidRPr="007031C8" w:rsidRDefault="00AC06A7"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D61D1DF" w14:textId="0E0BF1BD" w:rsidR="00AC06A7" w:rsidRPr="007031C8" w:rsidRDefault="00AC06A7" w:rsidP="00EB0761">
            <w:pPr>
              <w:pStyle w:val="TableData12"/>
            </w:pPr>
            <w:r w:rsidRPr="007031C8">
              <w:t>Nhấn nút thì cho</w:t>
            </w:r>
            <w:r w:rsidR="00CF1512" w:rsidRPr="007031C8">
              <w:t xml:space="preserve"> phép lưu thông tin cấu hình vào</w:t>
            </w:r>
            <w:r w:rsidRPr="007031C8">
              <w:t xml:space="preserve"> CSDL</w:t>
            </w:r>
            <w:r w:rsidR="00954FA3">
              <w:t xml:space="preserve"> (Mô tả chi tiết trong phần luồng nghiệp vụ dưới </w:t>
            </w:r>
            <w:hyperlink w:anchor="_Chỉnh_sửa_cài" w:history="1">
              <w:r w:rsidR="00954FA3" w:rsidRPr="00656D73">
                <w:rPr>
                  <w:rStyle w:val="Hyperlink"/>
                </w:rPr>
                <w:t>đây</w:t>
              </w:r>
            </w:hyperlink>
            <w:r w:rsidR="00954FA3">
              <w:t>)</w:t>
            </w:r>
          </w:p>
        </w:tc>
      </w:tr>
      <w:tr w:rsidR="00AC06A7" w:rsidRPr="007031C8" w14:paraId="0064B7D5" w14:textId="77777777" w:rsidTr="00FF4E99">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1D5025E" w14:textId="77777777" w:rsidR="00AC06A7" w:rsidRPr="007031C8" w:rsidRDefault="00AC06A7"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53C8A0B2" w14:textId="77777777" w:rsidR="00AC06A7" w:rsidRPr="007031C8" w:rsidRDefault="00AC06A7" w:rsidP="00EB0761">
            <w:pPr>
              <w:pStyle w:val="TableData12"/>
            </w:pPr>
            <w:r w:rsidRPr="007031C8">
              <w:t>Thoát</w:t>
            </w:r>
          </w:p>
        </w:tc>
        <w:tc>
          <w:tcPr>
            <w:tcW w:w="1689" w:type="dxa"/>
            <w:tcBorders>
              <w:top w:val="dotted" w:sz="4" w:space="0" w:color="000000"/>
              <w:left w:val="dotted" w:sz="4" w:space="0" w:color="000000"/>
              <w:bottom w:val="dotted" w:sz="4" w:space="0" w:color="000000"/>
            </w:tcBorders>
            <w:shd w:val="clear" w:color="auto" w:fill="auto"/>
            <w:vAlign w:val="center"/>
          </w:tcPr>
          <w:p w14:paraId="52C9B09E" w14:textId="77777777" w:rsidR="00AC06A7" w:rsidRPr="007031C8" w:rsidRDefault="00AC06A7"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1E898314" w14:textId="77777777" w:rsidR="00AC06A7" w:rsidRPr="007031C8" w:rsidRDefault="00AC06A7"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1C765C67" w14:textId="77777777" w:rsidR="00AC06A7" w:rsidRPr="007031C8" w:rsidRDefault="00AC06A7"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3C38F7F" w14:textId="77777777" w:rsidR="00AC06A7" w:rsidRPr="007031C8" w:rsidRDefault="00AC06A7" w:rsidP="00EB0761">
            <w:pPr>
              <w:pStyle w:val="TableData12"/>
            </w:pPr>
            <w:r w:rsidRPr="007031C8">
              <w:t>Thoát màn hình cấu hình, không thực hiện lưu thông tin đã nhập</w:t>
            </w:r>
          </w:p>
        </w:tc>
      </w:tr>
    </w:tbl>
    <w:p w14:paraId="6B2C0ECE" w14:textId="77777777" w:rsidR="00122AF2" w:rsidRPr="007031C8" w:rsidRDefault="00122AF2" w:rsidP="00EB0761">
      <w:pPr>
        <w:pStyle w:val="ListParagraph"/>
        <w:rPr>
          <w:rFonts w:ascii="Verdana" w:hAnsi="Verdana"/>
        </w:rPr>
      </w:pPr>
    </w:p>
    <w:p w14:paraId="0F30D518" w14:textId="3AAD3FB6" w:rsidR="000B126F" w:rsidRPr="007031C8" w:rsidRDefault="000B126F" w:rsidP="00EB0761">
      <w:pPr>
        <w:pStyle w:val="Heading4"/>
        <w:rPr>
          <w:rFonts w:ascii="Verdana" w:hAnsi="Verdana"/>
        </w:rPr>
      </w:pPr>
      <w:r w:rsidRPr="007031C8">
        <w:rPr>
          <w:rFonts w:ascii="Verdana" w:hAnsi="Verdana"/>
        </w:rPr>
        <w:lastRenderedPageBreak/>
        <w:t>Luồng nghiệp vụ</w:t>
      </w:r>
    </w:p>
    <w:p w14:paraId="76C4C35F" w14:textId="584495C0" w:rsidR="00604D70" w:rsidRPr="007031C8" w:rsidRDefault="00604D70" w:rsidP="00EB0761">
      <w:pPr>
        <w:pStyle w:val="Heading5"/>
        <w:rPr>
          <w:rFonts w:ascii="Verdana" w:hAnsi="Verdana"/>
        </w:rPr>
      </w:pPr>
      <w:r w:rsidRPr="007031C8">
        <w:rPr>
          <w:rFonts w:ascii="Verdana" w:hAnsi="Verdana"/>
        </w:rPr>
        <w:t>Hiển thị</w:t>
      </w:r>
      <w:r w:rsidR="00187728" w:rsidRPr="007031C8">
        <w:rPr>
          <w:rFonts w:ascii="Verdana" w:hAnsi="Verdana"/>
        </w:rPr>
        <w:t>, thêm mới</w:t>
      </w:r>
      <w:r w:rsidRPr="007031C8">
        <w:rPr>
          <w:rFonts w:ascii="Verdana" w:hAnsi="Verdana"/>
        </w:rPr>
        <w:t xml:space="preserve"> cài đặt cấu hình bot </w:t>
      </w:r>
    </w:p>
    <w:p w14:paraId="5F6BBFB3" w14:textId="599A2DFA" w:rsidR="000B126F" w:rsidRPr="007031C8" w:rsidRDefault="000B126F" w:rsidP="00EB0761">
      <w:pPr>
        <w:rPr>
          <w:rFonts w:ascii="Verdana" w:hAnsi="Verdana"/>
        </w:rPr>
      </w:pPr>
      <w:r w:rsidRPr="007031C8">
        <w:rPr>
          <w:rFonts w:ascii="Verdana" w:hAnsi="Verdana"/>
        </w:rPr>
        <w:t xml:space="preserve">Tại màn hình cập nhật thông tin domain chat, click vào tab Nhập thông tin, bổ sung vùng thông tin cấu hình chat </w:t>
      </w:r>
      <w:r w:rsidR="003F612E" w:rsidRPr="007031C8">
        <w:rPr>
          <w:rFonts w:ascii="Verdana" w:hAnsi="Verdana"/>
        </w:rPr>
        <w:t>bot.</w:t>
      </w:r>
    </w:p>
    <w:p w14:paraId="72DDD833" w14:textId="6EE3B716" w:rsidR="00187728" w:rsidRPr="007031C8" w:rsidRDefault="00187728" w:rsidP="00EB0761">
      <w:pPr>
        <w:pStyle w:val="ListParagraph"/>
        <w:numPr>
          <w:ilvl w:val="0"/>
          <w:numId w:val="17"/>
        </w:numPr>
        <w:rPr>
          <w:rFonts w:ascii="Verdana" w:hAnsi="Verdana"/>
        </w:rPr>
      </w:pPr>
      <w:r w:rsidRPr="007031C8">
        <w:rPr>
          <w:rFonts w:ascii="Verdana" w:hAnsi="Verdana"/>
        </w:rPr>
        <w:t>Hiển thị thông tin cấu hình bot:</w:t>
      </w:r>
    </w:p>
    <w:p w14:paraId="43FD6324" w14:textId="0DD32501" w:rsidR="00187728" w:rsidRPr="007031C8" w:rsidRDefault="00187728" w:rsidP="00EB0761">
      <w:pPr>
        <w:pStyle w:val="ListParagraph"/>
        <w:numPr>
          <w:ilvl w:val="0"/>
          <w:numId w:val="10"/>
        </w:numPr>
        <w:rPr>
          <w:rFonts w:ascii="Verdana" w:hAnsi="Verdana"/>
        </w:rPr>
      </w:pPr>
      <w:r w:rsidRPr="007031C8">
        <w:rPr>
          <w:rFonts w:ascii="Verdana" w:hAnsi="Verdana"/>
        </w:rPr>
        <w:t>Hiển thị thông tin cấu hình bot: ON/OFF. Dữ liệu được lấy</w:t>
      </w:r>
      <w:r w:rsidR="00E33446" w:rsidRPr="007031C8">
        <w:rPr>
          <w:rFonts w:ascii="Verdana" w:hAnsi="Verdana"/>
        </w:rPr>
        <w:t>, lưu và sửa</w:t>
      </w:r>
      <w:r w:rsidRPr="007031C8">
        <w:rPr>
          <w:rFonts w:ascii="Verdana" w:hAnsi="Verdana"/>
        </w:rPr>
        <w:t xml:space="preserve"> trong bảng DOMAIN.CHAT_BOT_ SUPPORT (ON= 1 ngược </w:t>
      </w:r>
      <w:r w:rsidR="009A30DF" w:rsidRPr="007031C8">
        <w:rPr>
          <w:rFonts w:ascii="Verdana" w:hAnsi="Verdana"/>
        </w:rPr>
        <w:t>lại</w:t>
      </w:r>
      <w:r w:rsidRPr="007031C8">
        <w:rPr>
          <w:rFonts w:ascii="Verdana" w:hAnsi="Verdana"/>
        </w:rPr>
        <w:t xml:space="preserve"> là OFF)</w:t>
      </w:r>
    </w:p>
    <w:p w14:paraId="7940AEC8" w14:textId="2300C95A" w:rsidR="009A30DF" w:rsidRPr="007031C8" w:rsidRDefault="009A30DF" w:rsidP="00EB0761">
      <w:pPr>
        <w:rPr>
          <w:rFonts w:ascii="Verdana" w:hAnsi="Verdana"/>
        </w:rPr>
      </w:pPr>
      <w:r w:rsidRPr="007031C8">
        <w:rPr>
          <w:rFonts w:ascii="Verdana" w:hAnsi="Verdana"/>
        </w:rPr>
        <w:t xml:space="preserve">Nếu thông tin cấu hình bot: </w:t>
      </w:r>
      <w:r w:rsidRPr="007031C8">
        <w:rPr>
          <w:rFonts w:ascii="Verdana" w:hAnsi="Verdana"/>
          <w:b/>
        </w:rPr>
        <w:t>ON hiển thị</w:t>
      </w:r>
      <w:r w:rsidRPr="007031C8">
        <w:rPr>
          <w:rFonts w:ascii="Verdana" w:hAnsi="Verdana"/>
        </w:rPr>
        <w:t>:</w:t>
      </w:r>
    </w:p>
    <w:p w14:paraId="7A58ABE8" w14:textId="160E0513" w:rsidR="00187728" w:rsidRPr="007031C8" w:rsidRDefault="00187728" w:rsidP="00EB0761">
      <w:pPr>
        <w:pStyle w:val="ListParagraph"/>
        <w:numPr>
          <w:ilvl w:val="0"/>
          <w:numId w:val="10"/>
        </w:numPr>
        <w:rPr>
          <w:rFonts w:ascii="Verdana" w:hAnsi="Verdana"/>
        </w:rPr>
      </w:pPr>
      <w:r w:rsidRPr="007031C8">
        <w:rPr>
          <w:rFonts w:ascii="Verdana" w:hAnsi="Verdana"/>
        </w:rPr>
        <w:t>Hiển thị loại bot cấu hình: VCA/VTCC. Dữ liệ</w:t>
      </w:r>
      <w:r w:rsidR="009F0110" w:rsidRPr="007031C8">
        <w:rPr>
          <w:rFonts w:ascii="Verdana" w:hAnsi="Verdana"/>
        </w:rPr>
        <w:t>u</w:t>
      </w:r>
      <w:r w:rsidRPr="007031C8">
        <w:rPr>
          <w:rFonts w:ascii="Verdana" w:hAnsi="Verdana"/>
        </w:rPr>
        <w:t xml:space="preserve"> được lấy</w:t>
      </w:r>
      <w:r w:rsidR="00864075" w:rsidRPr="007031C8">
        <w:rPr>
          <w:rFonts w:ascii="Verdana" w:hAnsi="Verdana"/>
        </w:rPr>
        <w:t>, chỉnh sửa và lưu</w:t>
      </w:r>
      <w:r w:rsidRPr="007031C8">
        <w:rPr>
          <w:rFonts w:ascii="Verdana" w:hAnsi="Verdana"/>
        </w:rPr>
        <w:t xml:space="preserve"> trong bảng DOMAIN.</w:t>
      </w:r>
      <w:r w:rsidR="000A14C3" w:rsidRPr="007031C8">
        <w:rPr>
          <w:rFonts w:ascii="Verdana" w:hAnsi="Verdana"/>
        </w:rPr>
        <w:t>SELECT_CHATBOT</w:t>
      </w:r>
    </w:p>
    <w:p w14:paraId="4C19E43D" w14:textId="538CF5EB" w:rsidR="00187728" w:rsidRPr="007031C8" w:rsidRDefault="00187728" w:rsidP="00EB0761">
      <w:pPr>
        <w:pStyle w:val="ListParagraph"/>
        <w:numPr>
          <w:ilvl w:val="0"/>
          <w:numId w:val="10"/>
        </w:numPr>
        <w:rPr>
          <w:rFonts w:ascii="Verdana" w:hAnsi="Verdana"/>
        </w:rPr>
      </w:pPr>
      <w:r w:rsidRPr="007031C8">
        <w:rPr>
          <w:rFonts w:ascii="Verdana" w:hAnsi="Verdana"/>
        </w:rPr>
        <w:t xml:space="preserve">Hiển thị </w:t>
      </w:r>
      <w:r w:rsidR="003F612E" w:rsidRPr="007031C8">
        <w:rPr>
          <w:rFonts w:ascii="Verdana" w:hAnsi="Verdana"/>
        </w:rPr>
        <w:t>tên bot. Dữ liệu được lấy</w:t>
      </w:r>
      <w:r w:rsidR="00864075" w:rsidRPr="007031C8">
        <w:rPr>
          <w:rFonts w:ascii="Verdana" w:hAnsi="Verdana"/>
        </w:rPr>
        <w:t>, chỉnh sửa và lưu</w:t>
      </w:r>
      <w:r w:rsidR="003F612E" w:rsidRPr="007031C8">
        <w:rPr>
          <w:rFonts w:ascii="Verdana" w:hAnsi="Verdana"/>
        </w:rPr>
        <w:t xml:space="preserve"> trong bảng DOMAIN.CHAT_NAME</w:t>
      </w:r>
    </w:p>
    <w:p w14:paraId="4AE22983" w14:textId="284EBC4F" w:rsidR="003F612E" w:rsidRPr="007031C8" w:rsidRDefault="003F612E" w:rsidP="00EB0761">
      <w:pPr>
        <w:pStyle w:val="ListParagraph"/>
        <w:numPr>
          <w:ilvl w:val="0"/>
          <w:numId w:val="10"/>
        </w:numPr>
        <w:rPr>
          <w:rFonts w:ascii="Verdana" w:hAnsi="Verdana"/>
        </w:rPr>
      </w:pPr>
      <w:r w:rsidRPr="007031C8">
        <w:rPr>
          <w:rFonts w:ascii="Verdana" w:hAnsi="Verdana"/>
        </w:rPr>
        <w:t>Hiển thị Bot Site Type: Dữ liệu được lấy</w:t>
      </w:r>
      <w:r w:rsidR="00864075" w:rsidRPr="007031C8">
        <w:rPr>
          <w:rFonts w:ascii="Verdana" w:hAnsi="Verdana"/>
        </w:rPr>
        <w:t>, chỉnh sửa và lưu</w:t>
      </w:r>
      <w:r w:rsidRPr="007031C8">
        <w:rPr>
          <w:rFonts w:ascii="Verdana" w:hAnsi="Verdana"/>
        </w:rPr>
        <w:t xml:space="preserve"> trong bảng DOMAIN. BOT_SITE_TYPE</w:t>
      </w:r>
    </w:p>
    <w:p w14:paraId="009D8C99" w14:textId="34F24757" w:rsidR="003F612E" w:rsidRPr="007031C8" w:rsidRDefault="003F612E" w:rsidP="00EB0761">
      <w:pPr>
        <w:pStyle w:val="ListParagraph"/>
        <w:numPr>
          <w:ilvl w:val="0"/>
          <w:numId w:val="10"/>
        </w:numPr>
        <w:rPr>
          <w:rFonts w:ascii="Verdana" w:hAnsi="Verdana"/>
        </w:rPr>
      </w:pPr>
      <w:r w:rsidRPr="007031C8">
        <w:rPr>
          <w:rFonts w:ascii="Verdana" w:hAnsi="Verdana"/>
        </w:rPr>
        <w:t>Hiển thị Bot Site ID: Dữ liệu được lấy</w:t>
      </w:r>
      <w:r w:rsidR="00864075" w:rsidRPr="007031C8">
        <w:rPr>
          <w:rFonts w:ascii="Verdana" w:hAnsi="Verdana"/>
        </w:rPr>
        <w:t>, chỉnh sửa và lưu</w:t>
      </w:r>
      <w:r w:rsidRPr="007031C8">
        <w:rPr>
          <w:rFonts w:ascii="Verdana" w:hAnsi="Verdana"/>
        </w:rPr>
        <w:t xml:space="preserve"> trong bảng DOMAIN. BOT_SITE_ID</w:t>
      </w:r>
    </w:p>
    <w:p w14:paraId="055A0CAE" w14:textId="7A2E47C5" w:rsidR="00864075" w:rsidRPr="007031C8" w:rsidRDefault="00E33446" w:rsidP="00E33446">
      <w:pPr>
        <w:rPr>
          <w:rFonts w:ascii="Verdana" w:hAnsi="Verdana"/>
        </w:rPr>
      </w:pPr>
      <w:r w:rsidRPr="007031C8">
        <w:rPr>
          <w:rFonts w:ascii="Verdana" w:hAnsi="Verdana"/>
        </w:rPr>
        <w:t>Ngược lại, nếu cấu hình bot</w:t>
      </w:r>
      <w:r w:rsidRPr="007031C8">
        <w:rPr>
          <w:rFonts w:ascii="Verdana" w:hAnsi="Verdana"/>
          <w:b/>
        </w:rPr>
        <w:t xml:space="preserve">: OFF </w:t>
      </w:r>
      <w:r w:rsidRPr="007031C8">
        <w:rPr>
          <w:rFonts w:ascii="Verdana" w:hAnsi="Verdana"/>
        </w:rPr>
        <w:t>không lấy, lưu và sửa các trường dữ liệu của loại bot cấu hình, tên bot, Bot Site Type và Bot Site Id.</w:t>
      </w:r>
    </w:p>
    <w:p w14:paraId="6B002BFE" w14:textId="0C564234" w:rsidR="003F612E" w:rsidRPr="007031C8" w:rsidRDefault="003F612E" w:rsidP="00EB0761">
      <w:pPr>
        <w:pStyle w:val="ListParagraph"/>
        <w:numPr>
          <w:ilvl w:val="0"/>
          <w:numId w:val="17"/>
        </w:numPr>
        <w:rPr>
          <w:rFonts w:ascii="Verdana" w:hAnsi="Verdana"/>
        </w:rPr>
      </w:pPr>
      <w:r w:rsidRPr="007031C8">
        <w:rPr>
          <w:rFonts w:ascii="Verdana" w:hAnsi="Verdana"/>
        </w:rPr>
        <w:t>Thêm mới cài đặt cấu hình bot</w:t>
      </w:r>
    </w:p>
    <w:p w14:paraId="68DA64D5" w14:textId="668A2127" w:rsidR="003F612E" w:rsidRPr="007031C8" w:rsidRDefault="003F612E" w:rsidP="00EB0761">
      <w:pPr>
        <w:pStyle w:val="ListParagraph"/>
        <w:rPr>
          <w:rFonts w:ascii="Verdana" w:hAnsi="Verdana"/>
        </w:rPr>
      </w:pPr>
      <w:r w:rsidRPr="007031C8">
        <w:rPr>
          <w:rFonts w:ascii="Verdana" w:hAnsi="Verdana"/>
          <w:noProof/>
          <w:snapToGrid/>
        </w:rPr>
        <w:drawing>
          <wp:inline distT="0" distB="0" distL="0" distR="0" wp14:anchorId="5C26C6D5" wp14:editId="395E84AC">
            <wp:extent cx="5600700" cy="1244600"/>
            <wp:effectExtent l="0" t="0" r="0" b="0"/>
            <wp:docPr id="1656711670" name="Picture 1" descr="A picture containing screenshot, tex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1670" name="Picture 1" descr="A picture containing screenshot, text, line,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00700" cy="1244600"/>
                    </a:xfrm>
                    <a:prstGeom prst="rect">
                      <a:avLst/>
                    </a:prstGeom>
                  </pic:spPr>
                </pic:pic>
              </a:graphicData>
            </a:graphic>
          </wp:inline>
        </w:drawing>
      </w:r>
    </w:p>
    <w:p w14:paraId="089D9817" w14:textId="6CBB6758" w:rsidR="003F612E" w:rsidRPr="007031C8" w:rsidRDefault="003F612E" w:rsidP="00EB0761">
      <w:pPr>
        <w:pStyle w:val="ListParagraph"/>
        <w:numPr>
          <w:ilvl w:val="0"/>
          <w:numId w:val="10"/>
        </w:numPr>
        <w:rPr>
          <w:rFonts w:ascii="Verdana" w:hAnsi="Verdana"/>
        </w:rPr>
      </w:pPr>
      <w:r w:rsidRPr="007031C8">
        <w:rPr>
          <w:rFonts w:ascii="Verdana" w:hAnsi="Verdana"/>
        </w:rPr>
        <w:t>Validate dữ liệu:</w:t>
      </w:r>
    </w:p>
    <w:p w14:paraId="43F0A936" w14:textId="0976D568" w:rsidR="009A30DF" w:rsidRPr="007031C8" w:rsidRDefault="003F612E" w:rsidP="00EB0761">
      <w:pPr>
        <w:pStyle w:val="NormalWeb"/>
        <w:rPr>
          <w:rFonts w:ascii="Verdana" w:hAnsi="Verdana"/>
        </w:rPr>
      </w:pPr>
      <w:r w:rsidRPr="007031C8">
        <w:rPr>
          <w:rFonts w:ascii="Verdana" w:hAnsi="Verdana"/>
        </w:rPr>
        <w:t>+</w:t>
      </w:r>
      <w:r w:rsidR="009A30DF" w:rsidRPr="007031C8">
        <w:rPr>
          <w:rFonts w:ascii="Verdana" w:hAnsi="Verdana"/>
        </w:rPr>
        <w:t xml:space="preserve"> Tên bot: không được để trống và có độ dài tối đa là </w:t>
      </w:r>
      <w:r w:rsidR="00262694" w:rsidRPr="007031C8">
        <w:rPr>
          <w:rFonts w:ascii="Verdana" w:hAnsi="Verdana"/>
        </w:rPr>
        <w:t>50</w:t>
      </w:r>
      <w:r w:rsidR="009A30DF" w:rsidRPr="007031C8">
        <w:rPr>
          <w:rFonts w:ascii="Verdana" w:hAnsi="Verdana"/>
        </w:rPr>
        <w:t xml:space="preserve"> ký tự:</w:t>
      </w:r>
    </w:p>
    <w:p w14:paraId="0298447A" w14:textId="5FD94FB2" w:rsidR="009A30DF" w:rsidRPr="007031C8" w:rsidRDefault="009A30DF" w:rsidP="00EB0761">
      <w:pPr>
        <w:pStyle w:val="NormalWeb"/>
        <w:rPr>
          <w:rFonts w:ascii="Verdana" w:hAnsi="Verdana"/>
        </w:rPr>
      </w:pPr>
      <w:r w:rsidRPr="007031C8">
        <w:rPr>
          <w:rFonts w:ascii="Verdana" w:hAnsi="Verdana"/>
        </w:rPr>
        <w:t>Nếu không nhập: Hiển thị thông báo “Trường bắt buộc phải nhập”</w:t>
      </w:r>
    </w:p>
    <w:p w14:paraId="019C7090" w14:textId="5EA28EFC" w:rsidR="003F612E" w:rsidRPr="007031C8" w:rsidRDefault="009A30DF" w:rsidP="00EB0761">
      <w:pPr>
        <w:pStyle w:val="ListParagraph"/>
        <w:rPr>
          <w:rFonts w:ascii="Verdana" w:hAnsi="Verdana"/>
        </w:rPr>
      </w:pPr>
      <w:r w:rsidRPr="007031C8">
        <w:rPr>
          <w:rFonts w:ascii="Verdana" w:hAnsi="Verdana"/>
        </w:rPr>
        <w:lastRenderedPageBreak/>
        <w:t xml:space="preserve">Nhập vượt quá </w:t>
      </w:r>
      <w:r w:rsidR="00262694" w:rsidRPr="007031C8">
        <w:rPr>
          <w:rFonts w:ascii="Verdana" w:hAnsi="Verdana"/>
        </w:rPr>
        <w:t>50</w:t>
      </w:r>
      <w:r w:rsidRPr="007031C8">
        <w:rPr>
          <w:rFonts w:ascii="Verdana" w:hAnsi="Verdana"/>
        </w:rPr>
        <w:t xml:space="preserve"> ký tự: Hiển thị thông báo “Không được nhập quá </w:t>
      </w:r>
      <w:r w:rsidR="00262694" w:rsidRPr="007031C8">
        <w:rPr>
          <w:rFonts w:ascii="Verdana" w:hAnsi="Verdana"/>
        </w:rPr>
        <w:t>50</w:t>
      </w:r>
      <w:r w:rsidRPr="007031C8">
        <w:rPr>
          <w:rFonts w:ascii="Verdana" w:hAnsi="Verdana"/>
        </w:rPr>
        <w:t xml:space="preserve"> ký tự”</w:t>
      </w:r>
    </w:p>
    <w:p w14:paraId="76525F4E" w14:textId="1577D97F" w:rsidR="009A30DF" w:rsidRPr="007031C8" w:rsidRDefault="009A30DF" w:rsidP="00EB0761">
      <w:pPr>
        <w:pStyle w:val="NormalWeb"/>
        <w:rPr>
          <w:rFonts w:ascii="Verdana" w:hAnsi="Verdana"/>
        </w:rPr>
      </w:pPr>
      <w:r w:rsidRPr="007031C8">
        <w:rPr>
          <w:rFonts w:ascii="Verdana" w:hAnsi="Verdana"/>
        </w:rPr>
        <w:t xml:space="preserve">+ Bot Site Type: không được để trống và có độ dài tối đa là </w:t>
      </w:r>
      <w:r w:rsidR="00262694" w:rsidRPr="007031C8">
        <w:rPr>
          <w:rFonts w:ascii="Verdana" w:hAnsi="Verdana"/>
        </w:rPr>
        <w:t>100</w:t>
      </w:r>
      <w:r w:rsidRPr="007031C8">
        <w:rPr>
          <w:rFonts w:ascii="Verdana" w:hAnsi="Verdana"/>
        </w:rPr>
        <w:t xml:space="preserve"> ký tự:</w:t>
      </w:r>
    </w:p>
    <w:p w14:paraId="511F3A22" w14:textId="2ED337B5" w:rsidR="009A30DF" w:rsidRPr="007031C8" w:rsidRDefault="009A30DF" w:rsidP="00EB0761">
      <w:pPr>
        <w:pStyle w:val="NormalWeb"/>
        <w:rPr>
          <w:rFonts w:ascii="Verdana" w:hAnsi="Verdana"/>
        </w:rPr>
      </w:pPr>
      <w:r w:rsidRPr="007031C8">
        <w:rPr>
          <w:rFonts w:ascii="Verdana" w:hAnsi="Verdana"/>
        </w:rPr>
        <w:t>Nếu không nhập: Hiển thị thông báo “Trường bắt buộc phải nhập”</w:t>
      </w:r>
    </w:p>
    <w:p w14:paraId="3605FB80" w14:textId="680791DF" w:rsidR="009A30DF" w:rsidRPr="007031C8" w:rsidRDefault="009A30DF" w:rsidP="00EB0761">
      <w:pPr>
        <w:pStyle w:val="ListParagraph"/>
        <w:rPr>
          <w:rFonts w:ascii="Verdana" w:hAnsi="Verdana"/>
        </w:rPr>
      </w:pPr>
      <w:r w:rsidRPr="007031C8">
        <w:rPr>
          <w:rFonts w:ascii="Verdana" w:hAnsi="Verdana"/>
        </w:rPr>
        <w:t xml:space="preserve">Nhập vượt quá </w:t>
      </w:r>
      <w:r w:rsidR="00262694" w:rsidRPr="007031C8">
        <w:rPr>
          <w:rFonts w:ascii="Verdana" w:hAnsi="Verdana"/>
        </w:rPr>
        <w:t>100</w:t>
      </w:r>
      <w:r w:rsidRPr="007031C8">
        <w:rPr>
          <w:rFonts w:ascii="Verdana" w:hAnsi="Verdana"/>
        </w:rPr>
        <w:t xml:space="preserve"> ký tự: Hiển thị thông báo “Không được nhập quá </w:t>
      </w:r>
      <w:r w:rsidR="00262694" w:rsidRPr="007031C8">
        <w:rPr>
          <w:rFonts w:ascii="Verdana" w:hAnsi="Verdana"/>
        </w:rPr>
        <w:t>100</w:t>
      </w:r>
      <w:r w:rsidRPr="007031C8">
        <w:rPr>
          <w:rFonts w:ascii="Verdana" w:hAnsi="Verdana"/>
        </w:rPr>
        <w:t xml:space="preserve"> ký tự”</w:t>
      </w:r>
    </w:p>
    <w:p w14:paraId="0B28BFDC" w14:textId="4FA377F0" w:rsidR="009A30DF" w:rsidRPr="007031C8" w:rsidRDefault="009A30DF" w:rsidP="00EB0761">
      <w:pPr>
        <w:pStyle w:val="NormalWeb"/>
        <w:rPr>
          <w:rFonts w:ascii="Verdana" w:hAnsi="Verdana"/>
        </w:rPr>
      </w:pPr>
      <w:r w:rsidRPr="007031C8">
        <w:rPr>
          <w:rFonts w:ascii="Verdana" w:hAnsi="Verdana"/>
        </w:rPr>
        <w:t xml:space="preserve">+ Bot Site ID: không được để trống và có độ dài tối đa là </w:t>
      </w:r>
      <w:r w:rsidR="00262694" w:rsidRPr="007031C8">
        <w:rPr>
          <w:rFonts w:ascii="Verdana" w:hAnsi="Verdana"/>
        </w:rPr>
        <w:t>100</w:t>
      </w:r>
      <w:r w:rsidRPr="007031C8">
        <w:rPr>
          <w:rFonts w:ascii="Verdana" w:hAnsi="Verdana"/>
        </w:rPr>
        <w:t xml:space="preserve"> ký tự:</w:t>
      </w:r>
    </w:p>
    <w:p w14:paraId="35550602" w14:textId="780CDEA3" w:rsidR="009A30DF" w:rsidRPr="007031C8" w:rsidRDefault="009A30DF" w:rsidP="00EB0761">
      <w:pPr>
        <w:pStyle w:val="NormalWeb"/>
        <w:rPr>
          <w:rFonts w:ascii="Verdana" w:hAnsi="Verdana"/>
        </w:rPr>
      </w:pPr>
      <w:r w:rsidRPr="007031C8">
        <w:rPr>
          <w:rFonts w:ascii="Verdana" w:hAnsi="Verdana"/>
        </w:rPr>
        <w:t>Nếu không nhập: Hiển thị thông báo “Trường bắt buộc phải nhập”</w:t>
      </w:r>
    </w:p>
    <w:p w14:paraId="6C4AC306" w14:textId="377136AB" w:rsidR="009A30DF" w:rsidRPr="007031C8" w:rsidRDefault="009A30DF" w:rsidP="00EB0761">
      <w:pPr>
        <w:pStyle w:val="ListParagraph"/>
        <w:rPr>
          <w:rFonts w:ascii="Verdana" w:hAnsi="Verdana"/>
        </w:rPr>
      </w:pPr>
      <w:r w:rsidRPr="007031C8">
        <w:rPr>
          <w:rFonts w:ascii="Verdana" w:hAnsi="Verdana"/>
        </w:rPr>
        <w:t xml:space="preserve">Nhập vượt quá </w:t>
      </w:r>
      <w:r w:rsidR="00262694" w:rsidRPr="007031C8">
        <w:rPr>
          <w:rFonts w:ascii="Verdana" w:hAnsi="Verdana"/>
        </w:rPr>
        <w:t>100</w:t>
      </w:r>
      <w:r w:rsidRPr="007031C8">
        <w:rPr>
          <w:rFonts w:ascii="Verdana" w:hAnsi="Verdana"/>
        </w:rPr>
        <w:t xml:space="preserve"> ký tự: Hiển thị thông báo “Không được nhập quá </w:t>
      </w:r>
      <w:r w:rsidR="00262694" w:rsidRPr="007031C8">
        <w:rPr>
          <w:rFonts w:ascii="Verdana" w:hAnsi="Verdana"/>
        </w:rPr>
        <w:t>100</w:t>
      </w:r>
      <w:r w:rsidRPr="007031C8">
        <w:rPr>
          <w:rFonts w:ascii="Verdana" w:hAnsi="Verdana"/>
        </w:rPr>
        <w:t xml:space="preserve"> ký tự”</w:t>
      </w:r>
    </w:p>
    <w:p w14:paraId="30BB4245" w14:textId="2E9802EC" w:rsidR="009A30DF" w:rsidRPr="007031C8" w:rsidRDefault="009A30DF" w:rsidP="00EB0761">
      <w:pPr>
        <w:pStyle w:val="ListParagraph"/>
        <w:numPr>
          <w:ilvl w:val="0"/>
          <w:numId w:val="11"/>
        </w:numPr>
        <w:rPr>
          <w:rFonts w:ascii="Verdana" w:hAnsi="Verdana"/>
        </w:rPr>
      </w:pPr>
      <w:r w:rsidRPr="007031C8">
        <w:rPr>
          <w:rFonts w:ascii="Verdana" w:hAnsi="Verdana"/>
        </w:rPr>
        <w:t>Thêm mới cài đặt cấu hình bot:</w:t>
      </w:r>
    </w:p>
    <w:p w14:paraId="0FF57CE1" w14:textId="63EE9A7E" w:rsidR="009A30DF" w:rsidRPr="007031C8" w:rsidRDefault="009A30DF" w:rsidP="00EB0761">
      <w:pPr>
        <w:pStyle w:val="ListParagraph"/>
        <w:rPr>
          <w:rFonts w:ascii="Verdana" w:hAnsi="Verdana"/>
        </w:rPr>
      </w:pPr>
      <w:r w:rsidRPr="007031C8">
        <w:rPr>
          <w:rFonts w:ascii="Verdana" w:hAnsi="Verdana"/>
        </w:rPr>
        <w:t>Lưu thông tin dữ liệu cài đặt vào bảng DOMAIN bao gồm các thông tin:</w:t>
      </w:r>
    </w:p>
    <w:p w14:paraId="6CC45B93" w14:textId="12A671B9" w:rsidR="00996788" w:rsidRPr="007031C8" w:rsidRDefault="000B126F" w:rsidP="00EB0761">
      <w:pPr>
        <w:pStyle w:val="NormalWeb"/>
        <w:numPr>
          <w:ilvl w:val="1"/>
          <w:numId w:val="14"/>
        </w:numPr>
        <w:rPr>
          <w:rFonts w:ascii="Verdana" w:hAnsi="Verdana"/>
        </w:rPr>
      </w:pPr>
      <w:r w:rsidRPr="007031C8">
        <w:rPr>
          <w:rFonts w:ascii="Verdana" w:hAnsi="Verdana"/>
        </w:rPr>
        <w:t>DOMAIN.</w:t>
      </w:r>
      <w:r w:rsidR="00996788" w:rsidRPr="007031C8">
        <w:rPr>
          <w:rFonts w:ascii="Verdana" w:hAnsi="Verdana"/>
        </w:rPr>
        <w:t>ID = Tự tăng = Next_sq;</w:t>
      </w:r>
    </w:p>
    <w:p w14:paraId="5CB07002" w14:textId="56270758" w:rsidR="00996788" w:rsidRPr="007031C8" w:rsidRDefault="00996788" w:rsidP="00EB0761">
      <w:pPr>
        <w:pStyle w:val="NormalWeb"/>
        <w:numPr>
          <w:ilvl w:val="1"/>
          <w:numId w:val="14"/>
        </w:numPr>
        <w:rPr>
          <w:rFonts w:ascii="Verdana" w:hAnsi="Verdana"/>
          <w:color w:val="000000"/>
        </w:rPr>
      </w:pPr>
      <w:r w:rsidRPr="007031C8">
        <w:rPr>
          <w:rFonts w:ascii="Verdana" w:hAnsi="Verdana"/>
        </w:rPr>
        <w:t>DOMAIN.</w:t>
      </w:r>
      <w:r w:rsidR="000A14C3" w:rsidRPr="007031C8">
        <w:rPr>
          <w:rFonts w:ascii="Verdana" w:hAnsi="Verdana"/>
        </w:rPr>
        <w:t>SELECT_CHATBOT</w:t>
      </w:r>
      <w:r w:rsidRPr="007031C8">
        <w:rPr>
          <w:rFonts w:ascii="Verdana" w:hAnsi="Verdana"/>
        </w:rPr>
        <w:t xml:space="preserve"> = </w:t>
      </w:r>
      <w:r w:rsidRPr="007031C8">
        <w:rPr>
          <w:rFonts w:ascii="Verdana" w:hAnsi="Verdana"/>
          <w:color w:val="000000"/>
        </w:rPr>
        <w:t>cbxChatbotType.value;</w:t>
      </w:r>
    </w:p>
    <w:p w14:paraId="4762D0AE" w14:textId="5473C8DA" w:rsidR="00996788" w:rsidRPr="007031C8" w:rsidRDefault="00996788" w:rsidP="00EB0761">
      <w:pPr>
        <w:pStyle w:val="NormalWeb"/>
        <w:numPr>
          <w:ilvl w:val="1"/>
          <w:numId w:val="14"/>
        </w:numPr>
        <w:rPr>
          <w:rFonts w:ascii="Verdana" w:hAnsi="Verdana"/>
          <w:color w:val="000000"/>
        </w:rPr>
      </w:pPr>
      <w:r w:rsidRPr="007031C8">
        <w:rPr>
          <w:rFonts w:ascii="Verdana" w:hAnsi="Verdana"/>
        </w:rPr>
        <w:t>DOMAIN.CHAT_NAME = txtChatName.value;</w:t>
      </w:r>
    </w:p>
    <w:p w14:paraId="5215169C" w14:textId="3957838C" w:rsidR="008E6FDA" w:rsidRPr="007031C8" w:rsidRDefault="008E6FDA" w:rsidP="00EB0761">
      <w:pPr>
        <w:pStyle w:val="NormalWeb"/>
        <w:numPr>
          <w:ilvl w:val="1"/>
          <w:numId w:val="14"/>
        </w:numPr>
        <w:rPr>
          <w:rFonts w:ascii="Verdana" w:hAnsi="Verdana"/>
          <w:color w:val="000000"/>
        </w:rPr>
      </w:pPr>
      <w:r w:rsidRPr="007031C8">
        <w:rPr>
          <w:rFonts w:ascii="Verdana" w:hAnsi="Verdana"/>
        </w:rPr>
        <w:t>DOMAIN. BOT_SITE_TYPE = txtBotSiteType.value;</w:t>
      </w:r>
    </w:p>
    <w:p w14:paraId="5AE63D3B" w14:textId="2D9EFD49" w:rsidR="008E6FDA" w:rsidRPr="007031C8" w:rsidRDefault="008E6FDA" w:rsidP="00EB0761">
      <w:pPr>
        <w:pStyle w:val="NormalWeb"/>
        <w:numPr>
          <w:ilvl w:val="1"/>
          <w:numId w:val="14"/>
        </w:numPr>
        <w:rPr>
          <w:rFonts w:ascii="Verdana" w:hAnsi="Verdana"/>
          <w:color w:val="000000"/>
        </w:rPr>
      </w:pPr>
      <w:r w:rsidRPr="007031C8">
        <w:rPr>
          <w:rFonts w:ascii="Verdana" w:hAnsi="Verdana"/>
        </w:rPr>
        <w:t>DOMAIN. BOT_SITE_ID = txtBotSiteId.value;</w:t>
      </w:r>
    </w:p>
    <w:p w14:paraId="6E6FF814" w14:textId="5E3C6A55" w:rsidR="008E6FDA" w:rsidRPr="007031C8" w:rsidRDefault="008E6FDA" w:rsidP="00EB0761">
      <w:pPr>
        <w:pStyle w:val="NormalWeb"/>
        <w:numPr>
          <w:ilvl w:val="1"/>
          <w:numId w:val="14"/>
        </w:numPr>
        <w:rPr>
          <w:rFonts w:ascii="Verdana" w:hAnsi="Verdana"/>
          <w:color w:val="000000"/>
        </w:rPr>
      </w:pPr>
      <w:r w:rsidRPr="007031C8">
        <w:rPr>
          <w:rFonts w:ascii="Verdana" w:hAnsi="Verdana"/>
        </w:rPr>
        <w:t xml:space="preserve">DOMAIN. CREATED_BY = </w:t>
      </w:r>
      <w:r w:rsidR="00A65C15" w:rsidRPr="007031C8">
        <w:rPr>
          <w:rFonts w:ascii="Verdana" w:hAnsi="Verdana"/>
        </w:rPr>
        <w:t>username</w:t>
      </w:r>
      <w:r w:rsidRPr="007031C8">
        <w:rPr>
          <w:rFonts w:ascii="Verdana" w:hAnsi="Verdana"/>
        </w:rPr>
        <w:t xml:space="preserve"> của người thêm mới bản ghi;</w:t>
      </w:r>
    </w:p>
    <w:p w14:paraId="0BE29230" w14:textId="7020563A" w:rsidR="000B126F" w:rsidRPr="007031C8" w:rsidRDefault="008E6FDA" w:rsidP="00EB0761">
      <w:pPr>
        <w:pStyle w:val="NormalWeb"/>
        <w:numPr>
          <w:ilvl w:val="1"/>
          <w:numId w:val="14"/>
        </w:numPr>
        <w:rPr>
          <w:rFonts w:ascii="Verdana" w:hAnsi="Verdana"/>
          <w:color w:val="000000"/>
        </w:rPr>
      </w:pPr>
      <w:r w:rsidRPr="007031C8">
        <w:rPr>
          <w:rFonts w:ascii="Verdana" w:hAnsi="Verdana"/>
        </w:rPr>
        <w:t xml:space="preserve">DOMAIN. CREATED_AT = </w:t>
      </w:r>
      <w:r w:rsidRPr="007031C8">
        <w:rPr>
          <w:rFonts w:ascii="Verdana" w:hAnsi="Verdana"/>
          <w:color w:val="000000"/>
        </w:rPr>
        <w:t>Now();</w:t>
      </w:r>
    </w:p>
    <w:p w14:paraId="44EDE624" w14:textId="01DCC83C" w:rsidR="00604D70" w:rsidRPr="007031C8" w:rsidRDefault="00604D70" w:rsidP="00EB0761">
      <w:pPr>
        <w:pStyle w:val="Heading5"/>
        <w:rPr>
          <w:rFonts w:ascii="Verdana" w:hAnsi="Verdana"/>
        </w:rPr>
      </w:pPr>
      <w:bookmarkStart w:id="62" w:name="_Chỉnh_sửa_cài"/>
      <w:bookmarkEnd w:id="62"/>
      <w:r w:rsidRPr="007031C8">
        <w:rPr>
          <w:rFonts w:ascii="Verdana" w:hAnsi="Verdana"/>
        </w:rPr>
        <w:t xml:space="preserve">Chỉnh sửa cài đặt cấu hình bot </w:t>
      </w:r>
    </w:p>
    <w:p w14:paraId="2F44528D" w14:textId="330D1A35" w:rsidR="00604D70" w:rsidRPr="007031C8" w:rsidRDefault="008E6FDA" w:rsidP="00EB0761">
      <w:pPr>
        <w:rPr>
          <w:rFonts w:ascii="Verdana" w:hAnsi="Verdana"/>
        </w:rPr>
      </w:pPr>
      <w:r w:rsidRPr="007031C8">
        <w:rPr>
          <w:rFonts w:ascii="Verdana" w:hAnsi="Verdana"/>
          <w:noProof/>
        </w:rPr>
        <w:lastRenderedPageBreak/>
        <w:drawing>
          <wp:inline distT="0" distB="0" distL="0" distR="0" wp14:anchorId="18B33980" wp14:editId="6E5E61F7">
            <wp:extent cx="5600700" cy="1244600"/>
            <wp:effectExtent l="0" t="0" r="0" b="0"/>
            <wp:docPr id="440358733" name="Picture 2" descr="A picture containing screenshot, lin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8733" name="Picture 2" descr="A picture containing screenshot, line, text,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00700" cy="1244600"/>
                    </a:xfrm>
                    <a:prstGeom prst="rect">
                      <a:avLst/>
                    </a:prstGeom>
                  </pic:spPr>
                </pic:pic>
              </a:graphicData>
            </a:graphic>
          </wp:inline>
        </w:drawing>
      </w:r>
    </w:p>
    <w:p w14:paraId="19157595" w14:textId="377D9692" w:rsidR="008E6FDA" w:rsidRPr="007031C8" w:rsidRDefault="008E6FDA" w:rsidP="00EB0761">
      <w:pPr>
        <w:rPr>
          <w:rFonts w:ascii="Verdana" w:hAnsi="Verdana"/>
        </w:rPr>
      </w:pPr>
      <w:r w:rsidRPr="007031C8">
        <w:rPr>
          <w:rFonts w:ascii="Verdana" w:hAnsi="Verdana"/>
        </w:rPr>
        <w:t>Tại màn hình cập nhật thông tin domain chat, click vào tab Nhập thông tin, bổ sung vùng thông tin cấu hình chat bot.</w:t>
      </w:r>
    </w:p>
    <w:p w14:paraId="4EFDC139" w14:textId="03A2E72D" w:rsidR="008E6FDA" w:rsidRPr="007031C8" w:rsidRDefault="008E6FDA" w:rsidP="00EB0761">
      <w:pPr>
        <w:pStyle w:val="ListParagraph"/>
        <w:numPr>
          <w:ilvl w:val="0"/>
          <w:numId w:val="11"/>
        </w:numPr>
        <w:rPr>
          <w:rFonts w:ascii="Verdana" w:hAnsi="Verdana"/>
        </w:rPr>
      </w:pPr>
      <w:r w:rsidRPr="007031C8">
        <w:rPr>
          <w:rFonts w:ascii="Verdana" w:hAnsi="Verdana"/>
        </w:rPr>
        <w:t>Validate dữ liệu:</w:t>
      </w:r>
    </w:p>
    <w:p w14:paraId="112E9626" w14:textId="03DB9F43" w:rsidR="008E6FDA" w:rsidRPr="007031C8" w:rsidRDefault="008E6FDA" w:rsidP="00EB0761">
      <w:pPr>
        <w:pStyle w:val="NormalWeb"/>
        <w:rPr>
          <w:rFonts w:ascii="Verdana" w:hAnsi="Verdana"/>
        </w:rPr>
      </w:pPr>
      <w:r w:rsidRPr="007031C8">
        <w:rPr>
          <w:rFonts w:ascii="Verdana" w:hAnsi="Verdana"/>
        </w:rPr>
        <w:t xml:space="preserve">+ Tên bot: không được để trống và có độ dài tối đa là </w:t>
      </w:r>
      <w:r w:rsidR="00A65C15" w:rsidRPr="007031C8">
        <w:rPr>
          <w:rFonts w:ascii="Verdana" w:hAnsi="Verdana"/>
        </w:rPr>
        <w:t>50</w:t>
      </w:r>
      <w:r w:rsidRPr="007031C8">
        <w:rPr>
          <w:rFonts w:ascii="Verdana" w:hAnsi="Verdana"/>
        </w:rPr>
        <w:t xml:space="preserve"> ký tự:</w:t>
      </w:r>
    </w:p>
    <w:p w14:paraId="4342EBD3" w14:textId="2FAED485" w:rsidR="008E6FDA" w:rsidRPr="007031C8" w:rsidRDefault="008E6FDA" w:rsidP="00EB0761">
      <w:pPr>
        <w:pStyle w:val="NormalWeb"/>
        <w:numPr>
          <w:ilvl w:val="1"/>
          <w:numId w:val="11"/>
        </w:numPr>
        <w:rPr>
          <w:rFonts w:ascii="Verdana" w:hAnsi="Verdana"/>
        </w:rPr>
      </w:pPr>
      <w:r w:rsidRPr="007031C8">
        <w:rPr>
          <w:rFonts w:ascii="Verdana" w:hAnsi="Verdana"/>
        </w:rPr>
        <w:t>Nếu không nhập: Hiển thị thông báo “Trường bắt buộc phải nhập”</w:t>
      </w:r>
    </w:p>
    <w:p w14:paraId="795DC415" w14:textId="5E6BACA3" w:rsidR="008E6FDA" w:rsidRPr="007031C8" w:rsidRDefault="008E6FDA" w:rsidP="00EB0761">
      <w:pPr>
        <w:pStyle w:val="ListParagraph"/>
        <w:numPr>
          <w:ilvl w:val="1"/>
          <w:numId w:val="11"/>
        </w:numPr>
        <w:rPr>
          <w:rFonts w:ascii="Verdana" w:hAnsi="Verdana"/>
        </w:rPr>
      </w:pPr>
      <w:r w:rsidRPr="007031C8">
        <w:rPr>
          <w:rFonts w:ascii="Verdana" w:hAnsi="Verdana"/>
        </w:rPr>
        <w:t xml:space="preserve">Nhập vượt quá </w:t>
      </w:r>
      <w:r w:rsidR="00A65C15" w:rsidRPr="007031C8">
        <w:rPr>
          <w:rFonts w:ascii="Verdana" w:hAnsi="Verdana"/>
        </w:rPr>
        <w:t>50</w:t>
      </w:r>
      <w:r w:rsidRPr="007031C8">
        <w:rPr>
          <w:rFonts w:ascii="Verdana" w:hAnsi="Verdana"/>
        </w:rPr>
        <w:t xml:space="preserve"> ký tự: Hiển thị thông báo “Không được nhập quá </w:t>
      </w:r>
      <w:r w:rsidR="00A65C15" w:rsidRPr="007031C8">
        <w:rPr>
          <w:rFonts w:ascii="Verdana" w:hAnsi="Verdana"/>
        </w:rPr>
        <w:t>50</w:t>
      </w:r>
      <w:r w:rsidRPr="007031C8">
        <w:rPr>
          <w:rFonts w:ascii="Verdana" w:hAnsi="Verdana"/>
        </w:rPr>
        <w:t xml:space="preserve"> ký tự”</w:t>
      </w:r>
    </w:p>
    <w:p w14:paraId="1D384FF1" w14:textId="71DA01CE" w:rsidR="008E6FDA" w:rsidRPr="007031C8" w:rsidRDefault="008E6FDA" w:rsidP="00EB0761">
      <w:pPr>
        <w:pStyle w:val="NormalWeb"/>
        <w:rPr>
          <w:rFonts w:ascii="Verdana" w:hAnsi="Verdana"/>
        </w:rPr>
      </w:pPr>
      <w:r w:rsidRPr="007031C8">
        <w:rPr>
          <w:rFonts w:ascii="Verdana" w:hAnsi="Verdana"/>
        </w:rPr>
        <w:t xml:space="preserve">+ Bot Site Type: không được để trống và có độ dài tối đa là </w:t>
      </w:r>
      <w:r w:rsidR="00A65C15" w:rsidRPr="007031C8">
        <w:rPr>
          <w:rFonts w:ascii="Verdana" w:hAnsi="Verdana"/>
        </w:rPr>
        <w:t>100</w:t>
      </w:r>
      <w:r w:rsidRPr="007031C8">
        <w:rPr>
          <w:rFonts w:ascii="Verdana" w:hAnsi="Verdana"/>
        </w:rPr>
        <w:t xml:space="preserve"> ký tự:</w:t>
      </w:r>
    </w:p>
    <w:p w14:paraId="145FA333" w14:textId="611BBFA4" w:rsidR="008E6FDA" w:rsidRPr="007031C8" w:rsidRDefault="008E6FDA" w:rsidP="00EB0761">
      <w:pPr>
        <w:pStyle w:val="NormalWeb"/>
        <w:numPr>
          <w:ilvl w:val="1"/>
          <w:numId w:val="11"/>
        </w:numPr>
        <w:rPr>
          <w:rFonts w:ascii="Verdana" w:hAnsi="Verdana"/>
        </w:rPr>
      </w:pPr>
      <w:r w:rsidRPr="007031C8">
        <w:rPr>
          <w:rFonts w:ascii="Verdana" w:hAnsi="Verdana"/>
        </w:rPr>
        <w:t>Nếu không nhập: Hiển thị thông báo “Trường bắt buộc phải nhập”</w:t>
      </w:r>
    </w:p>
    <w:p w14:paraId="34049C6B" w14:textId="2C7DD079" w:rsidR="008E6FDA" w:rsidRPr="007031C8" w:rsidRDefault="008E6FDA" w:rsidP="00EB0761">
      <w:pPr>
        <w:pStyle w:val="ListParagraph"/>
        <w:numPr>
          <w:ilvl w:val="1"/>
          <w:numId w:val="11"/>
        </w:numPr>
        <w:rPr>
          <w:rFonts w:ascii="Verdana" w:hAnsi="Verdana"/>
        </w:rPr>
      </w:pPr>
      <w:r w:rsidRPr="007031C8">
        <w:rPr>
          <w:rFonts w:ascii="Verdana" w:hAnsi="Verdana"/>
        </w:rPr>
        <w:t xml:space="preserve">Nhập vượt quá </w:t>
      </w:r>
      <w:r w:rsidR="00A65C15" w:rsidRPr="007031C8">
        <w:rPr>
          <w:rFonts w:ascii="Verdana" w:hAnsi="Verdana"/>
        </w:rPr>
        <w:t>100</w:t>
      </w:r>
      <w:r w:rsidRPr="007031C8">
        <w:rPr>
          <w:rFonts w:ascii="Verdana" w:hAnsi="Verdana"/>
        </w:rPr>
        <w:t xml:space="preserve"> ký tự: Hiển thị thông báo “Không được nhập quá </w:t>
      </w:r>
      <w:r w:rsidR="00A65C15" w:rsidRPr="007031C8">
        <w:rPr>
          <w:rFonts w:ascii="Verdana" w:hAnsi="Verdana"/>
        </w:rPr>
        <w:t>100</w:t>
      </w:r>
      <w:r w:rsidRPr="007031C8">
        <w:rPr>
          <w:rFonts w:ascii="Verdana" w:hAnsi="Verdana"/>
        </w:rPr>
        <w:t xml:space="preserve"> ký tự”</w:t>
      </w:r>
    </w:p>
    <w:p w14:paraId="2FF173E3" w14:textId="256A23CA" w:rsidR="008E6FDA" w:rsidRPr="007031C8" w:rsidRDefault="008E6FDA" w:rsidP="00EB0761">
      <w:pPr>
        <w:pStyle w:val="NormalWeb"/>
        <w:rPr>
          <w:rFonts w:ascii="Verdana" w:hAnsi="Verdana"/>
        </w:rPr>
      </w:pPr>
      <w:r w:rsidRPr="007031C8">
        <w:rPr>
          <w:rFonts w:ascii="Verdana" w:hAnsi="Verdana"/>
        </w:rPr>
        <w:t xml:space="preserve">+ Bot Site ID: không được để trống và có độ dài tối đa là </w:t>
      </w:r>
      <w:r w:rsidR="00A65C15" w:rsidRPr="007031C8">
        <w:rPr>
          <w:rFonts w:ascii="Verdana" w:hAnsi="Verdana"/>
        </w:rPr>
        <w:t>100</w:t>
      </w:r>
      <w:r w:rsidRPr="007031C8">
        <w:rPr>
          <w:rFonts w:ascii="Verdana" w:hAnsi="Verdana"/>
        </w:rPr>
        <w:t xml:space="preserve"> ký tự:</w:t>
      </w:r>
    </w:p>
    <w:p w14:paraId="5CF79C16" w14:textId="0093E1CE" w:rsidR="008E6FDA" w:rsidRPr="007031C8" w:rsidRDefault="008E6FDA" w:rsidP="00EB0761">
      <w:pPr>
        <w:pStyle w:val="NormalWeb"/>
        <w:numPr>
          <w:ilvl w:val="1"/>
          <w:numId w:val="11"/>
        </w:numPr>
        <w:rPr>
          <w:rFonts w:ascii="Verdana" w:hAnsi="Verdana"/>
        </w:rPr>
      </w:pPr>
      <w:r w:rsidRPr="007031C8">
        <w:rPr>
          <w:rFonts w:ascii="Verdana" w:hAnsi="Verdana"/>
        </w:rPr>
        <w:t>Nếu không nhập: Hiển thị thông báo “Trường bắt buộc phải nhập”</w:t>
      </w:r>
    </w:p>
    <w:p w14:paraId="141A841F" w14:textId="7B0C59E6" w:rsidR="008E6FDA" w:rsidRPr="007031C8" w:rsidRDefault="008E6FDA" w:rsidP="00EB0761">
      <w:pPr>
        <w:pStyle w:val="ListParagraph"/>
        <w:numPr>
          <w:ilvl w:val="1"/>
          <w:numId w:val="11"/>
        </w:numPr>
        <w:rPr>
          <w:rFonts w:ascii="Verdana" w:hAnsi="Verdana"/>
        </w:rPr>
      </w:pPr>
      <w:r w:rsidRPr="007031C8">
        <w:rPr>
          <w:rFonts w:ascii="Verdana" w:hAnsi="Verdana"/>
        </w:rPr>
        <w:t xml:space="preserve">Nhập vượt quá </w:t>
      </w:r>
      <w:r w:rsidR="00A65C15" w:rsidRPr="007031C8">
        <w:rPr>
          <w:rFonts w:ascii="Verdana" w:hAnsi="Verdana"/>
        </w:rPr>
        <w:t>100</w:t>
      </w:r>
      <w:r w:rsidRPr="007031C8">
        <w:rPr>
          <w:rFonts w:ascii="Verdana" w:hAnsi="Verdana"/>
        </w:rPr>
        <w:t xml:space="preserve"> ký tự: Hiển thị thông báo “Không được nhập quá </w:t>
      </w:r>
      <w:r w:rsidR="00A65C15" w:rsidRPr="007031C8">
        <w:rPr>
          <w:rFonts w:ascii="Verdana" w:hAnsi="Verdana"/>
        </w:rPr>
        <w:t>100</w:t>
      </w:r>
      <w:r w:rsidRPr="007031C8">
        <w:rPr>
          <w:rFonts w:ascii="Verdana" w:hAnsi="Verdana"/>
        </w:rPr>
        <w:t xml:space="preserve"> ký tự”</w:t>
      </w:r>
    </w:p>
    <w:p w14:paraId="49A6416A" w14:textId="2EC9999D" w:rsidR="008E6FDA" w:rsidRPr="007031C8" w:rsidRDefault="008E6FDA" w:rsidP="00EB0761">
      <w:pPr>
        <w:pStyle w:val="ListParagraph"/>
        <w:numPr>
          <w:ilvl w:val="0"/>
          <w:numId w:val="11"/>
        </w:numPr>
        <w:rPr>
          <w:rFonts w:ascii="Verdana" w:hAnsi="Verdana"/>
        </w:rPr>
      </w:pPr>
      <w:r w:rsidRPr="007031C8">
        <w:rPr>
          <w:rFonts w:ascii="Verdana" w:hAnsi="Verdana"/>
        </w:rPr>
        <w:t>Cập nhật cài đặt cấu hình bot:</w:t>
      </w:r>
    </w:p>
    <w:p w14:paraId="0A284FD6" w14:textId="14332C77" w:rsidR="008E6FDA" w:rsidRPr="007031C8" w:rsidRDefault="008E6FDA" w:rsidP="00EB0761">
      <w:pPr>
        <w:pStyle w:val="ListParagraph"/>
        <w:rPr>
          <w:rFonts w:ascii="Verdana" w:hAnsi="Verdana"/>
        </w:rPr>
      </w:pPr>
      <w:r w:rsidRPr="007031C8">
        <w:rPr>
          <w:rFonts w:ascii="Verdana" w:hAnsi="Verdana"/>
        </w:rPr>
        <w:t>Cập nhật thông tin dữ liệu cài đặt vào bảng DOMAIN bao gồm các thông tin:</w:t>
      </w:r>
    </w:p>
    <w:p w14:paraId="4AF1E0A3" w14:textId="50875B43" w:rsidR="008E6FDA" w:rsidRPr="007031C8" w:rsidRDefault="008E6FDA" w:rsidP="00EB0761">
      <w:pPr>
        <w:pStyle w:val="NormalWeb"/>
        <w:numPr>
          <w:ilvl w:val="1"/>
          <w:numId w:val="14"/>
        </w:numPr>
        <w:rPr>
          <w:rFonts w:ascii="Verdana" w:hAnsi="Verdana"/>
          <w:color w:val="000000"/>
        </w:rPr>
      </w:pPr>
      <w:r w:rsidRPr="007031C8">
        <w:rPr>
          <w:rFonts w:ascii="Verdana" w:hAnsi="Verdana"/>
        </w:rPr>
        <w:t>DOMAIN.</w:t>
      </w:r>
      <w:r w:rsidR="000A14C3" w:rsidRPr="007031C8">
        <w:rPr>
          <w:rFonts w:ascii="Verdana" w:hAnsi="Verdana"/>
        </w:rPr>
        <w:t>SELECT_CHATBOT</w:t>
      </w:r>
      <w:r w:rsidRPr="007031C8">
        <w:rPr>
          <w:rFonts w:ascii="Verdana" w:hAnsi="Verdana"/>
        </w:rPr>
        <w:t xml:space="preserve"> = </w:t>
      </w:r>
      <w:r w:rsidRPr="007031C8">
        <w:rPr>
          <w:rFonts w:ascii="Verdana" w:hAnsi="Verdana"/>
          <w:color w:val="000000"/>
        </w:rPr>
        <w:t>cbxChatbotType.value;</w:t>
      </w:r>
    </w:p>
    <w:p w14:paraId="3C43B896" w14:textId="77777777" w:rsidR="008E6FDA" w:rsidRPr="007031C8" w:rsidRDefault="008E6FDA" w:rsidP="00EB0761">
      <w:pPr>
        <w:pStyle w:val="NormalWeb"/>
        <w:numPr>
          <w:ilvl w:val="1"/>
          <w:numId w:val="14"/>
        </w:numPr>
        <w:rPr>
          <w:rFonts w:ascii="Verdana" w:hAnsi="Verdana"/>
          <w:color w:val="000000"/>
        </w:rPr>
      </w:pPr>
      <w:r w:rsidRPr="007031C8">
        <w:rPr>
          <w:rFonts w:ascii="Verdana" w:hAnsi="Verdana"/>
        </w:rPr>
        <w:t>DOMAIN.CHAT_NAME = txtChatName.value;</w:t>
      </w:r>
    </w:p>
    <w:p w14:paraId="0D0D3780" w14:textId="77777777" w:rsidR="008E6FDA" w:rsidRPr="007031C8" w:rsidRDefault="008E6FDA" w:rsidP="00EB0761">
      <w:pPr>
        <w:pStyle w:val="NormalWeb"/>
        <w:numPr>
          <w:ilvl w:val="1"/>
          <w:numId w:val="14"/>
        </w:numPr>
        <w:rPr>
          <w:rFonts w:ascii="Verdana" w:hAnsi="Verdana"/>
          <w:color w:val="000000"/>
        </w:rPr>
      </w:pPr>
      <w:r w:rsidRPr="007031C8">
        <w:rPr>
          <w:rFonts w:ascii="Verdana" w:hAnsi="Verdana"/>
        </w:rPr>
        <w:t>DOMAIN. BOT_SITE_TYPE = txtBotSiteType.value;</w:t>
      </w:r>
    </w:p>
    <w:p w14:paraId="4F16D748" w14:textId="77777777" w:rsidR="008E6FDA" w:rsidRPr="007031C8" w:rsidRDefault="008E6FDA" w:rsidP="00EB0761">
      <w:pPr>
        <w:pStyle w:val="NormalWeb"/>
        <w:numPr>
          <w:ilvl w:val="1"/>
          <w:numId w:val="14"/>
        </w:numPr>
        <w:rPr>
          <w:rFonts w:ascii="Verdana" w:hAnsi="Verdana"/>
          <w:color w:val="000000"/>
        </w:rPr>
      </w:pPr>
      <w:r w:rsidRPr="007031C8">
        <w:rPr>
          <w:rFonts w:ascii="Verdana" w:hAnsi="Verdana"/>
        </w:rPr>
        <w:lastRenderedPageBreak/>
        <w:t>DOMAIN. BOT_SITE_ID = txtBotSiteId.value;</w:t>
      </w:r>
    </w:p>
    <w:p w14:paraId="3A4DBE52" w14:textId="3CC3BFE4" w:rsidR="008E6FDA" w:rsidRPr="007031C8" w:rsidRDefault="008E6FDA" w:rsidP="00EB0761">
      <w:pPr>
        <w:pStyle w:val="NormalWeb"/>
        <w:numPr>
          <w:ilvl w:val="1"/>
          <w:numId w:val="14"/>
        </w:numPr>
        <w:rPr>
          <w:rFonts w:ascii="Verdana" w:hAnsi="Verdana"/>
          <w:color w:val="000000"/>
        </w:rPr>
      </w:pPr>
      <w:r w:rsidRPr="007031C8">
        <w:rPr>
          <w:rFonts w:ascii="Verdana" w:hAnsi="Verdana"/>
        </w:rPr>
        <w:t xml:space="preserve">DOMAIN. UPDATED_BY = </w:t>
      </w:r>
      <w:r w:rsidR="00A65C15" w:rsidRPr="007031C8">
        <w:rPr>
          <w:rFonts w:ascii="Verdana" w:hAnsi="Verdana"/>
        </w:rPr>
        <w:t>username</w:t>
      </w:r>
      <w:r w:rsidRPr="007031C8">
        <w:rPr>
          <w:rFonts w:ascii="Verdana" w:hAnsi="Verdana"/>
        </w:rPr>
        <w:t xml:space="preserve"> của người cập nhật bản ghi;</w:t>
      </w:r>
    </w:p>
    <w:p w14:paraId="2C75D698" w14:textId="7F7170D7" w:rsidR="008E6FDA" w:rsidRPr="007031C8" w:rsidRDefault="008E6FDA" w:rsidP="00EB0761">
      <w:pPr>
        <w:pStyle w:val="NormalWeb"/>
        <w:numPr>
          <w:ilvl w:val="1"/>
          <w:numId w:val="14"/>
        </w:numPr>
        <w:rPr>
          <w:rFonts w:ascii="Verdana" w:hAnsi="Verdana"/>
          <w:color w:val="000000"/>
        </w:rPr>
      </w:pPr>
      <w:r w:rsidRPr="007031C8">
        <w:rPr>
          <w:rFonts w:ascii="Verdana" w:hAnsi="Verdana"/>
        </w:rPr>
        <w:t xml:space="preserve">DOMAIN. UPDATED_AT = </w:t>
      </w:r>
      <w:r w:rsidRPr="007031C8">
        <w:rPr>
          <w:rFonts w:ascii="Verdana" w:hAnsi="Verdana"/>
          <w:color w:val="000000"/>
        </w:rPr>
        <w:t>Now();</w:t>
      </w:r>
    </w:p>
    <w:p w14:paraId="78D549E1" w14:textId="41D356FB" w:rsidR="00BB45ED" w:rsidRPr="007031C8" w:rsidRDefault="00BB45ED" w:rsidP="00BB45ED">
      <w:pPr>
        <w:pStyle w:val="NormalWeb"/>
        <w:rPr>
          <w:rFonts w:ascii="Verdana" w:hAnsi="Verdana"/>
          <w:color w:val="000000"/>
        </w:rPr>
      </w:pPr>
      <w:r w:rsidRPr="007031C8">
        <w:rPr>
          <w:rFonts w:ascii="Verdana" w:hAnsi="Verdana"/>
          <w:color w:val="000000"/>
        </w:rPr>
        <w:t>Kiểm tra dữ liệu hợp lệ: Trong trường hợp BotSiteType và BotSiteId không hợp lệ, khi gọi API tới chatbot sẽ trả về mã 400 (Bad Request), từ đó tiến hành chuyển tiếp tin nhắn tới tư vấn viên.</w:t>
      </w:r>
    </w:p>
    <w:p w14:paraId="63BCB9AB" w14:textId="7B764C9D" w:rsidR="00BB45ED" w:rsidRPr="007031C8" w:rsidRDefault="00BB45ED" w:rsidP="00FB3CAE">
      <w:pPr>
        <w:pStyle w:val="NormalWeb"/>
        <w:ind w:left="540"/>
        <w:rPr>
          <w:rFonts w:ascii="Verdana" w:hAnsi="Verdana"/>
          <w:color w:val="000000"/>
        </w:rPr>
      </w:pPr>
      <w:r w:rsidRPr="007031C8">
        <w:rPr>
          <w:rFonts w:ascii="Verdana" w:hAnsi="Verdana"/>
          <w:noProof/>
        </w:rPr>
        <w:drawing>
          <wp:inline distT="0" distB="0" distL="0" distR="0" wp14:anchorId="046619A7" wp14:editId="708009FF">
            <wp:extent cx="7147225" cy="22352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58063" cy="2238623"/>
                    </a:xfrm>
                    <a:prstGeom prst="rect">
                      <a:avLst/>
                    </a:prstGeom>
                  </pic:spPr>
                </pic:pic>
              </a:graphicData>
            </a:graphic>
          </wp:inline>
        </w:drawing>
      </w:r>
    </w:p>
    <w:p w14:paraId="6C3D4114" w14:textId="0B1C29AE" w:rsidR="00B65BE2" w:rsidRPr="007031C8" w:rsidRDefault="00EC723E" w:rsidP="00EB0761">
      <w:pPr>
        <w:pStyle w:val="Heading3"/>
        <w:rPr>
          <w:rFonts w:ascii="Verdana" w:hAnsi="Verdana"/>
        </w:rPr>
      </w:pPr>
      <w:bookmarkStart w:id="63" w:name="_Toc136875129"/>
      <w:bookmarkStart w:id="64" w:name="_Toc85042042"/>
      <w:bookmarkStart w:id="65" w:name="_Toc135149375"/>
      <w:bookmarkStart w:id="66" w:name="_Toc135227445"/>
      <w:r w:rsidRPr="007031C8">
        <w:rPr>
          <w:rFonts w:ascii="Verdana" w:hAnsi="Verdana"/>
        </w:rPr>
        <w:t>Tích hợp webhook với bot</w:t>
      </w:r>
      <w:bookmarkEnd w:id="63"/>
    </w:p>
    <w:p w14:paraId="0D00C9EE" w14:textId="77777777" w:rsidR="00B65BE2" w:rsidRPr="007031C8" w:rsidRDefault="00B65BE2" w:rsidP="00EB0761">
      <w:pPr>
        <w:pStyle w:val="Heading4"/>
        <w:rPr>
          <w:rFonts w:ascii="Verdana" w:hAnsi="Verdana"/>
        </w:rPr>
      </w:pPr>
      <w:r w:rsidRPr="007031C8">
        <w:rPr>
          <w:rFonts w:ascii="Verdana" w:hAnsi="Verdana"/>
        </w:rPr>
        <w:t>Thông tin chung chức năng</w:t>
      </w:r>
    </w:p>
    <w:p w14:paraId="0B384FEA" w14:textId="77777777" w:rsidR="00BF27E7" w:rsidRPr="007031C8" w:rsidRDefault="00BF27E7" w:rsidP="00EB0761">
      <w:pPr>
        <w:pStyle w:val="ListParagraph"/>
        <w:numPr>
          <w:ilvl w:val="0"/>
          <w:numId w:val="11"/>
        </w:numPr>
        <w:rPr>
          <w:rFonts w:ascii="Verdana" w:hAnsi="Verdana"/>
        </w:rPr>
      </w:pPr>
      <w:r w:rsidRPr="007031C8">
        <w:rPr>
          <w:rFonts w:ascii="Verdana" w:hAnsi="Verdana"/>
        </w:rPr>
        <w:t>Webhook là cổng giao tiếp giữa các kênh Web/Facebook/WhatsApp tới hệ thống chat server</w:t>
      </w:r>
    </w:p>
    <w:p w14:paraId="2AF0F7BA" w14:textId="2742CC61" w:rsidR="00BF27E7" w:rsidRPr="007031C8" w:rsidRDefault="00BF27E7" w:rsidP="00EB0761">
      <w:pPr>
        <w:pStyle w:val="ListParagraph"/>
        <w:numPr>
          <w:ilvl w:val="0"/>
          <w:numId w:val="11"/>
        </w:numPr>
        <w:rPr>
          <w:rFonts w:ascii="Verdana" w:hAnsi="Verdana"/>
        </w:rPr>
      </w:pPr>
      <w:r w:rsidRPr="007031C8">
        <w:rPr>
          <w:rFonts w:ascii="Verdana" w:hAnsi="Verdana"/>
        </w:rPr>
        <w:t xml:space="preserve">Việc gửi/nhận dữ liệu giữa client social và chat server dều thông qua webhook </w:t>
      </w:r>
    </w:p>
    <w:p w14:paraId="114D2E14" w14:textId="6CB21253" w:rsidR="00B65BE2" w:rsidRPr="007031C8" w:rsidRDefault="007A1110" w:rsidP="00EB0761">
      <w:pPr>
        <w:rPr>
          <w:rFonts w:ascii="Verdana" w:hAnsi="Verdana"/>
        </w:rPr>
      </w:pPr>
      <w:r w:rsidRPr="007031C8">
        <w:rPr>
          <w:rFonts w:ascii="Verdana" w:hAnsi="Verdana"/>
          <w:noProof/>
        </w:rPr>
        <w:lastRenderedPageBreak/>
        <w:drawing>
          <wp:inline distT="0" distB="0" distL="0" distR="0" wp14:anchorId="0675F5DD" wp14:editId="54DFE5CB">
            <wp:extent cx="5397500" cy="1460500"/>
            <wp:effectExtent l="0" t="0" r="0" b="0"/>
            <wp:docPr id="300318467" name="Picture 3" descr="A picture containing line,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18467" name="Picture 3" descr="A picture containing line, screenshot, diagram, rectang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97500" cy="1460500"/>
                    </a:xfrm>
                    <a:prstGeom prst="rect">
                      <a:avLst/>
                    </a:prstGeom>
                  </pic:spPr>
                </pic:pic>
              </a:graphicData>
            </a:graphic>
          </wp:inline>
        </w:drawing>
      </w:r>
    </w:p>
    <w:p w14:paraId="28E3AF1E" w14:textId="77777777" w:rsidR="00B65BE2" w:rsidRPr="007031C8" w:rsidRDefault="00B65BE2" w:rsidP="00EB0761">
      <w:pPr>
        <w:pStyle w:val="Heading4"/>
        <w:rPr>
          <w:rFonts w:ascii="Verdana" w:hAnsi="Verdana"/>
        </w:rPr>
      </w:pPr>
      <w:r w:rsidRPr="007031C8">
        <w:rPr>
          <w:rFonts w:ascii="Verdana" w:hAnsi="Verdana"/>
        </w:rPr>
        <w:t>Màn hình</w:t>
      </w:r>
    </w:p>
    <w:p w14:paraId="29AC721B" w14:textId="0C5F44CE" w:rsidR="00B65BE2" w:rsidRPr="007031C8" w:rsidRDefault="00B65BE2" w:rsidP="00EB0761">
      <w:pPr>
        <w:rPr>
          <w:rFonts w:ascii="Verdana" w:hAnsi="Verdana"/>
        </w:rPr>
      </w:pPr>
      <w:r w:rsidRPr="007031C8">
        <w:rPr>
          <w:rFonts w:ascii="Verdana" w:hAnsi="Verdana"/>
        </w:rPr>
        <w:t>N/A</w:t>
      </w:r>
    </w:p>
    <w:p w14:paraId="5AF53BB7" w14:textId="30457864" w:rsidR="00B65BE2" w:rsidRPr="007031C8" w:rsidRDefault="00B65BE2" w:rsidP="00EB0761">
      <w:pPr>
        <w:pStyle w:val="Heading4"/>
        <w:rPr>
          <w:rFonts w:ascii="Verdana" w:hAnsi="Verdana"/>
        </w:rPr>
      </w:pPr>
      <w:r w:rsidRPr="007031C8">
        <w:rPr>
          <w:rFonts w:ascii="Verdana" w:hAnsi="Verdana"/>
        </w:rPr>
        <w:t>Mô tả thành phần màn hình</w:t>
      </w:r>
    </w:p>
    <w:p w14:paraId="3B3FC9B9" w14:textId="39429141" w:rsidR="00B65BE2" w:rsidRPr="007031C8" w:rsidRDefault="00B65BE2" w:rsidP="00EB0761">
      <w:pPr>
        <w:rPr>
          <w:rFonts w:ascii="Verdana" w:hAnsi="Verdana"/>
        </w:rPr>
      </w:pPr>
      <w:r w:rsidRPr="007031C8">
        <w:rPr>
          <w:rFonts w:ascii="Verdana" w:hAnsi="Verdana"/>
        </w:rPr>
        <w:t>N/A</w:t>
      </w:r>
    </w:p>
    <w:p w14:paraId="0E214012" w14:textId="56A1BDD3" w:rsidR="00B65BE2" w:rsidRPr="007031C8" w:rsidRDefault="00B65BE2" w:rsidP="00EB0761">
      <w:pPr>
        <w:pStyle w:val="Heading4"/>
        <w:rPr>
          <w:rFonts w:ascii="Verdana" w:hAnsi="Verdana"/>
        </w:rPr>
      </w:pPr>
      <w:r w:rsidRPr="007031C8">
        <w:rPr>
          <w:rFonts w:ascii="Verdana" w:hAnsi="Verdana"/>
        </w:rPr>
        <w:t>Luồng nghiệp vụ</w:t>
      </w:r>
    </w:p>
    <w:p w14:paraId="5CDFB2A5" w14:textId="4C86535D" w:rsidR="00BF27E7" w:rsidRPr="007031C8" w:rsidRDefault="00F26186" w:rsidP="00EB0761">
      <w:pPr>
        <w:rPr>
          <w:rFonts w:ascii="Verdana" w:hAnsi="Verdana"/>
        </w:rPr>
      </w:pPr>
      <w:r w:rsidRPr="007031C8">
        <w:rPr>
          <w:rFonts w:ascii="Verdana" w:hAnsi="Verdana"/>
        </w:rPr>
        <w:t>C</w:t>
      </w:r>
      <w:r w:rsidR="006779D8" w:rsidRPr="007031C8">
        <w:rPr>
          <w:rFonts w:ascii="Verdana" w:hAnsi="Verdana"/>
        </w:rPr>
        <w:t>lient gửi tin trên chat trên social (web/facebook/whatsapp):</w:t>
      </w:r>
    </w:p>
    <w:p w14:paraId="143C3CC4" w14:textId="7F5565E5" w:rsidR="00B65BE2" w:rsidRPr="007031C8" w:rsidRDefault="006779D8" w:rsidP="00EB0761">
      <w:pPr>
        <w:pStyle w:val="ListParagraph"/>
        <w:numPr>
          <w:ilvl w:val="0"/>
          <w:numId w:val="15"/>
        </w:numPr>
        <w:rPr>
          <w:rFonts w:ascii="Verdana" w:hAnsi="Verdana"/>
        </w:rPr>
      </w:pPr>
      <w:r w:rsidRPr="007031C8">
        <w:rPr>
          <w:rFonts w:ascii="Verdana" w:hAnsi="Verdana"/>
        </w:rPr>
        <w:t xml:space="preserve">Khi có event message, Social sẽ gọi vào </w:t>
      </w:r>
      <w:r w:rsidR="00F26186" w:rsidRPr="007031C8">
        <w:rPr>
          <w:rFonts w:ascii="Verdana" w:hAnsi="Verdana"/>
        </w:rPr>
        <w:t>FB-</w:t>
      </w:r>
      <w:r w:rsidRPr="007031C8">
        <w:rPr>
          <w:rFonts w:ascii="Verdana" w:hAnsi="Verdana"/>
        </w:rPr>
        <w:t>webhook.</w:t>
      </w:r>
    </w:p>
    <w:p w14:paraId="2EBAAE77" w14:textId="4811E4AD" w:rsidR="006779D8" w:rsidRPr="007031C8" w:rsidRDefault="006779D8" w:rsidP="00EB0761">
      <w:pPr>
        <w:pStyle w:val="ListParagraph"/>
        <w:numPr>
          <w:ilvl w:val="0"/>
          <w:numId w:val="15"/>
        </w:numPr>
        <w:rPr>
          <w:rFonts w:ascii="Verdana" w:hAnsi="Verdana"/>
        </w:rPr>
      </w:pPr>
      <w:r w:rsidRPr="007031C8">
        <w:rPr>
          <w:rFonts w:ascii="Verdana" w:hAnsi="Verdana"/>
        </w:rPr>
        <w:t>Webhook nhận được dữ liệu từ client sẽ gửi dữ liệu tới chat server thông qua RMQue receive.</w:t>
      </w:r>
    </w:p>
    <w:p w14:paraId="660F7C57" w14:textId="77777777" w:rsidR="00F26186" w:rsidRPr="007031C8" w:rsidRDefault="006779D8" w:rsidP="00EB0761">
      <w:pPr>
        <w:pStyle w:val="ListParagraph"/>
        <w:numPr>
          <w:ilvl w:val="0"/>
          <w:numId w:val="15"/>
        </w:numPr>
        <w:rPr>
          <w:rFonts w:ascii="Verdana" w:hAnsi="Verdana"/>
        </w:rPr>
      </w:pPr>
      <w:r w:rsidRPr="007031C8">
        <w:rPr>
          <w:rFonts w:ascii="Verdana" w:hAnsi="Verdana"/>
        </w:rPr>
        <w:t xml:space="preserve">Chat server </w:t>
      </w:r>
      <w:r w:rsidR="00F26186" w:rsidRPr="007031C8">
        <w:rPr>
          <w:rFonts w:ascii="Verdana" w:hAnsi="Verdana"/>
        </w:rPr>
        <w:t>x</w:t>
      </w:r>
      <w:r w:rsidRPr="007031C8">
        <w:rPr>
          <w:rFonts w:ascii="Verdana" w:hAnsi="Verdana"/>
        </w:rPr>
        <w:t>ử lý dữ liệu</w:t>
      </w:r>
      <w:r w:rsidR="00F26186" w:rsidRPr="007031C8">
        <w:rPr>
          <w:rFonts w:ascii="Verdana" w:hAnsi="Verdana"/>
        </w:rPr>
        <w:t xml:space="preserve"> và</w:t>
      </w:r>
      <w:r w:rsidRPr="007031C8">
        <w:rPr>
          <w:rFonts w:ascii="Verdana" w:hAnsi="Verdana"/>
        </w:rPr>
        <w:t xml:space="preserve"> </w:t>
      </w:r>
      <w:r w:rsidR="00F26186" w:rsidRPr="007031C8">
        <w:rPr>
          <w:rFonts w:ascii="Verdana" w:hAnsi="Verdana"/>
        </w:rPr>
        <w:t>g</w:t>
      </w:r>
      <w:r w:rsidRPr="007031C8">
        <w:rPr>
          <w:rFonts w:ascii="Verdana" w:hAnsi="Verdana"/>
        </w:rPr>
        <w:t xml:space="preserve">ọi đến chatbot. </w:t>
      </w:r>
    </w:p>
    <w:p w14:paraId="21F8587D" w14:textId="488E3009" w:rsidR="006779D8" w:rsidRPr="007031C8" w:rsidRDefault="006779D8" w:rsidP="00EB0761">
      <w:pPr>
        <w:pStyle w:val="ListParagraph"/>
        <w:numPr>
          <w:ilvl w:val="0"/>
          <w:numId w:val="15"/>
        </w:numPr>
        <w:rPr>
          <w:rFonts w:ascii="Verdana" w:hAnsi="Verdana"/>
        </w:rPr>
      </w:pPr>
      <w:r w:rsidRPr="007031C8">
        <w:rPr>
          <w:rFonts w:ascii="Verdana" w:hAnsi="Verdana"/>
        </w:rPr>
        <w:t>Chat server nhận response từ chatbot, xử lý</w:t>
      </w:r>
      <w:r w:rsidR="00F26186" w:rsidRPr="007031C8">
        <w:rPr>
          <w:rFonts w:ascii="Verdana" w:hAnsi="Verdana"/>
        </w:rPr>
        <w:t xml:space="preserve"> dữ liệu và gửi vào Rmq sent.</w:t>
      </w:r>
    </w:p>
    <w:p w14:paraId="303598A9" w14:textId="7885A367" w:rsidR="00F26186" w:rsidRPr="007031C8" w:rsidRDefault="00F26186" w:rsidP="00EB0761">
      <w:pPr>
        <w:pStyle w:val="ListParagraph"/>
        <w:numPr>
          <w:ilvl w:val="0"/>
          <w:numId w:val="15"/>
        </w:numPr>
        <w:rPr>
          <w:rFonts w:ascii="Verdana" w:hAnsi="Verdana"/>
        </w:rPr>
      </w:pPr>
      <w:r w:rsidRPr="007031C8">
        <w:rPr>
          <w:rFonts w:ascii="Verdana" w:hAnsi="Verdana"/>
        </w:rPr>
        <w:t>FB-inbox lấy message từ Rmq và gửi message trả lời đến social</w:t>
      </w:r>
    </w:p>
    <w:p w14:paraId="572BCF30" w14:textId="69AF7E6B" w:rsidR="00EC723E" w:rsidRPr="007031C8" w:rsidRDefault="00EC723E" w:rsidP="00EB0761">
      <w:pPr>
        <w:pStyle w:val="Heading3"/>
        <w:rPr>
          <w:rFonts w:ascii="Verdana" w:hAnsi="Verdana"/>
        </w:rPr>
      </w:pPr>
      <w:bookmarkStart w:id="67" w:name="_Toc136875130"/>
      <w:r w:rsidRPr="007031C8">
        <w:rPr>
          <w:rFonts w:ascii="Verdana" w:hAnsi="Verdana"/>
        </w:rPr>
        <w:t>Tích hợp chatbot phía chat server</w:t>
      </w:r>
      <w:bookmarkEnd w:id="67"/>
    </w:p>
    <w:p w14:paraId="183B094A" w14:textId="77777777" w:rsidR="006501D5" w:rsidRPr="007031C8" w:rsidRDefault="006501D5" w:rsidP="008C25F0">
      <w:pPr>
        <w:pStyle w:val="Heading4"/>
        <w:rPr>
          <w:rFonts w:ascii="Verdana" w:hAnsi="Verdana"/>
        </w:rPr>
      </w:pPr>
      <w:r w:rsidRPr="007031C8">
        <w:rPr>
          <w:rFonts w:ascii="Verdana" w:hAnsi="Verdana"/>
        </w:rPr>
        <w:t>Thông tin chung chức năng</w:t>
      </w:r>
    </w:p>
    <w:p w14:paraId="70F1517B" w14:textId="74CFC3D5" w:rsidR="006501D5" w:rsidRPr="007031C8" w:rsidRDefault="006501D5" w:rsidP="00EB0761">
      <w:pPr>
        <w:rPr>
          <w:rFonts w:ascii="Verdana" w:hAnsi="Verdana"/>
        </w:rPr>
      </w:pPr>
      <w:r w:rsidRPr="007031C8">
        <w:rPr>
          <w:rFonts w:ascii="Verdana" w:hAnsi="Verdana"/>
          <w:noProof/>
        </w:rPr>
        <w:drawing>
          <wp:inline distT="0" distB="0" distL="0" distR="0" wp14:anchorId="6198AECC" wp14:editId="3976C205">
            <wp:extent cx="6571973" cy="723900"/>
            <wp:effectExtent l="0" t="0" r="635" b="0"/>
            <wp:docPr id="964099407" name="Picture 96409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cc-diagram-Page-2.jpg"/>
                    <pic:cNvPicPr/>
                  </pic:nvPicPr>
                  <pic:blipFill>
                    <a:blip r:embed="rId34">
                      <a:extLst>
                        <a:ext uri="{28A0092B-C50C-407E-A947-70E740481C1C}">
                          <a14:useLocalDpi xmlns:a14="http://schemas.microsoft.com/office/drawing/2010/main" val="0"/>
                        </a:ext>
                      </a:extLst>
                    </a:blip>
                    <a:stretch>
                      <a:fillRect/>
                    </a:stretch>
                  </pic:blipFill>
                  <pic:spPr>
                    <a:xfrm>
                      <a:off x="0" y="0"/>
                      <a:ext cx="6578283" cy="724595"/>
                    </a:xfrm>
                    <a:prstGeom prst="rect">
                      <a:avLst/>
                    </a:prstGeom>
                  </pic:spPr>
                </pic:pic>
              </a:graphicData>
            </a:graphic>
          </wp:inline>
        </w:drawing>
      </w:r>
    </w:p>
    <w:p w14:paraId="421806F9" w14:textId="0B68CFB0" w:rsidR="006501D5" w:rsidRPr="007031C8" w:rsidRDefault="006501D5" w:rsidP="00EB0761">
      <w:pPr>
        <w:rPr>
          <w:rFonts w:ascii="Verdana" w:hAnsi="Verdana"/>
        </w:rPr>
      </w:pPr>
      <w:r w:rsidRPr="007031C8">
        <w:rPr>
          <w:rFonts w:ascii="Verdana" w:hAnsi="Verdana"/>
        </w:rPr>
        <w:t>Chat-server và chatbot bitel sẽ giao tiếp với nhau để xử lý tin nhắn của khách hàng.</w:t>
      </w:r>
    </w:p>
    <w:p w14:paraId="796AFB63" w14:textId="10D53A3B" w:rsidR="006501D5" w:rsidRPr="007031C8" w:rsidRDefault="006501D5" w:rsidP="008C25F0">
      <w:pPr>
        <w:pStyle w:val="Heading4"/>
        <w:rPr>
          <w:rFonts w:ascii="Verdana" w:hAnsi="Verdana"/>
        </w:rPr>
      </w:pPr>
      <w:r w:rsidRPr="007031C8">
        <w:rPr>
          <w:rFonts w:ascii="Verdana" w:hAnsi="Verdana"/>
        </w:rPr>
        <w:lastRenderedPageBreak/>
        <w:t>Màn hình</w:t>
      </w:r>
    </w:p>
    <w:p w14:paraId="0F65DDD8" w14:textId="16E2D7ED" w:rsidR="006501D5" w:rsidRPr="007031C8" w:rsidRDefault="006501D5" w:rsidP="00EB0761">
      <w:pPr>
        <w:rPr>
          <w:rFonts w:ascii="Verdana" w:hAnsi="Verdana"/>
        </w:rPr>
      </w:pPr>
      <w:r w:rsidRPr="007031C8">
        <w:rPr>
          <w:rFonts w:ascii="Verdana" w:hAnsi="Verdana"/>
        </w:rPr>
        <w:t>N/A</w:t>
      </w:r>
    </w:p>
    <w:p w14:paraId="1196EEB3" w14:textId="77777777" w:rsidR="006501D5" w:rsidRPr="007031C8" w:rsidRDefault="006501D5" w:rsidP="008C25F0">
      <w:pPr>
        <w:pStyle w:val="Heading4"/>
        <w:rPr>
          <w:rFonts w:ascii="Verdana" w:hAnsi="Verdana"/>
        </w:rPr>
      </w:pPr>
      <w:r w:rsidRPr="007031C8">
        <w:rPr>
          <w:rFonts w:ascii="Verdana" w:hAnsi="Verdana"/>
        </w:rPr>
        <w:t>Mô tả thành phần màn hình</w:t>
      </w:r>
    </w:p>
    <w:p w14:paraId="01BCF401" w14:textId="11852F08" w:rsidR="006501D5" w:rsidRPr="007031C8" w:rsidRDefault="006501D5" w:rsidP="00EB0761">
      <w:pPr>
        <w:rPr>
          <w:rFonts w:ascii="Verdana" w:hAnsi="Verdana"/>
        </w:rPr>
      </w:pPr>
      <w:r w:rsidRPr="007031C8">
        <w:rPr>
          <w:rFonts w:ascii="Verdana" w:hAnsi="Verdana"/>
        </w:rPr>
        <w:t>N/A</w:t>
      </w:r>
    </w:p>
    <w:p w14:paraId="3643E9DE" w14:textId="2E5C3784" w:rsidR="006E4587" w:rsidRPr="007031C8" w:rsidRDefault="006501D5" w:rsidP="008C25F0">
      <w:pPr>
        <w:pStyle w:val="Heading4"/>
        <w:rPr>
          <w:rFonts w:ascii="Verdana" w:hAnsi="Verdana"/>
        </w:rPr>
      </w:pPr>
      <w:r w:rsidRPr="007031C8">
        <w:rPr>
          <w:rFonts w:ascii="Verdana" w:hAnsi="Verdana"/>
        </w:rPr>
        <w:t>Luồng nghiệp vụ</w:t>
      </w:r>
    </w:p>
    <w:p w14:paraId="22CA8CFC" w14:textId="31E5AF5D" w:rsidR="00705B74" w:rsidRPr="007031C8" w:rsidRDefault="00705B74" w:rsidP="00705B74">
      <w:pPr>
        <w:pStyle w:val="Heading5"/>
        <w:rPr>
          <w:rFonts w:ascii="Verdana" w:hAnsi="Verdana"/>
        </w:rPr>
      </w:pPr>
      <w:r w:rsidRPr="007031C8">
        <w:rPr>
          <w:rFonts w:ascii="Verdana" w:hAnsi="Verdana"/>
        </w:rPr>
        <w:t>Mô tả nghiệp vụ chung</w:t>
      </w:r>
    </w:p>
    <w:p w14:paraId="30886FEE" w14:textId="77777777" w:rsidR="00C96010" w:rsidRPr="007031C8" w:rsidRDefault="00C96010" w:rsidP="00EB0761">
      <w:pPr>
        <w:rPr>
          <w:rFonts w:ascii="Verdana" w:hAnsi="Verdana"/>
        </w:rPr>
      </w:pPr>
      <w:r w:rsidRPr="007031C8">
        <w:rPr>
          <w:rFonts w:ascii="Verdana" w:hAnsi="Verdana"/>
        </w:rPr>
        <w:t>Khách hàng gửi tin nhắn text lên chat-server, nếu domain chat có cấu hình chat bot bitel thì gửi tin nhắn đến bot bitel.</w:t>
      </w:r>
    </w:p>
    <w:p w14:paraId="7D3ABF05" w14:textId="0507E995" w:rsidR="00C96010" w:rsidRPr="007031C8" w:rsidRDefault="00C96010" w:rsidP="00EB0761">
      <w:pPr>
        <w:rPr>
          <w:rFonts w:ascii="Verdana" w:hAnsi="Verdana"/>
          <w:b/>
          <w:bCs/>
        </w:rPr>
      </w:pPr>
      <w:r w:rsidRPr="007031C8">
        <w:rPr>
          <w:rFonts w:ascii="Verdana" w:hAnsi="Verdana"/>
        </w:rPr>
        <w:t xml:space="preserve">Xử lý tại class </w:t>
      </w:r>
      <w:r w:rsidRPr="007031C8">
        <w:rPr>
          <w:rFonts w:ascii="Verdana" w:hAnsi="Verdana"/>
          <w:b/>
        </w:rPr>
        <w:t>MessageProce</w:t>
      </w:r>
      <w:r w:rsidR="008C25F0" w:rsidRPr="007031C8">
        <w:rPr>
          <w:rFonts w:ascii="Verdana" w:hAnsi="Verdana"/>
          <w:b/>
        </w:rPr>
        <w:t>ss</w:t>
      </w:r>
      <w:r w:rsidRPr="007031C8">
        <w:rPr>
          <w:rFonts w:ascii="Verdana" w:hAnsi="Verdana"/>
          <w:b/>
        </w:rPr>
        <w:t>or.java</w:t>
      </w:r>
    </w:p>
    <w:p w14:paraId="246ED627" w14:textId="77777777" w:rsidR="00C96010" w:rsidRPr="007031C8" w:rsidRDefault="00C96010" w:rsidP="00EB0761">
      <w:pPr>
        <w:rPr>
          <w:rFonts w:ascii="Verdana" w:hAnsi="Verdana"/>
        </w:rPr>
      </w:pPr>
      <w:r w:rsidRPr="007031C8">
        <w:rPr>
          <w:rFonts w:ascii="Verdana" w:hAnsi="Verdana"/>
        </w:rPr>
        <w:t xml:space="preserve">Chat-server gọi chatbot bitel services để gửi message. </w:t>
      </w:r>
    </w:p>
    <w:p w14:paraId="20A0C4DA" w14:textId="4B5C08CE" w:rsidR="007A1110" w:rsidRPr="007031C8" w:rsidRDefault="00C96010" w:rsidP="00EB0761">
      <w:pPr>
        <w:rPr>
          <w:rFonts w:ascii="Verdana" w:hAnsi="Verdana"/>
        </w:rPr>
      </w:pPr>
      <w:r w:rsidRPr="007031C8">
        <w:rPr>
          <w:rFonts w:ascii="Verdana" w:hAnsi="Verdana"/>
        </w:rPr>
        <w:t>Bản tin requestBody có dạng:</w:t>
      </w:r>
    </w:p>
    <w:p w14:paraId="30AF9AFB" w14:textId="77777777" w:rsidR="009D7FDA" w:rsidRPr="007031C8" w:rsidRDefault="009D7FDA" w:rsidP="00EB0761">
      <w:pPr>
        <w:rPr>
          <w:rFonts w:ascii="Verdana" w:hAnsi="Verdana"/>
        </w:rPr>
      </w:pPr>
      <w:r w:rsidRPr="007031C8">
        <w:rPr>
          <w:rFonts w:ascii="Verdana" w:hAnsi="Verdana"/>
        </w:rPr>
        <w:t>{</w:t>
      </w:r>
    </w:p>
    <w:p w14:paraId="1464E4DD" w14:textId="014E81AF" w:rsidR="009D7FDA" w:rsidRPr="007031C8" w:rsidRDefault="009D7FDA" w:rsidP="00EB0761">
      <w:pPr>
        <w:rPr>
          <w:rFonts w:ascii="Verdana" w:hAnsi="Verdana"/>
        </w:rPr>
      </w:pPr>
      <w:r w:rsidRPr="007031C8">
        <w:rPr>
          <w:rFonts w:ascii="Verdana" w:hAnsi="Verdana"/>
        </w:rPr>
        <w:br/>
        <w:t xml:space="preserve">    "site": { </w:t>
      </w:r>
    </w:p>
    <w:p w14:paraId="7DACAAC7" w14:textId="0CABA1FB" w:rsidR="009D7FDA" w:rsidRPr="007031C8" w:rsidRDefault="009D7FDA" w:rsidP="00EB0761">
      <w:pPr>
        <w:rPr>
          <w:rFonts w:ascii="Verdana" w:hAnsi="Verdana"/>
        </w:rPr>
      </w:pPr>
      <w:r w:rsidRPr="007031C8">
        <w:rPr>
          <w:rFonts w:ascii="Verdana" w:hAnsi="Verdana"/>
        </w:rPr>
        <w:t xml:space="preserve">        "siteId": "WAP", </w:t>
      </w:r>
    </w:p>
    <w:p w14:paraId="3CD75376" w14:textId="77777777" w:rsidR="009D7FDA" w:rsidRPr="007031C8" w:rsidRDefault="009D7FDA" w:rsidP="00EB0761">
      <w:pPr>
        <w:rPr>
          <w:rFonts w:ascii="Verdana" w:hAnsi="Verdana"/>
        </w:rPr>
      </w:pPr>
      <w:r w:rsidRPr="007031C8">
        <w:rPr>
          <w:rFonts w:ascii="Verdana" w:hAnsi="Verdana"/>
        </w:rPr>
        <w:t xml:space="preserve">        "siteType": "Whatsapp" </w:t>
      </w:r>
    </w:p>
    <w:p w14:paraId="642092D8" w14:textId="3F5EE4CA" w:rsidR="009D7FDA" w:rsidRPr="007031C8" w:rsidRDefault="009D7FDA" w:rsidP="00EB0761">
      <w:pPr>
        <w:rPr>
          <w:rFonts w:ascii="Verdana" w:hAnsi="Verdana"/>
        </w:rPr>
      </w:pPr>
      <w:r w:rsidRPr="007031C8">
        <w:rPr>
          <w:rFonts w:ascii="Verdana" w:hAnsi="Verdana"/>
        </w:rPr>
        <w:t xml:space="preserve">    }, </w:t>
      </w:r>
    </w:p>
    <w:p w14:paraId="48F9652C" w14:textId="77777777" w:rsidR="009D7FDA" w:rsidRPr="007031C8" w:rsidRDefault="009D7FDA" w:rsidP="00EB0761">
      <w:pPr>
        <w:rPr>
          <w:rFonts w:ascii="Verdana" w:hAnsi="Verdana"/>
        </w:rPr>
      </w:pPr>
      <w:r w:rsidRPr="007031C8">
        <w:rPr>
          <w:rFonts w:ascii="Verdana" w:hAnsi="Verdana"/>
        </w:rPr>
        <w:t xml:space="preserve">    "sender": {</w:t>
      </w:r>
      <w:r w:rsidRPr="007031C8">
        <w:rPr>
          <w:rFonts w:ascii="Verdana" w:hAnsi="Verdana"/>
        </w:rPr>
        <w:br/>
        <w:t xml:space="preserve">        "cusId": WEB000001,</w:t>
      </w:r>
      <w:r w:rsidRPr="007031C8">
        <w:rPr>
          <w:rFonts w:ascii="Verdana" w:hAnsi="Verdana"/>
        </w:rPr>
        <w:br/>
        <w:t xml:space="preserve">        "cusName": "Ricardo”,</w:t>
      </w:r>
      <w:r w:rsidRPr="007031C8">
        <w:rPr>
          <w:rFonts w:ascii="Verdana" w:hAnsi="Verdana"/>
        </w:rPr>
        <w:br/>
        <w:t xml:space="preserve">        " wa_mb_phoneNumber ": 0123456789</w:t>
      </w:r>
    </w:p>
    <w:p w14:paraId="219DDD55" w14:textId="5DDFE2EB" w:rsidR="009D7FDA" w:rsidRPr="007031C8" w:rsidRDefault="009D7FDA" w:rsidP="00EB0761">
      <w:pPr>
        <w:rPr>
          <w:rFonts w:ascii="Verdana" w:hAnsi="Verdana"/>
        </w:rPr>
      </w:pPr>
      <w:r w:rsidRPr="007031C8">
        <w:rPr>
          <w:rFonts w:ascii="Verdana" w:hAnsi="Verdana"/>
        </w:rPr>
        <w:t xml:space="preserve">    }, </w:t>
      </w:r>
    </w:p>
    <w:p w14:paraId="4CC1ADDD" w14:textId="3FBBF9C5" w:rsidR="009D7FDA" w:rsidRPr="007031C8" w:rsidRDefault="009D7FDA" w:rsidP="00EB0761">
      <w:pPr>
        <w:rPr>
          <w:rFonts w:ascii="Verdana" w:hAnsi="Verdana"/>
        </w:rPr>
      </w:pPr>
      <w:r w:rsidRPr="007031C8">
        <w:rPr>
          <w:rFonts w:ascii="Verdana" w:hAnsi="Verdana"/>
        </w:rPr>
        <w:t xml:space="preserve">    "message": { </w:t>
      </w:r>
    </w:p>
    <w:p w14:paraId="34851D77" w14:textId="77777777" w:rsidR="009D7FDA" w:rsidRPr="007031C8" w:rsidRDefault="009D7FDA" w:rsidP="00EB0761">
      <w:pPr>
        <w:rPr>
          <w:rFonts w:ascii="Verdana" w:hAnsi="Verdana"/>
        </w:rPr>
      </w:pPr>
      <w:r w:rsidRPr="007031C8">
        <w:rPr>
          <w:rFonts w:ascii="Verdana" w:hAnsi="Verdana"/>
        </w:rPr>
        <w:t xml:space="preserve">        "text": "hi",</w:t>
      </w:r>
      <w:r w:rsidRPr="007031C8">
        <w:rPr>
          <w:rFonts w:ascii="Verdana" w:hAnsi="Verdana"/>
        </w:rPr>
        <w:br/>
        <w:t xml:space="preserve">        "payload": "PAYLOAD", </w:t>
      </w:r>
    </w:p>
    <w:p w14:paraId="3D37DF83" w14:textId="6BB17BBE" w:rsidR="009D7FDA" w:rsidRPr="007031C8" w:rsidRDefault="009D7FDA" w:rsidP="00EB0761">
      <w:pPr>
        <w:rPr>
          <w:rFonts w:ascii="Verdana" w:hAnsi="Verdana"/>
        </w:rPr>
      </w:pPr>
      <w:r w:rsidRPr="007031C8">
        <w:rPr>
          <w:rFonts w:ascii="Verdana" w:hAnsi="Verdana"/>
        </w:rPr>
        <w:t xml:space="preserve">       "timestamp": “1623204178000” </w:t>
      </w:r>
    </w:p>
    <w:p w14:paraId="23867178" w14:textId="77777777" w:rsidR="009D7FDA" w:rsidRPr="007031C8" w:rsidRDefault="009D7FDA" w:rsidP="00EB0761">
      <w:pPr>
        <w:rPr>
          <w:rFonts w:ascii="Verdana" w:hAnsi="Verdana"/>
        </w:rPr>
      </w:pPr>
      <w:r w:rsidRPr="007031C8">
        <w:rPr>
          <w:rFonts w:ascii="Verdana" w:hAnsi="Verdana"/>
        </w:rPr>
        <w:t xml:space="preserve">} } </w:t>
      </w:r>
    </w:p>
    <w:p w14:paraId="72635895" w14:textId="4BAA8A22" w:rsidR="007A1110" w:rsidRPr="007031C8" w:rsidRDefault="00C96010" w:rsidP="00EB0761">
      <w:pPr>
        <w:rPr>
          <w:rFonts w:ascii="Verdana" w:hAnsi="Verdana"/>
        </w:rPr>
      </w:pPr>
      <w:r w:rsidRPr="007031C8">
        <w:rPr>
          <w:rFonts w:ascii="Verdana" w:hAnsi="Verdana"/>
        </w:rPr>
        <w:t>Trong đó:</w:t>
      </w:r>
    </w:p>
    <w:p w14:paraId="4AF0F8B0" w14:textId="77777777" w:rsidR="00F52B21" w:rsidRPr="007031C8" w:rsidRDefault="00F52B21" w:rsidP="00EB0761">
      <w:pPr>
        <w:rPr>
          <w:rFonts w:ascii="Verdana" w:hAnsi="Verdana"/>
        </w:rPr>
      </w:pPr>
      <w:r w:rsidRPr="007031C8">
        <w:rPr>
          <w:rFonts w:ascii="Verdana" w:hAnsi="Verdana"/>
        </w:rPr>
        <w:lastRenderedPageBreak/>
        <w:t xml:space="preserve">2.1. Thông tin đầu vào (Input)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18"/>
        <w:gridCol w:w="1206"/>
        <w:gridCol w:w="1287"/>
        <w:gridCol w:w="1447"/>
        <w:gridCol w:w="837"/>
        <w:gridCol w:w="953"/>
        <w:gridCol w:w="3197"/>
        <w:gridCol w:w="3505"/>
      </w:tblGrid>
      <w:tr w:rsidR="003A247E" w:rsidRPr="007031C8" w14:paraId="32114E3D"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1981512E" w14:textId="77777777" w:rsidR="00F52B21" w:rsidRPr="007031C8" w:rsidRDefault="00F52B21" w:rsidP="00EB0761">
            <w:pPr>
              <w:divId w:val="1278369216"/>
              <w:rPr>
                <w:rFonts w:ascii="Verdana" w:hAnsi="Verdana"/>
              </w:rPr>
            </w:pPr>
            <w:r w:rsidRPr="007031C8">
              <w:rPr>
                <w:rFonts w:ascii="Verdana" w:hAnsi="Verdana"/>
              </w:rPr>
              <w:t xml:space="preserve">STT </w:t>
            </w:r>
          </w:p>
        </w:tc>
        <w:tc>
          <w:tcPr>
            <w:tcW w:w="2948" w:type="dxa"/>
            <w:gridSpan w:val="2"/>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11141201" w14:textId="77777777" w:rsidR="00F52B21" w:rsidRPr="007031C8" w:rsidRDefault="00F52B21" w:rsidP="00EB0761">
            <w:pPr>
              <w:rPr>
                <w:rFonts w:ascii="Verdana" w:hAnsi="Verdana"/>
              </w:rPr>
            </w:pPr>
          </w:p>
        </w:tc>
        <w:tc>
          <w:tcPr>
            <w:tcW w:w="1353"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4A035DFF" w14:textId="77777777" w:rsidR="00F52B21" w:rsidRPr="007031C8" w:rsidRDefault="00F52B21" w:rsidP="00EB0761">
            <w:pPr>
              <w:rPr>
                <w:rFonts w:ascii="Verdana" w:hAnsi="Verdana"/>
              </w:rPr>
            </w:pPr>
            <w:r w:rsidRPr="007031C8">
              <w:rPr>
                <w:rFonts w:ascii="Verdana" w:hAnsi="Verdana"/>
              </w:rPr>
              <w:t xml:space="preserve">Tên tham số </w:t>
            </w:r>
          </w:p>
        </w:tc>
        <w:tc>
          <w:tcPr>
            <w:tcW w:w="872"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E39CADC" w14:textId="77777777" w:rsidR="00F52B21" w:rsidRPr="007031C8" w:rsidRDefault="00F52B21" w:rsidP="00EB0761">
            <w:pPr>
              <w:rPr>
                <w:rFonts w:ascii="Verdana" w:hAnsi="Verdana"/>
              </w:rPr>
            </w:pPr>
            <w:r w:rsidRPr="007031C8">
              <w:rPr>
                <w:rFonts w:ascii="Verdana" w:hAnsi="Verdana"/>
              </w:rPr>
              <w:t xml:space="preserve">Kiểu dữ liệu </w:t>
            </w:r>
          </w:p>
        </w:tc>
        <w:tc>
          <w:tcPr>
            <w:tcW w:w="0" w:type="auto"/>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0A286837" w14:textId="77777777" w:rsidR="00F52B21" w:rsidRPr="007031C8" w:rsidRDefault="00F52B21" w:rsidP="00EB0761">
            <w:pPr>
              <w:rPr>
                <w:rFonts w:ascii="Verdana" w:hAnsi="Verdana"/>
              </w:rPr>
            </w:pPr>
            <w:r w:rsidRPr="007031C8">
              <w:rPr>
                <w:rFonts w:ascii="Verdana" w:hAnsi="Verdana"/>
              </w:rPr>
              <w:t xml:space="preserve">Require </w:t>
            </w:r>
          </w:p>
        </w:tc>
        <w:tc>
          <w:tcPr>
            <w:tcW w:w="0" w:type="auto"/>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4B32B70F" w14:textId="77777777" w:rsidR="00F52B21" w:rsidRPr="007031C8" w:rsidRDefault="00F52B21" w:rsidP="00EB0761">
            <w:pPr>
              <w:rPr>
                <w:rFonts w:ascii="Verdana" w:hAnsi="Verdana"/>
              </w:rPr>
            </w:pPr>
            <w:r w:rsidRPr="007031C8">
              <w:rPr>
                <w:rFonts w:ascii="Verdana" w:hAnsi="Verdana"/>
              </w:rPr>
              <w:t xml:space="preserve">Mô tả </w:t>
            </w:r>
          </w:p>
        </w:tc>
        <w:tc>
          <w:tcPr>
            <w:tcW w:w="0" w:type="auto"/>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3A59350" w14:textId="77777777" w:rsidR="00F52B21" w:rsidRPr="007031C8" w:rsidRDefault="00F52B21" w:rsidP="00EB0761">
            <w:pPr>
              <w:rPr>
                <w:rFonts w:ascii="Verdana" w:hAnsi="Verdana"/>
              </w:rPr>
            </w:pPr>
            <w:r w:rsidRPr="007031C8">
              <w:rPr>
                <w:rFonts w:ascii="Verdana" w:hAnsi="Verdana"/>
              </w:rPr>
              <w:t xml:space="preserve">Giá trị </w:t>
            </w:r>
          </w:p>
        </w:tc>
      </w:tr>
      <w:tr w:rsidR="0089271A" w:rsidRPr="007031C8" w14:paraId="488298B4"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CF33C78" w14:textId="77777777" w:rsidR="00F52B21" w:rsidRPr="007031C8" w:rsidRDefault="00F52B21" w:rsidP="00EB0761">
            <w:pPr>
              <w:rPr>
                <w:rFonts w:ascii="Verdana" w:hAnsi="Verdana"/>
              </w:rPr>
            </w:pPr>
            <w:r w:rsidRPr="007031C8">
              <w:rPr>
                <w:rFonts w:ascii="Verdana" w:hAnsi="Verdana"/>
              </w:rPr>
              <w:t xml:space="preserve">1 </w:t>
            </w:r>
          </w:p>
        </w:tc>
        <w:tc>
          <w:tcPr>
            <w:tcW w:w="156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A63BE47" w14:textId="77777777" w:rsidR="00F52B21" w:rsidRPr="007031C8" w:rsidRDefault="00F52B21" w:rsidP="00EB0761">
            <w:pPr>
              <w:rPr>
                <w:rFonts w:ascii="Verdana" w:hAnsi="Verdana"/>
              </w:rPr>
            </w:pPr>
            <w:r w:rsidRPr="007031C8">
              <w:rPr>
                <w:rFonts w:ascii="Verdana" w:hAnsi="Verdana"/>
              </w:rPr>
              <w:t xml:space="preserve">API URL </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CF24A33" w14:textId="6EDA2003" w:rsidR="00706D53" w:rsidRPr="007031C8" w:rsidRDefault="00F52B21" w:rsidP="00EB0761">
            <w:pPr>
              <w:rPr>
                <w:rFonts w:ascii="Verdana" w:hAnsi="Verdana"/>
              </w:rPr>
            </w:pPr>
            <w:r w:rsidRPr="007031C8">
              <w:rPr>
                <w:rFonts w:ascii="Verdana" w:hAnsi="Verdana"/>
                <w:color w:val="000000"/>
              </w:rPr>
              <w:t>http://10.</w:t>
            </w:r>
            <w:r w:rsidR="00B648E8" w:rsidRPr="007031C8">
              <w:rPr>
                <w:rFonts w:ascii="Verdana" w:hAnsi="Verdana"/>
                <w:color w:val="000000"/>
              </w:rPr>
              <w:t>121</w:t>
            </w:r>
            <w:r w:rsidRPr="007031C8">
              <w:rPr>
                <w:rFonts w:ascii="Verdana" w:hAnsi="Verdana"/>
                <w:color w:val="000000"/>
              </w:rPr>
              <w:t>.</w:t>
            </w:r>
            <w:r w:rsidR="00B648E8" w:rsidRPr="007031C8">
              <w:rPr>
                <w:rFonts w:ascii="Verdana" w:hAnsi="Verdana"/>
                <w:color w:val="000000"/>
              </w:rPr>
              <w:t>43</w:t>
            </w:r>
            <w:r w:rsidRPr="007031C8">
              <w:rPr>
                <w:rFonts w:ascii="Verdana" w:hAnsi="Verdana"/>
                <w:color w:val="000000"/>
              </w:rPr>
              <w:t>.</w:t>
            </w:r>
            <w:r w:rsidR="00B648E8" w:rsidRPr="007031C8">
              <w:rPr>
                <w:rFonts w:ascii="Verdana" w:hAnsi="Verdana"/>
                <w:color w:val="000000"/>
              </w:rPr>
              <w:t>44</w:t>
            </w:r>
            <w:r w:rsidRPr="007031C8">
              <w:rPr>
                <w:rFonts w:ascii="Verdana" w:hAnsi="Verdana"/>
                <w:color w:val="000000"/>
              </w:rPr>
              <w:t>:8686</w:t>
            </w:r>
            <w:r w:rsidRPr="007031C8">
              <w:rPr>
                <w:rFonts w:ascii="Verdana" w:hAnsi="Verdana"/>
              </w:rPr>
              <w:t>/mobile/app/{app_id}</w:t>
            </w:r>
            <w:r w:rsidRPr="007031C8">
              <w:rPr>
                <w:rFonts w:ascii="Verdana" w:hAnsi="Verdana"/>
              </w:rPr>
              <w:br/>
              <w:t>a</w:t>
            </w:r>
            <w:r w:rsidR="00706D53" w:rsidRPr="007031C8">
              <w:rPr>
                <w:rFonts w:ascii="Verdana" w:hAnsi="Verdana"/>
              </w:rPr>
              <w:t xml:space="preserve">pp_id: </w:t>
            </w:r>
            <w:r w:rsidR="008C25F0" w:rsidRPr="007031C8">
              <w:rPr>
                <w:rFonts w:ascii="Verdana" w:hAnsi="Verdana"/>
              </w:rPr>
              <w:t xml:space="preserve"> </w:t>
            </w:r>
            <w:r w:rsidR="00706D53" w:rsidRPr="007031C8">
              <w:rPr>
                <w:rFonts w:ascii="Verdana" w:hAnsi="Verdana"/>
              </w:rPr>
              <w:t>khai báo application nếu được gửi từ Web, Facebook</w:t>
            </w:r>
          </w:p>
          <w:p w14:paraId="31FBFCEC" w14:textId="355D48D3" w:rsidR="00F52B21" w:rsidRPr="007031C8" w:rsidRDefault="008C25F0" w:rsidP="00EB0761">
            <w:pPr>
              <w:rPr>
                <w:rFonts w:ascii="Verdana" w:hAnsi="Verdana"/>
              </w:rPr>
            </w:pPr>
            <w:r w:rsidRPr="007031C8">
              <w:rPr>
                <w:rFonts w:ascii="Verdana" w:hAnsi="Verdana"/>
              </w:rPr>
              <w:t>app_id_whatsapp</w:t>
            </w:r>
            <w:r w:rsidR="00706D53" w:rsidRPr="007031C8">
              <w:rPr>
                <w:rFonts w:ascii="Verdana" w:hAnsi="Verdana"/>
              </w:rPr>
              <w:t>: khai báo id của application</w:t>
            </w:r>
            <w:r w:rsidRPr="007031C8">
              <w:rPr>
                <w:rFonts w:ascii="Verdana" w:hAnsi="Verdana"/>
              </w:rPr>
              <w:t xml:space="preserve"> nếu được gửi từ whatsapp</w:t>
            </w:r>
          </w:p>
          <w:p w14:paraId="536C1AB2" w14:textId="77777777" w:rsidR="00F52B21" w:rsidRPr="007031C8" w:rsidRDefault="00F52B21" w:rsidP="00EB0761">
            <w:pPr>
              <w:rPr>
                <w:rFonts w:ascii="Verdana" w:hAnsi="Verdana"/>
              </w:rPr>
            </w:pPr>
            <w:r w:rsidRPr="007031C8">
              <w:rPr>
                <w:rFonts w:ascii="Verdana" w:hAnsi="Verdana"/>
              </w:rPr>
              <w:t>Link cấu hình trong file config</w:t>
            </w:r>
            <w:r w:rsidR="00163EB9" w:rsidRPr="007031C8">
              <w:rPr>
                <w:rFonts w:ascii="Verdana" w:hAnsi="Verdana"/>
              </w:rPr>
              <w:t xml:space="preserve"> chat-server/config/app.conf</w:t>
            </w:r>
          </w:p>
          <w:p w14:paraId="70F38001" w14:textId="78CE3B15" w:rsidR="00163EB9" w:rsidRPr="007031C8" w:rsidRDefault="00B648E8" w:rsidP="00EB0761">
            <w:pPr>
              <w:rPr>
                <w:rFonts w:ascii="Verdana" w:hAnsi="Verdana"/>
              </w:rPr>
            </w:pPr>
            <w:r w:rsidRPr="007031C8">
              <w:rPr>
                <w:rFonts w:ascii="Verdana" w:hAnsi="Verdana"/>
              </w:rPr>
              <w:t>Biến</w:t>
            </w:r>
            <w:r w:rsidR="00163EB9" w:rsidRPr="007031C8">
              <w:rPr>
                <w:rFonts w:ascii="Verdana" w:hAnsi="Verdana"/>
              </w:rPr>
              <w:t xml:space="preserve"> </w:t>
            </w:r>
            <w:r w:rsidR="00BC77D7" w:rsidRPr="007031C8">
              <w:rPr>
                <w:rFonts w:ascii="Verdana" w:hAnsi="Verdana"/>
              </w:rPr>
              <w:t>bot_vtcc</w:t>
            </w:r>
            <w:r w:rsidR="00163EB9" w:rsidRPr="007031C8">
              <w:rPr>
                <w:rFonts w:ascii="Verdana" w:hAnsi="Verdana"/>
              </w:rPr>
              <w:t>_url</w:t>
            </w:r>
          </w:p>
        </w:tc>
      </w:tr>
      <w:tr w:rsidR="0089271A" w:rsidRPr="007031C8" w14:paraId="52FF9F38"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529126C" w14:textId="77777777" w:rsidR="00F52B21" w:rsidRPr="007031C8" w:rsidRDefault="00F52B21" w:rsidP="00EB0761">
            <w:pPr>
              <w:rPr>
                <w:rFonts w:ascii="Verdana" w:hAnsi="Verdana"/>
              </w:rPr>
            </w:pPr>
            <w:r w:rsidRPr="007031C8">
              <w:rPr>
                <w:rFonts w:ascii="Verdana" w:hAnsi="Verdana"/>
              </w:rPr>
              <w:t xml:space="preserve">2 </w:t>
            </w:r>
          </w:p>
        </w:tc>
        <w:tc>
          <w:tcPr>
            <w:tcW w:w="156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3B49BB1" w14:textId="77777777" w:rsidR="00F52B21" w:rsidRPr="007031C8" w:rsidRDefault="00F52B21" w:rsidP="00EB0761">
            <w:pPr>
              <w:rPr>
                <w:rFonts w:ascii="Verdana" w:hAnsi="Verdana"/>
              </w:rPr>
            </w:pPr>
            <w:r w:rsidRPr="007031C8">
              <w:rPr>
                <w:rFonts w:ascii="Verdana" w:hAnsi="Verdana"/>
              </w:rPr>
              <w:t xml:space="preserve">Method </w:t>
            </w:r>
          </w:p>
        </w:tc>
        <w:tc>
          <w:tcPr>
            <w:tcW w:w="0" w:type="auto"/>
            <w:gridSpan w:val="6"/>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2C5A2B3" w14:textId="77777777" w:rsidR="00F52B21" w:rsidRPr="007031C8" w:rsidRDefault="00F52B21" w:rsidP="00EB0761">
            <w:pPr>
              <w:rPr>
                <w:rFonts w:ascii="Verdana" w:hAnsi="Verdana"/>
              </w:rPr>
            </w:pPr>
            <w:r w:rsidRPr="007031C8">
              <w:rPr>
                <w:rFonts w:ascii="Verdana" w:hAnsi="Verdana"/>
              </w:rPr>
              <w:t xml:space="preserve">POST </w:t>
            </w:r>
          </w:p>
        </w:tc>
      </w:tr>
      <w:tr w:rsidR="003A247E" w:rsidRPr="007031C8" w14:paraId="530B9595"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38BFA4A" w14:textId="77777777" w:rsidR="00F52B21" w:rsidRPr="007031C8" w:rsidRDefault="00F52B21" w:rsidP="00EB0761">
            <w:pPr>
              <w:rPr>
                <w:rFonts w:ascii="Verdana" w:hAnsi="Verdana"/>
              </w:rPr>
            </w:pPr>
            <w:r w:rsidRPr="007031C8">
              <w:rPr>
                <w:rFonts w:ascii="Verdana" w:hAnsi="Verdana"/>
              </w:rPr>
              <w:t xml:space="preserve">3 </w:t>
            </w:r>
          </w:p>
        </w:tc>
        <w:tc>
          <w:tcPr>
            <w:tcW w:w="1564"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C0DC5A6" w14:textId="77777777" w:rsidR="00F52B21" w:rsidRPr="007031C8" w:rsidRDefault="00F52B21" w:rsidP="00EB0761">
            <w:pPr>
              <w:rPr>
                <w:rFonts w:ascii="Verdana" w:hAnsi="Verdana"/>
              </w:rPr>
            </w:pPr>
            <w:r w:rsidRPr="007031C8">
              <w:rPr>
                <w:rFonts w:ascii="Verdana" w:hAnsi="Verdana"/>
              </w:rPr>
              <w:t xml:space="preserve">Payload </w:t>
            </w: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7641FD6" w14:textId="77777777" w:rsidR="00F52B21" w:rsidRPr="007031C8" w:rsidRDefault="00F52B21" w:rsidP="00EB0761">
            <w:pPr>
              <w:rPr>
                <w:rFonts w:ascii="Verdana" w:hAnsi="Verdana"/>
              </w:rPr>
            </w:pPr>
            <w:r w:rsidRPr="007031C8">
              <w:rPr>
                <w:rFonts w:ascii="Verdana" w:hAnsi="Verdana"/>
              </w:rPr>
              <w:t xml:space="preserve">Headers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72626DD" w14:textId="77777777" w:rsidR="00F52B21" w:rsidRPr="007031C8" w:rsidRDefault="00F52B21" w:rsidP="00EB0761">
            <w:pPr>
              <w:rPr>
                <w:rFonts w:ascii="Verdana" w:hAnsi="Verdana"/>
              </w:rPr>
            </w:pPr>
            <w:r w:rsidRPr="007031C8">
              <w:rPr>
                <w:rFonts w:ascii="Verdana" w:hAnsi="Verdana"/>
              </w:rPr>
              <w:t xml:space="preserve">Content-Type </w:t>
            </w:r>
          </w:p>
        </w:tc>
        <w:tc>
          <w:tcPr>
            <w:tcW w:w="87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DADC91F" w14:textId="77777777" w:rsidR="00F52B21" w:rsidRPr="007031C8" w:rsidRDefault="00F52B21" w:rsidP="00EB0761">
            <w:pPr>
              <w:rPr>
                <w:rFonts w:ascii="Verdana" w:hAnsi="Verdana"/>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F098620" w14:textId="77777777" w:rsidR="00F52B21" w:rsidRPr="007031C8" w:rsidRDefault="00F52B21" w:rsidP="00EB0761">
            <w:pPr>
              <w:rPr>
                <w:rFonts w:ascii="Verdana" w:hAnsi="Verdana"/>
              </w:rPr>
            </w:pPr>
            <w:r w:rsidRPr="007031C8">
              <w:rPr>
                <w:rFonts w:ascii="Verdana" w:hAnsi="Verdana"/>
              </w:rPr>
              <w:t xml:space="preserve">Yes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B6B47A0" w14:textId="77777777" w:rsidR="00F52B21" w:rsidRPr="007031C8" w:rsidRDefault="00F52B21" w:rsidP="00EB0761">
            <w:pPr>
              <w:rPr>
                <w:rFonts w:ascii="Verdana" w:hAnsi="Verdana"/>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DA7A255" w14:textId="77777777" w:rsidR="00F52B21" w:rsidRPr="007031C8" w:rsidRDefault="00F52B21" w:rsidP="00EB0761">
            <w:pPr>
              <w:rPr>
                <w:rFonts w:ascii="Verdana" w:hAnsi="Verdana"/>
              </w:rPr>
            </w:pPr>
            <w:r w:rsidRPr="007031C8">
              <w:rPr>
                <w:rFonts w:ascii="Verdana" w:hAnsi="Verdana"/>
              </w:rPr>
              <w:t xml:space="preserve">application/json </w:t>
            </w:r>
          </w:p>
        </w:tc>
      </w:tr>
      <w:tr w:rsidR="003A247E" w:rsidRPr="007031C8" w14:paraId="5F3BC707"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7654F5" w14:textId="77777777" w:rsidR="00F52B21" w:rsidRPr="007031C8" w:rsidRDefault="00F52B21" w:rsidP="00EB0761">
            <w:pPr>
              <w:rPr>
                <w:rFonts w:ascii="Verdana" w:hAnsi="Verdana"/>
              </w:rPr>
            </w:pPr>
            <w:r w:rsidRPr="007031C8">
              <w:rPr>
                <w:rFonts w:ascii="Verdana" w:hAnsi="Verdana"/>
              </w:rPr>
              <w:t xml:space="preserve">4 </w:t>
            </w:r>
          </w:p>
        </w:tc>
        <w:tc>
          <w:tcPr>
            <w:tcW w:w="1564"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CA6476C" w14:textId="77777777" w:rsidR="00F52B21" w:rsidRPr="007031C8" w:rsidRDefault="00F52B21" w:rsidP="00EB0761">
            <w:pPr>
              <w:rPr>
                <w:rFonts w:ascii="Verdana" w:hAnsi="Verdana"/>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20EBCFF" w14:textId="77777777" w:rsidR="00F52B21" w:rsidRPr="007031C8" w:rsidRDefault="00F52B21" w:rsidP="00EB0761">
            <w:pPr>
              <w:rPr>
                <w:rFonts w:ascii="Verdana" w:hAnsi="Verdana"/>
              </w:rPr>
            </w:pPr>
          </w:p>
        </w:tc>
        <w:tc>
          <w:tcPr>
            <w:tcW w:w="13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A755667" w14:textId="77777777" w:rsidR="00F52B21" w:rsidRPr="007031C8" w:rsidRDefault="00F52B21" w:rsidP="00EB0761">
            <w:pPr>
              <w:rPr>
                <w:rFonts w:ascii="Verdana" w:hAnsi="Verdana"/>
              </w:rPr>
            </w:pPr>
            <w:r w:rsidRPr="007031C8">
              <w:rPr>
                <w:rFonts w:ascii="Verdana" w:hAnsi="Verdana"/>
              </w:rPr>
              <w:t xml:space="preserve">authen_key </w:t>
            </w:r>
          </w:p>
        </w:tc>
        <w:tc>
          <w:tcPr>
            <w:tcW w:w="87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280B079" w14:textId="77777777" w:rsidR="00F52B21" w:rsidRPr="007031C8" w:rsidRDefault="00F52B21" w:rsidP="00EB0761">
            <w:pPr>
              <w:rPr>
                <w:rFonts w:ascii="Verdana" w:hAnsi="Verdana"/>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FEB999" w14:textId="77777777" w:rsidR="00F52B21" w:rsidRPr="007031C8" w:rsidRDefault="00F52B21" w:rsidP="00EB0761">
            <w:pPr>
              <w:rPr>
                <w:rFonts w:ascii="Verdana" w:hAnsi="Verdana"/>
              </w:rPr>
            </w:pPr>
            <w:r w:rsidRPr="007031C8">
              <w:rPr>
                <w:rFonts w:ascii="Verdana" w:hAnsi="Verdana"/>
              </w:rPr>
              <w:t xml:space="preserve">Yes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6A8A06A" w14:textId="77777777" w:rsidR="00B648E8" w:rsidRPr="007031C8" w:rsidRDefault="00163EB9" w:rsidP="00EB0761">
            <w:pPr>
              <w:rPr>
                <w:rFonts w:ascii="Verdana" w:hAnsi="Verdana"/>
              </w:rPr>
            </w:pPr>
            <w:r w:rsidRPr="007031C8">
              <w:rPr>
                <w:rFonts w:ascii="Verdana" w:hAnsi="Verdana"/>
              </w:rPr>
              <w:t xml:space="preserve">Link cấu hình trong file config chat-server/config/app.conf </w:t>
            </w:r>
          </w:p>
          <w:p w14:paraId="1DDCC6C9" w14:textId="5DA0D6D2" w:rsidR="00F52B21" w:rsidRPr="007031C8" w:rsidRDefault="00444A52" w:rsidP="00EB0761">
            <w:pPr>
              <w:rPr>
                <w:rFonts w:ascii="Verdana" w:hAnsi="Verdana"/>
              </w:rPr>
            </w:pPr>
            <w:r w:rsidRPr="007031C8">
              <w:rPr>
                <w:rFonts w:ascii="Verdana" w:hAnsi="Verdana"/>
              </w:rPr>
              <w:t xml:space="preserve">Lấy dữ liệu </w:t>
            </w:r>
            <w:r w:rsidR="00B648E8" w:rsidRPr="007031C8">
              <w:rPr>
                <w:rFonts w:ascii="Verdana" w:hAnsi="Verdana"/>
              </w:rPr>
              <w:t xml:space="preserve">biến </w:t>
            </w:r>
            <w:r w:rsidR="00BC77D7" w:rsidRPr="007031C8">
              <w:rPr>
                <w:rFonts w:ascii="Verdana" w:hAnsi="Verdana"/>
              </w:rPr>
              <w:t>bot_vtcc</w:t>
            </w:r>
            <w:r w:rsidR="00163EB9" w:rsidRPr="007031C8">
              <w:rPr>
                <w:rFonts w:ascii="Verdana" w:hAnsi="Verdana"/>
              </w:rPr>
              <w:t>_token</w:t>
            </w:r>
            <w:r w:rsidR="008C25F0" w:rsidRPr="007031C8">
              <w:rPr>
                <w:rFonts w:ascii="Verdana" w:hAnsi="Verdana"/>
              </w:rPr>
              <w:t xml:space="preserve"> hoặc lấy dữ liệu biến bot_vtcc_whatsapp_token nếu được gửi từ whatsapp</w:t>
            </w:r>
          </w:p>
          <w:p w14:paraId="5022D96E" w14:textId="68BA343C" w:rsidR="00444A52" w:rsidRPr="007031C8" w:rsidRDefault="00444A52" w:rsidP="00EB0761">
            <w:pPr>
              <w:rPr>
                <w:rFonts w:ascii="Verdana" w:hAnsi="Verdana"/>
              </w:rPr>
            </w:pPr>
            <w:r w:rsidRPr="007031C8">
              <w:rPr>
                <w:rFonts w:ascii="Verdana" w:hAnsi="Verdana"/>
              </w:rPr>
              <w:t>Giải mã token qua thư viện ViettelS</w:t>
            </w:r>
            <w:r w:rsidR="001D1C8C" w:rsidRPr="007031C8">
              <w:rPr>
                <w:rFonts w:ascii="Verdana" w:hAnsi="Verdana"/>
              </w:rPr>
              <w:t>ecurity</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3FC404D" w14:textId="14870BB1" w:rsidR="00F52B21" w:rsidRPr="007031C8" w:rsidRDefault="001D1C8C" w:rsidP="00EB0761">
            <w:pPr>
              <w:rPr>
                <w:rFonts w:ascii="Verdana" w:hAnsi="Verdana"/>
              </w:rPr>
            </w:pPr>
            <w:r w:rsidRPr="007031C8">
              <w:rPr>
                <w:rFonts w:ascii="Verdana" w:hAnsi="Verdana"/>
              </w:rPr>
              <w:t>61108e81bf9aad</w:t>
            </w:r>
            <w:r w:rsidR="00F52B21" w:rsidRPr="007031C8">
              <w:rPr>
                <w:rFonts w:ascii="Verdana" w:hAnsi="Verdana"/>
              </w:rPr>
              <w:t xml:space="preserve">8e5a18f417 </w:t>
            </w:r>
          </w:p>
        </w:tc>
      </w:tr>
      <w:tr w:rsidR="003A247E" w:rsidRPr="007031C8" w14:paraId="22FA38AF"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34F3774" w14:textId="77777777" w:rsidR="00F52B21" w:rsidRPr="007031C8" w:rsidRDefault="00F52B21" w:rsidP="00EB0761">
            <w:pPr>
              <w:rPr>
                <w:rFonts w:ascii="Verdana" w:hAnsi="Verdana"/>
              </w:rPr>
            </w:pPr>
            <w:r w:rsidRPr="007031C8">
              <w:rPr>
                <w:rFonts w:ascii="Verdana" w:hAnsi="Verdana"/>
              </w:rPr>
              <w:t xml:space="preserve">5 </w:t>
            </w:r>
          </w:p>
        </w:tc>
        <w:tc>
          <w:tcPr>
            <w:tcW w:w="1564"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10F23CC" w14:textId="77777777" w:rsidR="00F52B21" w:rsidRPr="007031C8" w:rsidRDefault="00F52B21" w:rsidP="00EB0761">
            <w:pPr>
              <w:rPr>
                <w:rFonts w:ascii="Verdana" w:hAnsi="Verdana"/>
              </w:rPr>
            </w:pPr>
          </w:p>
        </w:tc>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CDD2DF7" w14:textId="77777777" w:rsidR="00F52B21" w:rsidRPr="007031C8" w:rsidRDefault="00F52B21" w:rsidP="00EB0761">
            <w:pPr>
              <w:rPr>
                <w:rFonts w:ascii="Verdana" w:hAnsi="Verdana"/>
              </w:rPr>
            </w:pPr>
            <w:r w:rsidRPr="007031C8">
              <w:rPr>
                <w:rFonts w:ascii="Verdana" w:hAnsi="Verdana"/>
              </w:rPr>
              <w:t xml:space="preserve">Request Body </w:t>
            </w:r>
          </w:p>
        </w:tc>
        <w:tc>
          <w:tcPr>
            <w:tcW w:w="13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C3922F0" w14:textId="77777777" w:rsidR="00F52B21" w:rsidRPr="007031C8" w:rsidRDefault="00F52B21" w:rsidP="00EB0761">
            <w:pPr>
              <w:rPr>
                <w:rFonts w:ascii="Verdana" w:hAnsi="Verdana"/>
              </w:rPr>
            </w:pPr>
            <w:r w:rsidRPr="007031C8">
              <w:rPr>
                <w:rFonts w:ascii="Verdana" w:hAnsi="Verdana"/>
              </w:rPr>
              <w:t xml:space="preserve">site </w:t>
            </w:r>
          </w:p>
        </w:tc>
        <w:tc>
          <w:tcPr>
            <w:tcW w:w="87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6FE3298" w14:textId="77777777" w:rsidR="00F52B21" w:rsidRPr="007031C8" w:rsidRDefault="00F52B21" w:rsidP="00EB0761">
            <w:pPr>
              <w:rPr>
                <w:rFonts w:ascii="Verdana" w:hAnsi="Verdana"/>
              </w:rPr>
            </w:pPr>
            <w:r w:rsidRPr="007031C8">
              <w:rPr>
                <w:rFonts w:ascii="Verdana" w:hAnsi="Verdana"/>
              </w:rPr>
              <w:t xml:space="preserve">Object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0E7D027" w14:textId="77777777" w:rsidR="00F52B21" w:rsidRPr="007031C8" w:rsidRDefault="00F52B21" w:rsidP="00EB0761">
            <w:pPr>
              <w:rPr>
                <w:rFonts w:ascii="Verdana" w:hAnsi="Verdana"/>
              </w:rPr>
            </w:pPr>
            <w:r w:rsidRPr="007031C8">
              <w:rPr>
                <w:rFonts w:ascii="Verdana" w:hAnsi="Verdana"/>
              </w:rPr>
              <w:t xml:space="preserve">Yes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8294754" w14:textId="77777777" w:rsidR="00F52B21" w:rsidRPr="007031C8" w:rsidRDefault="00F52B21" w:rsidP="00EB0761">
            <w:pPr>
              <w:rPr>
                <w:rFonts w:ascii="Verdana" w:hAnsi="Verdana"/>
              </w:rPr>
            </w:pPr>
            <w:r w:rsidRPr="007031C8">
              <w:rPr>
                <w:rFonts w:ascii="Verdana" w:hAnsi="Verdana"/>
              </w:rPr>
              <w:t xml:space="preserve">Thông tin kênh tích hợp (nguồn gửi)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2A22F38" w14:textId="77777777" w:rsidR="00F52B21" w:rsidRPr="007031C8" w:rsidRDefault="00F52B21" w:rsidP="00EB0761">
            <w:pPr>
              <w:rPr>
                <w:rFonts w:ascii="Verdana" w:hAnsi="Verdana"/>
              </w:rPr>
            </w:pPr>
          </w:p>
        </w:tc>
      </w:tr>
      <w:tr w:rsidR="003A247E" w:rsidRPr="007031C8" w14:paraId="6AEFD0B6"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45D5409" w14:textId="77777777" w:rsidR="00F52B21" w:rsidRPr="007031C8" w:rsidRDefault="00F52B21" w:rsidP="00EB0761">
            <w:pPr>
              <w:rPr>
                <w:rFonts w:ascii="Verdana" w:hAnsi="Verdana"/>
              </w:rPr>
            </w:pPr>
            <w:r w:rsidRPr="007031C8">
              <w:rPr>
                <w:rFonts w:ascii="Verdana" w:hAnsi="Verdana"/>
              </w:rPr>
              <w:t xml:space="preserve">6 </w:t>
            </w:r>
          </w:p>
        </w:tc>
        <w:tc>
          <w:tcPr>
            <w:tcW w:w="1564"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B6DD288" w14:textId="77777777" w:rsidR="00F52B21" w:rsidRPr="007031C8" w:rsidRDefault="00F52B21" w:rsidP="00EB0761">
            <w:pPr>
              <w:rPr>
                <w:rFonts w:ascii="Verdana" w:hAnsi="Verdana"/>
              </w:rPr>
            </w:pPr>
          </w:p>
        </w:tc>
        <w:tc>
          <w:tcPr>
            <w:tcW w:w="0" w:type="auto"/>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F328F95" w14:textId="77777777" w:rsidR="00F52B21" w:rsidRPr="007031C8" w:rsidRDefault="00F52B21" w:rsidP="00EB0761">
            <w:pPr>
              <w:rPr>
                <w:rFonts w:ascii="Verdana" w:hAnsi="Verdana"/>
              </w:rPr>
            </w:pPr>
          </w:p>
        </w:tc>
        <w:tc>
          <w:tcPr>
            <w:tcW w:w="13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BB41B6" w14:textId="77777777" w:rsidR="00F52B21" w:rsidRPr="007031C8" w:rsidRDefault="00F52B21" w:rsidP="00EB0761">
            <w:pPr>
              <w:rPr>
                <w:rFonts w:ascii="Verdana" w:hAnsi="Verdana"/>
              </w:rPr>
            </w:pPr>
            <w:r w:rsidRPr="007031C8">
              <w:rPr>
                <w:rFonts w:ascii="Verdana" w:hAnsi="Verdana"/>
              </w:rPr>
              <w:t xml:space="preserve">sender </w:t>
            </w:r>
          </w:p>
        </w:tc>
        <w:tc>
          <w:tcPr>
            <w:tcW w:w="87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7D4C341" w14:textId="77777777" w:rsidR="00F52B21" w:rsidRPr="007031C8" w:rsidRDefault="00F52B21" w:rsidP="00EB0761">
            <w:pPr>
              <w:rPr>
                <w:rFonts w:ascii="Verdana" w:hAnsi="Verdana"/>
              </w:rPr>
            </w:pPr>
            <w:r w:rsidRPr="007031C8">
              <w:rPr>
                <w:rFonts w:ascii="Verdana" w:hAnsi="Verdana"/>
              </w:rPr>
              <w:t xml:space="preserve">Object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85349D0" w14:textId="77777777" w:rsidR="00F52B21" w:rsidRPr="007031C8" w:rsidRDefault="00F52B21" w:rsidP="00EB0761">
            <w:pPr>
              <w:rPr>
                <w:rFonts w:ascii="Verdana" w:hAnsi="Verdana"/>
              </w:rPr>
            </w:pPr>
            <w:r w:rsidRPr="007031C8">
              <w:rPr>
                <w:rFonts w:ascii="Verdana" w:hAnsi="Verdana"/>
              </w:rPr>
              <w:t xml:space="preserve">Yes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E43890E" w14:textId="77777777" w:rsidR="00F52B21" w:rsidRPr="007031C8" w:rsidRDefault="00F52B21" w:rsidP="00EB0761">
            <w:pPr>
              <w:rPr>
                <w:rFonts w:ascii="Verdana" w:hAnsi="Verdana"/>
              </w:rPr>
            </w:pPr>
            <w:r w:rsidRPr="007031C8">
              <w:rPr>
                <w:rFonts w:ascii="Verdana" w:hAnsi="Verdana"/>
              </w:rPr>
              <w:t xml:space="preserve">Thông tin khách hàng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FEDA56B" w14:textId="77777777" w:rsidR="00F52B21" w:rsidRPr="007031C8" w:rsidRDefault="00F52B21" w:rsidP="00EB0761">
            <w:pPr>
              <w:rPr>
                <w:rFonts w:ascii="Verdana" w:hAnsi="Verdana"/>
              </w:rPr>
            </w:pPr>
          </w:p>
        </w:tc>
      </w:tr>
      <w:tr w:rsidR="003A247E" w:rsidRPr="007031C8" w14:paraId="2E062B73"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D26C3F7" w14:textId="77777777" w:rsidR="00F52B21" w:rsidRPr="007031C8" w:rsidRDefault="00F52B21" w:rsidP="00EB0761">
            <w:pPr>
              <w:rPr>
                <w:rFonts w:ascii="Verdana" w:hAnsi="Verdana"/>
              </w:rPr>
            </w:pPr>
            <w:r w:rsidRPr="007031C8">
              <w:rPr>
                <w:rFonts w:ascii="Verdana" w:hAnsi="Verdana"/>
              </w:rPr>
              <w:t xml:space="preserve">7 </w:t>
            </w:r>
          </w:p>
        </w:tc>
        <w:tc>
          <w:tcPr>
            <w:tcW w:w="1564"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338994C" w14:textId="77777777" w:rsidR="00F52B21" w:rsidRPr="007031C8" w:rsidRDefault="00F52B21" w:rsidP="00EB0761">
            <w:pPr>
              <w:rPr>
                <w:rFonts w:ascii="Verdana" w:hAnsi="Verdana"/>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D5DC5C9" w14:textId="77777777" w:rsidR="00F52B21" w:rsidRPr="007031C8" w:rsidRDefault="00F52B21" w:rsidP="00EB0761">
            <w:pPr>
              <w:rPr>
                <w:rFonts w:ascii="Verdana" w:hAnsi="Verdana"/>
              </w:rPr>
            </w:pPr>
          </w:p>
        </w:tc>
        <w:tc>
          <w:tcPr>
            <w:tcW w:w="13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1798D4F" w14:textId="77777777" w:rsidR="00F52B21" w:rsidRPr="007031C8" w:rsidRDefault="00F52B21" w:rsidP="00EB0761">
            <w:pPr>
              <w:rPr>
                <w:rFonts w:ascii="Verdana" w:hAnsi="Verdana"/>
              </w:rPr>
            </w:pPr>
            <w:r w:rsidRPr="007031C8">
              <w:rPr>
                <w:rFonts w:ascii="Verdana" w:hAnsi="Verdana"/>
              </w:rPr>
              <w:t xml:space="preserve">message </w:t>
            </w:r>
          </w:p>
        </w:tc>
        <w:tc>
          <w:tcPr>
            <w:tcW w:w="87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F2EC8A5" w14:textId="77777777" w:rsidR="00F52B21" w:rsidRPr="007031C8" w:rsidRDefault="00F52B21" w:rsidP="00EB0761">
            <w:pPr>
              <w:rPr>
                <w:rFonts w:ascii="Verdana" w:hAnsi="Verdana"/>
              </w:rPr>
            </w:pPr>
            <w:r w:rsidRPr="007031C8">
              <w:rPr>
                <w:rFonts w:ascii="Verdana" w:hAnsi="Verdana"/>
              </w:rPr>
              <w:t xml:space="preserve">Object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0D43D94" w14:textId="77777777" w:rsidR="00F52B21" w:rsidRPr="007031C8" w:rsidRDefault="00F52B21" w:rsidP="00EB0761">
            <w:pPr>
              <w:rPr>
                <w:rFonts w:ascii="Verdana" w:hAnsi="Verdana"/>
              </w:rPr>
            </w:pPr>
            <w:r w:rsidRPr="007031C8">
              <w:rPr>
                <w:rFonts w:ascii="Verdana" w:hAnsi="Verdana"/>
              </w:rPr>
              <w:t xml:space="preserve">Yes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94B3639" w14:textId="77777777" w:rsidR="00F52B21" w:rsidRPr="007031C8" w:rsidRDefault="00F52B21" w:rsidP="00EB0761">
            <w:pPr>
              <w:rPr>
                <w:rFonts w:ascii="Verdana" w:hAnsi="Verdana"/>
              </w:rPr>
            </w:pPr>
            <w:r w:rsidRPr="007031C8">
              <w:rPr>
                <w:rFonts w:ascii="Verdana" w:hAnsi="Verdana"/>
              </w:rPr>
              <w:t xml:space="preserve">Nội dung thông tin câu chat của khách hàng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56C1248" w14:textId="77777777" w:rsidR="00F52B21" w:rsidRPr="007031C8" w:rsidRDefault="00F52B21" w:rsidP="00EB0761">
            <w:pPr>
              <w:rPr>
                <w:rFonts w:ascii="Verdana" w:hAnsi="Verdana"/>
              </w:rPr>
            </w:pPr>
          </w:p>
        </w:tc>
      </w:tr>
    </w:tbl>
    <w:p w14:paraId="3DBDA5B5" w14:textId="77777777" w:rsidR="00F52B21" w:rsidRPr="007031C8" w:rsidRDefault="00F52B21" w:rsidP="00EB0761">
      <w:pPr>
        <w:rPr>
          <w:rFonts w:ascii="Verdana" w:hAnsi="Verdana"/>
        </w:rPr>
      </w:pPr>
      <w:r w:rsidRPr="007031C8">
        <w:rPr>
          <w:rFonts w:ascii="Verdana" w:hAnsi="Verdana"/>
        </w:rPr>
        <w:t xml:space="preserve">Mô tả </w:t>
      </w:r>
      <w:r w:rsidRPr="007031C8">
        <w:rPr>
          <w:rFonts w:ascii="Verdana" w:hAnsi="Verdana"/>
          <w:b/>
        </w:rPr>
        <w:t>site</w:t>
      </w:r>
      <w:r w:rsidRPr="007031C8">
        <w:rPr>
          <w:rFonts w:ascii="Verdana" w:hAnsi="Verdana"/>
        </w:rPr>
        <w:t xml:space="preserve">: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62"/>
        <w:gridCol w:w="2552"/>
        <w:gridCol w:w="1519"/>
        <w:gridCol w:w="1694"/>
        <w:gridCol w:w="4224"/>
        <w:gridCol w:w="2399"/>
      </w:tblGrid>
      <w:tr w:rsidR="00F52B21" w:rsidRPr="007031C8" w14:paraId="2AA00EC4"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2F8ADCCF" w14:textId="77777777" w:rsidR="00F52B21" w:rsidRPr="007031C8" w:rsidRDefault="00F52B21" w:rsidP="00EB0761">
            <w:pPr>
              <w:rPr>
                <w:rFonts w:ascii="Verdana" w:hAnsi="Verdana"/>
              </w:rPr>
            </w:pPr>
            <w:r w:rsidRPr="007031C8">
              <w:rPr>
                <w:rFonts w:ascii="Verdana" w:hAnsi="Verdana"/>
              </w:rPr>
              <w:t xml:space="preserve">STT </w:t>
            </w:r>
          </w:p>
        </w:tc>
        <w:tc>
          <w:tcPr>
            <w:tcW w:w="2552"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D45B2AF" w14:textId="77777777" w:rsidR="00F52B21" w:rsidRPr="007031C8" w:rsidRDefault="00F52B21" w:rsidP="00EB0761">
            <w:pPr>
              <w:rPr>
                <w:rFonts w:ascii="Verdana" w:hAnsi="Verdana"/>
              </w:rPr>
            </w:pPr>
            <w:r w:rsidRPr="007031C8">
              <w:rPr>
                <w:rFonts w:ascii="Verdana" w:hAnsi="Verdana"/>
              </w:rPr>
              <w:t xml:space="preserve">Tên tham số </w:t>
            </w:r>
          </w:p>
        </w:tc>
        <w:tc>
          <w:tcPr>
            <w:tcW w:w="1519"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5E4DA55" w14:textId="77777777" w:rsidR="00F52B21" w:rsidRPr="007031C8" w:rsidRDefault="00F52B21" w:rsidP="00EB0761">
            <w:pPr>
              <w:rPr>
                <w:rFonts w:ascii="Verdana" w:hAnsi="Verdana"/>
              </w:rPr>
            </w:pPr>
            <w:r w:rsidRPr="007031C8">
              <w:rPr>
                <w:rFonts w:ascii="Verdana" w:hAnsi="Verdana"/>
              </w:rPr>
              <w:t xml:space="preserve">Kiểu dữ liệu </w:t>
            </w:r>
          </w:p>
        </w:tc>
        <w:tc>
          <w:tcPr>
            <w:tcW w:w="1694"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6798EB55" w14:textId="77777777" w:rsidR="00F52B21" w:rsidRPr="007031C8" w:rsidRDefault="00F52B21" w:rsidP="00EB0761">
            <w:pPr>
              <w:rPr>
                <w:rFonts w:ascii="Verdana" w:hAnsi="Verdana"/>
              </w:rPr>
            </w:pPr>
            <w:r w:rsidRPr="007031C8">
              <w:rPr>
                <w:rFonts w:ascii="Verdana" w:hAnsi="Verdana"/>
              </w:rPr>
              <w:t xml:space="preserve">Require </w:t>
            </w:r>
          </w:p>
        </w:tc>
        <w:tc>
          <w:tcPr>
            <w:tcW w:w="4224"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08910D7" w14:textId="77777777" w:rsidR="00F52B21" w:rsidRPr="007031C8" w:rsidRDefault="00F52B21" w:rsidP="00EB0761">
            <w:pPr>
              <w:rPr>
                <w:rFonts w:ascii="Verdana" w:hAnsi="Verdana"/>
              </w:rPr>
            </w:pPr>
            <w:r w:rsidRPr="007031C8">
              <w:rPr>
                <w:rFonts w:ascii="Verdana" w:hAnsi="Verdana"/>
              </w:rPr>
              <w:t xml:space="preserve">Mô tả </w:t>
            </w:r>
          </w:p>
        </w:tc>
        <w:tc>
          <w:tcPr>
            <w:tcW w:w="2399"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5557F6B3" w14:textId="77777777" w:rsidR="00F52B21" w:rsidRPr="007031C8" w:rsidRDefault="00F52B21" w:rsidP="00EB0761">
            <w:pPr>
              <w:rPr>
                <w:rFonts w:ascii="Verdana" w:hAnsi="Verdana"/>
              </w:rPr>
            </w:pPr>
            <w:r w:rsidRPr="007031C8">
              <w:rPr>
                <w:rFonts w:ascii="Verdana" w:hAnsi="Verdana"/>
              </w:rPr>
              <w:t xml:space="preserve">Giá trị </w:t>
            </w:r>
          </w:p>
        </w:tc>
      </w:tr>
      <w:tr w:rsidR="00F52B21" w:rsidRPr="007031C8" w14:paraId="789AB39D"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9633198" w14:textId="77777777" w:rsidR="00F52B21" w:rsidRPr="007031C8" w:rsidRDefault="00F52B21" w:rsidP="00EB0761">
            <w:pPr>
              <w:rPr>
                <w:rFonts w:ascii="Verdana" w:hAnsi="Verdana"/>
              </w:rPr>
            </w:pPr>
            <w:r w:rsidRPr="007031C8">
              <w:rPr>
                <w:rFonts w:ascii="Verdana" w:hAnsi="Verdana"/>
              </w:rPr>
              <w:lastRenderedPageBreak/>
              <w:t xml:space="preserve">1 </w:t>
            </w:r>
          </w:p>
        </w:tc>
        <w:tc>
          <w:tcPr>
            <w:tcW w:w="255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D727D7E" w14:textId="77777777" w:rsidR="00F52B21" w:rsidRPr="007031C8" w:rsidRDefault="00F52B21" w:rsidP="00EB0761">
            <w:pPr>
              <w:rPr>
                <w:rFonts w:ascii="Verdana" w:hAnsi="Verdana"/>
              </w:rPr>
            </w:pPr>
            <w:r w:rsidRPr="007031C8">
              <w:rPr>
                <w:rFonts w:ascii="Verdana" w:hAnsi="Verdana"/>
              </w:rPr>
              <w:t xml:space="preserve">siteId </w:t>
            </w:r>
          </w:p>
        </w:tc>
        <w:tc>
          <w:tcPr>
            <w:tcW w:w="151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C452C7B" w14:textId="77777777" w:rsidR="00F52B21" w:rsidRPr="007031C8" w:rsidRDefault="00F52B21" w:rsidP="00EB0761">
            <w:pPr>
              <w:rPr>
                <w:rFonts w:ascii="Verdana" w:hAnsi="Verdana"/>
              </w:rPr>
            </w:pPr>
            <w:r w:rsidRPr="007031C8">
              <w:rPr>
                <w:rFonts w:ascii="Verdana" w:hAnsi="Verdana"/>
              </w:rPr>
              <w:t xml:space="preserve">string </w:t>
            </w:r>
          </w:p>
        </w:tc>
        <w:tc>
          <w:tcPr>
            <w:tcW w:w="169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4C83F21" w14:textId="77777777" w:rsidR="00F52B21" w:rsidRPr="007031C8" w:rsidRDefault="00F52B21" w:rsidP="00EB0761">
            <w:pPr>
              <w:rPr>
                <w:rFonts w:ascii="Verdana" w:hAnsi="Verdana"/>
              </w:rPr>
            </w:pPr>
            <w:r w:rsidRPr="007031C8">
              <w:rPr>
                <w:rFonts w:ascii="Verdana" w:hAnsi="Verdana"/>
              </w:rPr>
              <w:t xml:space="preserve">Yes </w:t>
            </w:r>
          </w:p>
        </w:tc>
        <w:tc>
          <w:tcPr>
            <w:tcW w:w="422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2AA3AA" w14:textId="77777777" w:rsidR="00F52B21" w:rsidRPr="007031C8" w:rsidRDefault="00F52B21" w:rsidP="00EB0761">
            <w:pPr>
              <w:rPr>
                <w:rFonts w:ascii="Verdana" w:hAnsi="Verdana"/>
              </w:rPr>
            </w:pPr>
            <w:r w:rsidRPr="007031C8">
              <w:rPr>
                <w:rFonts w:ascii="Verdana" w:hAnsi="Verdana"/>
              </w:rPr>
              <w:t xml:space="preserve">Mã nguồn gửi </w:t>
            </w:r>
          </w:p>
        </w:tc>
        <w:tc>
          <w:tcPr>
            <w:tcW w:w="239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BD57FF4" w14:textId="77777777" w:rsidR="00F52B21" w:rsidRPr="007031C8" w:rsidRDefault="00F52B21" w:rsidP="00EB0761">
            <w:pPr>
              <w:rPr>
                <w:rFonts w:ascii="Verdana" w:hAnsi="Verdana"/>
              </w:rPr>
            </w:pPr>
            <w:r w:rsidRPr="007031C8">
              <w:rPr>
                <w:rFonts w:ascii="Verdana" w:hAnsi="Verdana"/>
              </w:rPr>
              <w:t xml:space="preserve">WAP, MBL, MSR, WEB </w:t>
            </w:r>
          </w:p>
        </w:tc>
      </w:tr>
      <w:tr w:rsidR="00F52B21" w:rsidRPr="007031C8" w14:paraId="6757D242" w14:textId="77777777" w:rsidTr="0089271A">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1E99787" w14:textId="77777777" w:rsidR="00F52B21" w:rsidRPr="007031C8" w:rsidRDefault="00F52B21" w:rsidP="00EB0761">
            <w:pPr>
              <w:rPr>
                <w:rFonts w:ascii="Verdana" w:hAnsi="Verdana"/>
              </w:rPr>
            </w:pPr>
            <w:r w:rsidRPr="007031C8">
              <w:rPr>
                <w:rFonts w:ascii="Verdana" w:hAnsi="Verdana"/>
              </w:rPr>
              <w:t xml:space="preserve">2 </w:t>
            </w:r>
          </w:p>
        </w:tc>
        <w:tc>
          <w:tcPr>
            <w:tcW w:w="255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966FBDF" w14:textId="77777777" w:rsidR="00F52B21" w:rsidRPr="007031C8" w:rsidRDefault="00F52B21" w:rsidP="00EB0761">
            <w:pPr>
              <w:rPr>
                <w:rFonts w:ascii="Verdana" w:hAnsi="Verdana"/>
              </w:rPr>
            </w:pPr>
            <w:r w:rsidRPr="007031C8">
              <w:rPr>
                <w:rFonts w:ascii="Verdana" w:hAnsi="Verdana"/>
              </w:rPr>
              <w:t xml:space="preserve">siteType </w:t>
            </w:r>
          </w:p>
        </w:tc>
        <w:tc>
          <w:tcPr>
            <w:tcW w:w="151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ED96E14" w14:textId="77777777" w:rsidR="00F52B21" w:rsidRPr="007031C8" w:rsidRDefault="00F52B21" w:rsidP="00EB0761">
            <w:pPr>
              <w:rPr>
                <w:rFonts w:ascii="Verdana" w:hAnsi="Verdana"/>
              </w:rPr>
            </w:pPr>
            <w:r w:rsidRPr="007031C8">
              <w:rPr>
                <w:rFonts w:ascii="Verdana" w:hAnsi="Verdana"/>
              </w:rPr>
              <w:t xml:space="preserve">string </w:t>
            </w:r>
          </w:p>
        </w:tc>
        <w:tc>
          <w:tcPr>
            <w:tcW w:w="169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660EDD3" w14:textId="77777777" w:rsidR="00F52B21" w:rsidRPr="007031C8" w:rsidRDefault="00F52B21" w:rsidP="00EB0761">
            <w:pPr>
              <w:rPr>
                <w:rFonts w:ascii="Verdana" w:hAnsi="Verdana"/>
              </w:rPr>
            </w:pPr>
            <w:r w:rsidRPr="007031C8">
              <w:rPr>
                <w:rFonts w:ascii="Verdana" w:hAnsi="Verdana"/>
              </w:rPr>
              <w:t xml:space="preserve">Yes </w:t>
            </w:r>
          </w:p>
        </w:tc>
        <w:tc>
          <w:tcPr>
            <w:tcW w:w="422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F909B75" w14:textId="77777777" w:rsidR="00F52B21" w:rsidRPr="007031C8" w:rsidRDefault="00F52B21" w:rsidP="00EB0761">
            <w:pPr>
              <w:rPr>
                <w:rFonts w:ascii="Verdana" w:hAnsi="Verdana"/>
              </w:rPr>
            </w:pPr>
            <w:r w:rsidRPr="007031C8">
              <w:rPr>
                <w:rFonts w:ascii="Verdana" w:hAnsi="Verdana"/>
              </w:rPr>
              <w:t xml:space="preserve">Tên nguồn gửi </w:t>
            </w:r>
          </w:p>
        </w:tc>
        <w:tc>
          <w:tcPr>
            <w:tcW w:w="239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9A8AF3F" w14:textId="77777777" w:rsidR="00F52B21" w:rsidRPr="007031C8" w:rsidRDefault="00F52B21" w:rsidP="00EB0761">
            <w:pPr>
              <w:rPr>
                <w:rFonts w:ascii="Verdana" w:hAnsi="Verdana"/>
              </w:rPr>
            </w:pPr>
            <w:r w:rsidRPr="007031C8">
              <w:rPr>
                <w:rFonts w:ascii="Verdana" w:hAnsi="Verdana"/>
              </w:rPr>
              <w:t xml:space="preserve">Whatsapp, Mibitel, Messenger, Website </w:t>
            </w:r>
          </w:p>
        </w:tc>
      </w:tr>
    </w:tbl>
    <w:p w14:paraId="2F2A2E08" w14:textId="77777777" w:rsidR="00F52B21" w:rsidRPr="007031C8" w:rsidRDefault="00F52B21" w:rsidP="00EB0761">
      <w:pPr>
        <w:rPr>
          <w:rFonts w:ascii="Verdana" w:hAnsi="Verdana"/>
        </w:rPr>
      </w:pPr>
      <w:r w:rsidRPr="007031C8">
        <w:rPr>
          <w:rFonts w:ascii="Verdana" w:hAnsi="Verdana"/>
        </w:rPr>
        <w:t xml:space="preserve">Mô tả </w:t>
      </w:r>
      <w:r w:rsidRPr="007031C8">
        <w:rPr>
          <w:rFonts w:ascii="Verdana" w:hAnsi="Verdana"/>
          <w:b/>
        </w:rPr>
        <w:t>sender</w:t>
      </w:r>
      <w:r w:rsidRPr="007031C8">
        <w:rPr>
          <w:rFonts w:ascii="Verdana" w:hAnsi="Verdana"/>
        </w:rPr>
        <w:t xml:space="preserve">: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704"/>
        <w:gridCol w:w="3406"/>
        <w:gridCol w:w="1697"/>
        <w:gridCol w:w="1418"/>
        <w:gridCol w:w="5673"/>
      </w:tblGrid>
      <w:tr w:rsidR="00F93DCB" w:rsidRPr="007031C8" w14:paraId="7102D56F" w14:textId="77777777" w:rsidTr="0089271A">
        <w:trPr>
          <w:jc w:val="center"/>
        </w:trPr>
        <w:tc>
          <w:tcPr>
            <w:tcW w:w="704"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0034ACA5" w14:textId="77777777" w:rsidR="00F52B21" w:rsidRPr="007031C8" w:rsidRDefault="00F52B21" w:rsidP="00EB0761">
            <w:pPr>
              <w:rPr>
                <w:rFonts w:ascii="Verdana" w:hAnsi="Verdana"/>
              </w:rPr>
            </w:pPr>
            <w:r w:rsidRPr="007031C8">
              <w:rPr>
                <w:rFonts w:ascii="Verdana" w:hAnsi="Verdana"/>
              </w:rPr>
              <w:t xml:space="preserve">STT </w:t>
            </w:r>
          </w:p>
        </w:tc>
        <w:tc>
          <w:tcPr>
            <w:tcW w:w="3406"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FCFF135" w14:textId="77777777" w:rsidR="00F52B21" w:rsidRPr="007031C8" w:rsidRDefault="00F52B21" w:rsidP="00EB0761">
            <w:pPr>
              <w:rPr>
                <w:rFonts w:ascii="Verdana" w:hAnsi="Verdana"/>
              </w:rPr>
            </w:pPr>
            <w:r w:rsidRPr="007031C8">
              <w:rPr>
                <w:rFonts w:ascii="Verdana" w:hAnsi="Verdana"/>
              </w:rPr>
              <w:t xml:space="preserve">Tên tham số </w:t>
            </w:r>
          </w:p>
        </w:tc>
        <w:tc>
          <w:tcPr>
            <w:tcW w:w="1697"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67657218" w14:textId="77777777" w:rsidR="00F52B21" w:rsidRPr="007031C8" w:rsidRDefault="00F52B21" w:rsidP="00EB0761">
            <w:pPr>
              <w:rPr>
                <w:rFonts w:ascii="Verdana" w:hAnsi="Verdana"/>
              </w:rPr>
            </w:pPr>
            <w:r w:rsidRPr="007031C8">
              <w:rPr>
                <w:rFonts w:ascii="Verdana" w:hAnsi="Verdana"/>
              </w:rPr>
              <w:t xml:space="preserve">Kiểu dữ liệu </w:t>
            </w:r>
          </w:p>
        </w:tc>
        <w:tc>
          <w:tcPr>
            <w:tcW w:w="1418"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39D6E3E7" w14:textId="77777777" w:rsidR="00F52B21" w:rsidRPr="007031C8" w:rsidRDefault="00F52B21" w:rsidP="00EB0761">
            <w:pPr>
              <w:rPr>
                <w:rFonts w:ascii="Verdana" w:hAnsi="Verdana"/>
              </w:rPr>
            </w:pPr>
            <w:r w:rsidRPr="007031C8">
              <w:rPr>
                <w:rFonts w:ascii="Verdana" w:hAnsi="Verdana"/>
              </w:rPr>
              <w:t xml:space="preserve">Require </w:t>
            </w:r>
          </w:p>
        </w:tc>
        <w:tc>
          <w:tcPr>
            <w:tcW w:w="5673"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03F1DEF3" w14:textId="77777777" w:rsidR="00F52B21" w:rsidRPr="007031C8" w:rsidRDefault="00F52B21" w:rsidP="00EB0761">
            <w:pPr>
              <w:rPr>
                <w:rFonts w:ascii="Verdana" w:hAnsi="Verdana"/>
              </w:rPr>
            </w:pPr>
            <w:r w:rsidRPr="007031C8">
              <w:rPr>
                <w:rFonts w:ascii="Verdana" w:hAnsi="Verdana"/>
              </w:rPr>
              <w:t xml:space="preserve">Mô tả </w:t>
            </w:r>
          </w:p>
        </w:tc>
      </w:tr>
      <w:tr w:rsidR="00F93DCB" w:rsidRPr="007031C8" w14:paraId="77CCC948" w14:textId="77777777" w:rsidTr="0089271A">
        <w:trPr>
          <w:jc w:val="center"/>
        </w:trPr>
        <w:tc>
          <w:tcPr>
            <w:tcW w:w="70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4C2F644" w14:textId="77777777" w:rsidR="00F52B21" w:rsidRPr="007031C8" w:rsidRDefault="00F52B21" w:rsidP="00EB0761">
            <w:pPr>
              <w:rPr>
                <w:rFonts w:ascii="Verdana" w:hAnsi="Verdana"/>
              </w:rPr>
            </w:pPr>
            <w:r w:rsidRPr="007031C8">
              <w:rPr>
                <w:rFonts w:ascii="Verdana" w:hAnsi="Verdana"/>
              </w:rPr>
              <w:t xml:space="preserve">1 </w:t>
            </w:r>
          </w:p>
        </w:tc>
        <w:tc>
          <w:tcPr>
            <w:tcW w:w="340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66E5AC2" w14:textId="77777777" w:rsidR="00F52B21" w:rsidRPr="007031C8" w:rsidRDefault="00F52B21" w:rsidP="00EB0761">
            <w:pPr>
              <w:rPr>
                <w:rFonts w:ascii="Verdana" w:hAnsi="Verdana"/>
              </w:rPr>
            </w:pPr>
            <w:r w:rsidRPr="007031C8">
              <w:rPr>
                <w:rFonts w:ascii="Verdana" w:hAnsi="Verdana"/>
              </w:rPr>
              <w:t xml:space="preserve">cusId </w:t>
            </w:r>
          </w:p>
        </w:tc>
        <w:tc>
          <w:tcPr>
            <w:tcW w:w="169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29C85F7" w14:textId="77777777" w:rsidR="00F52B21" w:rsidRPr="007031C8" w:rsidRDefault="00F52B21" w:rsidP="00EB0761">
            <w:pPr>
              <w:rPr>
                <w:rFonts w:ascii="Verdana" w:hAnsi="Verdana"/>
              </w:rPr>
            </w:pPr>
            <w:r w:rsidRPr="007031C8">
              <w:rPr>
                <w:rFonts w:ascii="Verdana" w:hAnsi="Verdana"/>
              </w:rPr>
              <w:t xml:space="preserve">string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9CC2520" w14:textId="77777777" w:rsidR="00F52B21" w:rsidRPr="007031C8" w:rsidRDefault="00F52B21" w:rsidP="00EB0761">
            <w:pPr>
              <w:rPr>
                <w:rFonts w:ascii="Verdana" w:hAnsi="Verdana"/>
              </w:rPr>
            </w:pPr>
            <w:r w:rsidRPr="007031C8">
              <w:rPr>
                <w:rFonts w:ascii="Verdana" w:hAnsi="Verdana"/>
              </w:rPr>
              <w:t xml:space="preserve">Yes </w:t>
            </w:r>
          </w:p>
        </w:tc>
        <w:tc>
          <w:tcPr>
            <w:tcW w:w="567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86F0F62" w14:textId="77777777" w:rsidR="00B648E8" w:rsidRPr="007031C8" w:rsidRDefault="00F52B21" w:rsidP="00EB0761">
            <w:pPr>
              <w:rPr>
                <w:rFonts w:ascii="Verdana" w:hAnsi="Verdana"/>
              </w:rPr>
            </w:pPr>
            <w:r w:rsidRPr="007031C8">
              <w:rPr>
                <w:rFonts w:ascii="Verdana" w:hAnsi="Verdana"/>
              </w:rPr>
              <w:t xml:space="preserve">Id của khách hàng </w:t>
            </w:r>
          </w:p>
          <w:p w14:paraId="57B93901" w14:textId="3B83C398" w:rsidR="00F52B21" w:rsidRPr="007031C8" w:rsidRDefault="00B648E8" w:rsidP="00EB0761">
            <w:pPr>
              <w:rPr>
                <w:rFonts w:ascii="Verdana" w:hAnsi="Verdana"/>
              </w:rPr>
            </w:pPr>
            <w:r w:rsidRPr="007031C8">
              <w:rPr>
                <w:rFonts w:ascii="Verdana" w:hAnsi="Verdana"/>
              </w:rPr>
              <w:t>Được lấy trong bảng VISISTOR, field VISISTOR_ID</w:t>
            </w:r>
          </w:p>
        </w:tc>
      </w:tr>
      <w:tr w:rsidR="00F93DCB" w:rsidRPr="007031C8" w14:paraId="2D09D275" w14:textId="77777777" w:rsidTr="0089271A">
        <w:trPr>
          <w:jc w:val="center"/>
        </w:trPr>
        <w:tc>
          <w:tcPr>
            <w:tcW w:w="70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652BAE8" w14:textId="77777777" w:rsidR="00F52B21" w:rsidRPr="007031C8" w:rsidRDefault="00F52B21" w:rsidP="00EB0761">
            <w:pPr>
              <w:rPr>
                <w:rFonts w:ascii="Verdana" w:hAnsi="Verdana"/>
              </w:rPr>
            </w:pPr>
            <w:r w:rsidRPr="007031C8">
              <w:rPr>
                <w:rFonts w:ascii="Verdana" w:hAnsi="Verdana"/>
              </w:rPr>
              <w:t xml:space="preserve">2 </w:t>
            </w:r>
          </w:p>
        </w:tc>
        <w:tc>
          <w:tcPr>
            <w:tcW w:w="340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ED9118D" w14:textId="77777777" w:rsidR="00F52B21" w:rsidRPr="007031C8" w:rsidRDefault="00F52B21" w:rsidP="00EB0761">
            <w:pPr>
              <w:rPr>
                <w:rFonts w:ascii="Verdana" w:hAnsi="Verdana"/>
              </w:rPr>
            </w:pPr>
            <w:r w:rsidRPr="007031C8">
              <w:rPr>
                <w:rFonts w:ascii="Verdana" w:hAnsi="Verdana"/>
              </w:rPr>
              <w:t xml:space="preserve">cusName </w:t>
            </w:r>
          </w:p>
        </w:tc>
        <w:tc>
          <w:tcPr>
            <w:tcW w:w="169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8831BB3" w14:textId="77777777" w:rsidR="00F52B21" w:rsidRPr="007031C8" w:rsidRDefault="00F52B21" w:rsidP="00EB0761">
            <w:pPr>
              <w:rPr>
                <w:rFonts w:ascii="Verdana" w:hAnsi="Verdana"/>
              </w:rPr>
            </w:pPr>
            <w:r w:rsidRPr="007031C8">
              <w:rPr>
                <w:rFonts w:ascii="Verdana" w:hAnsi="Verdana"/>
              </w:rPr>
              <w:t xml:space="preserve">string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8CA74D3" w14:textId="77777777" w:rsidR="00F52B21" w:rsidRPr="007031C8" w:rsidRDefault="00F52B21" w:rsidP="00EB0761">
            <w:pPr>
              <w:rPr>
                <w:rFonts w:ascii="Verdana" w:hAnsi="Verdana"/>
              </w:rPr>
            </w:pPr>
            <w:r w:rsidRPr="007031C8">
              <w:rPr>
                <w:rFonts w:ascii="Verdana" w:hAnsi="Verdana"/>
              </w:rPr>
              <w:t xml:space="preserve">No </w:t>
            </w:r>
          </w:p>
        </w:tc>
        <w:tc>
          <w:tcPr>
            <w:tcW w:w="567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4C5C906" w14:textId="77777777" w:rsidR="00B648E8" w:rsidRPr="007031C8" w:rsidRDefault="00F52B21" w:rsidP="00EB0761">
            <w:pPr>
              <w:rPr>
                <w:rFonts w:ascii="Verdana" w:hAnsi="Verdana"/>
              </w:rPr>
            </w:pPr>
            <w:r w:rsidRPr="007031C8">
              <w:rPr>
                <w:rFonts w:ascii="Verdana" w:hAnsi="Verdana"/>
              </w:rPr>
              <w:t>Tên Khách hàng</w:t>
            </w:r>
          </w:p>
          <w:p w14:paraId="49F0917A" w14:textId="1EE8C852" w:rsidR="00F52B21" w:rsidRPr="007031C8" w:rsidRDefault="00B648E8" w:rsidP="00EB0761">
            <w:pPr>
              <w:rPr>
                <w:rFonts w:ascii="Verdana" w:hAnsi="Verdana"/>
              </w:rPr>
            </w:pPr>
            <w:r w:rsidRPr="007031C8">
              <w:rPr>
                <w:rFonts w:ascii="Verdana" w:hAnsi="Verdana"/>
              </w:rPr>
              <w:t>Được lấy trong bảng VISISTOR, field NAME</w:t>
            </w:r>
            <w:r w:rsidR="00F52B21" w:rsidRPr="007031C8">
              <w:rPr>
                <w:rFonts w:ascii="Verdana" w:hAnsi="Verdana"/>
              </w:rPr>
              <w:t xml:space="preserve"> </w:t>
            </w:r>
          </w:p>
        </w:tc>
      </w:tr>
      <w:tr w:rsidR="00F93DCB" w:rsidRPr="007031C8" w14:paraId="0143EA41" w14:textId="77777777" w:rsidTr="0089271A">
        <w:trPr>
          <w:jc w:val="center"/>
        </w:trPr>
        <w:tc>
          <w:tcPr>
            <w:tcW w:w="70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CDBA3E0" w14:textId="77777777" w:rsidR="00F52B21" w:rsidRPr="007031C8" w:rsidRDefault="00F52B21" w:rsidP="00EB0761">
            <w:pPr>
              <w:rPr>
                <w:rFonts w:ascii="Verdana" w:hAnsi="Verdana"/>
              </w:rPr>
            </w:pPr>
            <w:r w:rsidRPr="007031C8">
              <w:rPr>
                <w:rFonts w:ascii="Verdana" w:hAnsi="Verdana"/>
              </w:rPr>
              <w:t xml:space="preserve">3 </w:t>
            </w:r>
          </w:p>
        </w:tc>
        <w:tc>
          <w:tcPr>
            <w:tcW w:w="340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12AAC41" w14:textId="77777777" w:rsidR="00F52B21" w:rsidRPr="007031C8" w:rsidRDefault="00F52B21" w:rsidP="00EB0761">
            <w:pPr>
              <w:rPr>
                <w:rFonts w:ascii="Verdana" w:hAnsi="Verdana"/>
              </w:rPr>
            </w:pPr>
            <w:r w:rsidRPr="007031C8">
              <w:rPr>
                <w:rFonts w:ascii="Verdana" w:hAnsi="Verdana"/>
              </w:rPr>
              <w:t xml:space="preserve">wa_mb_phoneNumber </w:t>
            </w:r>
          </w:p>
        </w:tc>
        <w:tc>
          <w:tcPr>
            <w:tcW w:w="169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1F1866" w14:textId="77777777" w:rsidR="00F52B21" w:rsidRPr="007031C8" w:rsidRDefault="00F52B21" w:rsidP="00EB0761">
            <w:pPr>
              <w:rPr>
                <w:rFonts w:ascii="Verdana" w:hAnsi="Verdana"/>
              </w:rPr>
            </w:pPr>
            <w:r w:rsidRPr="007031C8">
              <w:rPr>
                <w:rFonts w:ascii="Verdana" w:hAnsi="Verdana"/>
              </w:rPr>
              <w:t xml:space="preserve">string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CF7D247" w14:textId="77777777" w:rsidR="00F52B21" w:rsidRPr="007031C8" w:rsidRDefault="00F52B21" w:rsidP="00EB0761">
            <w:pPr>
              <w:rPr>
                <w:rFonts w:ascii="Verdana" w:hAnsi="Verdana"/>
              </w:rPr>
            </w:pPr>
            <w:r w:rsidRPr="007031C8">
              <w:rPr>
                <w:rFonts w:ascii="Verdana" w:hAnsi="Verdana"/>
              </w:rPr>
              <w:t xml:space="preserve">No </w:t>
            </w:r>
          </w:p>
        </w:tc>
        <w:tc>
          <w:tcPr>
            <w:tcW w:w="567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3A2AD05" w14:textId="77777777" w:rsidR="00F52B21" w:rsidRPr="007031C8" w:rsidRDefault="00F52B21" w:rsidP="00EB0761">
            <w:pPr>
              <w:rPr>
                <w:rFonts w:ascii="Verdana" w:hAnsi="Verdana"/>
              </w:rPr>
            </w:pPr>
            <w:r w:rsidRPr="007031C8">
              <w:rPr>
                <w:rFonts w:ascii="Verdana" w:hAnsi="Verdana"/>
              </w:rPr>
              <w:t xml:space="preserve">Số điện thoại của khách hàng </w:t>
            </w:r>
          </w:p>
          <w:p w14:paraId="5A4AC3BC" w14:textId="3C11142A" w:rsidR="00B648E8" w:rsidRPr="007031C8" w:rsidRDefault="00B648E8" w:rsidP="00EB0761">
            <w:pPr>
              <w:rPr>
                <w:rFonts w:ascii="Verdana" w:hAnsi="Verdana"/>
              </w:rPr>
            </w:pPr>
            <w:r w:rsidRPr="007031C8">
              <w:rPr>
                <w:rFonts w:ascii="Verdana" w:hAnsi="Verdana"/>
              </w:rPr>
              <w:t>Được lấy trong bảng VISISTOR, field PHONE_NUMBER</w:t>
            </w:r>
          </w:p>
        </w:tc>
      </w:tr>
    </w:tbl>
    <w:p w14:paraId="257E62C2" w14:textId="77777777" w:rsidR="00F52B21" w:rsidRPr="007031C8" w:rsidRDefault="00F52B21" w:rsidP="00EB0761">
      <w:pPr>
        <w:rPr>
          <w:rFonts w:ascii="Verdana" w:hAnsi="Verdana"/>
        </w:rPr>
      </w:pPr>
      <w:r w:rsidRPr="007031C8">
        <w:rPr>
          <w:rFonts w:ascii="Verdana" w:hAnsi="Verdana"/>
        </w:rPr>
        <w:t xml:space="preserve">Mô tả </w:t>
      </w:r>
      <w:r w:rsidRPr="007031C8">
        <w:rPr>
          <w:rFonts w:ascii="Verdana" w:hAnsi="Verdana"/>
          <w:b/>
        </w:rPr>
        <w:t>message</w:t>
      </w:r>
      <w:r w:rsidRPr="007031C8">
        <w:rPr>
          <w:rFonts w:ascii="Verdana" w:hAnsi="Verdana"/>
        </w:rPr>
        <w:t xml:space="preserve">: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843"/>
        <w:gridCol w:w="1413"/>
        <w:gridCol w:w="1559"/>
        <w:gridCol w:w="1134"/>
        <w:gridCol w:w="6996"/>
      </w:tblGrid>
      <w:tr w:rsidR="0089271A" w:rsidRPr="007031C8" w14:paraId="205FAF02" w14:textId="77777777" w:rsidTr="0089271A">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C9F6738" w14:textId="77777777" w:rsidR="00F52B21" w:rsidRPr="007031C8" w:rsidRDefault="00F52B21" w:rsidP="00EB0761">
            <w:pPr>
              <w:rPr>
                <w:rFonts w:ascii="Verdana" w:hAnsi="Verdana"/>
              </w:rPr>
            </w:pPr>
            <w:r w:rsidRPr="007031C8">
              <w:rPr>
                <w:rFonts w:ascii="Verdana" w:hAnsi="Verdana"/>
              </w:rPr>
              <w:t xml:space="preserve">STT </w:t>
            </w:r>
          </w:p>
        </w:tc>
        <w:tc>
          <w:tcPr>
            <w:tcW w:w="1413"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0A47C446" w14:textId="77777777" w:rsidR="00F52B21" w:rsidRPr="007031C8" w:rsidRDefault="00F52B21" w:rsidP="00EB0761">
            <w:pPr>
              <w:rPr>
                <w:rFonts w:ascii="Verdana" w:hAnsi="Verdana"/>
              </w:rPr>
            </w:pPr>
            <w:r w:rsidRPr="007031C8">
              <w:rPr>
                <w:rFonts w:ascii="Verdana" w:hAnsi="Verdana"/>
              </w:rPr>
              <w:t xml:space="preserve">Tên tham số </w:t>
            </w:r>
          </w:p>
        </w:tc>
        <w:tc>
          <w:tcPr>
            <w:tcW w:w="1559"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E41631B" w14:textId="77777777" w:rsidR="00F52B21" w:rsidRPr="007031C8" w:rsidRDefault="00F52B21" w:rsidP="00EB0761">
            <w:pPr>
              <w:rPr>
                <w:rFonts w:ascii="Verdana" w:hAnsi="Verdana"/>
              </w:rPr>
            </w:pPr>
            <w:r w:rsidRPr="007031C8">
              <w:rPr>
                <w:rFonts w:ascii="Verdana" w:hAnsi="Verdana"/>
              </w:rPr>
              <w:t xml:space="preserve">Kiểu dữ liệu </w:t>
            </w:r>
          </w:p>
        </w:tc>
        <w:tc>
          <w:tcPr>
            <w:tcW w:w="1134"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2D83ED0F" w14:textId="77777777" w:rsidR="00F52B21" w:rsidRPr="007031C8" w:rsidRDefault="00F52B21" w:rsidP="00EB0761">
            <w:pPr>
              <w:rPr>
                <w:rFonts w:ascii="Verdana" w:hAnsi="Verdana"/>
              </w:rPr>
            </w:pPr>
            <w:r w:rsidRPr="007031C8">
              <w:rPr>
                <w:rFonts w:ascii="Verdana" w:hAnsi="Verdana"/>
              </w:rPr>
              <w:t xml:space="preserve">Require </w:t>
            </w:r>
          </w:p>
        </w:tc>
        <w:tc>
          <w:tcPr>
            <w:tcW w:w="6996"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392A21CE" w14:textId="77777777" w:rsidR="00F52B21" w:rsidRPr="007031C8" w:rsidRDefault="00F52B21" w:rsidP="00EB0761">
            <w:pPr>
              <w:rPr>
                <w:rFonts w:ascii="Verdana" w:hAnsi="Verdana"/>
              </w:rPr>
            </w:pPr>
            <w:r w:rsidRPr="007031C8">
              <w:rPr>
                <w:rFonts w:ascii="Verdana" w:hAnsi="Verdana"/>
              </w:rPr>
              <w:t xml:space="preserve">Mô tả </w:t>
            </w:r>
          </w:p>
        </w:tc>
      </w:tr>
      <w:tr w:rsidR="0089271A" w:rsidRPr="007031C8" w14:paraId="0F2D347B" w14:textId="77777777" w:rsidTr="0089271A">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1C9AB08" w14:textId="77777777" w:rsidR="00F52B21" w:rsidRPr="007031C8" w:rsidRDefault="00F52B21" w:rsidP="00EB0761">
            <w:pPr>
              <w:rPr>
                <w:rFonts w:ascii="Verdana" w:hAnsi="Verdana"/>
              </w:rPr>
            </w:pPr>
            <w:r w:rsidRPr="007031C8">
              <w:rPr>
                <w:rFonts w:ascii="Verdana" w:hAnsi="Verdana"/>
              </w:rPr>
              <w:t xml:space="preserve">1 </w:t>
            </w:r>
          </w:p>
        </w:tc>
        <w:tc>
          <w:tcPr>
            <w:tcW w:w="141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0B31A71" w14:textId="77777777" w:rsidR="00F52B21" w:rsidRPr="007031C8" w:rsidRDefault="00F52B21" w:rsidP="00EB0761">
            <w:pPr>
              <w:rPr>
                <w:rFonts w:ascii="Verdana" w:hAnsi="Verdana"/>
              </w:rPr>
            </w:pPr>
            <w:r w:rsidRPr="007031C8">
              <w:rPr>
                <w:rFonts w:ascii="Verdana" w:hAnsi="Verdana"/>
              </w:rPr>
              <w:t xml:space="preserve">text </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20A0DEE" w14:textId="77777777" w:rsidR="00F52B21" w:rsidRPr="007031C8" w:rsidRDefault="00F52B21" w:rsidP="00EB0761">
            <w:pPr>
              <w:rPr>
                <w:rFonts w:ascii="Verdana" w:hAnsi="Verdana"/>
              </w:rPr>
            </w:pPr>
            <w:r w:rsidRPr="007031C8">
              <w:rPr>
                <w:rFonts w:ascii="Verdana" w:hAnsi="Verdana"/>
              </w:rPr>
              <w:t xml:space="preserve">string </w:t>
            </w:r>
          </w:p>
        </w:tc>
        <w:tc>
          <w:tcPr>
            <w:tcW w:w="113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6C55C1A" w14:textId="77777777" w:rsidR="00F52B21" w:rsidRPr="007031C8" w:rsidRDefault="00F52B21" w:rsidP="00EB0761">
            <w:pPr>
              <w:rPr>
                <w:rFonts w:ascii="Verdana" w:hAnsi="Verdana"/>
              </w:rPr>
            </w:pPr>
            <w:r w:rsidRPr="007031C8">
              <w:rPr>
                <w:rFonts w:ascii="Verdana" w:hAnsi="Verdana"/>
              </w:rPr>
              <w:t xml:space="preserve">No </w:t>
            </w:r>
          </w:p>
        </w:tc>
        <w:tc>
          <w:tcPr>
            <w:tcW w:w="699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C6AFB07" w14:textId="20FFCAFB" w:rsidR="00F52B21" w:rsidRPr="007031C8" w:rsidRDefault="00F52B21" w:rsidP="000C0C6D">
            <w:pPr>
              <w:rPr>
                <w:rFonts w:ascii="Verdana" w:hAnsi="Verdana"/>
              </w:rPr>
            </w:pPr>
            <w:r w:rsidRPr="007031C8">
              <w:rPr>
                <w:rFonts w:ascii="Verdana" w:hAnsi="Verdana"/>
              </w:rPr>
              <w:t>Nội dung tin</w:t>
            </w:r>
            <w:r w:rsidR="00423326" w:rsidRPr="007031C8">
              <w:rPr>
                <w:rFonts w:ascii="Verdana" w:hAnsi="Verdana"/>
              </w:rPr>
              <w:t xml:space="preserve"> nhắn dạng text. Nếu gửi dạng khác text (image, video, document,v..v..) thì trường này </w:t>
            </w:r>
            <w:r w:rsidR="00454C34" w:rsidRPr="007031C8">
              <w:rPr>
                <w:rFonts w:ascii="Verdana" w:hAnsi="Verdana"/>
              </w:rPr>
              <w:t xml:space="preserve">trong api </w:t>
            </w:r>
            <w:r w:rsidR="00423326" w:rsidRPr="007031C8">
              <w:rPr>
                <w:rFonts w:ascii="Verdana" w:hAnsi="Verdana"/>
              </w:rPr>
              <w:t xml:space="preserve">sẽ bằng </w:t>
            </w:r>
            <w:r w:rsidR="000C0C6D" w:rsidRPr="007031C8">
              <w:rPr>
                <w:rFonts w:ascii="Verdana" w:hAnsi="Verdana"/>
                <w:b/>
              </w:rPr>
              <w:t>trống</w:t>
            </w:r>
          </w:p>
        </w:tc>
      </w:tr>
      <w:tr w:rsidR="0089271A" w:rsidRPr="007031C8" w14:paraId="032CFEBC" w14:textId="77777777" w:rsidTr="0089271A">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4430C9A" w14:textId="77777777" w:rsidR="00F52B21" w:rsidRPr="007031C8" w:rsidRDefault="00F52B21" w:rsidP="00EB0761">
            <w:pPr>
              <w:rPr>
                <w:rFonts w:ascii="Verdana" w:hAnsi="Verdana"/>
              </w:rPr>
            </w:pPr>
            <w:r w:rsidRPr="007031C8">
              <w:rPr>
                <w:rFonts w:ascii="Verdana" w:hAnsi="Verdana"/>
              </w:rPr>
              <w:t xml:space="preserve">2 </w:t>
            </w:r>
          </w:p>
        </w:tc>
        <w:tc>
          <w:tcPr>
            <w:tcW w:w="141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B475972" w14:textId="77777777" w:rsidR="00F52B21" w:rsidRPr="007031C8" w:rsidRDefault="00F52B21" w:rsidP="00EB0761">
            <w:pPr>
              <w:rPr>
                <w:rFonts w:ascii="Verdana" w:hAnsi="Verdana"/>
              </w:rPr>
            </w:pPr>
            <w:r w:rsidRPr="007031C8">
              <w:rPr>
                <w:rFonts w:ascii="Verdana" w:hAnsi="Verdana"/>
              </w:rPr>
              <w:t xml:space="preserve">payload </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B3F3AA9" w14:textId="77777777" w:rsidR="00F52B21" w:rsidRPr="007031C8" w:rsidRDefault="00F52B21" w:rsidP="00EB0761">
            <w:pPr>
              <w:rPr>
                <w:rFonts w:ascii="Verdana" w:hAnsi="Verdana"/>
              </w:rPr>
            </w:pPr>
            <w:r w:rsidRPr="007031C8">
              <w:rPr>
                <w:rFonts w:ascii="Verdana" w:hAnsi="Verdana"/>
              </w:rPr>
              <w:t xml:space="preserve">string </w:t>
            </w:r>
          </w:p>
        </w:tc>
        <w:tc>
          <w:tcPr>
            <w:tcW w:w="113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3BA53D6" w14:textId="77777777" w:rsidR="00F52B21" w:rsidRPr="007031C8" w:rsidRDefault="00F52B21" w:rsidP="00EB0761">
            <w:pPr>
              <w:rPr>
                <w:rFonts w:ascii="Verdana" w:hAnsi="Verdana"/>
              </w:rPr>
            </w:pPr>
            <w:r w:rsidRPr="007031C8">
              <w:rPr>
                <w:rFonts w:ascii="Verdana" w:hAnsi="Verdana"/>
              </w:rPr>
              <w:t xml:space="preserve">Yes </w:t>
            </w:r>
          </w:p>
        </w:tc>
        <w:tc>
          <w:tcPr>
            <w:tcW w:w="699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E2F2F0E" w14:textId="77777777" w:rsidR="00F52B21" w:rsidRPr="007031C8" w:rsidRDefault="00F52B21" w:rsidP="00EB0761">
            <w:pPr>
              <w:rPr>
                <w:rFonts w:ascii="Verdana" w:hAnsi="Verdana"/>
              </w:rPr>
            </w:pPr>
            <w:r w:rsidRPr="007031C8">
              <w:rPr>
                <w:rFonts w:ascii="Verdana" w:hAnsi="Verdana"/>
              </w:rPr>
              <w:t>Nội dung đính kèm thêm khi bấm nút, lấy từ tru</w:t>
            </w:r>
            <w:r w:rsidRPr="007031C8">
              <w:rPr>
                <w:rFonts w:ascii="Arial" w:hAnsi="Arial" w:cs="Arial"/>
              </w:rPr>
              <w:t>̛</w:t>
            </w:r>
            <w:r w:rsidRPr="007031C8">
              <w:rPr>
                <w:rFonts w:ascii="Verdana" w:hAnsi="Verdana" w:cs="Verdana"/>
              </w:rPr>
              <w:t>ơ</w:t>
            </w:r>
            <w:r w:rsidRPr="007031C8">
              <w:rPr>
                <w:rFonts w:ascii="Verdana" w:hAnsi="Verdana"/>
              </w:rPr>
              <w:t>̀ng payload của nút (n</w:t>
            </w:r>
            <w:r w:rsidRPr="007031C8">
              <w:rPr>
                <w:rFonts w:ascii="Verdana" w:hAnsi="Verdana" w:cs="Verdana"/>
              </w:rPr>
              <w:t>ê</w:t>
            </w:r>
            <w:r w:rsidRPr="007031C8">
              <w:rPr>
                <w:rFonts w:ascii="Verdana" w:hAnsi="Verdana"/>
              </w:rPr>
              <w:t>́u gõ text mà kho</w:t>
            </w:r>
            <w:r w:rsidRPr="007031C8">
              <w:rPr>
                <w:rFonts w:ascii="Verdana" w:hAnsi="Verdana" w:cs="Verdana"/>
              </w:rPr>
              <w:t>̂</w:t>
            </w:r>
            <w:r w:rsidRPr="007031C8">
              <w:rPr>
                <w:rFonts w:ascii="Verdana" w:hAnsi="Verdana"/>
              </w:rPr>
              <w:t>ng b</w:t>
            </w:r>
            <w:r w:rsidRPr="007031C8">
              <w:rPr>
                <w:rFonts w:ascii="Verdana" w:hAnsi="Verdana" w:cs="Verdana"/>
              </w:rPr>
              <w:t>â</w:t>
            </w:r>
            <w:r w:rsidRPr="007031C8">
              <w:rPr>
                <w:rFonts w:ascii="Verdana" w:hAnsi="Verdana"/>
              </w:rPr>
              <w:t xml:space="preserve">́m thì </w:t>
            </w:r>
            <w:r w:rsidRPr="007031C8">
              <w:rPr>
                <w:rFonts w:ascii="Verdana" w:hAnsi="Verdana" w:cs="Verdana"/>
              </w:rPr>
              <w:t>đê</w:t>
            </w:r>
            <w:r w:rsidRPr="007031C8">
              <w:rPr>
                <w:rFonts w:ascii="Verdana" w:hAnsi="Verdana"/>
              </w:rPr>
              <w:t>̉ m</w:t>
            </w:r>
            <w:r w:rsidRPr="007031C8">
              <w:rPr>
                <w:rFonts w:ascii="Verdana" w:hAnsi="Verdana" w:cs="Verdana"/>
              </w:rPr>
              <w:t>ặ</w:t>
            </w:r>
            <w:r w:rsidRPr="007031C8">
              <w:rPr>
                <w:rFonts w:ascii="Verdana" w:hAnsi="Verdana"/>
              </w:rPr>
              <w:t xml:space="preserve">c </w:t>
            </w:r>
            <w:r w:rsidRPr="007031C8">
              <w:rPr>
                <w:rFonts w:ascii="Verdana" w:hAnsi="Verdana" w:cs="Verdana"/>
              </w:rPr>
              <w:t>đ</w:t>
            </w:r>
            <w:r w:rsidRPr="007031C8">
              <w:rPr>
                <w:rFonts w:ascii="Verdana" w:hAnsi="Verdana"/>
              </w:rPr>
              <w:t xml:space="preserve">ịnh là "PAYLOAD") </w:t>
            </w:r>
          </w:p>
        </w:tc>
      </w:tr>
      <w:tr w:rsidR="0089271A" w:rsidRPr="007031C8" w14:paraId="4CE64BD0" w14:textId="77777777" w:rsidTr="0089271A">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035332F" w14:textId="77777777" w:rsidR="00F52B21" w:rsidRPr="007031C8" w:rsidRDefault="00F52B21" w:rsidP="00EB0761">
            <w:pPr>
              <w:rPr>
                <w:rFonts w:ascii="Verdana" w:hAnsi="Verdana"/>
              </w:rPr>
            </w:pPr>
            <w:r w:rsidRPr="007031C8">
              <w:rPr>
                <w:rFonts w:ascii="Verdana" w:hAnsi="Verdana"/>
              </w:rPr>
              <w:t xml:space="preserve">3 </w:t>
            </w:r>
          </w:p>
        </w:tc>
        <w:tc>
          <w:tcPr>
            <w:tcW w:w="141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3F97774" w14:textId="77777777" w:rsidR="00F52B21" w:rsidRPr="007031C8" w:rsidRDefault="00F52B21" w:rsidP="00EB0761">
            <w:pPr>
              <w:rPr>
                <w:rFonts w:ascii="Verdana" w:hAnsi="Verdana"/>
              </w:rPr>
            </w:pPr>
            <w:r w:rsidRPr="007031C8">
              <w:rPr>
                <w:rFonts w:ascii="Verdana" w:hAnsi="Verdana"/>
              </w:rPr>
              <w:t xml:space="preserve">timestamp </w:t>
            </w:r>
          </w:p>
        </w:tc>
        <w:tc>
          <w:tcPr>
            <w:tcW w:w="155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46884C4" w14:textId="77777777" w:rsidR="00F52B21" w:rsidRPr="007031C8" w:rsidRDefault="00F52B21" w:rsidP="00EB0761">
            <w:pPr>
              <w:rPr>
                <w:rFonts w:ascii="Verdana" w:hAnsi="Verdana"/>
              </w:rPr>
            </w:pPr>
            <w:r w:rsidRPr="007031C8">
              <w:rPr>
                <w:rFonts w:ascii="Verdana" w:hAnsi="Verdana"/>
              </w:rPr>
              <w:t xml:space="preserve">long </w:t>
            </w:r>
          </w:p>
        </w:tc>
        <w:tc>
          <w:tcPr>
            <w:tcW w:w="113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8BA350F" w14:textId="77777777" w:rsidR="00F52B21" w:rsidRPr="007031C8" w:rsidRDefault="00F52B21" w:rsidP="00EB0761">
            <w:pPr>
              <w:rPr>
                <w:rFonts w:ascii="Verdana" w:hAnsi="Verdana"/>
              </w:rPr>
            </w:pPr>
            <w:r w:rsidRPr="007031C8">
              <w:rPr>
                <w:rFonts w:ascii="Verdana" w:hAnsi="Verdana"/>
              </w:rPr>
              <w:t xml:space="preserve">Yes </w:t>
            </w:r>
          </w:p>
        </w:tc>
        <w:tc>
          <w:tcPr>
            <w:tcW w:w="699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A9262D5" w14:textId="77777777" w:rsidR="00F52B21" w:rsidRPr="007031C8" w:rsidRDefault="00F52B21" w:rsidP="00EB0761">
            <w:pPr>
              <w:rPr>
                <w:rFonts w:ascii="Verdana" w:hAnsi="Verdana"/>
              </w:rPr>
            </w:pPr>
            <w:r w:rsidRPr="007031C8">
              <w:rPr>
                <w:rFonts w:ascii="Verdana" w:hAnsi="Verdana"/>
              </w:rPr>
              <w:t xml:space="preserve">Thời gian gửi tin nhắn </w:t>
            </w:r>
          </w:p>
        </w:tc>
      </w:tr>
    </w:tbl>
    <w:p w14:paraId="06840F5E" w14:textId="53EC6CC2" w:rsidR="00F158FD" w:rsidRPr="007031C8" w:rsidRDefault="00F158FD" w:rsidP="00EB0761">
      <w:pPr>
        <w:rPr>
          <w:rFonts w:ascii="Verdana" w:hAnsi="Verdana"/>
        </w:rPr>
      </w:pPr>
      <w:r w:rsidRPr="007031C8">
        <w:rPr>
          <w:rFonts w:ascii="Verdana" w:hAnsi="Verdana"/>
        </w:rPr>
        <w:t>Response:</w:t>
      </w:r>
    </w:p>
    <w:p w14:paraId="622A3D2F" w14:textId="77777777" w:rsidR="00C36E97" w:rsidRPr="007031C8" w:rsidRDefault="00C36E97" w:rsidP="00EB0761">
      <w:pPr>
        <w:rPr>
          <w:rFonts w:ascii="Verdana" w:hAnsi="Verdana"/>
        </w:rPr>
      </w:pPr>
      <w:r w:rsidRPr="007031C8">
        <w:rPr>
          <w:rFonts w:ascii="Verdana" w:hAnsi="Verdana"/>
        </w:rPr>
        <w:t>{</w:t>
      </w:r>
    </w:p>
    <w:p w14:paraId="097A2478" w14:textId="77777777" w:rsidR="00C36E97" w:rsidRPr="007031C8" w:rsidRDefault="00C36E97" w:rsidP="00EB0761">
      <w:pPr>
        <w:rPr>
          <w:rFonts w:ascii="Verdana" w:hAnsi="Verdana"/>
        </w:rPr>
      </w:pPr>
      <w:r w:rsidRPr="007031C8">
        <w:rPr>
          <w:rFonts w:ascii="Verdana" w:hAnsi="Verdana"/>
        </w:rPr>
        <w:t xml:space="preserve">    "debugMessages": {</w:t>
      </w:r>
    </w:p>
    <w:p w14:paraId="2DD5D4C1" w14:textId="77777777" w:rsidR="00C36E97" w:rsidRPr="007031C8" w:rsidRDefault="00C36E97" w:rsidP="00EB0761">
      <w:pPr>
        <w:rPr>
          <w:rFonts w:ascii="Verdana" w:hAnsi="Verdana"/>
        </w:rPr>
      </w:pPr>
      <w:r w:rsidRPr="007031C8">
        <w:rPr>
          <w:rFonts w:ascii="Verdana" w:hAnsi="Verdana"/>
        </w:rPr>
        <w:t xml:space="preserve">        "Message": "test",</w:t>
      </w:r>
    </w:p>
    <w:p w14:paraId="7F4FBCB0" w14:textId="77777777" w:rsidR="00C36E97" w:rsidRPr="007031C8" w:rsidRDefault="00C36E97" w:rsidP="00EB0761">
      <w:pPr>
        <w:rPr>
          <w:rFonts w:ascii="Verdana" w:hAnsi="Verdana"/>
        </w:rPr>
      </w:pPr>
      <w:r w:rsidRPr="007031C8">
        <w:rPr>
          <w:rFonts w:ascii="Verdana" w:hAnsi="Verdana"/>
        </w:rPr>
        <w:lastRenderedPageBreak/>
        <w:t xml:space="preserve">        "Message - Normalized": "test",</w:t>
      </w:r>
    </w:p>
    <w:p w14:paraId="31069E34" w14:textId="77777777" w:rsidR="00C36E97" w:rsidRPr="007031C8" w:rsidRDefault="00C36E97" w:rsidP="00EB0761">
      <w:pPr>
        <w:rPr>
          <w:rFonts w:ascii="Verdana" w:hAnsi="Verdana"/>
        </w:rPr>
      </w:pPr>
      <w:r w:rsidRPr="007031C8">
        <w:rPr>
          <w:rFonts w:ascii="Verdana" w:hAnsi="Verdana"/>
        </w:rPr>
        <w:t xml:space="preserve">        "Message - Spelling Checked": "test",</w:t>
      </w:r>
    </w:p>
    <w:p w14:paraId="65F00AE1" w14:textId="77777777" w:rsidR="00C36E97" w:rsidRPr="007031C8" w:rsidRDefault="00C36E97" w:rsidP="00EB0761">
      <w:pPr>
        <w:rPr>
          <w:rFonts w:ascii="Verdana" w:hAnsi="Verdana"/>
        </w:rPr>
      </w:pPr>
      <w:r w:rsidRPr="007031C8">
        <w:rPr>
          <w:rFonts w:ascii="Verdana" w:hAnsi="Verdana"/>
        </w:rPr>
        <w:t xml:space="preserve">        "Entities": [],</w:t>
      </w:r>
    </w:p>
    <w:p w14:paraId="44DE3959" w14:textId="77777777" w:rsidR="00C36E97" w:rsidRPr="007031C8" w:rsidRDefault="00C36E97" w:rsidP="00EB0761">
      <w:pPr>
        <w:rPr>
          <w:rFonts w:ascii="Verdana" w:hAnsi="Verdana"/>
        </w:rPr>
      </w:pPr>
      <w:r w:rsidRPr="007031C8">
        <w:rPr>
          <w:rFonts w:ascii="Verdana" w:hAnsi="Verdana"/>
        </w:rPr>
        <w:t xml:space="preserve">        "Use Context Link": "false",</w:t>
      </w:r>
    </w:p>
    <w:p w14:paraId="1C4ADC7B" w14:textId="77777777" w:rsidR="00C36E97" w:rsidRPr="007031C8" w:rsidRDefault="00C36E97" w:rsidP="00EB0761">
      <w:pPr>
        <w:rPr>
          <w:rFonts w:ascii="Verdana" w:hAnsi="Verdana"/>
        </w:rPr>
      </w:pPr>
      <w:r w:rsidRPr="007031C8">
        <w:rPr>
          <w:rFonts w:ascii="Verdana" w:hAnsi="Verdana"/>
        </w:rPr>
        <w:t xml:space="preserve">        "Use Sentences Link": "false",</w:t>
      </w:r>
    </w:p>
    <w:p w14:paraId="7EF929A8" w14:textId="77777777" w:rsidR="00C36E97" w:rsidRPr="007031C8" w:rsidRDefault="00C36E97" w:rsidP="00EB0761">
      <w:pPr>
        <w:rPr>
          <w:rFonts w:ascii="Verdana" w:hAnsi="Verdana"/>
        </w:rPr>
      </w:pPr>
      <w:r w:rsidRPr="007031C8">
        <w:rPr>
          <w:rFonts w:ascii="Verdana" w:hAnsi="Verdana"/>
        </w:rPr>
        <w:t xml:space="preserve">        "Use Sentences Link Timeout": "",</w:t>
      </w:r>
    </w:p>
    <w:p w14:paraId="37BFFD1B" w14:textId="77777777" w:rsidR="00C36E97" w:rsidRPr="007031C8" w:rsidRDefault="00C36E97" w:rsidP="00EB0761">
      <w:pPr>
        <w:rPr>
          <w:rFonts w:ascii="Verdana" w:hAnsi="Verdana"/>
        </w:rPr>
      </w:pPr>
      <w:r w:rsidRPr="007031C8">
        <w:rPr>
          <w:rFonts w:ascii="Verdana" w:hAnsi="Verdana"/>
        </w:rPr>
        <w:t xml:space="preserve">        "Intent - Final Top:": "kich_ban_test\nUSE EXACT MATCHING", </w:t>
      </w:r>
    </w:p>
    <w:p w14:paraId="5B5DBE03" w14:textId="77777777" w:rsidR="00C36E97" w:rsidRPr="007031C8" w:rsidRDefault="00C36E97" w:rsidP="00EB0761">
      <w:pPr>
        <w:rPr>
          <w:rFonts w:ascii="Verdana" w:hAnsi="Verdana"/>
        </w:rPr>
      </w:pPr>
      <w:r w:rsidRPr="007031C8">
        <w:rPr>
          <w:rFonts w:ascii="Verdana" w:hAnsi="Verdana"/>
        </w:rPr>
        <w:t xml:space="preserve">        "Final Intent Id": "6110907cbf9aad134a60c1f2",</w:t>
      </w:r>
    </w:p>
    <w:p w14:paraId="364F64B0" w14:textId="77777777" w:rsidR="00C36E97" w:rsidRPr="007031C8" w:rsidRDefault="00C36E97" w:rsidP="00EB0761">
      <w:pPr>
        <w:rPr>
          <w:rFonts w:ascii="Verdana" w:hAnsi="Verdana"/>
        </w:rPr>
      </w:pPr>
      <w:r w:rsidRPr="007031C8">
        <w:rPr>
          <w:rFonts w:ascii="Verdana" w:hAnsi="Verdana"/>
        </w:rPr>
        <w:t xml:space="preserve">        "Final Intent Name": "Kịch bản test",</w:t>
      </w:r>
    </w:p>
    <w:p w14:paraId="1ED6877C" w14:textId="77777777" w:rsidR="00C36E97" w:rsidRPr="007031C8" w:rsidRDefault="00C36E97" w:rsidP="00EB0761">
      <w:pPr>
        <w:rPr>
          <w:rFonts w:ascii="Verdana" w:hAnsi="Verdana"/>
        </w:rPr>
      </w:pPr>
      <w:r w:rsidRPr="007031C8">
        <w:rPr>
          <w:rFonts w:ascii="Verdana" w:hAnsi="Verdana"/>
        </w:rPr>
        <w:t xml:space="preserve">        "Context Info": "",</w:t>
      </w:r>
    </w:p>
    <w:p w14:paraId="271867D4" w14:textId="77777777" w:rsidR="00C36E97" w:rsidRPr="007031C8" w:rsidRDefault="00C36E97" w:rsidP="00EB0761">
      <w:pPr>
        <w:rPr>
          <w:rFonts w:ascii="Verdana" w:hAnsi="Verdana"/>
        </w:rPr>
      </w:pPr>
      <w:r w:rsidRPr="007031C8">
        <w:rPr>
          <w:rFonts w:ascii="Verdana" w:hAnsi="Verdana"/>
        </w:rPr>
        <w:t xml:space="preserve">        "ML info": "",</w:t>
      </w:r>
    </w:p>
    <w:p w14:paraId="6E540A4D" w14:textId="77777777" w:rsidR="00C36E97" w:rsidRPr="007031C8" w:rsidRDefault="00C36E97" w:rsidP="00EB0761">
      <w:pPr>
        <w:rPr>
          <w:rFonts w:ascii="Verdana" w:hAnsi="Verdana"/>
        </w:rPr>
      </w:pPr>
      <w:r w:rsidRPr="007031C8">
        <w:rPr>
          <w:rFonts w:ascii="Verdana" w:hAnsi="Verdana"/>
        </w:rPr>
        <w:t xml:space="preserve">        "Entity Object List": [],</w:t>
      </w:r>
    </w:p>
    <w:p w14:paraId="291C2775" w14:textId="77777777" w:rsidR="00C36E97" w:rsidRPr="007031C8" w:rsidRDefault="00C36E97" w:rsidP="00EB0761">
      <w:pPr>
        <w:rPr>
          <w:rFonts w:ascii="Verdana" w:hAnsi="Verdana"/>
        </w:rPr>
      </w:pPr>
      <w:r w:rsidRPr="007031C8">
        <w:rPr>
          <w:rFonts w:ascii="Verdana" w:hAnsi="Verdana"/>
        </w:rPr>
        <w:t xml:space="preserve">        "Entity Properties": "\n"</w:t>
      </w:r>
    </w:p>
    <w:p w14:paraId="3822742B" w14:textId="77777777" w:rsidR="00C36E97" w:rsidRPr="007031C8" w:rsidRDefault="00C36E97" w:rsidP="00EB0761">
      <w:pPr>
        <w:rPr>
          <w:rFonts w:ascii="Verdana" w:hAnsi="Verdana"/>
        </w:rPr>
      </w:pPr>
      <w:r w:rsidRPr="007031C8">
        <w:rPr>
          <w:rFonts w:ascii="Verdana" w:hAnsi="Verdana"/>
        </w:rPr>
        <w:t xml:space="preserve">    },</w:t>
      </w:r>
    </w:p>
    <w:p w14:paraId="1CCF6619" w14:textId="77777777" w:rsidR="00C36E97" w:rsidRPr="007031C8" w:rsidRDefault="00C36E97" w:rsidP="00EB0761">
      <w:pPr>
        <w:rPr>
          <w:rFonts w:ascii="Verdana" w:hAnsi="Verdana"/>
        </w:rPr>
      </w:pPr>
      <w:r w:rsidRPr="007031C8">
        <w:rPr>
          <w:rFonts w:ascii="Verdana" w:hAnsi="Verdana"/>
        </w:rPr>
        <w:t xml:space="preserve">    "dialog-id": "36a2964d-7dc3-4aac-8f96-c6f8961110ab", </w:t>
      </w:r>
    </w:p>
    <w:p w14:paraId="5B8C83B4" w14:textId="77777777" w:rsidR="00C36E97" w:rsidRPr="007031C8" w:rsidRDefault="00C36E97" w:rsidP="00EB0761">
      <w:pPr>
        <w:rPr>
          <w:rFonts w:ascii="Verdana" w:hAnsi="Verdana"/>
        </w:rPr>
      </w:pPr>
      <w:r w:rsidRPr="007031C8">
        <w:rPr>
          <w:rFonts w:ascii="Verdana" w:hAnsi="Verdana"/>
        </w:rPr>
        <w:t xml:space="preserve">    "cusId": "demo",</w:t>
      </w:r>
    </w:p>
    <w:p w14:paraId="38A57A31" w14:textId="77777777" w:rsidR="00C36E97" w:rsidRPr="007031C8" w:rsidRDefault="00C36E97" w:rsidP="00EB0761">
      <w:pPr>
        <w:rPr>
          <w:rFonts w:ascii="Verdana" w:hAnsi="Verdana"/>
        </w:rPr>
      </w:pPr>
      <w:r w:rsidRPr="007031C8">
        <w:rPr>
          <w:rFonts w:ascii="Verdana" w:hAnsi="Verdana"/>
        </w:rPr>
        <w:t xml:space="preserve">    "mid": "123456",</w:t>
      </w:r>
    </w:p>
    <w:p w14:paraId="3F4D6F8F" w14:textId="77777777" w:rsidR="00C36E97" w:rsidRPr="007031C8" w:rsidRDefault="00C36E97" w:rsidP="00EB0761">
      <w:pPr>
        <w:rPr>
          <w:rFonts w:ascii="Verdana" w:hAnsi="Verdana"/>
        </w:rPr>
      </w:pPr>
      <w:r w:rsidRPr="007031C8">
        <w:rPr>
          <w:rFonts w:ascii="Verdana" w:hAnsi="Verdana"/>
        </w:rPr>
        <w:t xml:space="preserve">    "timestamp": 1628477143900,</w:t>
      </w:r>
    </w:p>
    <w:p w14:paraId="18BD9EE9" w14:textId="77777777" w:rsidR="00C36E97" w:rsidRPr="007031C8" w:rsidRDefault="00C36E97" w:rsidP="00EB0761">
      <w:pPr>
        <w:rPr>
          <w:rFonts w:ascii="Verdana" w:hAnsi="Verdana"/>
        </w:rPr>
      </w:pPr>
      <w:r w:rsidRPr="007031C8">
        <w:rPr>
          <w:rFonts w:ascii="Verdana" w:hAnsi="Verdana"/>
        </w:rPr>
        <w:t xml:space="preserve">    "action": "REPLY",</w:t>
      </w:r>
    </w:p>
    <w:p w14:paraId="3D8621F1" w14:textId="77777777" w:rsidR="00C36E97" w:rsidRPr="007031C8" w:rsidRDefault="00C36E97" w:rsidP="00EB0761">
      <w:pPr>
        <w:rPr>
          <w:rFonts w:ascii="Verdana" w:hAnsi="Verdana"/>
        </w:rPr>
      </w:pPr>
      <w:r w:rsidRPr="007031C8">
        <w:rPr>
          <w:rFonts w:ascii="Verdana" w:hAnsi="Verdana"/>
        </w:rPr>
        <w:t xml:space="preserve">    "responses": [{</w:t>
      </w:r>
    </w:p>
    <w:p w14:paraId="5DD0F776" w14:textId="77777777" w:rsidR="00C36E97" w:rsidRPr="007031C8" w:rsidRDefault="00C36E97" w:rsidP="00EB0761">
      <w:pPr>
        <w:rPr>
          <w:rFonts w:ascii="Verdana" w:hAnsi="Verdana"/>
        </w:rPr>
      </w:pPr>
      <w:r w:rsidRPr="007031C8">
        <w:rPr>
          <w:rFonts w:ascii="Verdana" w:hAnsi="Verdana"/>
        </w:rPr>
        <w:t xml:space="preserve">            "text": "Câu trả lời text",</w:t>
      </w:r>
    </w:p>
    <w:p w14:paraId="34B24CB3" w14:textId="77777777" w:rsidR="00C36E97" w:rsidRPr="007031C8" w:rsidRDefault="00C36E97" w:rsidP="00EB0761">
      <w:pPr>
        <w:rPr>
          <w:rFonts w:ascii="Verdana" w:hAnsi="Verdana"/>
        </w:rPr>
      </w:pPr>
      <w:r w:rsidRPr="007031C8">
        <w:rPr>
          <w:rFonts w:ascii="Verdana" w:hAnsi="Verdana"/>
        </w:rPr>
        <w:t xml:space="preserve">            "type": "text",</w:t>
      </w:r>
    </w:p>
    <w:p w14:paraId="373538E8" w14:textId="77777777" w:rsidR="00C36E97" w:rsidRPr="007031C8" w:rsidRDefault="00C36E97" w:rsidP="00EB0761">
      <w:pPr>
        <w:rPr>
          <w:rFonts w:ascii="Verdana" w:hAnsi="Verdana"/>
        </w:rPr>
      </w:pPr>
      <w:r w:rsidRPr="007031C8">
        <w:rPr>
          <w:rFonts w:ascii="Verdana" w:hAnsi="Verdana"/>
        </w:rPr>
        <w:t xml:space="preserve">            "answer-id": "61b60d9d-5273-41fc-ba87-f05d516df71e"</w:t>
      </w:r>
    </w:p>
    <w:p w14:paraId="0FD4F9DF" w14:textId="77777777" w:rsidR="00C36E97" w:rsidRPr="007031C8" w:rsidRDefault="00C36E97" w:rsidP="00EB0761">
      <w:pPr>
        <w:rPr>
          <w:rFonts w:ascii="Verdana" w:hAnsi="Verdana"/>
        </w:rPr>
      </w:pPr>
      <w:r w:rsidRPr="007031C8">
        <w:rPr>
          <w:rFonts w:ascii="Verdana" w:hAnsi="Verdana"/>
        </w:rPr>
        <w:t xml:space="preserve">        }, </w:t>
      </w:r>
    </w:p>
    <w:p w14:paraId="78828E77" w14:textId="77777777" w:rsidR="00C36E97" w:rsidRPr="007031C8" w:rsidRDefault="00C36E97" w:rsidP="00EB0761">
      <w:pPr>
        <w:rPr>
          <w:rFonts w:ascii="Verdana" w:hAnsi="Verdana"/>
        </w:rPr>
      </w:pPr>
      <w:r w:rsidRPr="007031C8">
        <w:rPr>
          <w:rFonts w:ascii="Verdana" w:hAnsi="Verdana"/>
        </w:rPr>
        <w:t xml:space="preserve">        {</w:t>
      </w:r>
    </w:p>
    <w:p w14:paraId="43A05CBF" w14:textId="77777777" w:rsidR="00C36E97" w:rsidRPr="007031C8" w:rsidRDefault="00C36E97" w:rsidP="00EB0761">
      <w:pPr>
        <w:rPr>
          <w:rFonts w:ascii="Verdana" w:hAnsi="Verdana"/>
        </w:rPr>
      </w:pPr>
      <w:r w:rsidRPr="007031C8">
        <w:rPr>
          <w:rFonts w:ascii="Verdana" w:hAnsi="Verdana"/>
        </w:rPr>
        <w:t xml:space="preserve">            "type": "image", </w:t>
      </w:r>
    </w:p>
    <w:p w14:paraId="7A12EC6A" w14:textId="77777777" w:rsidR="00C36E97" w:rsidRPr="007031C8" w:rsidRDefault="00C36E97" w:rsidP="00EB0761">
      <w:pPr>
        <w:rPr>
          <w:rFonts w:ascii="Verdana" w:hAnsi="Verdana"/>
        </w:rPr>
      </w:pPr>
      <w:r w:rsidRPr="007031C8">
        <w:rPr>
          <w:rFonts w:ascii="Verdana" w:hAnsi="Verdana"/>
        </w:rPr>
        <w:t xml:space="preserve">            "attachment": {</w:t>
      </w:r>
    </w:p>
    <w:p w14:paraId="4304A754" w14:textId="77777777" w:rsidR="00C36E97" w:rsidRPr="007031C8" w:rsidRDefault="00C36E97" w:rsidP="00EB0761">
      <w:pPr>
        <w:rPr>
          <w:rFonts w:ascii="Verdana" w:hAnsi="Verdana"/>
        </w:rPr>
      </w:pPr>
      <w:r w:rsidRPr="007031C8">
        <w:rPr>
          <w:rFonts w:ascii="Verdana" w:hAnsi="Verdana"/>
        </w:rPr>
        <w:t xml:space="preserve">                "type": "image", </w:t>
      </w:r>
    </w:p>
    <w:p w14:paraId="24940F12" w14:textId="77777777" w:rsidR="00C36E97" w:rsidRPr="007031C8" w:rsidRDefault="00C36E97" w:rsidP="00EB0761">
      <w:pPr>
        <w:rPr>
          <w:rFonts w:ascii="Verdana" w:hAnsi="Verdana"/>
        </w:rPr>
      </w:pPr>
      <w:r w:rsidRPr="007031C8">
        <w:rPr>
          <w:rFonts w:ascii="Verdana" w:hAnsi="Verdana"/>
        </w:rPr>
        <w:t xml:space="preserve">                "payload": {</w:t>
      </w:r>
    </w:p>
    <w:p w14:paraId="5F12D8F0" w14:textId="77777777" w:rsidR="00C36E97" w:rsidRPr="007031C8" w:rsidRDefault="00C36E97" w:rsidP="00EB0761">
      <w:pPr>
        <w:rPr>
          <w:rFonts w:ascii="Verdana" w:hAnsi="Verdana"/>
        </w:rPr>
      </w:pPr>
      <w:r w:rsidRPr="007031C8">
        <w:rPr>
          <w:rFonts w:ascii="Verdana" w:hAnsi="Verdana"/>
        </w:rPr>
        <w:t xml:space="preserve">                    "url": "https://cyberbot.vn/_nuxt/img/Block2.7d00bc6.png" </w:t>
      </w:r>
    </w:p>
    <w:p w14:paraId="71196040" w14:textId="77777777" w:rsidR="00C36E97" w:rsidRPr="007031C8" w:rsidRDefault="00C36E97" w:rsidP="00EB0761">
      <w:pPr>
        <w:rPr>
          <w:rFonts w:ascii="Verdana" w:hAnsi="Verdana"/>
        </w:rPr>
      </w:pPr>
      <w:r w:rsidRPr="007031C8">
        <w:rPr>
          <w:rFonts w:ascii="Verdana" w:hAnsi="Verdana"/>
        </w:rPr>
        <w:lastRenderedPageBreak/>
        <w:t xml:space="preserve">                }</w:t>
      </w:r>
    </w:p>
    <w:p w14:paraId="758E7B1F" w14:textId="77777777" w:rsidR="00C36E97" w:rsidRPr="007031C8" w:rsidRDefault="00C36E97" w:rsidP="00EB0761">
      <w:pPr>
        <w:rPr>
          <w:rFonts w:ascii="Verdana" w:hAnsi="Verdana"/>
        </w:rPr>
      </w:pPr>
      <w:r w:rsidRPr="007031C8">
        <w:rPr>
          <w:rFonts w:ascii="Verdana" w:hAnsi="Verdana"/>
        </w:rPr>
        <w:t xml:space="preserve">            },</w:t>
      </w:r>
    </w:p>
    <w:p w14:paraId="76164879" w14:textId="77777777" w:rsidR="00C36E97" w:rsidRPr="007031C8" w:rsidRDefault="00C36E97" w:rsidP="00EB0761">
      <w:pPr>
        <w:rPr>
          <w:rFonts w:ascii="Verdana" w:hAnsi="Verdana"/>
        </w:rPr>
      </w:pPr>
      <w:r w:rsidRPr="007031C8">
        <w:rPr>
          <w:rFonts w:ascii="Verdana" w:hAnsi="Verdana"/>
        </w:rPr>
        <w:t xml:space="preserve">            "answer-id": "ecc1b443-bcc3-49f9-acfe-a9f5e4041f0c" </w:t>
      </w:r>
    </w:p>
    <w:p w14:paraId="4FE73FAB" w14:textId="77777777" w:rsidR="00C36E97" w:rsidRPr="007031C8" w:rsidRDefault="00C36E97" w:rsidP="00EB0761">
      <w:pPr>
        <w:rPr>
          <w:rFonts w:ascii="Verdana" w:hAnsi="Verdana"/>
        </w:rPr>
      </w:pPr>
      <w:r w:rsidRPr="007031C8">
        <w:rPr>
          <w:rFonts w:ascii="Verdana" w:hAnsi="Verdana"/>
        </w:rPr>
        <w:t xml:space="preserve">        },</w:t>
      </w:r>
    </w:p>
    <w:p w14:paraId="75826ABE" w14:textId="77777777" w:rsidR="00C36E97" w:rsidRPr="007031C8" w:rsidRDefault="00C36E97" w:rsidP="00EB0761">
      <w:pPr>
        <w:rPr>
          <w:rFonts w:ascii="Verdana" w:hAnsi="Verdana"/>
        </w:rPr>
      </w:pPr>
      <w:r w:rsidRPr="007031C8">
        <w:rPr>
          <w:rFonts w:ascii="Verdana" w:hAnsi="Verdana"/>
        </w:rPr>
        <w:t xml:space="preserve">        {</w:t>
      </w:r>
    </w:p>
    <w:p w14:paraId="2746033F" w14:textId="77777777" w:rsidR="00C36E97" w:rsidRPr="007031C8" w:rsidRDefault="00C36E97" w:rsidP="00EB0761">
      <w:pPr>
        <w:rPr>
          <w:rFonts w:ascii="Verdana" w:hAnsi="Verdana"/>
        </w:rPr>
      </w:pPr>
      <w:r w:rsidRPr="007031C8">
        <w:rPr>
          <w:rFonts w:ascii="Verdana" w:hAnsi="Verdana"/>
        </w:rPr>
        <w:t xml:space="preserve">            "type": "template_button", </w:t>
      </w:r>
    </w:p>
    <w:p w14:paraId="43F7440E" w14:textId="77777777" w:rsidR="00C36E97" w:rsidRPr="007031C8" w:rsidRDefault="00C36E97" w:rsidP="00EB0761">
      <w:pPr>
        <w:rPr>
          <w:rFonts w:ascii="Verdana" w:hAnsi="Verdana"/>
        </w:rPr>
      </w:pPr>
      <w:r w:rsidRPr="007031C8">
        <w:rPr>
          <w:rFonts w:ascii="Verdana" w:hAnsi="Verdana"/>
        </w:rPr>
        <w:t xml:space="preserve">            "attachment": {</w:t>
      </w:r>
    </w:p>
    <w:p w14:paraId="7FFAA174" w14:textId="77777777" w:rsidR="00C36E97" w:rsidRPr="007031C8" w:rsidRDefault="00C36E97" w:rsidP="00EB0761">
      <w:pPr>
        <w:rPr>
          <w:rFonts w:ascii="Verdana" w:hAnsi="Verdana"/>
        </w:rPr>
      </w:pPr>
      <w:r w:rsidRPr="007031C8">
        <w:rPr>
          <w:rFonts w:ascii="Verdana" w:hAnsi="Verdana"/>
        </w:rPr>
        <w:t xml:space="preserve">                "type": "template", </w:t>
      </w:r>
    </w:p>
    <w:p w14:paraId="4D10CD36" w14:textId="77777777" w:rsidR="00C36E97" w:rsidRPr="007031C8" w:rsidRDefault="00C36E97" w:rsidP="00EB0761">
      <w:pPr>
        <w:rPr>
          <w:rFonts w:ascii="Verdana" w:hAnsi="Verdana"/>
        </w:rPr>
      </w:pPr>
      <w:r w:rsidRPr="007031C8">
        <w:rPr>
          <w:rFonts w:ascii="Verdana" w:hAnsi="Verdana"/>
        </w:rPr>
        <w:t xml:space="preserve">                "payload": {</w:t>
      </w:r>
    </w:p>
    <w:p w14:paraId="189D6404" w14:textId="77777777" w:rsidR="00C36E97" w:rsidRPr="007031C8" w:rsidRDefault="00C36E97" w:rsidP="00EB0761">
      <w:pPr>
        <w:rPr>
          <w:rFonts w:ascii="Verdana" w:hAnsi="Verdana"/>
        </w:rPr>
      </w:pPr>
      <w:r w:rsidRPr="007031C8">
        <w:rPr>
          <w:rFonts w:ascii="Verdana" w:hAnsi="Verdana"/>
        </w:rPr>
        <w:t xml:space="preserve">                    "template_type": "button", </w:t>
      </w:r>
    </w:p>
    <w:p w14:paraId="6912A74C" w14:textId="77777777" w:rsidR="00C36E97" w:rsidRPr="007031C8" w:rsidRDefault="00C36E97" w:rsidP="00EB0761">
      <w:pPr>
        <w:rPr>
          <w:rFonts w:ascii="Verdana" w:hAnsi="Verdana"/>
        </w:rPr>
      </w:pPr>
      <w:r w:rsidRPr="007031C8">
        <w:rPr>
          <w:rFonts w:ascii="Verdana" w:hAnsi="Verdana"/>
        </w:rPr>
        <w:t xml:space="preserve">                    "text": "Mẫu nút", </w:t>
      </w:r>
    </w:p>
    <w:p w14:paraId="0BA8F125" w14:textId="77777777" w:rsidR="00C36E97" w:rsidRPr="007031C8" w:rsidRDefault="00C36E97" w:rsidP="00EB0761">
      <w:pPr>
        <w:rPr>
          <w:rFonts w:ascii="Verdana" w:hAnsi="Verdana"/>
        </w:rPr>
      </w:pPr>
      <w:r w:rsidRPr="007031C8">
        <w:rPr>
          <w:rFonts w:ascii="Verdana" w:hAnsi="Verdana"/>
        </w:rPr>
        <w:t xml:space="preserve">                    "elements": [],</w:t>
      </w:r>
    </w:p>
    <w:p w14:paraId="6B37C672" w14:textId="77777777" w:rsidR="00C36E97" w:rsidRPr="007031C8" w:rsidRDefault="00C36E97" w:rsidP="00EB0761">
      <w:pPr>
        <w:rPr>
          <w:rFonts w:ascii="Verdana" w:hAnsi="Verdana"/>
        </w:rPr>
      </w:pPr>
      <w:r w:rsidRPr="007031C8">
        <w:rPr>
          <w:rFonts w:ascii="Verdana" w:hAnsi="Verdana"/>
        </w:rPr>
        <w:t xml:space="preserve">                    "buttons": [{</w:t>
      </w:r>
    </w:p>
    <w:p w14:paraId="55C4F17C" w14:textId="77777777" w:rsidR="00C36E97" w:rsidRPr="007031C8" w:rsidRDefault="00C36E97" w:rsidP="00EB0761">
      <w:pPr>
        <w:rPr>
          <w:rFonts w:ascii="Verdana" w:hAnsi="Verdana"/>
        </w:rPr>
      </w:pPr>
      <w:r w:rsidRPr="007031C8">
        <w:rPr>
          <w:rFonts w:ascii="Verdana" w:hAnsi="Verdana"/>
        </w:rPr>
        <w:t xml:space="preserve">                            "type": "postback",</w:t>
      </w:r>
    </w:p>
    <w:p w14:paraId="7F70F570" w14:textId="77777777" w:rsidR="00C36E97" w:rsidRPr="007031C8" w:rsidRDefault="00C36E97" w:rsidP="00EB0761">
      <w:pPr>
        <w:rPr>
          <w:rFonts w:ascii="Verdana" w:hAnsi="Verdana"/>
        </w:rPr>
      </w:pPr>
      <w:r w:rsidRPr="007031C8">
        <w:rPr>
          <w:rFonts w:ascii="Verdana" w:hAnsi="Verdana"/>
        </w:rPr>
        <w:t xml:space="preserve">                            "title": "dạng Payload",</w:t>
      </w:r>
    </w:p>
    <w:p w14:paraId="2B84D043" w14:textId="77777777" w:rsidR="00C36E97" w:rsidRPr="007031C8" w:rsidRDefault="00C36E97" w:rsidP="00EB0761">
      <w:pPr>
        <w:rPr>
          <w:rFonts w:ascii="Verdana" w:hAnsi="Verdana"/>
        </w:rPr>
      </w:pPr>
      <w:r w:rsidRPr="007031C8">
        <w:rPr>
          <w:rFonts w:ascii="Verdana" w:hAnsi="Verdana"/>
        </w:rPr>
        <w:t xml:space="preserve">                            "payload": "intent_id::61108e81bf9aad8e5a18f41a"</w:t>
      </w:r>
    </w:p>
    <w:p w14:paraId="21365682" w14:textId="77777777" w:rsidR="00C36E97" w:rsidRPr="007031C8" w:rsidRDefault="00C36E97" w:rsidP="00EB0761">
      <w:pPr>
        <w:rPr>
          <w:rFonts w:ascii="Verdana" w:hAnsi="Verdana"/>
        </w:rPr>
      </w:pPr>
      <w:r w:rsidRPr="007031C8">
        <w:rPr>
          <w:rFonts w:ascii="Verdana" w:hAnsi="Verdana"/>
        </w:rPr>
        <w:t xml:space="preserve">                        }, </w:t>
      </w:r>
    </w:p>
    <w:p w14:paraId="3CA18D99" w14:textId="77777777" w:rsidR="00C36E97" w:rsidRPr="007031C8" w:rsidRDefault="00C36E97" w:rsidP="00EB0761">
      <w:pPr>
        <w:rPr>
          <w:rFonts w:ascii="Verdana" w:hAnsi="Verdana"/>
        </w:rPr>
      </w:pPr>
      <w:r w:rsidRPr="007031C8">
        <w:rPr>
          <w:rFonts w:ascii="Verdana" w:hAnsi="Verdana"/>
        </w:rPr>
        <w:t xml:space="preserve">                        {</w:t>
      </w:r>
    </w:p>
    <w:p w14:paraId="1CC1EE4A" w14:textId="77777777" w:rsidR="00C36E97" w:rsidRPr="007031C8" w:rsidRDefault="00C36E97" w:rsidP="00EB0761">
      <w:pPr>
        <w:rPr>
          <w:rFonts w:ascii="Verdana" w:hAnsi="Verdana"/>
        </w:rPr>
      </w:pPr>
      <w:r w:rsidRPr="007031C8">
        <w:rPr>
          <w:rFonts w:ascii="Verdana" w:hAnsi="Verdana"/>
        </w:rPr>
        <w:t xml:space="preserve">                            "type": "web_url",</w:t>
      </w:r>
    </w:p>
    <w:p w14:paraId="56DF6034" w14:textId="77777777" w:rsidR="00C36E97" w:rsidRPr="007031C8" w:rsidRDefault="00C36E97" w:rsidP="00EB0761">
      <w:pPr>
        <w:rPr>
          <w:rFonts w:ascii="Verdana" w:hAnsi="Verdana"/>
        </w:rPr>
      </w:pPr>
      <w:r w:rsidRPr="007031C8">
        <w:rPr>
          <w:rFonts w:ascii="Verdana" w:hAnsi="Verdana"/>
        </w:rPr>
        <w:t xml:space="preserve">                            "title": "Đường dẫn",</w:t>
      </w:r>
    </w:p>
    <w:p w14:paraId="527A8421" w14:textId="77777777" w:rsidR="00C36E97" w:rsidRPr="007031C8" w:rsidRDefault="00C36E97" w:rsidP="00EB0761">
      <w:pPr>
        <w:rPr>
          <w:rFonts w:ascii="Verdana" w:hAnsi="Verdana"/>
        </w:rPr>
      </w:pPr>
      <w:r w:rsidRPr="007031C8">
        <w:rPr>
          <w:rFonts w:ascii="Verdana" w:hAnsi="Verdana"/>
        </w:rPr>
        <w:t xml:space="preserve">                            "url": "https://cyberbot.vn/"</w:t>
      </w:r>
    </w:p>
    <w:p w14:paraId="412BCCA4" w14:textId="77777777" w:rsidR="00C36E97" w:rsidRPr="007031C8" w:rsidRDefault="00C36E97" w:rsidP="00EB0761">
      <w:pPr>
        <w:rPr>
          <w:rFonts w:ascii="Verdana" w:hAnsi="Verdana"/>
        </w:rPr>
      </w:pPr>
      <w:r w:rsidRPr="007031C8">
        <w:rPr>
          <w:rFonts w:ascii="Verdana" w:hAnsi="Verdana"/>
        </w:rPr>
        <w:t xml:space="preserve">                            </w:t>
      </w:r>
    </w:p>
    <w:p w14:paraId="48568393" w14:textId="77777777" w:rsidR="00C36E97" w:rsidRPr="007031C8" w:rsidRDefault="00C36E97" w:rsidP="00EB0761">
      <w:pPr>
        <w:rPr>
          <w:rFonts w:ascii="Verdana" w:hAnsi="Verdana"/>
        </w:rPr>
      </w:pPr>
      <w:r w:rsidRPr="007031C8">
        <w:rPr>
          <w:rFonts w:ascii="Verdana" w:hAnsi="Verdana"/>
        </w:rPr>
        <w:t xml:space="preserve">                        }, </w:t>
      </w:r>
    </w:p>
    <w:p w14:paraId="3A0269A2" w14:textId="77777777" w:rsidR="00C36E97" w:rsidRPr="007031C8" w:rsidRDefault="00C36E97" w:rsidP="00EB0761">
      <w:pPr>
        <w:rPr>
          <w:rFonts w:ascii="Verdana" w:hAnsi="Verdana"/>
        </w:rPr>
      </w:pPr>
      <w:r w:rsidRPr="007031C8">
        <w:rPr>
          <w:rFonts w:ascii="Verdana" w:hAnsi="Verdana"/>
        </w:rPr>
        <w:t xml:space="preserve">                        {</w:t>
      </w:r>
    </w:p>
    <w:p w14:paraId="099B2D6B" w14:textId="77777777" w:rsidR="00C36E97" w:rsidRPr="007031C8" w:rsidRDefault="00C36E97" w:rsidP="00EB0761">
      <w:pPr>
        <w:rPr>
          <w:rFonts w:ascii="Verdana" w:hAnsi="Verdana"/>
        </w:rPr>
      </w:pPr>
      <w:r w:rsidRPr="007031C8">
        <w:rPr>
          <w:rFonts w:ascii="Verdana" w:hAnsi="Verdana"/>
        </w:rPr>
        <w:t xml:space="preserve">                            "type": "postback",</w:t>
      </w:r>
    </w:p>
    <w:p w14:paraId="212A12E0" w14:textId="77777777" w:rsidR="00C36E97" w:rsidRPr="007031C8" w:rsidRDefault="00C36E97" w:rsidP="00EB0761">
      <w:pPr>
        <w:rPr>
          <w:rFonts w:ascii="Verdana" w:hAnsi="Verdana"/>
        </w:rPr>
      </w:pPr>
      <w:r w:rsidRPr="007031C8">
        <w:rPr>
          <w:rFonts w:ascii="Verdana" w:hAnsi="Verdana"/>
        </w:rPr>
        <w:t xml:space="preserve">                            "title": "Nhãn nút thường",</w:t>
      </w:r>
    </w:p>
    <w:p w14:paraId="6622ED45" w14:textId="77777777" w:rsidR="00C36E97" w:rsidRPr="007031C8" w:rsidRDefault="00C36E97" w:rsidP="00EB0761">
      <w:pPr>
        <w:rPr>
          <w:rFonts w:ascii="Verdana" w:hAnsi="Verdana"/>
        </w:rPr>
      </w:pPr>
      <w:r w:rsidRPr="007031C8">
        <w:rPr>
          <w:rFonts w:ascii="Verdana" w:hAnsi="Verdana"/>
        </w:rPr>
        <w:t xml:space="preserve">                            "payload": "{\"state-id\":\"a0a703d3-d737-429e-be3d-86fa3fcc588e\",\"content\":\"Nhãn nút\thường\"}"</w:t>
      </w:r>
    </w:p>
    <w:p w14:paraId="64F55E5C" w14:textId="77777777" w:rsidR="00C36E97" w:rsidRPr="007031C8" w:rsidRDefault="00C36E97" w:rsidP="00EB0761">
      <w:pPr>
        <w:rPr>
          <w:rFonts w:ascii="Verdana" w:hAnsi="Verdana"/>
        </w:rPr>
      </w:pPr>
      <w:r w:rsidRPr="007031C8">
        <w:rPr>
          <w:rFonts w:ascii="Verdana" w:hAnsi="Verdana"/>
        </w:rPr>
        <w:t xml:space="preserve">                        }</w:t>
      </w:r>
    </w:p>
    <w:p w14:paraId="3431D7A6" w14:textId="77777777" w:rsidR="00C36E97" w:rsidRPr="007031C8" w:rsidRDefault="00C36E97" w:rsidP="00EB0761">
      <w:pPr>
        <w:rPr>
          <w:rFonts w:ascii="Verdana" w:hAnsi="Verdana"/>
        </w:rPr>
      </w:pPr>
      <w:r w:rsidRPr="007031C8">
        <w:rPr>
          <w:rFonts w:ascii="Verdana" w:hAnsi="Verdana"/>
        </w:rPr>
        <w:t xml:space="preserve">                    ] </w:t>
      </w:r>
    </w:p>
    <w:p w14:paraId="772AC82E" w14:textId="77777777" w:rsidR="00C36E97" w:rsidRPr="007031C8" w:rsidRDefault="00C36E97" w:rsidP="00EB0761">
      <w:pPr>
        <w:rPr>
          <w:rFonts w:ascii="Verdana" w:hAnsi="Verdana"/>
        </w:rPr>
      </w:pPr>
      <w:r w:rsidRPr="007031C8">
        <w:rPr>
          <w:rFonts w:ascii="Verdana" w:hAnsi="Verdana"/>
        </w:rPr>
        <w:lastRenderedPageBreak/>
        <w:t xml:space="preserve">                }</w:t>
      </w:r>
    </w:p>
    <w:p w14:paraId="3F4E747D" w14:textId="77777777" w:rsidR="00C36E97" w:rsidRPr="007031C8" w:rsidRDefault="00C36E97" w:rsidP="00EB0761">
      <w:pPr>
        <w:rPr>
          <w:rFonts w:ascii="Verdana" w:hAnsi="Verdana"/>
        </w:rPr>
      </w:pPr>
      <w:r w:rsidRPr="007031C8">
        <w:rPr>
          <w:rFonts w:ascii="Verdana" w:hAnsi="Verdana"/>
        </w:rPr>
        <w:t xml:space="preserve">            },</w:t>
      </w:r>
    </w:p>
    <w:p w14:paraId="3FD7A8EA" w14:textId="77777777" w:rsidR="00C36E97" w:rsidRPr="007031C8" w:rsidRDefault="00C36E97" w:rsidP="00EB0761">
      <w:pPr>
        <w:rPr>
          <w:rFonts w:ascii="Verdana" w:hAnsi="Verdana"/>
        </w:rPr>
      </w:pPr>
      <w:r w:rsidRPr="007031C8">
        <w:rPr>
          <w:rFonts w:ascii="Verdana" w:hAnsi="Verdana"/>
        </w:rPr>
        <w:t xml:space="preserve">            "answer-id": "27f75986-59ec-42d7-b6a8-a097b619bf99" </w:t>
      </w:r>
    </w:p>
    <w:p w14:paraId="4F77FA1D" w14:textId="77777777" w:rsidR="00C36E97" w:rsidRPr="007031C8" w:rsidRDefault="00C36E97" w:rsidP="00EB0761">
      <w:pPr>
        <w:rPr>
          <w:rFonts w:ascii="Verdana" w:hAnsi="Verdana"/>
        </w:rPr>
      </w:pPr>
      <w:r w:rsidRPr="007031C8">
        <w:rPr>
          <w:rFonts w:ascii="Verdana" w:hAnsi="Verdana"/>
        </w:rPr>
        <w:t xml:space="preserve">        },</w:t>
      </w:r>
    </w:p>
    <w:p w14:paraId="48C313F6" w14:textId="77777777" w:rsidR="00C36E97" w:rsidRPr="007031C8" w:rsidRDefault="00C36E97" w:rsidP="00EB0761">
      <w:pPr>
        <w:rPr>
          <w:rFonts w:ascii="Verdana" w:hAnsi="Verdana"/>
        </w:rPr>
      </w:pPr>
      <w:r w:rsidRPr="007031C8">
        <w:rPr>
          <w:rFonts w:ascii="Verdana" w:hAnsi="Verdana"/>
        </w:rPr>
        <w:t xml:space="preserve">        {</w:t>
      </w:r>
    </w:p>
    <w:p w14:paraId="7EE18DA5" w14:textId="77777777" w:rsidR="00C36E97" w:rsidRPr="007031C8" w:rsidRDefault="00C36E97" w:rsidP="00EB0761">
      <w:pPr>
        <w:rPr>
          <w:rFonts w:ascii="Verdana" w:hAnsi="Verdana"/>
        </w:rPr>
      </w:pPr>
      <w:r w:rsidRPr="007031C8">
        <w:rPr>
          <w:rFonts w:ascii="Verdana" w:hAnsi="Verdana"/>
        </w:rPr>
        <w:t xml:space="preserve">            "type": "template_generic", </w:t>
      </w:r>
    </w:p>
    <w:p w14:paraId="2E03E582" w14:textId="77777777" w:rsidR="00C36E97" w:rsidRPr="007031C8" w:rsidRDefault="00C36E97" w:rsidP="00EB0761">
      <w:pPr>
        <w:rPr>
          <w:rFonts w:ascii="Verdana" w:hAnsi="Verdana"/>
        </w:rPr>
      </w:pPr>
      <w:r w:rsidRPr="007031C8">
        <w:rPr>
          <w:rFonts w:ascii="Verdana" w:hAnsi="Verdana"/>
        </w:rPr>
        <w:t xml:space="preserve">            "attachment": {</w:t>
      </w:r>
    </w:p>
    <w:p w14:paraId="66887BB9" w14:textId="77777777" w:rsidR="00C36E97" w:rsidRPr="007031C8" w:rsidRDefault="00C36E97" w:rsidP="00EB0761">
      <w:pPr>
        <w:rPr>
          <w:rFonts w:ascii="Verdana" w:hAnsi="Verdana"/>
        </w:rPr>
      </w:pPr>
      <w:r w:rsidRPr="007031C8">
        <w:rPr>
          <w:rFonts w:ascii="Verdana" w:hAnsi="Verdana"/>
        </w:rPr>
        <w:t xml:space="preserve">                "type": "template", </w:t>
      </w:r>
    </w:p>
    <w:p w14:paraId="1CFF5DB2" w14:textId="77777777" w:rsidR="00C36E97" w:rsidRPr="007031C8" w:rsidRDefault="00C36E97" w:rsidP="00EB0761">
      <w:pPr>
        <w:rPr>
          <w:rFonts w:ascii="Verdana" w:hAnsi="Verdana"/>
        </w:rPr>
      </w:pPr>
      <w:r w:rsidRPr="007031C8">
        <w:rPr>
          <w:rFonts w:ascii="Verdana" w:hAnsi="Verdana"/>
        </w:rPr>
        <w:t xml:space="preserve">                "payload": {</w:t>
      </w:r>
    </w:p>
    <w:p w14:paraId="0BBA4850" w14:textId="77777777" w:rsidR="00C36E97" w:rsidRPr="007031C8" w:rsidRDefault="00C36E97" w:rsidP="00EB0761">
      <w:pPr>
        <w:rPr>
          <w:rFonts w:ascii="Verdana" w:hAnsi="Verdana"/>
        </w:rPr>
      </w:pPr>
      <w:r w:rsidRPr="007031C8">
        <w:rPr>
          <w:rFonts w:ascii="Verdana" w:hAnsi="Verdana"/>
        </w:rPr>
        <w:t xml:space="preserve">                    "template_type": "generic", </w:t>
      </w:r>
    </w:p>
    <w:p w14:paraId="0474E5F4" w14:textId="77777777" w:rsidR="00C36E97" w:rsidRPr="007031C8" w:rsidRDefault="00C36E97" w:rsidP="00EB0761">
      <w:pPr>
        <w:rPr>
          <w:rFonts w:ascii="Verdana" w:hAnsi="Verdana"/>
        </w:rPr>
      </w:pPr>
      <w:r w:rsidRPr="007031C8">
        <w:rPr>
          <w:rFonts w:ascii="Verdana" w:hAnsi="Verdana"/>
        </w:rPr>
        <w:t xml:space="preserve">                    "elements": [{</w:t>
      </w:r>
    </w:p>
    <w:p w14:paraId="13A680A9" w14:textId="77777777" w:rsidR="00C36E97" w:rsidRPr="007031C8" w:rsidRDefault="00C36E97" w:rsidP="00EB0761">
      <w:pPr>
        <w:rPr>
          <w:rFonts w:ascii="Verdana" w:hAnsi="Verdana"/>
        </w:rPr>
      </w:pPr>
      <w:r w:rsidRPr="007031C8">
        <w:rPr>
          <w:rFonts w:ascii="Verdana" w:hAnsi="Verdana"/>
        </w:rPr>
        <w:t xml:space="preserve">                            "title": "Tiêu đề đa phương tiện",</w:t>
      </w:r>
    </w:p>
    <w:p w14:paraId="75A27DA7" w14:textId="77777777" w:rsidR="00C36E97" w:rsidRPr="007031C8" w:rsidRDefault="00C36E97" w:rsidP="00EB0761">
      <w:pPr>
        <w:rPr>
          <w:rFonts w:ascii="Verdana" w:hAnsi="Verdana"/>
        </w:rPr>
      </w:pPr>
      <w:r w:rsidRPr="007031C8">
        <w:rPr>
          <w:rFonts w:ascii="Verdana" w:hAnsi="Verdana"/>
        </w:rPr>
        <w:t xml:space="preserve">                            "image_url": "https://cyberbot.vn/_nuxt/img/Block2.7d00bc6.png", </w:t>
      </w:r>
    </w:p>
    <w:p w14:paraId="75BB5A96" w14:textId="77777777" w:rsidR="00C36E97" w:rsidRPr="007031C8" w:rsidRDefault="00C36E97" w:rsidP="00EB0761">
      <w:pPr>
        <w:rPr>
          <w:rFonts w:ascii="Verdana" w:hAnsi="Verdana"/>
        </w:rPr>
      </w:pPr>
      <w:r w:rsidRPr="007031C8">
        <w:rPr>
          <w:rFonts w:ascii="Verdana" w:hAnsi="Verdana"/>
        </w:rPr>
        <w:t xml:space="preserve">                            "subtitle": "Mô tả cho đa phương tiện",</w:t>
      </w:r>
    </w:p>
    <w:p w14:paraId="2F8F347D" w14:textId="77777777" w:rsidR="00C36E97" w:rsidRPr="007031C8" w:rsidRDefault="00C36E97" w:rsidP="00EB0761">
      <w:pPr>
        <w:rPr>
          <w:rFonts w:ascii="Verdana" w:hAnsi="Verdana"/>
        </w:rPr>
      </w:pPr>
      <w:r w:rsidRPr="007031C8">
        <w:rPr>
          <w:rFonts w:ascii="Verdana" w:hAnsi="Verdana"/>
        </w:rPr>
        <w:t xml:space="preserve">                            "buttons": [{</w:t>
      </w:r>
    </w:p>
    <w:p w14:paraId="23DD6CF7" w14:textId="77777777" w:rsidR="00C36E97" w:rsidRPr="007031C8" w:rsidRDefault="00C36E97" w:rsidP="00EB0761">
      <w:pPr>
        <w:rPr>
          <w:rFonts w:ascii="Verdana" w:hAnsi="Verdana"/>
        </w:rPr>
      </w:pPr>
      <w:r w:rsidRPr="007031C8">
        <w:rPr>
          <w:rFonts w:ascii="Verdana" w:hAnsi="Verdana"/>
        </w:rPr>
        <w:t xml:space="preserve">                                "type": "postback",</w:t>
      </w:r>
    </w:p>
    <w:p w14:paraId="00A9F323" w14:textId="77777777" w:rsidR="00C36E97" w:rsidRPr="007031C8" w:rsidRDefault="00C36E97" w:rsidP="00EB0761">
      <w:pPr>
        <w:rPr>
          <w:rFonts w:ascii="Verdana" w:hAnsi="Verdana"/>
        </w:rPr>
      </w:pPr>
      <w:r w:rsidRPr="007031C8">
        <w:rPr>
          <w:rFonts w:ascii="Verdana" w:hAnsi="Verdana"/>
        </w:rPr>
        <w:t xml:space="preserve">                                "title": "Nhãn nút thường",</w:t>
      </w:r>
    </w:p>
    <w:p w14:paraId="12E12A0F" w14:textId="77777777" w:rsidR="00C36E97" w:rsidRPr="007031C8" w:rsidRDefault="00C36E97" w:rsidP="00EB0761">
      <w:pPr>
        <w:rPr>
          <w:rFonts w:ascii="Verdana" w:hAnsi="Verdana"/>
        </w:rPr>
      </w:pPr>
      <w:r w:rsidRPr="007031C8">
        <w:rPr>
          <w:rFonts w:ascii="Verdana" w:hAnsi="Verdana"/>
        </w:rPr>
        <w:t xml:space="preserve">                                "payload": "{\"state-id\":\"a0a703d3-d737-429e-be3d-86fa3fcc588e\",\"content\":\"Nhãn nút thường\"}"</w:t>
      </w:r>
    </w:p>
    <w:p w14:paraId="63173899" w14:textId="77777777" w:rsidR="00C36E97" w:rsidRPr="007031C8" w:rsidRDefault="00C36E97" w:rsidP="00EB0761">
      <w:pPr>
        <w:rPr>
          <w:rFonts w:ascii="Verdana" w:hAnsi="Verdana"/>
        </w:rPr>
      </w:pPr>
      <w:r w:rsidRPr="007031C8">
        <w:rPr>
          <w:rFonts w:ascii="Verdana" w:hAnsi="Verdana"/>
        </w:rPr>
        <w:t xml:space="preserve">                            }]</w:t>
      </w:r>
    </w:p>
    <w:p w14:paraId="0CE31EF0" w14:textId="77777777" w:rsidR="00C36E97" w:rsidRPr="007031C8" w:rsidRDefault="00C36E97" w:rsidP="00EB0761">
      <w:pPr>
        <w:rPr>
          <w:rFonts w:ascii="Verdana" w:hAnsi="Verdana"/>
        </w:rPr>
      </w:pPr>
      <w:r w:rsidRPr="007031C8">
        <w:rPr>
          <w:rFonts w:ascii="Verdana" w:hAnsi="Verdana"/>
        </w:rPr>
        <w:t xml:space="preserve">                        }</w:t>
      </w:r>
    </w:p>
    <w:p w14:paraId="002694CA" w14:textId="77777777" w:rsidR="00C36E97" w:rsidRPr="007031C8" w:rsidRDefault="00C36E97" w:rsidP="00EB0761">
      <w:pPr>
        <w:rPr>
          <w:rFonts w:ascii="Verdana" w:hAnsi="Verdana"/>
        </w:rPr>
      </w:pPr>
      <w:r w:rsidRPr="007031C8">
        <w:rPr>
          <w:rFonts w:ascii="Verdana" w:hAnsi="Verdana"/>
        </w:rPr>
        <w:t xml:space="preserve">                    ]</w:t>
      </w:r>
    </w:p>
    <w:p w14:paraId="6326B451" w14:textId="77777777" w:rsidR="00C36E97" w:rsidRPr="007031C8" w:rsidRDefault="00C36E97" w:rsidP="00EB0761">
      <w:pPr>
        <w:rPr>
          <w:rFonts w:ascii="Verdana" w:hAnsi="Verdana"/>
        </w:rPr>
      </w:pPr>
      <w:r w:rsidRPr="007031C8">
        <w:rPr>
          <w:rFonts w:ascii="Verdana" w:hAnsi="Verdana"/>
        </w:rPr>
        <w:t xml:space="preserve">                }</w:t>
      </w:r>
    </w:p>
    <w:p w14:paraId="5EE06456" w14:textId="77777777" w:rsidR="00C36E97" w:rsidRPr="007031C8" w:rsidRDefault="00C36E97" w:rsidP="00EB0761">
      <w:pPr>
        <w:rPr>
          <w:rFonts w:ascii="Verdana" w:hAnsi="Verdana"/>
        </w:rPr>
      </w:pPr>
      <w:r w:rsidRPr="007031C8">
        <w:rPr>
          <w:rFonts w:ascii="Verdana" w:hAnsi="Verdana"/>
        </w:rPr>
        <w:t xml:space="preserve">            },</w:t>
      </w:r>
    </w:p>
    <w:p w14:paraId="61762875" w14:textId="77777777" w:rsidR="00C36E97" w:rsidRPr="007031C8" w:rsidRDefault="00C36E97" w:rsidP="00EB0761">
      <w:pPr>
        <w:rPr>
          <w:rFonts w:ascii="Verdana" w:hAnsi="Verdana"/>
        </w:rPr>
      </w:pPr>
      <w:r w:rsidRPr="007031C8">
        <w:rPr>
          <w:rFonts w:ascii="Verdana" w:hAnsi="Verdana"/>
        </w:rPr>
        <w:t xml:space="preserve">            "answer-id": "c0efae67-5904-4ee8-a198-b07bc761925f" </w:t>
      </w:r>
    </w:p>
    <w:p w14:paraId="0CFAFBF4" w14:textId="77777777" w:rsidR="00C36E97" w:rsidRPr="007031C8" w:rsidRDefault="00C36E97" w:rsidP="00EB0761">
      <w:pPr>
        <w:rPr>
          <w:rFonts w:ascii="Verdana" w:hAnsi="Verdana"/>
        </w:rPr>
      </w:pPr>
      <w:r w:rsidRPr="007031C8">
        <w:rPr>
          <w:rFonts w:ascii="Verdana" w:hAnsi="Verdana"/>
        </w:rPr>
        <w:t xml:space="preserve">        },</w:t>
      </w:r>
    </w:p>
    <w:p w14:paraId="13A08541" w14:textId="77777777" w:rsidR="00C36E97" w:rsidRPr="007031C8" w:rsidRDefault="00C36E97" w:rsidP="00EB0761">
      <w:pPr>
        <w:rPr>
          <w:rFonts w:ascii="Verdana" w:hAnsi="Verdana"/>
        </w:rPr>
      </w:pPr>
      <w:r w:rsidRPr="007031C8">
        <w:rPr>
          <w:rFonts w:ascii="Verdana" w:hAnsi="Verdana"/>
        </w:rPr>
        <w:t xml:space="preserve">        {</w:t>
      </w:r>
    </w:p>
    <w:p w14:paraId="1024B847" w14:textId="77777777" w:rsidR="00C36E97" w:rsidRPr="007031C8" w:rsidRDefault="00C36E97" w:rsidP="00EB0761">
      <w:pPr>
        <w:rPr>
          <w:rFonts w:ascii="Verdana" w:hAnsi="Verdana"/>
        </w:rPr>
      </w:pPr>
      <w:r w:rsidRPr="007031C8">
        <w:rPr>
          <w:rFonts w:ascii="Verdana" w:hAnsi="Verdana"/>
        </w:rPr>
        <w:t xml:space="preserve">            "text": "Dạng trả lời nhanh", </w:t>
      </w:r>
    </w:p>
    <w:p w14:paraId="6BBE2EF7" w14:textId="77777777" w:rsidR="00C36E97" w:rsidRPr="007031C8" w:rsidRDefault="00C36E97" w:rsidP="00EB0761">
      <w:pPr>
        <w:rPr>
          <w:rFonts w:ascii="Verdana" w:hAnsi="Verdana"/>
        </w:rPr>
      </w:pPr>
      <w:r w:rsidRPr="007031C8">
        <w:rPr>
          <w:rFonts w:ascii="Verdana" w:hAnsi="Verdana"/>
        </w:rPr>
        <w:t xml:space="preserve">            "type": "quick_replies",</w:t>
      </w:r>
    </w:p>
    <w:p w14:paraId="7A1CBC41" w14:textId="77777777" w:rsidR="00C36E97" w:rsidRPr="007031C8" w:rsidRDefault="00C36E97" w:rsidP="00EB0761">
      <w:pPr>
        <w:rPr>
          <w:rFonts w:ascii="Verdana" w:hAnsi="Verdana"/>
        </w:rPr>
      </w:pPr>
      <w:r w:rsidRPr="007031C8">
        <w:rPr>
          <w:rFonts w:ascii="Verdana" w:hAnsi="Verdana"/>
        </w:rPr>
        <w:t xml:space="preserve">            "quick_replies": [{</w:t>
      </w:r>
    </w:p>
    <w:p w14:paraId="3B6EF3A3" w14:textId="77777777" w:rsidR="00C36E97" w:rsidRPr="007031C8" w:rsidRDefault="00C36E97" w:rsidP="00EB0761">
      <w:pPr>
        <w:rPr>
          <w:rFonts w:ascii="Verdana" w:hAnsi="Verdana"/>
        </w:rPr>
      </w:pPr>
      <w:r w:rsidRPr="007031C8">
        <w:rPr>
          <w:rFonts w:ascii="Verdana" w:hAnsi="Verdana"/>
        </w:rPr>
        <w:lastRenderedPageBreak/>
        <w:t xml:space="preserve">                "content_type": "text",</w:t>
      </w:r>
    </w:p>
    <w:p w14:paraId="2A858EF4" w14:textId="77777777" w:rsidR="00C36E97" w:rsidRPr="007031C8" w:rsidRDefault="00C36E97" w:rsidP="00EB0761">
      <w:pPr>
        <w:rPr>
          <w:rFonts w:ascii="Verdana" w:hAnsi="Verdana"/>
        </w:rPr>
      </w:pPr>
      <w:r w:rsidRPr="007031C8">
        <w:rPr>
          <w:rFonts w:ascii="Verdana" w:hAnsi="Verdana"/>
        </w:rPr>
        <w:t xml:space="preserve">                "title": "Nhãn nút thường",</w:t>
      </w:r>
    </w:p>
    <w:p w14:paraId="60C9FF34" w14:textId="77777777" w:rsidR="00C36E97" w:rsidRPr="007031C8" w:rsidRDefault="00C36E97" w:rsidP="00EB0761">
      <w:pPr>
        <w:rPr>
          <w:rFonts w:ascii="Verdana" w:hAnsi="Verdana"/>
        </w:rPr>
      </w:pPr>
      <w:r w:rsidRPr="007031C8">
        <w:rPr>
          <w:rFonts w:ascii="Verdana" w:hAnsi="Verdana"/>
        </w:rPr>
        <w:t xml:space="preserve">                "payload": "{\"state-id\":\"a0a703d3-d737-429e-be3d-86fa3fcc588e\",\"content\":\"Nhãn nút thường\"}"</w:t>
      </w:r>
    </w:p>
    <w:p w14:paraId="4050628E" w14:textId="77777777" w:rsidR="00C36E97" w:rsidRPr="007031C8" w:rsidRDefault="00C36E97" w:rsidP="00EB0761">
      <w:pPr>
        <w:rPr>
          <w:rFonts w:ascii="Verdana" w:hAnsi="Verdana"/>
        </w:rPr>
      </w:pPr>
      <w:r w:rsidRPr="007031C8">
        <w:rPr>
          <w:rFonts w:ascii="Verdana" w:hAnsi="Verdana"/>
        </w:rPr>
        <w:t xml:space="preserve">            }, </w:t>
      </w:r>
    </w:p>
    <w:p w14:paraId="66E1B44E" w14:textId="77777777" w:rsidR="00C36E97" w:rsidRPr="007031C8" w:rsidRDefault="00C36E97" w:rsidP="00EB0761">
      <w:pPr>
        <w:rPr>
          <w:rFonts w:ascii="Verdana" w:hAnsi="Verdana"/>
        </w:rPr>
      </w:pPr>
      <w:r w:rsidRPr="007031C8">
        <w:rPr>
          <w:rFonts w:ascii="Verdana" w:hAnsi="Verdana"/>
        </w:rPr>
        <w:t xml:space="preserve">            {</w:t>
      </w:r>
    </w:p>
    <w:p w14:paraId="7BCF028D" w14:textId="77777777" w:rsidR="00C36E97" w:rsidRPr="007031C8" w:rsidRDefault="00C36E97" w:rsidP="00EB0761">
      <w:pPr>
        <w:rPr>
          <w:rFonts w:ascii="Verdana" w:hAnsi="Verdana"/>
        </w:rPr>
      </w:pPr>
      <w:r w:rsidRPr="007031C8">
        <w:rPr>
          <w:rFonts w:ascii="Verdana" w:hAnsi="Verdana"/>
        </w:rPr>
        <w:t xml:space="preserve">                "content_type": "text",</w:t>
      </w:r>
    </w:p>
    <w:p w14:paraId="4FA1E2D8" w14:textId="77777777" w:rsidR="00C36E97" w:rsidRPr="007031C8" w:rsidRDefault="00C36E97" w:rsidP="00EB0761">
      <w:pPr>
        <w:rPr>
          <w:rFonts w:ascii="Verdana" w:hAnsi="Verdana"/>
        </w:rPr>
      </w:pPr>
      <w:r w:rsidRPr="007031C8">
        <w:rPr>
          <w:rFonts w:ascii="Verdana" w:hAnsi="Verdana"/>
        </w:rPr>
        <w:t xml:space="preserve">                "title": "Dạng payload",</w:t>
      </w:r>
    </w:p>
    <w:p w14:paraId="1088499F" w14:textId="77777777" w:rsidR="00C36E97" w:rsidRPr="007031C8" w:rsidRDefault="00C36E97" w:rsidP="00EB0761">
      <w:pPr>
        <w:rPr>
          <w:rFonts w:ascii="Verdana" w:hAnsi="Verdana"/>
        </w:rPr>
      </w:pPr>
      <w:r w:rsidRPr="007031C8">
        <w:rPr>
          <w:rFonts w:ascii="Verdana" w:hAnsi="Verdana"/>
        </w:rPr>
        <w:t xml:space="preserve">                "payload": "intent_id::61108e81bf9aad8e5a18f41a"</w:t>
      </w:r>
    </w:p>
    <w:p w14:paraId="577D015F" w14:textId="77777777" w:rsidR="00C36E97" w:rsidRPr="007031C8" w:rsidRDefault="00C36E97" w:rsidP="00EB0761">
      <w:pPr>
        <w:rPr>
          <w:rFonts w:ascii="Verdana" w:hAnsi="Verdana"/>
        </w:rPr>
      </w:pPr>
      <w:r w:rsidRPr="007031C8">
        <w:rPr>
          <w:rFonts w:ascii="Verdana" w:hAnsi="Verdana"/>
        </w:rPr>
        <w:t xml:space="preserve">            }],</w:t>
      </w:r>
    </w:p>
    <w:p w14:paraId="71AA8495" w14:textId="77777777" w:rsidR="00C36E97" w:rsidRPr="007031C8" w:rsidRDefault="00C36E97" w:rsidP="00EB0761">
      <w:pPr>
        <w:rPr>
          <w:rFonts w:ascii="Verdana" w:hAnsi="Verdana"/>
        </w:rPr>
      </w:pPr>
      <w:r w:rsidRPr="007031C8">
        <w:rPr>
          <w:rFonts w:ascii="Verdana" w:hAnsi="Verdana"/>
        </w:rPr>
        <w:t xml:space="preserve">            "answer-id": "f7308c8a-d890-4d0d-8a17-981303e85cc0"</w:t>
      </w:r>
    </w:p>
    <w:p w14:paraId="35AD37A0" w14:textId="77777777" w:rsidR="00C36E97" w:rsidRPr="007031C8" w:rsidRDefault="00C36E97" w:rsidP="00EB0761">
      <w:pPr>
        <w:rPr>
          <w:rFonts w:ascii="Verdana" w:hAnsi="Verdana"/>
        </w:rPr>
      </w:pPr>
      <w:r w:rsidRPr="007031C8">
        <w:rPr>
          <w:rFonts w:ascii="Verdana" w:hAnsi="Verdana"/>
        </w:rPr>
        <w:t xml:space="preserve">        }</w:t>
      </w:r>
    </w:p>
    <w:p w14:paraId="513BB364" w14:textId="77777777" w:rsidR="00C36E97" w:rsidRPr="007031C8" w:rsidRDefault="00C36E97" w:rsidP="00EB0761">
      <w:pPr>
        <w:rPr>
          <w:rFonts w:ascii="Verdana" w:hAnsi="Verdana"/>
        </w:rPr>
      </w:pPr>
      <w:r w:rsidRPr="007031C8">
        <w:rPr>
          <w:rFonts w:ascii="Verdana" w:hAnsi="Verdana"/>
        </w:rPr>
        <w:t xml:space="preserve">    ]</w:t>
      </w:r>
    </w:p>
    <w:p w14:paraId="7A5DDAFE" w14:textId="77777777" w:rsidR="00C36E97" w:rsidRPr="007031C8" w:rsidRDefault="00C36E97" w:rsidP="00EB0761">
      <w:pPr>
        <w:rPr>
          <w:rFonts w:ascii="Verdana" w:hAnsi="Verdana"/>
        </w:rPr>
      </w:pPr>
      <w:r w:rsidRPr="007031C8">
        <w:rPr>
          <w:rFonts w:ascii="Verdana" w:hAnsi="Verdana"/>
        </w:rPr>
        <w:t>}</w:t>
      </w:r>
    </w:p>
    <w:p w14:paraId="7DA7300A" w14:textId="77777777" w:rsidR="00C36E97" w:rsidRPr="007031C8" w:rsidRDefault="00C36E97" w:rsidP="00EB0761">
      <w:pPr>
        <w:rPr>
          <w:rFonts w:ascii="Verdana" w:hAnsi="Verdana"/>
        </w:rPr>
      </w:pPr>
    </w:p>
    <w:p w14:paraId="11EAF3E2" w14:textId="77777777" w:rsidR="00C36E97" w:rsidRPr="007031C8" w:rsidRDefault="00C36E97" w:rsidP="00EB0761">
      <w:pPr>
        <w:rPr>
          <w:rFonts w:ascii="Verdana" w:hAnsi="Verdana"/>
        </w:rPr>
      </w:pPr>
      <w:r w:rsidRPr="007031C8">
        <w:rPr>
          <w:rFonts w:ascii="Verdana" w:hAnsi="Verdana"/>
        </w:rPr>
        <w:t xml:space="preserve">        </w:t>
      </w:r>
    </w:p>
    <w:p w14:paraId="6897662B" w14:textId="77777777" w:rsidR="00C36E97" w:rsidRPr="007031C8" w:rsidRDefault="00C36E97" w:rsidP="00EB0761">
      <w:pPr>
        <w:rPr>
          <w:rFonts w:ascii="Verdana" w:hAnsi="Verdana"/>
        </w:rPr>
      </w:pPr>
    </w:p>
    <w:p w14:paraId="479CC8DA" w14:textId="0002745C" w:rsidR="00F52B21" w:rsidRPr="007031C8" w:rsidRDefault="00F52B21" w:rsidP="00EB0761">
      <w:pPr>
        <w:rPr>
          <w:rFonts w:ascii="Verdana" w:hAnsi="Verdana"/>
        </w:rPr>
      </w:pPr>
      <w:r w:rsidRPr="007031C8">
        <w:rPr>
          <w:rFonts w:ascii="Verdana" w:hAnsi="Verdana"/>
        </w:rPr>
        <w:t>Mô tả Responses:</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62"/>
        <w:gridCol w:w="1843"/>
        <w:gridCol w:w="1931"/>
        <w:gridCol w:w="1274"/>
        <w:gridCol w:w="2474"/>
        <w:gridCol w:w="4866"/>
      </w:tblGrid>
      <w:tr w:rsidR="003A247E" w:rsidRPr="007031C8" w14:paraId="1EAA3B7D" w14:textId="77777777" w:rsidTr="003A247E">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5224D830" w14:textId="1D69FE7F" w:rsidR="00F52B21" w:rsidRPr="007031C8" w:rsidRDefault="00F52B21" w:rsidP="00EB0761">
            <w:pPr>
              <w:rPr>
                <w:rFonts w:ascii="Verdana" w:hAnsi="Verdana"/>
              </w:rPr>
            </w:pPr>
            <w:r w:rsidRPr="007031C8">
              <w:rPr>
                <w:rFonts w:ascii="Verdana" w:hAnsi="Verdana"/>
              </w:rPr>
              <w:t>STT</w:t>
            </w:r>
          </w:p>
        </w:tc>
        <w:tc>
          <w:tcPr>
            <w:tcW w:w="1843"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6A868F7D" w14:textId="77777777" w:rsidR="00F52B21" w:rsidRPr="007031C8" w:rsidRDefault="00F52B21" w:rsidP="00EB0761">
            <w:pPr>
              <w:rPr>
                <w:rFonts w:ascii="Verdana" w:hAnsi="Verdana"/>
              </w:rPr>
            </w:pPr>
          </w:p>
        </w:tc>
        <w:tc>
          <w:tcPr>
            <w:tcW w:w="1418"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473B9762" w14:textId="77777777" w:rsidR="00F52B21" w:rsidRPr="007031C8" w:rsidRDefault="00F52B21" w:rsidP="00EB0761">
            <w:pPr>
              <w:rPr>
                <w:rFonts w:ascii="Verdana" w:hAnsi="Verdana"/>
              </w:rPr>
            </w:pPr>
            <w:r w:rsidRPr="007031C8">
              <w:rPr>
                <w:rFonts w:ascii="Verdana" w:hAnsi="Verdana"/>
              </w:rPr>
              <w:t xml:space="preserve">Tên tham số </w:t>
            </w:r>
          </w:p>
        </w:tc>
        <w:tc>
          <w:tcPr>
            <w:tcW w:w="1274"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542B76CC" w14:textId="77777777" w:rsidR="00F52B21" w:rsidRPr="007031C8" w:rsidRDefault="00F52B21" w:rsidP="00EB0761">
            <w:pPr>
              <w:rPr>
                <w:rFonts w:ascii="Verdana" w:hAnsi="Verdana"/>
              </w:rPr>
            </w:pPr>
            <w:r w:rsidRPr="007031C8">
              <w:rPr>
                <w:rFonts w:ascii="Verdana" w:hAnsi="Verdana"/>
              </w:rPr>
              <w:t xml:space="preserve">Kiểu dữ liệu </w:t>
            </w:r>
          </w:p>
        </w:tc>
        <w:tc>
          <w:tcPr>
            <w:tcW w:w="0" w:type="auto"/>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2279550A" w14:textId="77777777" w:rsidR="00F52B21" w:rsidRPr="007031C8" w:rsidRDefault="00F52B21" w:rsidP="00EB0761">
            <w:pPr>
              <w:rPr>
                <w:rFonts w:ascii="Verdana" w:hAnsi="Verdana"/>
              </w:rPr>
            </w:pPr>
            <w:r w:rsidRPr="007031C8">
              <w:rPr>
                <w:rFonts w:ascii="Verdana" w:hAnsi="Verdana"/>
              </w:rPr>
              <w:t xml:space="preserve">Mô tả </w:t>
            </w:r>
          </w:p>
        </w:tc>
        <w:tc>
          <w:tcPr>
            <w:tcW w:w="0" w:type="auto"/>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23C02DD0" w14:textId="77777777" w:rsidR="00F52B21" w:rsidRPr="007031C8" w:rsidRDefault="00F52B21" w:rsidP="00EB0761">
            <w:pPr>
              <w:rPr>
                <w:rFonts w:ascii="Verdana" w:hAnsi="Verdana"/>
              </w:rPr>
            </w:pPr>
            <w:r w:rsidRPr="007031C8">
              <w:rPr>
                <w:rFonts w:ascii="Verdana" w:hAnsi="Verdana"/>
              </w:rPr>
              <w:t xml:space="preserve">Giá trị </w:t>
            </w:r>
          </w:p>
        </w:tc>
      </w:tr>
      <w:tr w:rsidR="003A247E" w:rsidRPr="007031C8" w14:paraId="0102EEB1" w14:textId="77777777" w:rsidTr="003A247E">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3B8E35C" w14:textId="77777777" w:rsidR="00F52B21" w:rsidRPr="007031C8" w:rsidRDefault="00F52B21" w:rsidP="00EB0761">
            <w:pPr>
              <w:rPr>
                <w:rFonts w:ascii="Verdana" w:hAnsi="Verdana"/>
              </w:rPr>
            </w:pPr>
            <w:r w:rsidRPr="007031C8">
              <w:rPr>
                <w:rFonts w:ascii="Verdana" w:hAnsi="Verdana"/>
              </w:rPr>
              <w:t xml:space="preserve">1 </w:t>
            </w:r>
          </w:p>
        </w:tc>
        <w:tc>
          <w:tcPr>
            <w:tcW w:w="3261" w:type="dxa"/>
            <w:gridSpan w:val="2"/>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6F6F5B2" w14:textId="77777777" w:rsidR="00F52B21" w:rsidRPr="007031C8" w:rsidRDefault="00F52B21" w:rsidP="00EB0761">
            <w:pPr>
              <w:rPr>
                <w:rFonts w:ascii="Verdana" w:hAnsi="Verdana"/>
              </w:rPr>
            </w:pPr>
            <w:r w:rsidRPr="007031C8">
              <w:rPr>
                <w:rFonts w:ascii="Verdana" w:hAnsi="Verdana"/>
              </w:rPr>
              <w:t xml:space="preserve">StatusCode </w:t>
            </w:r>
          </w:p>
        </w:tc>
        <w:tc>
          <w:tcPr>
            <w:tcW w:w="127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B3C8D20" w14:textId="77777777" w:rsidR="00F52B21" w:rsidRPr="007031C8" w:rsidRDefault="00F52B21" w:rsidP="00EB0761">
            <w:pPr>
              <w:rPr>
                <w:rFonts w:ascii="Verdana" w:hAnsi="Verdana"/>
              </w:rPr>
            </w:pP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CFEC7D6" w14:textId="77777777" w:rsidR="00F52B21" w:rsidRPr="007031C8" w:rsidRDefault="00F52B21" w:rsidP="00EB0761">
            <w:pPr>
              <w:rPr>
                <w:rFonts w:ascii="Verdana" w:hAnsi="Verdana"/>
              </w:rPr>
            </w:pPr>
            <w:r w:rsidRPr="007031C8">
              <w:rPr>
                <w:rFonts w:ascii="Verdana" w:hAnsi="Verdana"/>
              </w:rPr>
              <w:t xml:space="preserve">Trạng thái kết quả trả về của API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54533F5" w14:textId="77777777" w:rsidR="00F52B21" w:rsidRPr="007031C8" w:rsidRDefault="00F52B21" w:rsidP="00EB0761">
            <w:pPr>
              <w:rPr>
                <w:rFonts w:ascii="Verdana" w:hAnsi="Verdana"/>
              </w:rPr>
            </w:pPr>
            <w:r w:rsidRPr="007031C8">
              <w:rPr>
                <w:rFonts w:ascii="Verdana" w:hAnsi="Verdana"/>
              </w:rPr>
              <w:t xml:space="preserve">200: OK </w:t>
            </w:r>
          </w:p>
          <w:p w14:paraId="2AE72854" w14:textId="77777777" w:rsidR="00F52B21" w:rsidRPr="007031C8" w:rsidRDefault="00F52B21" w:rsidP="00EB0761">
            <w:pPr>
              <w:rPr>
                <w:rFonts w:ascii="Verdana" w:hAnsi="Verdana"/>
              </w:rPr>
            </w:pPr>
            <w:r w:rsidRPr="007031C8">
              <w:rPr>
                <w:rFonts w:ascii="Verdana" w:hAnsi="Verdana"/>
              </w:rPr>
              <w:t>400: Bad request</w:t>
            </w:r>
            <w:r w:rsidRPr="007031C8">
              <w:rPr>
                <w:rFonts w:ascii="Verdana" w:hAnsi="Verdana"/>
              </w:rPr>
              <w:br/>
              <w:t xml:space="preserve">401: Unauthorized (Thiếu authen_key/authen_key sai) </w:t>
            </w:r>
          </w:p>
        </w:tc>
      </w:tr>
      <w:tr w:rsidR="003A247E" w:rsidRPr="007031C8" w14:paraId="2BD3A024" w14:textId="77777777" w:rsidTr="004F180A">
        <w:trPr>
          <w:jc w:val="center"/>
        </w:trPr>
        <w:tc>
          <w:tcPr>
            <w:tcW w:w="562" w:type="dxa"/>
            <w:vMerge w:val="restart"/>
            <w:tcBorders>
              <w:top w:val="single" w:sz="4" w:space="0" w:color="000000"/>
              <w:left w:val="single" w:sz="4" w:space="0" w:color="000000"/>
              <w:right w:val="single" w:sz="4" w:space="0" w:color="000000"/>
            </w:tcBorders>
            <w:shd w:val="clear" w:color="auto" w:fill="FFFFFF"/>
            <w:vAlign w:val="center"/>
            <w:hideMark/>
          </w:tcPr>
          <w:p w14:paraId="688BBD69" w14:textId="0462FE72" w:rsidR="003A247E" w:rsidRPr="007031C8" w:rsidRDefault="003A247E" w:rsidP="00EB0761">
            <w:pPr>
              <w:rPr>
                <w:rFonts w:ascii="Verdana" w:hAnsi="Verdana"/>
              </w:rPr>
            </w:pPr>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3EE5F6E" w14:textId="77777777" w:rsidR="003A247E" w:rsidRPr="007031C8" w:rsidRDefault="003A247E" w:rsidP="00EB0761">
            <w:pPr>
              <w:rPr>
                <w:rFonts w:ascii="Verdana" w:hAnsi="Verdana"/>
              </w:rPr>
            </w:pPr>
            <w:r w:rsidRPr="007031C8">
              <w:rPr>
                <w:rFonts w:ascii="Verdana" w:hAnsi="Verdana"/>
              </w:rPr>
              <w:t xml:space="preserve">ResponseBody </w:t>
            </w: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ACFCEAE" w14:textId="77777777" w:rsidR="003A247E" w:rsidRPr="007031C8" w:rsidRDefault="003A247E" w:rsidP="00EB0761">
            <w:pPr>
              <w:rPr>
                <w:rFonts w:ascii="Verdana" w:hAnsi="Verdana"/>
              </w:rPr>
            </w:pPr>
            <w:r w:rsidRPr="007031C8">
              <w:rPr>
                <w:rFonts w:ascii="Verdana" w:hAnsi="Verdana"/>
              </w:rPr>
              <w:t xml:space="preserve">debugMessages </w:t>
            </w:r>
          </w:p>
        </w:tc>
        <w:tc>
          <w:tcPr>
            <w:tcW w:w="127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138F39B" w14:textId="77777777" w:rsidR="003A247E" w:rsidRPr="007031C8" w:rsidRDefault="003A247E" w:rsidP="00EB0761">
            <w:pPr>
              <w:rPr>
                <w:rFonts w:ascii="Verdana" w:hAnsi="Verdana"/>
              </w:rPr>
            </w:pPr>
            <w:r w:rsidRPr="007031C8">
              <w:rPr>
                <w:rFonts w:ascii="Verdana" w:hAnsi="Verdana"/>
              </w:rPr>
              <w:t xml:space="preserve">Object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0E647AA" w14:textId="77777777" w:rsidR="003A247E" w:rsidRPr="007031C8" w:rsidRDefault="003A247E" w:rsidP="00EB0761">
            <w:pPr>
              <w:rPr>
                <w:rFonts w:ascii="Verdana" w:hAnsi="Verdana"/>
              </w:rPr>
            </w:pPr>
            <w:r w:rsidRPr="007031C8">
              <w:rPr>
                <w:rFonts w:ascii="Verdana" w:hAnsi="Verdana"/>
              </w:rPr>
              <w:t xml:space="preserve">Thông tin debug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D58341A" w14:textId="77777777" w:rsidR="003A247E" w:rsidRPr="007031C8" w:rsidRDefault="003A247E" w:rsidP="00EB0761">
            <w:pPr>
              <w:rPr>
                <w:rFonts w:ascii="Verdana" w:hAnsi="Verdana"/>
              </w:rPr>
            </w:pPr>
          </w:p>
        </w:tc>
      </w:tr>
      <w:tr w:rsidR="003A247E" w:rsidRPr="007031C8" w14:paraId="29CB65ED" w14:textId="77777777" w:rsidTr="004F180A">
        <w:trPr>
          <w:jc w:val="center"/>
        </w:trPr>
        <w:tc>
          <w:tcPr>
            <w:tcW w:w="562" w:type="dxa"/>
            <w:vMerge/>
            <w:tcBorders>
              <w:left w:val="single" w:sz="4" w:space="0" w:color="000000"/>
              <w:bottom w:val="single" w:sz="4" w:space="0" w:color="000000"/>
              <w:right w:val="single" w:sz="4" w:space="0" w:color="000000"/>
            </w:tcBorders>
            <w:shd w:val="clear" w:color="auto" w:fill="FFFFFF"/>
            <w:vAlign w:val="center"/>
            <w:hideMark/>
          </w:tcPr>
          <w:p w14:paraId="70B33E9F" w14:textId="77777777" w:rsidR="003A247E" w:rsidRPr="007031C8" w:rsidRDefault="003A247E" w:rsidP="00EB0761">
            <w:pPr>
              <w:rPr>
                <w:rFonts w:ascii="Verdana" w:hAnsi="Verdana"/>
              </w:rPr>
            </w:pPr>
          </w:p>
        </w:tc>
        <w:tc>
          <w:tcPr>
            <w:tcW w:w="1843"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7646C9" w14:textId="77777777" w:rsidR="003A247E" w:rsidRPr="007031C8" w:rsidRDefault="003A247E" w:rsidP="00EB0761">
            <w:pPr>
              <w:rPr>
                <w:rFonts w:ascii="Verdana" w:hAnsi="Verdana"/>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F864B95" w14:textId="77777777" w:rsidR="003A247E" w:rsidRPr="007031C8" w:rsidRDefault="003A247E" w:rsidP="00EB0761">
            <w:pPr>
              <w:rPr>
                <w:rFonts w:ascii="Verdana" w:hAnsi="Verdana"/>
              </w:rPr>
            </w:pPr>
            <w:r w:rsidRPr="007031C8">
              <w:rPr>
                <w:rFonts w:ascii="Verdana" w:hAnsi="Verdana"/>
              </w:rPr>
              <w:t xml:space="preserve">dialog-id </w:t>
            </w:r>
          </w:p>
        </w:tc>
        <w:tc>
          <w:tcPr>
            <w:tcW w:w="127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E0E86AB" w14:textId="77777777" w:rsidR="003A247E" w:rsidRPr="007031C8" w:rsidRDefault="003A247E" w:rsidP="00EB0761">
            <w:pPr>
              <w:rPr>
                <w:rFonts w:ascii="Verdana" w:hAnsi="Verdana"/>
              </w:rPr>
            </w:pPr>
            <w:r w:rsidRPr="007031C8">
              <w:rPr>
                <w:rFonts w:ascii="Verdana" w:hAnsi="Verdana"/>
              </w:rPr>
              <w:t xml:space="preserve">String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E512B8E" w14:textId="77777777" w:rsidR="003A247E" w:rsidRPr="007031C8" w:rsidRDefault="003A247E" w:rsidP="00EB0761">
            <w:pPr>
              <w:rPr>
                <w:rFonts w:ascii="Verdana" w:hAnsi="Verdana"/>
              </w:rPr>
            </w:pPr>
            <w:r w:rsidRPr="007031C8">
              <w:rPr>
                <w:rFonts w:ascii="Verdana" w:hAnsi="Verdana"/>
              </w:rPr>
              <w:t xml:space="preserve">Id của hội thoại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B00D3D5" w14:textId="77777777" w:rsidR="003A247E" w:rsidRPr="007031C8" w:rsidRDefault="003A247E" w:rsidP="00EB0761">
            <w:pPr>
              <w:rPr>
                <w:rFonts w:ascii="Verdana" w:hAnsi="Verdana"/>
              </w:rPr>
            </w:pPr>
          </w:p>
        </w:tc>
      </w:tr>
      <w:tr w:rsidR="003A247E" w:rsidRPr="007031C8" w14:paraId="0ACDC009" w14:textId="77777777" w:rsidTr="003A247E">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B11FCE0" w14:textId="575AD5B7" w:rsidR="00F52B21" w:rsidRPr="007031C8" w:rsidRDefault="003A247E" w:rsidP="00EB0761">
            <w:pPr>
              <w:rPr>
                <w:rFonts w:ascii="Verdana" w:hAnsi="Verdana"/>
              </w:rPr>
            </w:pPr>
            <w:r w:rsidRPr="007031C8">
              <w:rPr>
                <w:rFonts w:ascii="Verdana" w:hAnsi="Verdana"/>
              </w:rPr>
              <w:t>2</w:t>
            </w:r>
          </w:p>
        </w:tc>
        <w:tc>
          <w:tcPr>
            <w:tcW w:w="1843"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C1F1E06" w14:textId="77777777" w:rsidR="00F52B21" w:rsidRPr="007031C8" w:rsidRDefault="00F52B21" w:rsidP="00EB0761">
            <w:pPr>
              <w:rPr>
                <w:rFonts w:ascii="Verdana" w:hAnsi="Verdana"/>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0CFC7BC" w14:textId="77777777" w:rsidR="00F52B21" w:rsidRPr="007031C8" w:rsidRDefault="00F52B21" w:rsidP="00EB0761">
            <w:pPr>
              <w:rPr>
                <w:rFonts w:ascii="Verdana" w:hAnsi="Verdana"/>
              </w:rPr>
            </w:pPr>
            <w:r w:rsidRPr="007031C8">
              <w:rPr>
                <w:rFonts w:ascii="Verdana" w:hAnsi="Verdana"/>
              </w:rPr>
              <w:t xml:space="preserve">mid </w:t>
            </w:r>
          </w:p>
        </w:tc>
        <w:tc>
          <w:tcPr>
            <w:tcW w:w="127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E2E655E" w14:textId="77777777" w:rsidR="00F52B21" w:rsidRPr="007031C8" w:rsidRDefault="00F52B21" w:rsidP="00EB0761">
            <w:pPr>
              <w:rPr>
                <w:rFonts w:ascii="Verdana" w:hAnsi="Verdana"/>
              </w:rPr>
            </w:pPr>
            <w:r w:rsidRPr="007031C8">
              <w:rPr>
                <w:rFonts w:ascii="Verdana" w:hAnsi="Verdana"/>
              </w:rPr>
              <w:t xml:space="preserve">String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4F39A77" w14:textId="77777777" w:rsidR="00F52B21" w:rsidRPr="007031C8" w:rsidRDefault="00F52B21" w:rsidP="00EB0761">
            <w:pPr>
              <w:rPr>
                <w:rFonts w:ascii="Verdana" w:hAnsi="Verdana"/>
              </w:rPr>
            </w:pPr>
            <w:r w:rsidRPr="007031C8">
              <w:rPr>
                <w:rFonts w:ascii="Verdana" w:hAnsi="Verdana"/>
              </w:rPr>
              <w:t xml:space="preserve">Id của Message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079C6D5" w14:textId="77777777" w:rsidR="00F52B21" w:rsidRPr="007031C8" w:rsidRDefault="00F52B21" w:rsidP="00EB0761">
            <w:pPr>
              <w:rPr>
                <w:rFonts w:ascii="Verdana" w:hAnsi="Verdana"/>
              </w:rPr>
            </w:pPr>
          </w:p>
        </w:tc>
      </w:tr>
      <w:tr w:rsidR="003A247E" w:rsidRPr="007031C8" w14:paraId="64C30B07" w14:textId="77777777" w:rsidTr="003A247E">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24CC70E" w14:textId="52C5ABF7" w:rsidR="00F52B21" w:rsidRPr="007031C8" w:rsidRDefault="003A247E" w:rsidP="00EB0761">
            <w:pPr>
              <w:rPr>
                <w:rFonts w:ascii="Verdana" w:hAnsi="Verdana"/>
              </w:rPr>
            </w:pPr>
            <w:r w:rsidRPr="007031C8">
              <w:rPr>
                <w:rFonts w:ascii="Verdana" w:hAnsi="Verdana"/>
              </w:rPr>
              <w:t>3</w:t>
            </w:r>
          </w:p>
        </w:tc>
        <w:tc>
          <w:tcPr>
            <w:tcW w:w="1843"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67D16E4" w14:textId="77777777" w:rsidR="00F52B21" w:rsidRPr="007031C8" w:rsidRDefault="00F52B21" w:rsidP="00EB0761">
            <w:pPr>
              <w:rPr>
                <w:rFonts w:ascii="Verdana" w:hAnsi="Verdana"/>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E3E226" w14:textId="77777777" w:rsidR="00F52B21" w:rsidRPr="007031C8" w:rsidRDefault="00F52B21" w:rsidP="00EB0761">
            <w:pPr>
              <w:rPr>
                <w:rFonts w:ascii="Verdana" w:hAnsi="Verdana"/>
              </w:rPr>
            </w:pPr>
            <w:r w:rsidRPr="007031C8">
              <w:rPr>
                <w:rFonts w:ascii="Verdana" w:hAnsi="Verdana"/>
              </w:rPr>
              <w:t xml:space="preserve">cusId </w:t>
            </w:r>
          </w:p>
        </w:tc>
        <w:tc>
          <w:tcPr>
            <w:tcW w:w="127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C67A3EB" w14:textId="77777777" w:rsidR="00F52B21" w:rsidRPr="007031C8" w:rsidRDefault="00F52B21" w:rsidP="00EB0761">
            <w:pPr>
              <w:rPr>
                <w:rFonts w:ascii="Verdana" w:hAnsi="Verdana"/>
              </w:rPr>
            </w:pPr>
            <w:r w:rsidRPr="007031C8">
              <w:rPr>
                <w:rFonts w:ascii="Verdana" w:hAnsi="Verdana"/>
              </w:rPr>
              <w:t xml:space="preserve">String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F085F96" w14:textId="77777777" w:rsidR="00F52B21" w:rsidRPr="007031C8" w:rsidRDefault="00F52B21" w:rsidP="00EB0761">
            <w:pPr>
              <w:rPr>
                <w:rFonts w:ascii="Verdana" w:hAnsi="Verdana"/>
              </w:rPr>
            </w:pPr>
            <w:r w:rsidRPr="007031C8">
              <w:rPr>
                <w:rFonts w:ascii="Verdana" w:hAnsi="Verdana"/>
              </w:rPr>
              <w:t xml:space="preserve">Id của khách hàng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F47E903" w14:textId="77777777" w:rsidR="00F52B21" w:rsidRPr="007031C8" w:rsidRDefault="00F52B21" w:rsidP="00EB0761">
            <w:pPr>
              <w:rPr>
                <w:rFonts w:ascii="Verdana" w:hAnsi="Verdana"/>
              </w:rPr>
            </w:pPr>
          </w:p>
        </w:tc>
      </w:tr>
      <w:tr w:rsidR="003A247E" w:rsidRPr="007031C8" w14:paraId="71A69519" w14:textId="77777777" w:rsidTr="003A247E">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98AFDCF" w14:textId="77777777" w:rsidR="00F52B21" w:rsidRPr="007031C8" w:rsidRDefault="00F52B21" w:rsidP="00EB0761">
            <w:pPr>
              <w:rPr>
                <w:rFonts w:ascii="Verdana" w:hAnsi="Verdana"/>
              </w:rPr>
            </w:pPr>
            <w:r w:rsidRPr="007031C8">
              <w:rPr>
                <w:rFonts w:ascii="Verdana" w:hAnsi="Verdana"/>
              </w:rPr>
              <w:lastRenderedPageBreak/>
              <w:t xml:space="preserve">4 </w:t>
            </w:r>
          </w:p>
        </w:tc>
        <w:tc>
          <w:tcPr>
            <w:tcW w:w="1843"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437C81D" w14:textId="77777777" w:rsidR="00F52B21" w:rsidRPr="007031C8" w:rsidRDefault="00F52B21" w:rsidP="00EB0761">
            <w:pPr>
              <w:rPr>
                <w:rFonts w:ascii="Verdana" w:hAnsi="Verdana"/>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B04D92C" w14:textId="77777777" w:rsidR="00F52B21" w:rsidRPr="007031C8" w:rsidRDefault="00F52B21" w:rsidP="00EB0761">
            <w:pPr>
              <w:rPr>
                <w:rFonts w:ascii="Verdana" w:hAnsi="Verdana"/>
              </w:rPr>
            </w:pPr>
            <w:r w:rsidRPr="007031C8">
              <w:rPr>
                <w:rFonts w:ascii="Verdana" w:hAnsi="Verdana"/>
              </w:rPr>
              <w:t xml:space="preserve">timestamp </w:t>
            </w:r>
          </w:p>
        </w:tc>
        <w:tc>
          <w:tcPr>
            <w:tcW w:w="127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40C689F" w14:textId="77777777" w:rsidR="00F52B21" w:rsidRPr="007031C8" w:rsidRDefault="00F52B21" w:rsidP="00EB0761">
            <w:pPr>
              <w:rPr>
                <w:rFonts w:ascii="Verdana" w:hAnsi="Verdana"/>
              </w:rPr>
            </w:pPr>
            <w:r w:rsidRPr="007031C8">
              <w:rPr>
                <w:rFonts w:ascii="Verdana" w:hAnsi="Verdana"/>
              </w:rPr>
              <w:t xml:space="preserve">Long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B164425" w14:textId="77777777" w:rsidR="00F52B21" w:rsidRPr="007031C8" w:rsidRDefault="00F52B21" w:rsidP="00EB0761">
            <w:pPr>
              <w:rPr>
                <w:rFonts w:ascii="Verdana" w:hAnsi="Verdana"/>
              </w:rPr>
            </w:pPr>
            <w:r w:rsidRPr="007031C8">
              <w:rPr>
                <w:rFonts w:ascii="Verdana" w:hAnsi="Verdana"/>
              </w:rPr>
              <w:t xml:space="preserve">Thời gian Bot phản hồi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0413BF9" w14:textId="77777777" w:rsidR="00F52B21" w:rsidRPr="007031C8" w:rsidRDefault="00F52B21" w:rsidP="00EB0761">
            <w:pPr>
              <w:rPr>
                <w:rFonts w:ascii="Verdana" w:hAnsi="Verdana"/>
              </w:rPr>
            </w:pPr>
          </w:p>
        </w:tc>
      </w:tr>
      <w:tr w:rsidR="003A247E" w:rsidRPr="007031C8" w14:paraId="70A6760A" w14:textId="77777777" w:rsidTr="003A247E">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EB2D187" w14:textId="77777777" w:rsidR="00F52B21" w:rsidRPr="007031C8" w:rsidRDefault="00F52B21" w:rsidP="00EB0761">
            <w:pPr>
              <w:rPr>
                <w:rFonts w:ascii="Verdana" w:hAnsi="Verdana"/>
              </w:rPr>
            </w:pPr>
            <w:r w:rsidRPr="007031C8">
              <w:rPr>
                <w:rFonts w:ascii="Verdana" w:hAnsi="Verdana"/>
              </w:rPr>
              <w:lastRenderedPageBreak/>
              <w:t xml:space="preserve">5 </w:t>
            </w:r>
          </w:p>
        </w:tc>
        <w:tc>
          <w:tcPr>
            <w:tcW w:w="1843"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D1CDBD1" w14:textId="77777777" w:rsidR="00F52B21" w:rsidRPr="007031C8" w:rsidRDefault="00F52B21" w:rsidP="00EB0761">
            <w:pPr>
              <w:rPr>
                <w:rFonts w:ascii="Verdana" w:hAnsi="Verdana"/>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729CE78" w14:textId="77777777" w:rsidR="00F52B21" w:rsidRPr="007031C8" w:rsidRDefault="00F52B21" w:rsidP="00EB0761">
            <w:pPr>
              <w:rPr>
                <w:rFonts w:ascii="Verdana" w:hAnsi="Verdana"/>
              </w:rPr>
            </w:pPr>
            <w:r w:rsidRPr="007031C8">
              <w:rPr>
                <w:rFonts w:ascii="Verdana" w:hAnsi="Verdana"/>
              </w:rPr>
              <w:t xml:space="preserve">action </w:t>
            </w:r>
          </w:p>
        </w:tc>
        <w:tc>
          <w:tcPr>
            <w:tcW w:w="127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9E2C0DD" w14:textId="77777777" w:rsidR="00F52B21" w:rsidRPr="007031C8" w:rsidRDefault="00F52B21" w:rsidP="00EB0761">
            <w:pPr>
              <w:rPr>
                <w:rFonts w:ascii="Verdana" w:hAnsi="Verdana"/>
              </w:rPr>
            </w:pPr>
            <w:r w:rsidRPr="007031C8">
              <w:rPr>
                <w:rFonts w:ascii="Verdana" w:hAnsi="Verdana"/>
              </w:rPr>
              <w:t xml:space="preserve">String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B0DAE03" w14:textId="77777777" w:rsidR="00F52B21" w:rsidRPr="007031C8" w:rsidRDefault="00F52B21" w:rsidP="00EB0761">
            <w:pPr>
              <w:rPr>
                <w:rFonts w:ascii="Verdana" w:hAnsi="Verdana"/>
              </w:rPr>
            </w:pPr>
            <w:r w:rsidRPr="007031C8">
              <w:rPr>
                <w:rFonts w:ascii="Verdana" w:hAnsi="Verdana"/>
              </w:rPr>
              <w:t xml:space="preserve">Bot trả lời hay cần chuyển cho TVV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6D966C1" w14:textId="77777777" w:rsidR="00F52B21" w:rsidRPr="007031C8" w:rsidRDefault="00F52B21" w:rsidP="00EB0761">
            <w:pPr>
              <w:rPr>
                <w:rFonts w:ascii="Verdana" w:hAnsi="Verdana"/>
              </w:rPr>
            </w:pPr>
            <w:r w:rsidRPr="007031C8">
              <w:rPr>
                <w:rFonts w:ascii="Verdana" w:hAnsi="Verdana"/>
              </w:rPr>
              <w:t xml:space="preserve">REPLY: Bot trả lời </w:t>
            </w:r>
          </w:p>
          <w:p w14:paraId="0D47E6C3" w14:textId="77777777" w:rsidR="00F52B21" w:rsidRPr="007031C8" w:rsidRDefault="00F52B21" w:rsidP="00EB0761">
            <w:pPr>
              <w:rPr>
                <w:rFonts w:ascii="Verdana" w:hAnsi="Verdana"/>
              </w:rPr>
            </w:pPr>
            <w:r w:rsidRPr="007031C8">
              <w:rPr>
                <w:rFonts w:ascii="Verdana" w:hAnsi="Verdana"/>
              </w:rPr>
              <w:t xml:space="preserve">TRANSFER_HUMAN: Hội thoại chuyển TVV </w:t>
            </w:r>
          </w:p>
          <w:p w14:paraId="1A6C8901" w14:textId="77777777" w:rsidR="00F52B21" w:rsidRPr="007031C8" w:rsidRDefault="00F52B21" w:rsidP="00EB0761">
            <w:pPr>
              <w:rPr>
                <w:rFonts w:ascii="Verdana" w:hAnsi="Verdana"/>
              </w:rPr>
            </w:pPr>
            <w:r w:rsidRPr="007031C8">
              <w:rPr>
                <w:rFonts w:ascii="Verdana" w:hAnsi="Verdana"/>
              </w:rPr>
              <w:t>END_SESSION: Ngu</w:t>
            </w:r>
            <w:r w:rsidRPr="007031C8">
              <w:rPr>
                <w:rFonts w:ascii="Arial" w:hAnsi="Arial" w:cs="Arial"/>
              </w:rPr>
              <w:t>̛</w:t>
            </w:r>
            <w:r w:rsidRPr="007031C8">
              <w:rPr>
                <w:rFonts w:ascii="Verdana" w:hAnsi="Verdana" w:cs="Verdana"/>
              </w:rPr>
              <w:t>ơ</w:t>
            </w:r>
            <w:r w:rsidRPr="007031C8">
              <w:rPr>
                <w:rFonts w:ascii="Verdana" w:hAnsi="Verdana"/>
              </w:rPr>
              <w:t xml:space="preserve">̀i dùng chủ </w:t>
            </w:r>
            <w:r w:rsidRPr="007031C8">
              <w:rPr>
                <w:rFonts w:ascii="Verdana" w:hAnsi="Verdana" w:cs="Verdana"/>
              </w:rPr>
              <w:t>độ</w:t>
            </w:r>
            <w:r w:rsidRPr="007031C8">
              <w:rPr>
                <w:rFonts w:ascii="Verdana" w:hAnsi="Verdana"/>
              </w:rPr>
              <w:t>ng k</w:t>
            </w:r>
            <w:r w:rsidRPr="007031C8">
              <w:rPr>
                <w:rFonts w:ascii="Verdana" w:hAnsi="Verdana" w:cs="Verdana"/>
              </w:rPr>
              <w:t>ê</w:t>
            </w:r>
            <w:r w:rsidRPr="007031C8">
              <w:rPr>
                <w:rFonts w:ascii="Verdana" w:hAnsi="Verdana"/>
              </w:rPr>
              <w:t xml:space="preserve">́t thúc (closeByBot) </w:t>
            </w:r>
          </w:p>
          <w:p w14:paraId="50D0ADC0" w14:textId="77777777" w:rsidR="00F52B21" w:rsidRPr="007031C8" w:rsidRDefault="00F52B21" w:rsidP="00EB0761">
            <w:pPr>
              <w:rPr>
                <w:rFonts w:ascii="Verdana" w:hAnsi="Verdana"/>
              </w:rPr>
            </w:pPr>
            <w:r w:rsidRPr="007031C8">
              <w:rPr>
                <w:rFonts w:ascii="Verdana" w:hAnsi="Verdana"/>
              </w:rPr>
              <w:t xml:space="preserve">OUT_OF_SHIFT: Ngoài giờ làm việc </w:t>
            </w:r>
          </w:p>
        </w:tc>
      </w:tr>
      <w:tr w:rsidR="003A247E" w:rsidRPr="007031C8" w14:paraId="7FD253CF" w14:textId="77777777" w:rsidTr="003A247E">
        <w:trPr>
          <w:jc w:val="center"/>
        </w:trPr>
        <w:tc>
          <w:tcPr>
            <w:tcW w:w="56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D0B4EED" w14:textId="77777777" w:rsidR="00F52B21" w:rsidRPr="007031C8" w:rsidRDefault="00F52B21" w:rsidP="00EB0761">
            <w:pPr>
              <w:rPr>
                <w:rFonts w:ascii="Verdana" w:hAnsi="Verdana"/>
              </w:rPr>
            </w:pPr>
            <w:r w:rsidRPr="007031C8">
              <w:rPr>
                <w:rFonts w:ascii="Verdana" w:hAnsi="Verdana"/>
              </w:rPr>
              <w:t xml:space="preserve">6 </w:t>
            </w:r>
          </w:p>
        </w:tc>
        <w:tc>
          <w:tcPr>
            <w:tcW w:w="1843" w:type="dxa"/>
            <w:vMerge/>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5DFA626" w14:textId="77777777" w:rsidR="00F52B21" w:rsidRPr="007031C8" w:rsidRDefault="00F52B21" w:rsidP="00EB0761">
            <w:pPr>
              <w:rPr>
                <w:rFonts w:ascii="Verdana" w:hAnsi="Verdana"/>
              </w:rPr>
            </w:pPr>
          </w:p>
        </w:tc>
        <w:tc>
          <w:tcPr>
            <w:tcW w:w="14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FF5E7A8" w14:textId="77777777" w:rsidR="00F52B21" w:rsidRPr="007031C8" w:rsidRDefault="00F52B21" w:rsidP="00EB0761">
            <w:pPr>
              <w:rPr>
                <w:rFonts w:ascii="Verdana" w:hAnsi="Verdana"/>
              </w:rPr>
            </w:pPr>
            <w:r w:rsidRPr="007031C8">
              <w:rPr>
                <w:rFonts w:ascii="Verdana" w:hAnsi="Verdana"/>
              </w:rPr>
              <w:t xml:space="preserve">responses </w:t>
            </w:r>
          </w:p>
        </w:tc>
        <w:tc>
          <w:tcPr>
            <w:tcW w:w="127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7C4E894" w14:textId="77777777" w:rsidR="00F52B21" w:rsidRPr="007031C8" w:rsidRDefault="00F52B21" w:rsidP="00EB0761">
            <w:pPr>
              <w:rPr>
                <w:rFonts w:ascii="Verdana" w:hAnsi="Verdana"/>
              </w:rPr>
            </w:pPr>
            <w:r w:rsidRPr="007031C8">
              <w:rPr>
                <w:rFonts w:ascii="Verdana" w:hAnsi="Verdana"/>
              </w:rPr>
              <w:t xml:space="preserve">List&lt;Obje ct&gt;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81B59B9" w14:textId="77777777" w:rsidR="00F52B21" w:rsidRPr="007031C8" w:rsidRDefault="00F52B21" w:rsidP="00EB0761">
            <w:pPr>
              <w:rPr>
                <w:rFonts w:ascii="Verdana" w:hAnsi="Verdana"/>
              </w:rPr>
            </w:pPr>
            <w:r w:rsidRPr="007031C8">
              <w:rPr>
                <w:rFonts w:ascii="Verdana" w:hAnsi="Verdana"/>
              </w:rPr>
              <w:t xml:space="preserve">Nội dung phản hồi </w:t>
            </w:r>
          </w:p>
        </w:tc>
        <w:tc>
          <w:tcPr>
            <w:tcW w:w="0" w:type="auto"/>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C4DCD85" w14:textId="77777777" w:rsidR="00F52B21" w:rsidRPr="007031C8" w:rsidRDefault="00F52B21" w:rsidP="00EB0761">
            <w:pPr>
              <w:rPr>
                <w:rFonts w:ascii="Verdana" w:hAnsi="Verdana"/>
              </w:rPr>
            </w:pPr>
          </w:p>
        </w:tc>
      </w:tr>
    </w:tbl>
    <w:p w14:paraId="42E62D00" w14:textId="77777777" w:rsidR="00F52B21" w:rsidRPr="007031C8" w:rsidRDefault="00F52B21" w:rsidP="00EB0761">
      <w:pPr>
        <w:rPr>
          <w:rFonts w:ascii="Verdana" w:hAnsi="Verdana"/>
        </w:rPr>
      </w:pPr>
      <w:r w:rsidRPr="007031C8">
        <w:rPr>
          <w:rFonts w:ascii="Verdana" w:hAnsi="Verdana"/>
        </w:rPr>
        <w:t xml:space="preserve">Mô tả </w:t>
      </w:r>
      <w:r w:rsidRPr="007031C8">
        <w:rPr>
          <w:rFonts w:ascii="Verdana" w:hAnsi="Verdana"/>
          <w:b/>
        </w:rPr>
        <w:t>responses</w:t>
      </w:r>
      <w:r w:rsidRPr="007031C8">
        <w:rPr>
          <w:rFonts w:ascii="Verdana" w:hAnsi="Verdana"/>
        </w:rPr>
        <w:t xml:space="preserve">: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1275"/>
        <w:gridCol w:w="3348"/>
        <w:gridCol w:w="5146"/>
        <w:gridCol w:w="1982"/>
        <w:gridCol w:w="1199"/>
      </w:tblGrid>
      <w:tr w:rsidR="003A247E" w:rsidRPr="007031C8" w14:paraId="7EF05285" w14:textId="77777777" w:rsidTr="0089271A">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13593C22" w14:textId="77777777" w:rsidR="00F52B21" w:rsidRPr="007031C8" w:rsidRDefault="00F52B21" w:rsidP="00EB0761">
            <w:pPr>
              <w:rPr>
                <w:rFonts w:ascii="Verdana" w:hAnsi="Verdana"/>
              </w:rPr>
            </w:pPr>
            <w:r w:rsidRPr="007031C8">
              <w:rPr>
                <w:rFonts w:ascii="Verdana" w:hAnsi="Verdana"/>
              </w:rPr>
              <w:t xml:space="preserve">STT </w:t>
            </w:r>
          </w:p>
        </w:tc>
        <w:tc>
          <w:tcPr>
            <w:tcW w:w="3352"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6164A3BD" w14:textId="77777777" w:rsidR="00F52B21" w:rsidRPr="007031C8" w:rsidRDefault="00F52B21" w:rsidP="00EB0761">
            <w:pPr>
              <w:rPr>
                <w:rFonts w:ascii="Verdana" w:hAnsi="Verdana"/>
              </w:rPr>
            </w:pPr>
            <w:r w:rsidRPr="007031C8">
              <w:rPr>
                <w:rFonts w:ascii="Verdana" w:hAnsi="Verdana"/>
              </w:rPr>
              <w:t xml:space="preserve">Tên tham số </w:t>
            </w:r>
          </w:p>
        </w:tc>
        <w:tc>
          <w:tcPr>
            <w:tcW w:w="5153"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6CEA7D1F" w14:textId="77777777" w:rsidR="00F52B21" w:rsidRPr="007031C8" w:rsidRDefault="00F52B21" w:rsidP="00EB0761">
            <w:pPr>
              <w:rPr>
                <w:rFonts w:ascii="Verdana" w:hAnsi="Verdana"/>
              </w:rPr>
            </w:pPr>
            <w:r w:rsidRPr="007031C8">
              <w:rPr>
                <w:rFonts w:ascii="Verdana" w:hAnsi="Verdana"/>
              </w:rPr>
              <w:t xml:space="preserve">Mô tả </w:t>
            </w:r>
          </w:p>
        </w:tc>
        <w:tc>
          <w:tcPr>
            <w:tcW w:w="1985"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ACF0AF0" w14:textId="77777777" w:rsidR="00F52B21" w:rsidRPr="007031C8" w:rsidRDefault="00F52B21" w:rsidP="00EB0761">
            <w:pPr>
              <w:rPr>
                <w:rFonts w:ascii="Verdana" w:hAnsi="Verdana"/>
              </w:rPr>
            </w:pPr>
            <w:r w:rsidRPr="007031C8">
              <w:rPr>
                <w:rFonts w:ascii="Verdana" w:hAnsi="Verdana"/>
              </w:rPr>
              <w:t xml:space="preserve">Kiểu dữ liệu </w:t>
            </w:r>
          </w:p>
        </w:tc>
        <w:tc>
          <w:tcPr>
            <w:tcW w:w="1200"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73E3A2FA" w14:textId="77777777" w:rsidR="00F52B21" w:rsidRPr="007031C8" w:rsidRDefault="00F52B21" w:rsidP="00EB0761">
            <w:pPr>
              <w:rPr>
                <w:rFonts w:ascii="Verdana" w:hAnsi="Verdana"/>
              </w:rPr>
            </w:pPr>
            <w:r w:rsidRPr="007031C8">
              <w:rPr>
                <w:rFonts w:ascii="Verdana" w:hAnsi="Verdana"/>
              </w:rPr>
              <w:t xml:space="preserve">Require </w:t>
            </w:r>
          </w:p>
        </w:tc>
      </w:tr>
      <w:tr w:rsidR="003A247E" w:rsidRPr="007031C8" w14:paraId="1FE3EF33" w14:textId="77777777" w:rsidTr="0089271A">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49AA257" w14:textId="77777777" w:rsidR="00F52B21" w:rsidRPr="007031C8" w:rsidRDefault="00F52B21" w:rsidP="00EB0761">
            <w:pPr>
              <w:rPr>
                <w:rFonts w:ascii="Verdana" w:hAnsi="Verdana"/>
              </w:rPr>
            </w:pPr>
            <w:r w:rsidRPr="007031C8">
              <w:rPr>
                <w:rFonts w:ascii="Verdana" w:hAnsi="Verdana"/>
              </w:rPr>
              <w:t xml:space="preserve">1 </w:t>
            </w:r>
          </w:p>
        </w:tc>
        <w:tc>
          <w:tcPr>
            <w:tcW w:w="335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B52BE59" w14:textId="77777777" w:rsidR="00F52B21" w:rsidRPr="007031C8" w:rsidRDefault="00F52B21" w:rsidP="00EB0761">
            <w:pPr>
              <w:rPr>
                <w:rFonts w:ascii="Verdana" w:hAnsi="Verdana"/>
              </w:rPr>
            </w:pPr>
            <w:r w:rsidRPr="007031C8">
              <w:rPr>
                <w:rFonts w:ascii="Verdana" w:hAnsi="Verdana"/>
              </w:rPr>
              <w:t xml:space="preserve">answer-id </w:t>
            </w:r>
          </w:p>
        </w:tc>
        <w:tc>
          <w:tcPr>
            <w:tcW w:w="51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05D0E89" w14:textId="77777777" w:rsidR="00F52B21" w:rsidRPr="007031C8" w:rsidRDefault="00F52B21" w:rsidP="00EB0761">
            <w:pPr>
              <w:rPr>
                <w:rFonts w:ascii="Verdana" w:hAnsi="Verdana"/>
              </w:rPr>
            </w:pPr>
            <w:r w:rsidRPr="007031C8">
              <w:rPr>
                <w:rFonts w:ascii="Verdana" w:hAnsi="Verdana"/>
              </w:rPr>
              <w:t xml:space="preserve">ID của message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036C12" w14:textId="74F9587C" w:rsidR="00F52B21" w:rsidRPr="007031C8" w:rsidRDefault="00F52B21" w:rsidP="00EB0761">
            <w:pPr>
              <w:rPr>
                <w:rFonts w:ascii="Verdana" w:hAnsi="Verdana"/>
              </w:rPr>
            </w:pPr>
            <w:r w:rsidRPr="007031C8">
              <w:rPr>
                <w:rFonts w:ascii="Verdana" w:hAnsi="Verdana"/>
              </w:rPr>
              <w:t>String</w:t>
            </w:r>
            <w:r w:rsidR="00D91A73" w:rsidRPr="007031C8">
              <w:rPr>
                <w:rFonts w:ascii="Verdana" w:hAnsi="Verdana"/>
              </w:rPr>
              <w:t xml:space="preserve"> </w:t>
            </w:r>
            <w:r w:rsidRPr="007031C8">
              <w:rPr>
                <w:rFonts w:ascii="Verdana" w:hAnsi="Verdana"/>
              </w:rPr>
              <w:t xml:space="preserve">(256)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55C143" w14:textId="77777777" w:rsidR="00F52B21" w:rsidRPr="007031C8" w:rsidRDefault="00F52B21" w:rsidP="00EB0761">
            <w:pPr>
              <w:rPr>
                <w:rFonts w:ascii="Verdana" w:hAnsi="Verdana"/>
              </w:rPr>
            </w:pPr>
            <w:r w:rsidRPr="007031C8">
              <w:rPr>
                <w:rFonts w:ascii="Verdana" w:hAnsi="Verdana"/>
              </w:rPr>
              <w:t xml:space="preserve">Yes </w:t>
            </w:r>
          </w:p>
        </w:tc>
      </w:tr>
      <w:tr w:rsidR="003A247E" w:rsidRPr="007031C8" w14:paraId="066F9655" w14:textId="77777777" w:rsidTr="0089271A">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65C326D" w14:textId="77777777" w:rsidR="00F52B21" w:rsidRPr="007031C8" w:rsidRDefault="00F52B21" w:rsidP="00EB0761">
            <w:pPr>
              <w:rPr>
                <w:rFonts w:ascii="Verdana" w:hAnsi="Verdana"/>
              </w:rPr>
            </w:pPr>
            <w:r w:rsidRPr="007031C8">
              <w:rPr>
                <w:rFonts w:ascii="Verdana" w:hAnsi="Verdana"/>
              </w:rPr>
              <w:t xml:space="preserve">2 </w:t>
            </w:r>
          </w:p>
        </w:tc>
        <w:tc>
          <w:tcPr>
            <w:tcW w:w="335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A072A3C" w14:textId="77777777" w:rsidR="00F52B21" w:rsidRPr="007031C8" w:rsidRDefault="00F52B21" w:rsidP="00EB0761">
            <w:pPr>
              <w:rPr>
                <w:rFonts w:ascii="Verdana" w:hAnsi="Verdana"/>
              </w:rPr>
            </w:pPr>
            <w:r w:rsidRPr="007031C8">
              <w:rPr>
                <w:rFonts w:ascii="Verdana" w:hAnsi="Verdana"/>
              </w:rPr>
              <w:t xml:space="preserve">type </w:t>
            </w:r>
          </w:p>
        </w:tc>
        <w:tc>
          <w:tcPr>
            <w:tcW w:w="51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FEC00D6" w14:textId="77777777" w:rsidR="00F52B21" w:rsidRPr="007031C8" w:rsidRDefault="00F52B21" w:rsidP="00EB0761">
            <w:pPr>
              <w:rPr>
                <w:rFonts w:ascii="Verdana" w:hAnsi="Verdana"/>
              </w:rPr>
            </w:pPr>
            <w:r w:rsidRPr="007031C8">
              <w:rPr>
                <w:rFonts w:ascii="Verdana" w:hAnsi="Verdana"/>
              </w:rPr>
              <w:t xml:space="preserve">Loại câu trả lời: </w:t>
            </w:r>
          </w:p>
          <w:p w14:paraId="3BE8DEB2" w14:textId="77777777" w:rsidR="00F52B21" w:rsidRPr="007031C8" w:rsidRDefault="00F52B21" w:rsidP="00EB0761">
            <w:pPr>
              <w:rPr>
                <w:rFonts w:ascii="Verdana" w:hAnsi="Verdana"/>
              </w:rPr>
            </w:pPr>
            <w:r w:rsidRPr="007031C8">
              <w:rPr>
                <w:rFonts w:ascii="Verdana" w:hAnsi="Verdana"/>
              </w:rPr>
              <w:t xml:space="preserve">- text: Câu trả lời dạng text </w:t>
            </w:r>
          </w:p>
          <w:p w14:paraId="6FB41B0B" w14:textId="77777777" w:rsidR="00F52B21" w:rsidRPr="007031C8" w:rsidRDefault="00F52B21" w:rsidP="00EB0761">
            <w:pPr>
              <w:rPr>
                <w:rFonts w:ascii="Verdana" w:hAnsi="Verdana"/>
              </w:rPr>
            </w:pPr>
            <w:r w:rsidRPr="007031C8">
              <w:rPr>
                <w:rFonts w:ascii="Verdana" w:hAnsi="Verdana"/>
              </w:rPr>
              <w:t xml:space="preserve">- image: Câu trả lời dạng hình ảnh </w:t>
            </w:r>
          </w:p>
          <w:p w14:paraId="6B7E60AA" w14:textId="77777777" w:rsidR="00F52B21" w:rsidRPr="007031C8" w:rsidRDefault="00F52B21" w:rsidP="00EB0761">
            <w:pPr>
              <w:rPr>
                <w:rFonts w:ascii="Verdana" w:hAnsi="Verdana"/>
              </w:rPr>
            </w:pPr>
            <w:r w:rsidRPr="007031C8">
              <w:rPr>
                <w:rFonts w:ascii="Verdana" w:hAnsi="Verdana"/>
              </w:rPr>
              <w:t xml:space="preserve">- video: Câu trả lời dạng video </w:t>
            </w:r>
          </w:p>
          <w:p w14:paraId="6A4F5AB5" w14:textId="77777777" w:rsidR="00F52B21" w:rsidRPr="007031C8" w:rsidRDefault="00F52B21" w:rsidP="00EB0761">
            <w:pPr>
              <w:rPr>
                <w:rFonts w:ascii="Verdana" w:hAnsi="Verdana"/>
              </w:rPr>
            </w:pPr>
            <w:r w:rsidRPr="007031C8">
              <w:rPr>
                <w:rFonts w:ascii="Verdana" w:hAnsi="Verdana"/>
              </w:rPr>
              <w:t xml:space="preserve">- template_button: Câu trả lời dạng mẫu nút </w:t>
            </w:r>
          </w:p>
          <w:p w14:paraId="0157C2D3" w14:textId="77777777" w:rsidR="00F52B21" w:rsidRPr="007031C8" w:rsidRDefault="00F52B21" w:rsidP="00EB0761">
            <w:pPr>
              <w:rPr>
                <w:rFonts w:ascii="Verdana" w:hAnsi="Verdana"/>
              </w:rPr>
            </w:pPr>
            <w:r w:rsidRPr="007031C8">
              <w:rPr>
                <w:rFonts w:ascii="Verdana" w:hAnsi="Verdana"/>
              </w:rPr>
              <w:t>- template_generic: Câu trả lời dạng đa phu</w:t>
            </w:r>
            <w:r w:rsidRPr="007031C8">
              <w:rPr>
                <w:rFonts w:ascii="Arial" w:hAnsi="Arial" w:cs="Arial"/>
              </w:rPr>
              <w:t>̛</w:t>
            </w:r>
            <w:r w:rsidRPr="007031C8">
              <w:rPr>
                <w:rFonts w:ascii="Verdana" w:hAnsi="Verdana"/>
              </w:rPr>
              <w:t>o</w:t>
            </w:r>
            <w:r w:rsidRPr="007031C8">
              <w:rPr>
                <w:rFonts w:ascii="Arial" w:hAnsi="Arial" w:cs="Arial"/>
              </w:rPr>
              <w:t>̛</w:t>
            </w:r>
            <w:r w:rsidRPr="007031C8">
              <w:rPr>
                <w:rFonts w:ascii="Verdana" w:hAnsi="Verdana"/>
              </w:rPr>
              <w:t>ng ti</w:t>
            </w:r>
            <w:r w:rsidRPr="007031C8">
              <w:rPr>
                <w:rFonts w:ascii="Verdana" w:hAnsi="Verdana" w:cs="Verdana"/>
              </w:rPr>
              <w:t>ệ</w:t>
            </w:r>
            <w:r w:rsidRPr="007031C8">
              <w:rPr>
                <w:rFonts w:ascii="Verdana" w:hAnsi="Verdana"/>
              </w:rPr>
              <w:t xml:space="preserve">n </w:t>
            </w:r>
          </w:p>
          <w:p w14:paraId="1ED9CFCD" w14:textId="77777777" w:rsidR="00F52B21" w:rsidRPr="007031C8" w:rsidRDefault="00F52B21" w:rsidP="00EB0761">
            <w:pPr>
              <w:rPr>
                <w:rFonts w:ascii="Verdana" w:hAnsi="Verdana"/>
              </w:rPr>
            </w:pPr>
            <w:r w:rsidRPr="007031C8">
              <w:rPr>
                <w:rFonts w:ascii="Verdana" w:hAnsi="Verdana"/>
              </w:rPr>
              <w:t xml:space="preserve">- quick_replies: Câu trả lời nhanh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505B954" w14:textId="77777777" w:rsidR="00F52B21" w:rsidRPr="007031C8" w:rsidRDefault="00F52B21" w:rsidP="00EB0761">
            <w:pPr>
              <w:rPr>
                <w:rFonts w:ascii="Verdana" w:hAnsi="Verdana"/>
              </w:rPr>
            </w:pPr>
            <w:r w:rsidRPr="007031C8">
              <w:rPr>
                <w:rFonts w:ascii="Verdana" w:hAnsi="Verdana"/>
              </w:rPr>
              <w:t xml:space="preserve">String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7A37FED" w14:textId="77777777" w:rsidR="00F52B21" w:rsidRPr="007031C8" w:rsidRDefault="00F52B21" w:rsidP="00EB0761">
            <w:pPr>
              <w:rPr>
                <w:rFonts w:ascii="Verdana" w:hAnsi="Verdana"/>
              </w:rPr>
            </w:pPr>
            <w:r w:rsidRPr="007031C8">
              <w:rPr>
                <w:rFonts w:ascii="Verdana" w:hAnsi="Verdana"/>
              </w:rPr>
              <w:t xml:space="preserve">Yes </w:t>
            </w:r>
          </w:p>
        </w:tc>
      </w:tr>
      <w:tr w:rsidR="003A247E" w:rsidRPr="007031C8" w14:paraId="487209BE" w14:textId="77777777" w:rsidTr="0089271A">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1E6F3FA" w14:textId="77777777" w:rsidR="00F52B21" w:rsidRPr="007031C8" w:rsidRDefault="00F52B21" w:rsidP="00EB0761">
            <w:pPr>
              <w:rPr>
                <w:rFonts w:ascii="Verdana" w:hAnsi="Verdana"/>
              </w:rPr>
            </w:pPr>
            <w:r w:rsidRPr="007031C8">
              <w:rPr>
                <w:rFonts w:ascii="Verdana" w:hAnsi="Verdana"/>
              </w:rPr>
              <w:t xml:space="preserve">3 </w:t>
            </w:r>
          </w:p>
        </w:tc>
        <w:tc>
          <w:tcPr>
            <w:tcW w:w="335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42A8109" w14:textId="77777777" w:rsidR="00F52B21" w:rsidRPr="007031C8" w:rsidRDefault="00F52B21" w:rsidP="00EB0761">
            <w:pPr>
              <w:rPr>
                <w:rFonts w:ascii="Verdana" w:hAnsi="Verdana"/>
              </w:rPr>
            </w:pPr>
            <w:r w:rsidRPr="007031C8">
              <w:rPr>
                <w:rFonts w:ascii="Verdana" w:hAnsi="Verdana"/>
              </w:rPr>
              <w:t xml:space="preserve">text </w:t>
            </w:r>
          </w:p>
        </w:tc>
        <w:tc>
          <w:tcPr>
            <w:tcW w:w="51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DA4E720" w14:textId="77777777" w:rsidR="00F52B21" w:rsidRPr="007031C8" w:rsidRDefault="00F52B21" w:rsidP="00EB0761">
            <w:pPr>
              <w:rPr>
                <w:rFonts w:ascii="Verdana" w:hAnsi="Verdana"/>
              </w:rPr>
            </w:pPr>
            <w:r w:rsidRPr="007031C8">
              <w:rPr>
                <w:rFonts w:ascii="Verdana" w:hAnsi="Verdana"/>
              </w:rPr>
              <w:t xml:space="preserve">- Nội dung câu trả lời nếu type = text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A439196" w14:textId="77777777" w:rsidR="00F52B21" w:rsidRPr="007031C8" w:rsidRDefault="00F52B21" w:rsidP="00EB0761">
            <w:pPr>
              <w:rPr>
                <w:rFonts w:ascii="Verdana" w:hAnsi="Verdana"/>
              </w:rPr>
            </w:pPr>
            <w:r w:rsidRPr="007031C8">
              <w:rPr>
                <w:rFonts w:ascii="Verdana" w:hAnsi="Verdana"/>
              </w:rPr>
              <w:t xml:space="preserve">String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D3514F7" w14:textId="77777777" w:rsidR="00F52B21" w:rsidRPr="007031C8" w:rsidRDefault="00F52B21" w:rsidP="00EB0761">
            <w:pPr>
              <w:rPr>
                <w:rFonts w:ascii="Verdana" w:hAnsi="Verdana"/>
              </w:rPr>
            </w:pPr>
            <w:r w:rsidRPr="007031C8">
              <w:rPr>
                <w:rFonts w:ascii="Verdana" w:hAnsi="Verdana"/>
              </w:rPr>
              <w:t xml:space="preserve">No </w:t>
            </w:r>
          </w:p>
        </w:tc>
      </w:tr>
      <w:tr w:rsidR="003A247E" w:rsidRPr="007031C8" w14:paraId="5F523E62" w14:textId="77777777" w:rsidTr="0089271A">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9EC98D6" w14:textId="77777777" w:rsidR="00F52B21" w:rsidRPr="007031C8" w:rsidRDefault="00F52B21" w:rsidP="00EB0761">
            <w:pPr>
              <w:rPr>
                <w:rFonts w:ascii="Verdana" w:hAnsi="Verdana"/>
              </w:rPr>
            </w:pPr>
            <w:r w:rsidRPr="007031C8">
              <w:rPr>
                <w:rFonts w:ascii="Verdana" w:hAnsi="Verdana"/>
              </w:rPr>
              <w:t xml:space="preserve">4 </w:t>
            </w:r>
          </w:p>
        </w:tc>
        <w:tc>
          <w:tcPr>
            <w:tcW w:w="335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4B02946" w14:textId="77777777" w:rsidR="00F52B21" w:rsidRPr="007031C8" w:rsidRDefault="00F52B21" w:rsidP="00EB0761">
            <w:pPr>
              <w:rPr>
                <w:rFonts w:ascii="Verdana" w:hAnsi="Verdana"/>
              </w:rPr>
            </w:pPr>
            <w:r w:rsidRPr="007031C8">
              <w:rPr>
                <w:rFonts w:ascii="Verdana" w:hAnsi="Verdana"/>
              </w:rPr>
              <w:t xml:space="preserve">attachment </w:t>
            </w:r>
          </w:p>
        </w:tc>
        <w:tc>
          <w:tcPr>
            <w:tcW w:w="51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52C52F9" w14:textId="77777777" w:rsidR="00F52B21" w:rsidRPr="007031C8" w:rsidRDefault="00F52B21" w:rsidP="00EB0761">
            <w:pPr>
              <w:rPr>
                <w:rFonts w:ascii="Verdana" w:hAnsi="Verdana"/>
              </w:rPr>
            </w:pPr>
            <w:r w:rsidRPr="007031C8">
              <w:rPr>
                <w:rFonts w:ascii="Verdana" w:hAnsi="Verdana"/>
              </w:rPr>
              <w:t>- Nội dung đa phu</w:t>
            </w:r>
            <w:r w:rsidRPr="007031C8">
              <w:rPr>
                <w:rFonts w:ascii="Arial" w:hAnsi="Arial" w:cs="Arial"/>
              </w:rPr>
              <w:t>̛</w:t>
            </w:r>
            <w:r w:rsidRPr="007031C8">
              <w:rPr>
                <w:rFonts w:ascii="Verdana" w:hAnsi="Verdana"/>
              </w:rPr>
              <w:t>o</w:t>
            </w:r>
            <w:r w:rsidRPr="007031C8">
              <w:rPr>
                <w:rFonts w:ascii="Arial" w:hAnsi="Arial" w:cs="Arial"/>
              </w:rPr>
              <w:t>̛</w:t>
            </w:r>
            <w:r w:rsidRPr="007031C8">
              <w:rPr>
                <w:rFonts w:ascii="Verdana" w:hAnsi="Verdana"/>
              </w:rPr>
              <w:t>ng ti</w:t>
            </w:r>
            <w:r w:rsidRPr="007031C8">
              <w:rPr>
                <w:rFonts w:ascii="Verdana" w:hAnsi="Verdana" w:cs="Verdana"/>
              </w:rPr>
              <w:t>ệ</w:t>
            </w:r>
            <w:r w:rsidRPr="007031C8">
              <w:rPr>
                <w:rFonts w:ascii="Verdana" w:hAnsi="Verdana"/>
              </w:rPr>
              <w:t>n n</w:t>
            </w:r>
            <w:r w:rsidRPr="007031C8">
              <w:rPr>
                <w:rFonts w:ascii="Verdana" w:hAnsi="Verdana" w:cs="Verdana"/>
              </w:rPr>
              <w:t>ê</w:t>
            </w:r>
            <w:r w:rsidRPr="007031C8">
              <w:rPr>
                <w:rFonts w:ascii="Verdana" w:hAnsi="Verdana"/>
              </w:rPr>
              <w:t xml:space="preserve">́u type = image, type = video, template_button, template_generic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077ED8E" w14:textId="77777777" w:rsidR="00F52B21" w:rsidRPr="007031C8" w:rsidRDefault="00F52B21" w:rsidP="00EB0761">
            <w:pPr>
              <w:rPr>
                <w:rFonts w:ascii="Verdana" w:hAnsi="Verdana"/>
              </w:rPr>
            </w:pPr>
            <w:r w:rsidRPr="007031C8">
              <w:rPr>
                <w:rFonts w:ascii="Verdana" w:hAnsi="Verdana"/>
              </w:rPr>
              <w:t xml:space="preserve">String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3E124EC" w14:textId="77777777" w:rsidR="00F52B21" w:rsidRPr="007031C8" w:rsidRDefault="00F52B21" w:rsidP="00EB0761">
            <w:pPr>
              <w:rPr>
                <w:rFonts w:ascii="Verdana" w:hAnsi="Verdana"/>
              </w:rPr>
            </w:pPr>
            <w:r w:rsidRPr="007031C8">
              <w:rPr>
                <w:rFonts w:ascii="Verdana" w:hAnsi="Verdana"/>
              </w:rPr>
              <w:t xml:space="preserve">No </w:t>
            </w:r>
          </w:p>
        </w:tc>
      </w:tr>
      <w:tr w:rsidR="003A247E" w:rsidRPr="007031C8" w14:paraId="24AB0E9F" w14:textId="77777777" w:rsidTr="0089271A">
        <w:trPr>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1302ED5" w14:textId="77777777" w:rsidR="00F52B21" w:rsidRPr="007031C8" w:rsidRDefault="00F52B21" w:rsidP="00EB0761">
            <w:pPr>
              <w:rPr>
                <w:rFonts w:ascii="Verdana" w:hAnsi="Verdana"/>
              </w:rPr>
            </w:pPr>
            <w:r w:rsidRPr="007031C8">
              <w:rPr>
                <w:rFonts w:ascii="Verdana" w:hAnsi="Verdana"/>
              </w:rPr>
              <w:t xml:space="preserve">5 </w:t>
            </w:r>
          </w:p>
        </w:tc>
        <w:tc>
          <w:tcPr>
            <w:tcW w:w="3352"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0819D89" w14:textId="77777777" w:rsidR="00F52B21" w:rsidRPr="007031C8" w:rsidRDefault="00F52B21" w:rsidP="00EB0761">
            <w:pPr>
              <w:rPr>
                <w:rFonts w:ascii="Verdana" w:hAnsi="Verdana"/>
              </w:rPr>
            </w:pPr>
            <w:r w:rsidRPr="007031C8">
              <w:rPr>
                <w:rFonts w:ascii="Verdana" w:hAnsi="Verdana"/>
              </w:rPr>
              <w:t xml:space="preserve">quick_replies </w:t>
            </w:r>
          </w:p>
        </w:tc>
        <w:tc>
          <w:tcPr>
            <w:tcW w:w="51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78569DB" w14:textId="77777777" w:rsidR="00F52B21" w:rsidRPr="007031C8" w:rsidRDefault="00F52B21" w:rsidP="00EB0761">
            <w:pPr>
              <w:rPr>
                <w:rFonts w:ascii="Verdana" w:hAnsi="Verdana"/>
              </w:rPr>
            </w:pPr>
            <w:r w:rsidRPr="007031C8">
              <w:rPr>
                <w:rFonts w:ascii="Verdana" w:hAnsi="Verdana"/>
              </w:rPr>
              <w:t xml:space="preserve">- Nội dung câu trả lời nhanh nếu type = quick_replies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43AF5A4" w14:textId="77777777" w:rsidR="00F52B21" w:rsidRPr="007031C8" w:rsidRDefault="00F52B21" w:rsidP="00EB0761">
            <w:pPr>
              <w:rPr>
                <w:rFonts w:ascii="Verdana" w:hAnsi="Verdana"/>
              </w:rPr>
            </w:pPr>
            <w:r w:rsidRPr="007031C8">
              <w:rPr>
                <w:rFonts w:ascii="Verdana" w:hAnsi="Verdana"/>
              </w:rPr>
              <w:t xml:space="preserve">String </w:t>
            </w:r>
          </w:p>
        </w:tc>
        <w:tc>
          <w:tcPr>
            <w:tcW w:w="12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4EE4A73" w14:textId="77777777" w:rsidR="00F52B21" w:rsidRPr="007031C8" w:rsidRDefault="00F52B21" w:rsidP="00EB0761">
            <w:pPr>
              <w:rPr>
                <w:rFonts w:ascii="Verdana" w:hAnsi="Verdana"/>
              </w:rPr>
            </w:pPr>
            <w:r w:rsidRPr="007031C8">
              <w:rPr>
                <w:rFonts w:ascii="Verdana" w:hAnsi="Verdana"/>
              </w:rPr>
              <w:t xml:space="preserve">No </w:t>
            </w:r>
          </w:p>
        </w:tc>
      </w:tr>
    </w:tbl>
    <w:p w14:paraId="691287BF" w14:textId="77777777" w:rsidR="00F93DCB" w:rsidRPr="007031C8" w:rsidRDefault="00F93DCB" w:rsidP="00EB0761">
      <w:pPr>
        <w:rPr>
          <w:rFonts w:ascii="Verdana" w:hAnsi="Verdana"/>
        </w:rPr>
      </w:pPr>
    </w:p>
    <w:p w14:paraId="7B498D92" w14:textId="36A167A9" w:rsidR="003A247E" w:rsidRPr="007031C8" w:rsidRDefault="003A247E" w:rsidP="00EB0761">
      <w:pPr>
        <w:rPr>
          <w:rFonts w:ascii="Verdana" w:hAnsi="Verdana"/>
        </w:rPr>
      </w:pPr>
      <w:r w:rsidRPr="007031C8">
        <w:rPr>
          <w:rFonts w:ascii="Verdana" w:hAnsi="Verdana"/>
        </w:rPr>
        <w:lastRenderedPageBreak/>
        <w:t>Đối tu</w:t>
      </w:r>
      <w:r w:rsidRPr="007031C8">
        <w:rPr>
          <w:rFonts w:ascii="Arial" w:hAnsi="Arial" w:cs="Arial"/>
        </w:rPr>
        <w:t>̛</w:t>
      </w:r>
      <w:r w:rsidRPr="007031C8">
        <w:rPr>
          <w:rFonts w:ascii="Verdana" w:hAnsi="Verdana" w:cs="Verdana"/>
        </w:rPr>
        <w:t>ơ</w:t>
      </w:r>
      <w:r w:rsidRPr="007031C8">
        <w:rPr>
          <w:rFonts w:ascii="Verdana" w:hAnsi="Verdana"/>
        </w:rPr>
        <w:t xml:space="preserve">̣ng </w:t>
      </w:r>
      <w:r w:rsidRPr="007031C8">
        <w:rPr>
          <w:rFonts w:ascii="Verdana" w:hAnsi="Verdana"/>
          <w:b/>
        </w:rPr>
        <w:t>attachment</w:t>
      </w:r>
    </w:p>
    <w:p w14:paraId="46B82468" w14:textId="1FFC8C5C" w:rsidR="00F93DCB" w:rsidRPr="007031C8" w:rsidRDefault="00F93DCB" w:rsidP="00EB0761">
      <w:pPr>
        <w:rPr>
          <w:rFonts w:ascii="Verdana" w:hAnsi="Verdana"/>
        </w:rPr>
      </w:pPr>
      <w:r w:rsidRPr="007031C8">
        <w:rPr>
          <w:rFonts w:ascii="Verdana" w:hAnsi="Verdana"/>
        </w:rPr>
        <w:t>+ Tru</w:t>
      </w:r>
      <w:r w:rsidRPr="007031C8">
        <w:rPr>
          <w:rFonts w:ascii="Arial" w:hAnsi="Arial" w:cs="Arial"/>
        </w:rPr>
        <w:t>̛</w:t>
      </w:r>
      <w:r w:rsidRPr="007031C8">
        <w:rPr>
          <w:rFonts w:ascii="Verdana" w:hAnsi="Verdana" w:cs="Verdana"/>
        </w:rPr>
        <w:t>ơ</w:t>
      </w:r>
      <w:r w:rsidRPr="007031C8">
        <w:rPr>
          <w:rFonts w:ascii="Verdana" w:hAnsi="Verdana"/>
        </w:rPr>
        <w:t>̀ng h</w:t>
      </w:r>
      <w:r w:rsidRPr="007031C8">
        <w:rPr>
          <w:rFonts w:ascii="Verdana" w:hAnsi="Verdana" w:cs="Verdana"/>
        </w:rPr>
        <w:t>ơ</w:t>
      </w:r>
      <w:r w:rsidRPr="007031C8">
        <w:rPr>
          <w:rFonts w:ascii="Verdana" w:hAnsi="Verdana"/>
        </w:rPr>
        <w:t>̣p type = image ho</w:t>
      </w:r>
      <w:r w:rsidRPr="007031C8">
        <w:rPr>
          <w:rFonts w:ascii="Verdana" w:hAnsi="Verdana" w:cs="Verdana"/>
        </w:rPr>
        <w:t>ặ</w:t>
      </w:r>
      <w:r w:rsidRPr="007031C8">
        <w:rPr>
          <w:rFonts w:ascii="Verdana" w:hAnsi="Verdana"/>
        </w:rPr>
        <w:t xml:space="preserve">c type = video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4536"/>
        <w:gridCol w:w="5103"/>
        <w:gridCol w:w="1985"/>
        <w:gridCol w:w="1278"/>
      </w:tblGrid>
      <w:tr w:rsidR="00BE35D0" w:rsidRPr="007031C8" w14:paraId="4C7B09A9" w14:textId="77777777" w:rsidTr="0089271A">
        <w:trPr>
          <w:jc w:val="center"/>
        </w:trPr>
        <w:tc>
          <w:tcPr>
            <w:tcW w:w="4536"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571BA21D" w14:textId="77777777" w:rsidR="00BE35D0" w:rsidRPr="007031C8" w:rsidRDefault="00BE35D0" w:rsidP="00EB0761">
            <w:pPr>
              <w:rPr>
                <w:rFonts w:ascii="Verdana" w:hAnsi="Verdana"/>
              </w:rPr>
            </w:pPr>
            <w:r w:rsidRPr="007031C8">
              <w:rPr>
                <w:rFonts w:ascii="Verdana" w:hAnsi="Verdana"/>
              </w:rPr>
              <w:t>Tru</w:t>
            </w:r>
            <w:r w:rsidRPr="007031C8">
              <w:rPr>
                <w:rFonts w:ascii="Arial" w:hAnsi="Arial" w:cs="Arial"/>
              </w:rPr>
              <w:t>̛</w:t>
            </w:r>
            <w:r w:rsidRPr="007031C8">
              <w:rPr>
                <w:rFonts w:ascii="Verdana" w:hAnsi="Verdana" w:cs="Verdana"/>
              </w:rPr>
              <w:t>ơ</w:t>
            </w:r>
            <w:r w:rsidRPr="007031C8">
              <w:rPr>
                <w:rFonts w:ascii="Verdana" w:hAnsi="Verdana"/>
              </w:rPr>
              <w:t xml:space="preserve">̀ng </w:t>
            </w:r>
          </w:p>
        </w:tc>
        <w:tc>
          <w:tcPr>
            <w:tcW w:w="5103"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5A270687" w14:textId="77777777" w:rsidR="00BE35D0" w:rsidRPr="007031C8" w:rsidRDefault="00BE35D0" w:rsidP="00EB0761">
            <w:pPr>
              <w:rPr>
                <w:rFonts w:ascii="Verdana" w:hAnsi="Verdana"/>
              </w:rPr>
            </w:pPr>
            <w:r w:rsidRPr="007031C8">
              <w:rPr>
                <w:rFonts w:ascii="Verdana" w:hAnsi="Verdana"/>
              </w:rPr>
              <w:t xml:space="preserve">Mô tả </w:t>
            </w:r>
          </w:p>
        </w:tc>
        <w:tc>
          <w:tcPr>
            <w:tcW w:w="1985"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26325AA3" w14:textId="77777777" w:rsidR="00BE35D0" w:rsidRPr="007031C8" w:rsidRDefault="00BE35D0" w:rsidP="00EB0761">
            <w:pPr>
              <w:rPr>
                <w:rFonts w:ascii="Verdana" w:hAnsi="Verdana"/>
              </w:rPr>
            </w:pPr>
            <w:r w:rsidRPr="007031C8">
              <w:rPr>
                <w:rFonts w:ascii="Verdana" w:hAnsi="Verdana"/>
              </w:rPr>
              <w:t xml:space="preserve">Kiểu dữ liệu </w:t>
            </w:r>
          </w:p>
        </w:tc>
        <w:tc>
          <w:tcPr>
            <w:tcW w:w="1278"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74CBE0C6" w14:textId="77777777" w:rsidR="00BE35D0" w:rsidRPr="007031C8" w:rsidRDefault="00BE35D0" w:rsidP="00EB0761">
            <w:pPr>
              <w:rPr>
                <w:rFonts w:ascii="Verdana" w:hAnsi="Verdana"/>
              </w:rPr>
            </w:pPr>
            <w:r w:rsidRPr="007031C8">
              <w:rPr>
                <w:rFonts w:ascii="Verdana" w:hAnsi="Verdana"/>
              </w:rPr>
              <w:t xml:space="preserve">Bắt buộc </w:t>
            </w:r>
          </w:p>
        </w:tc>
      </w:tr>
      <w:tr w:rsidR="00BE35D0" w:rsidRPr="007031C8" w14:paraId="215E374F" w14:textId="77777777" w:rsidTr="0089271A">
        <w:trPr>
          <w:jc w:val="center"/>
        </w:trPr>
        <w:tc>
          <w:tcPr>
            <w:tcW w:w="4536"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72E6A71" w14:textId="77777777" w:rsidR="00BE35D0" w:rsidRPr="007031C8" w:rsidRDefault="00BE35D0" w:rsidP="00EB0761">
            <w:pPr>
              <w:rPr>
                <w:rFonts w:ascii="Verdana" w:hAnsi="Verdana"/>
              </w:rPr>
            </w:pPr>
            <w:r w:rsidRPr="007031C8">
              <w:rPr>
                <w:rFonts w:ascii="Verdana" w:hAnsi="Verdana"/>
              </w:rPr>
              <w:t xml:space="preserve">type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B646EB" w14:textId="77777777" w:rsidR="00BE35D0" w:rsidRPr="007031C8" w:rsidRDefault="00BE35D0" w:rsidP="00EB0761">
            <w:pPr>
              <w:rPr>
                <w:rFonts w:ascii="Verdana" w:hAnsi="Verdana"/>
              </w:rPr>
            </w:pPr>
            <w:r w:rsidRPr="007031C8">
              <w:rPr>
                <w:rFonts w:ascii="Verdana" w:hAnsi="Verdana"/>
              </w:rPr>
              <w:t xml:space="preserve">Loại tin nhắn (image/video) </w:t>
            </w:r>
          </w:p>
        </w:tc>
        <w:tc>
          <w:tcPr>
            <w:tcW w:w="198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CB855A" w14:textId="0199ADCF" w:rsidR="00BE35D0" w:rsidRPr="007031C8" w:rsidRDefault="00BE35D0" w:rsidP="00EB0761">
            <w:pPr>
              <w:rPr>
                <w:rFonts w:ascii="Verdana" w:hAnsi="Verdana"/>
              </w:rPr>
            </w:pPr>
            <w:r w:rsidRPr="007031C8">
              <w:rPr>
                <w:rFonts w:ascii="Verdana" w:hAnsi="Verdana"/>
              </w:rPr>
              <w:t>String</w:t>
            </w:r>
            <w:r w:rsidR="00D91A73" w:rsidRPr="007031C8">
              <w:rPr>
                <w:rFonts w:ascii="Verdana" w:hAnsi="Verdana"/>
              </w:rPr>
              <w:t xml:space="preserve"> </w:t>
            </w:r>
            <w:r w:rsidRPr="007031C8">
              <w:rPr>
                <w:rFonts w:ascii="Verdana" w:hAnsi="Verdana"/>
              </w:rPr>
              <w:t xml:space="preserve">(80) </w:t>
            </w:r>
          </w:p>
        </w:tc>
        <w:tc>
          <w:tcPr>
            <w:tcW w:w="12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C7C1B0" w14:textId="77777777" w:rsidR="00BE35D0" w:rsidRPr="007031C8" w:rsidRDefault="00BE35D0" w:rsidP="00EB0761">
            <w:pPr>
              <w:rPr>
                <w:rFonts w:ascii="Verdana" w:hAnsi="Verdana"/>
              </w:rPr>
            </w:pPr>
            <w:r w:rsidRPr="007031C8">
              <w:rPr>
                <w:rFonts w:ascii="Verdana" w:hAnsi="Verdana"/>
              </w:rPr>
              <w:t xml:space="preserve">Yes </w:t>
            </w:r>
          </w:p>
        </w:tc>
      </w:tr>
      <w:tr w:rsidR="00BE35D0" w:rsidRPr="007031C8" w14:paraId="43E8AA88" w14:textId="77777777" w:rsidTr="0089271A">
        <w:trPr>
          <w:jc w:val="center"/>
        </w:trPr>
        <w:tc>
          <w:tcPr>
            <w:tcW w:w="4536"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7C9848" w14:textId="77777777" w:rsidR="00BE35D0" w:rsidRPr="007031C8" w:rsidRDefault="00BE35D0" w:rsidP="00EB0761">
            <w:pPr>
              <w:rPr>
                <w:rFonts w:ascii="Verdana" w:hAnsi="Verdana"/>
              </w:rPr>
            </w:pPr>
            <w:r w:rsidRPr="007031C8">
              <w:rPr>
                <w:rFonts w:ascii="Verdana" w:hAnsi="Verdana"/>
              </w:rPr>
              <w:t xml:space="preserve">payload.url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EAE00A" w14:textId="77777777" w:rsidR="00BE35D0" w:rsidRPr="007031C8" w:rsidRDefault="00BE35D0" w:rsidP="00EB0761">
            <w:pPr>
              <w:rPr>
                <w:rFonts w:ascii="Verdana" w:hAnsi="Verdana"/>
              </w:rPr>
            </w:pPr>
            <w:r w:rsidRPr="007031C8">
              <w:rPr>
                <w:rFonts w:ascii="Verdana" w:hAnsi="Verdana"/>
              </w:rPr>
              <w:t xml:space="preserve">url hình ảnh/url video </w:t>
            </w:r>
          </w:p>
        </w:tc>
        <w:tc>
          <w:tcPr>
            <w:tcW w:w="198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A1D054" w14:textId="1B90159B" w:rsidR="00BE35D0" w:rsidRPr="007031C8" w:rsidRDefault="00BE35D0" w:rsidP="00EB0761">
            <w:pPr>
              <w:rPr>
                <w:rFonts w:ascii="Verdana" w:hAnsi="Verdana"/>
              </w:rPr>
            </w:pPr>
            <w:r w:rsidRPr="007031C8">
              <w:rPr>
                <w:rFonts w:ascii="Verdana" w:hAnsi="Verdana"/>
              </w:rPr>
              <w:t>String</w:t>
            </w:r>
            <w:r w:rsidR="00D91A73" w:rsidRPr="007031C8">
              <w:rPr>
                <w:rFonts w:ascii="Verdana" w:hAnsi="Verdana"/>
              </w:rPr>
              <w:t xml:space="preserve"> </w:t>
            </w:r>
            <w:r w:rsidRPr="007031C8">
              <w:rPr>
                <w:rFonts w:ascii="Verdana" w:hAnsi="Verdana"/>
              </w:rPr>
              <w:t xml:space="preserve">(256) </w:t>
            </w:r>
          </w:p>
        </w:tc>
        <w:tc>
          <w:tcPr>
            <w:tcW w:w="12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7C1E12F" w14:textId="77777777" w:rsidR="00BE35D0" w:rsidRPr="007031C8" w:rsidRDefault="00BE35D0" w:rsidP="00EB0761">
            <w:pPr>
              <w:rPr>
                <w:rFonts w:ascii="Verdana" w:hAnsi="Verdana"/>
              </w:rPr>
            </w:pPr>
            <w:r w:rsidRPr="007031C8">
              <w:rPr>
                <w:rFonts w:ascii="Verdana" w:hAnsi="Verdana"/>
              </w:rPr>
              <w:t xml:space="preserve">Yes </w:t>
            </w:r>
          </w:p>
        </w:tc>
      </w:tr>
    </w:tbl>
    <w:p w14:paraId="42326FD5" w14:textId="7C7EA5C0" w:rsidR="00BE35D0" w:rsidRPr="007031C8" w:rsidRDefault="00BE35D0" w:rsidP="00EB0761">
      <w:pPr>
        <w:rPr>
          <w:rFonts w:ascii="Verdana" w:hAnsi="Verdana"/>
        </w:rPr>
      </w:pPr>
      <w:r w:rsidRPr="007031C8">
        <w:rPr>
          <w:rFonts w:ascii="Verdana" w:hAnsi="Verdana"/>
        </w:rPr>
        <w:t>+ Tru</w:t>
      </w:r>
      <w:r w:rsidRPr="007031C8">
        <w:rPr>
          <w:rFonts w:ascii="Arial" w:hAnsi="Arial" w:cs="Arial"/>
        </w:rPr>
        <w:t>̛</w:t>
      </w:r>
      <w:r w:rsidRPr="007031C8">
        <w:rPr>
          <w:rFonts w:ascii="Verdana" w:hAnsi="Verdana" w:cs="Verdana"/>
        </w:rPr>
        <w:t>ơ</w:t>
      </w:r>
      <w:r w:rsidRPr="007031C8">
        <w:rPr>
          <w:rFonts w:ascii="Verdana" w:hAnsi="Verdana"/>
        </w:rPr>
        <w:t>̀ng h</w:t>
      </w:r>
      <w:r w:rsidRPr="007031C8">
        <w:rPr>
          <w:rFonts w:ascii="Verdana" w:hAnsi="Verdana" w:cs="Verdana"/>
        </w:rPr>
        <w:t>ơ</w:t>
      </w:r>
      <w:r w:rsidRPr="007031C8">
        <w:rPr>
          <w:rFonts w:ascii="Verdana" w:hAnsi="Verdana"/>
        </w:rPr>
        <w:t xml:space="preserve">̣p type = template_button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4651"/>
        <w:gridCol w:w="5050"/>
        <w:gridCol w:w="1969"/>
        <w:gridCol w:w="1274"/>
      </w:tblGrid>
      <w:tr w:rsidR="00BE35D0" w:rsidRPr="007031C8" w14:paraId="08A3D574" w14:textId="77777777" w:rsidTr="0089271A">
        <w:trPr>
          <w:jc w:val="center"/>
        </w:trPr>
        <w:tc>
          <w:tcPr>
            <w:tcW w:w="4678"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4A79BF3F" w14:textId="77777777" w:rsidR="00BE35D0" w:rsidRPr="007031C8" w:rsidRDefault="00BE35D0" w:rsidP="00EB0761">
            <w:pPr>
              <w:rPr>
                <w:rFonts w:ascii="Verdana" w:hAnsi="Verdana"/>
              </w:rPr>
            </w:pPr>
            <w:r w:rsidRPr="007031C8">
              <w:rPr>
                <w:rFonts w:ascii="Verdana" w:hAnsi="Verdana"/>
              </w:rPr>
              <w:t>Tru</w:t>
            </w:r>
            <w:r w:rsidRPr="007031C8">
              <w:rPr>
                <w:rFonts w:ascii="Arial" w:hAnsi="Arial" w:cs="Arial"/>
              </w:rPr>
              <w:t>̛</w:t>
            </w:r>
            <w:r w:rsidRPr="007031C8">
              <w:rPr>
                <w:rFonts w:ascii="Verdana" w:hAnsi="Verdana" w:cs="Verdana"/>
              </w:rPr>
              <w:t>ơ</w:t>
            </w:r>
            <w:r w:rsidRPr="007031C8">
              <w:rPr>
                <w:rFonts w:ascii="Verdana" w:hAnsi="Verdana"/>
              </w:rPr>
              <w:t xml:space="preserve">̀ng </w:t>
            </w:r>
          </w:p>
        </w:tc>
        <w:tc>
          <w:tcPr>
            <w:tcW w:w="5103"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3BAA9DEB" w14:textId="77777777" w:rsidR="00BE35D0" w:rsidRPr="007031C8" w:rsidRDefault="00BE35D0" w:rsidP="00EB0761">
            <w:pPr>
              <w:rPr>
                <w:rFonts w:ascii="Verdana" w:hAnsi="Verdana"/>
              </w:rPr>
            </w:pPr>
            <w:r w:rsidRPr="007031C8">
              <w:rPr>
                <w:rFonts w:ascii="Verdana" w:hAnsi="Verdana"/>
              </w:rPr>
              <w:t xml:space="preserve">Mô tả </w:t>
            </w:r>
          </w:p>
        </w:tc>
        <w:tc>
          <w:tcPr>
            <w:tcW w:w="1985"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1B790588" w14:textId="77777777" w:rsidR="00BE35D0" w:rsidRPr="007031C8" w:rsidRDefault="00BE35D0" w:rsidP="00EB0761">
            <w:pPr>
              <w:rPr>
                <w:rFonts w:ascii="Verdana" w:hAnsi="Verdana"/>
              </w:rPr>
            </w:pPr>
            <w:r w:rsidRPr="007031C8">
              <w:rPr>
                <w:rFonts w:ascii="Verdana" w:hAnsi="Verdana"/>
              </w:rPr>
              <w:t xml:space="preserve">Kiểu dữ liệu </w:t>
            </w:r>
          </w:p>
        </w:tc>
        <w:tc>
          <w:tcPr>
            <w:tcW w:w="1284"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0CD5FEFD" w14:textId="77777777" w:rsidR="00BE35D0" w:rsidRPr="007031C8" w:rsidRDefault="00BE35D0" w:rsidP="00EB0761">
            <w:pPr>
              <w:rPr>
                <w:rFonts w:ascii="Verdana" w:hAnsi="Verdana"/>
              </w:rPr>
            </w:pPr>
            <w:r w:rsidRPr="007031C8">
              <w:rPr>
                <w:rFonts w:ascii="Verdana" w:hAnsi="Verdana"/>
              </w:rPr>
              <w:t xml:space="preserve">Bắt buộc </w:t>
            </w:r>
          </w:p>
        </w:tc>
      </w:tr>
      <w:tr w:rsidR="00BE35D0" w:rsidRPr="007031C8" w14:paraId="4E0F8F0F" w14:textId="77777777" w:rsidTr="0089271A">
        <w:trPr>
          <w:jc w:val="center"/>
        </w:trPr>
        <w:tc>
          <w:tcPr>
            <w:tcW w:w="46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4076B2" w14:textId="77777777" w:rsidR="00BE35D0" w:rsidRPr="007031C8" w:rsidRDefault="00BE35D0" w:rsidP="00EB0761">
            <w:pPr>
              <w:rPr>
                <w:rFonts w:ascii="Verdana" w:hAnsi="Verdana"/>
              </w:rPr>
            </w:pPr>
            <w:r w:rsidRPr="007031C8">
              <w:rPr>
                <w:rFonts w:ascii="Verdana" w:hAnsi="Verdana"/>
              </w:rPr>
              <w:t xml:space="preserve">type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163CF2" w14:textId="77777777" w:rsidR="00BE35D0" w:rsidRPr="007031C8" w:rsidRDefault="00BE35D0" w:rsidP="00EB0761">
            <w:pPr>
              <w:rPr>
                <w:rFonts w:ascii="Verdana" w:hAnsi="Verdana"/>
              </w:rPr>
            </w:pPr>
            <w:r w:rsidRPr="007031C8">
              <w:rPr>
                <w:rFonts w:ascii="Verdana" w:hAnsi="Verdana"/>
              </w:rPr>
              <w:t xml:space="preserve">Loại tin nhắn (template) </w:t>
            </w:r>
          </w:p>
        </w:tc>
        <w:tc>
          <w:tcPr>
            <w:tcW w:w="198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2CBED2" w14:textId="1CC48AB4" w:rsidR="00BE35D0" w:rsidRPr="007031C8" w:rsidRDefault="00BE35D0" w:rsidP="00EB0761">
            <w:pPr>
              <w:rPr>
                <w:rFonts w:ascii="Verdana" w:hAnsi="Verdana"/>
              </w:rPr>
            </w:pPr>
            <w:r w:rsidRPr="007031C8">
              <w:rPr>
                <w:rFonts w:ascii="Verdana" w:hAnsi="Verdana"/>
              </w:rPr>
              <w:t>String</w:t>
            </w:r>
            <w:r w:rsidR="00D91A73" w:rsidRPr="007031C8">
              <w:rPr>
                <w:rFonts w:ascii="Verdana" w:hAnsi="Verdana"/>
              </w:rPr>
              <w:t xml:space="preserve"> </w:t>
            </w:r>
            <w:r w:rsidRPr="007031C8">
              <w:rPr>
                <w:rFonts w:ascii="Verdana" w:hAnsi="Verdana"/>
              </w:rPr>
              <w:t xml:space="preserve">(80) </w:t>
            </w:r>
          </w:p>
        </w:tc>
        <w:tc>
          <w:tcPr>
            <w:tcW w:w="1284"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3A14CE4" w14:textId="1A7CDDF5" w:rsidR="00BE35D0" w:rsidRPr="007031C8" w:rsidRDefault="00BE35D0" w:rsidP="00EB0761">
            <w:pPr>
              <w:rPr>
                <w:rFonts w:ascii="Verdana" w:hAnsi="Verdana"/>
              </w:rPr>
            </w:pPr>
            <w:r w:rsidRPr="007031C8">
              <w:rPr>
                <w:rFonts w:ascii="Verdana" w:hAnsi="Verdana"/>
              </w:rPr>
              <w:t xml:space="preserve">Yes </w:t>
            </w:r>
          </w:p>
        </w:tc>
      </w:tr>
      <w:tr w:rsidR="00BE35D0" w:rsidRPr="007031C8" w14:paraId="452BDC4D" w14:textId="77777777" w:rsidTr="0089271A">
        <w:trPr>
          <w:jc w:val="center"/>
        </w:trPr>
        <w:tc>
          <w:tcPr>
            <w:tcW w:w="46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5F0102F" w14:textId="77777777" w:rsidR="00BE35D0" w:rsidRPr="007031C8" w:rsidRDefault="00BE35D0" w:rsidP="00EB0761">
            <w:pPr>
              <w:rPr>
                <w:rFonts w:ascii="Verdana" w:hAnsi="Verdana"/>
              </w:rPr>
            </w:pPr>
            <w:r w:rsidRPr="007031C8">
              <w:rPr>
                <w:rFonts w:ascii="Verdana" w:hAnsi="Verdana"/>
              </w:rPr>
              <w:t xml:space="preserve">payload.template_type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5A9BDD5" w14:textId="77777777" w:rsidR="00BE35D0" w:rsidRPr="007031C8" w:rsidRDefault="00BE35D0" w:rsidP="00EB0761">
            <w:pPr>
              <w:rPr>
                <w:rFonts w:ascii="Verdana" w:hAnsi="Verdana"/>
              </w:rPr>
            </w:pPr>
            <w:r w:rsidRPr="007031C8">
              <w:rPr>
                <w:rFonts w:ascii="Verdana" w:hAnsi="Verdana"/>
              </w:rPr>
              <w:t>Loại đa phu</w:t>
            </w:r>
            <w:r w:rsidRPr="007031C8">
              <w:rPr>
                <w:rFonts w:ascii="Arial" w:hAnsi="Arial" w:cs="Arial"/>
              </w:rPr>
              <w:t>̛</w:t>
            </w:r>
            <w:r w:rsidRPr="007031C8">
              <w:rPr>
                <w:rFonts w:ascii="Verdana" w:hAnsi="Verdana"/>
              </w:rPr>
              <w:t>o</w:t>
            </w:r>
            <w:r w:rsidRPr="007031C8">
              <w:rPr>
                <w:rFonts w:ascii="Arial" w:hAnsi="Arial" w:cs="Arial"/>
              </w:rPr>
              <w:t>̛</w:t>
            </w:r>
            <w:r w:rsidRPr="007031C8">
              <w:rPr>
                <w:rFonts w:ascii="Verdana" w:hAnsi="Verdana"/>
              </w:rPr>
              <w:t>ng ti</w:t>
            </w:r>
            <w:r w:rsidRPr="007031C8">
              <w:rPr>
                <w:rFonts w:ascii="Verdana" w:hAnsi="Verdana" w:cs="Verdana"/>
              </w:rPr>
              <w:t>ệ</w:t>
            </w:r>
            <w:r w:rsidRPr="007031C8">
              <w:rPr>
                <w:rFonts w:ascii="Verdana" w:hAnsi="Verdana"/>
              </w:rPr>
              <w:t xml:space="preserve">n (button) </w:t>
            </w:r>
          </w:p>
        </w:tc>
        <w:tc>
          <w:tcPr>
            <w:tcW w:w="198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E45749" w14:textId="3B09E665" w:rsidR="00BE35D0" w:rsidRPr="007031C8" w:rsidRDefault="00BE35D0" w:rsidP="00EB0761">
            <w:pPr>
              <w:rPr>
                <w:rFonts w:ascii="Verdana" w:hAnsi="Verdana"/>
              </w:rPr>
            </w:pPr>
            <w:r w:rsidRPr="007031C8">
              <w:rPr>
                <w:rFonts w:ascii="Verdana" w:hAnsi="Verdana"/>
              </w:rPr>
              <w:t>String</w:t>
            </w:r>
            <w:r w:rsidR="00D91A73" w:rsidRPr="007031C8">
              <w:rPr>
                <w:rFonts w:ascii="Verdana" w:hAnsi="Verdana"/>
              </w:rPr>
              <w:t xml:space="preserve"> </w:t>
            </w:r>
            <w:r w:rsidRPr="007031C8">
              <w:rPr>
                <w:rFonts w:ascii="Verdana" w:hAnsi="Verdana"/>
              </w:rPr>
              <w:t xml:space="preserve">(256) </w:t>
            </w:r>
          </w:p>
        </w:tc>
        <w:tc>
          <w:tcPr>
            <w:tcW w:w="1284"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F59398" w14:textId="699E5A64" w:rsidR="00BE35D0" w:rsidRPr="007031C8" w:rsidRDefault="00BE35D0" w:rsidP="00EB0761">
            <w:pPr>
              <w:rPr>
                <w:rFonts w:ascii="Verdana" w:hAnsi="Verdana"/>
              </w:rPr>
            </w:pPr>
            <w:r w:rsidRPr="007031C8">
              <w:rPr>
                <w:rFonts w:ascii="Verdana" w:hAnsi="Verdana"/>
              </w:rPr>
              <w:t xml:space="preserve">Yes </w:t>
            </w:r>
          </w:p>
        </w:tc>
      </w:tr>
      <w:tr w:rsidR="00BE35D0" w:rsidRPr="007031C8" w14:paraId="5177FBEE" w14:textId="77777777" w:rsidTr="0089271A">
        <w:trPr>
          <w:jc w:val="center"/>
        </w:trPr>
        <w:tc>
          <w:tcPr>
            <w:tcW w:w="46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EAF44A6" w14:textId="77777777" w:rsidR="00BE35D0" w:rsidRPr="007031C8" w:rsidRDefault="00BE35D0" w:rsidP="00EB0761">
            <w:pPr>
              <w:rPr>
                <w:rFonts w:ascii="Verdana" w:hAnsi="Verdana"/>
              </w:rPr>
            </w:pPr>
            <w:r w:rsidRPr="007031C8">
              <w:rPr>
                <w:rFonts w:ascii="Verdana" w:hAnsi="Verdana"/>
              </w:rPr>
              <w:t xml:space="preserve">payload.text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E97A81" w14:textId="77777777" w:rsidR="00BE35D0" w:rsidRPr="007031C8" w:rsidRDefault="00BE35D0" w:rsidP="00EB0761">
            <w:pPr>
              <w:rPr>
                <w:rFonts w:ascii="Verdana" w:hAnsi="Verdana"/>
              </w:rPr>
            </w:pPr>
            <w:r w:rsidRPr="007031C8">
              <w:rPr>
                <w:rFonts w:ascii="Verdana" w:hAnsi="Verdana"/>
              </w:rPr>
              <w:t xml:space="preserve">Title của mẫu nút </w:t>
            </w:r>
          </w:p>
        </w:tc>
        <w:tc>
          <w:tcPr>
            <w:tcW w:w="198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C0D9DC6" w14:textId="05D883B7" w:rsidR="00BE35D0" w:rsidRPr="007031C8" w:rsidRDefault="00BE35D0" w:rsidP="00EB0761">
            <w:pPr>
              <w:rPr>
                <w:rFonts w:ascii="Verdana" w:hAnsi="Verdana"/>
              </w:rPr>
            </w:pPr>
            <w:r w:rsidRPr="007031C8">
              <w:rPr>
                <w:rFonts w:ascii="Verdana" w:hAnsi="Verdana"/>
              </w:rPr>
              <w:t>String</w:t>
            </w:r>
            <w:r w:rsidR="00D91A73" w:rsidRPr="007031C8">
              <w:rPr>
                <w:rFonts w:ascii="Verdana" w:hAnsi="Verdana"/>
              </w:rPr>
              <w:t xml:space="preserve"> </w:t>
            </w:r>
            <w:r w:rsidRPr="007031C8">
              <w:rPr>
                <w:rFonts w:ascii="Verdana" w:hAnsi="Verdana"/>
              </w:rPr>
              <w:t xml:space="preserve">(80) </w:t>
            </w:r>
          </w:p>
        </w:tc>
        <w:tc>
          <w:tcPr>
            <w:tcW w:w="1284"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6A98E2" w14:textId="21999E96" w:rsidR="00BE35D0" w:rsidRPr="007031C8" w:rsidRDefault="00BE35D0" w:rsidP="00EB0761">
            <w:pPr>
              <w:rPr>
                <w:rFonts w:ascii="Verdana" w:hAnsi="Verdana"/>
              </w:rPr>
            </w:pPr>
            <w:r w:rsidRPr="007031C8">
              <w:rPr>
                <w:rFonts w:ascii="Verdana" w:hAnsi="Verdana"/>
              </w:rPr>
              <w:t xml:space="preserve">Yes </w:t>
            </w:r>
          </w:p>
        </w:tc>
      </w:tr>
      <w:tr w:rsidR="00BE35D0" w:rsidRPr="007031C8" w14:paraId="67C73C50" w14:textId="77777777" w:rsidTr="0089271A">
        <w:trPr>
          <w:jc w:val="center"/>
        </w:trPr>
        <w:tc>
          <w:tcPr>
            <w:tcW w:w="46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08AD89" w14:textId="77777777" w:rsidR="00BE35D0" w:rsidRPr="007031C8" w:rsidRDefault="00BE35D0" w:rsidP="00EB0761">
            <w:pPr>
              <w:rPr>
                <w:rFonts w:ascii="Verdana" w:hAnsi="Verdana"/>
              </w:rPr>
            </w:pPr>
            <w:r w:rsidRPr="007031C8">
              <w:rPr>
                <w:rFonts w:ascii="Verdana" w:hAnsi="Verdana"/>
              </w:rPr>
              <w:t xml:space="preserve">payload.buttons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F60C99" w14:textId="77777777" w:rsidR="00BE35D0" w:rsidRPr="007031C8" w:rsidRDefault="00BE35D0" w:rsidP="00EB0761">
            <w:pPr>
              <w:rPr>
                <w:rFonts w:ascii="Verdana" w:hAnsi="Verdana"/>
              </w:rPr>
            </w:pPr>
            <w:r w:rsidRPr="007031C8">
              <w:rPr>
                <w:rFonts w:ascii="Verdana" w:hAnsi="Verdana"/>
              </w:rPr>
              <w:t xml:space="preserve">Chuỗi các nút để gọi tới các action </w:t>
            </w:r>
          </w:p>
        </w:tc>
        <w:tc>
          <w:tcPr>
            <w:tcW w:w="198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4E53C1" w14:textId="5E41C0D8" w:rsidR="00BE35D0" w:rsidRPr="007031C8" w:rsidRDefault="00BE35D0" w:rsidP="00EB0761">
            <w:pPr>
              <w:rPr>
                <w:rFonts w:ascii="Verdana" w:hAnsi="Verdana"/>
              </w:rPr>
            </w:pPr>
            <w:r w:rsidRPr="007031C8">
              <w:rPr>
                <w:rFonts w:ascii="Verdana" w:hAnsi="Verdana"/>
              </w:rPr>
              <w:t>Dãy button</w:t>
            </w:r>
            <w:r w:rsidR="00D91A73" w:rsidRPr="007031C8">
              <w:rPr>
                <w:rFonts w:ascii="Verdana" w:hAnsi="Verdana"/>
              </w:rPr>
              <w:t xml:space="preserve"> </w:t>
            </w:r>
            <w:r w:rsidRPr="007031C8">
              <w:rPr>
                <w:rFonts w:ascii="Verdana" w:hAnsi="Verdana"/>
              </w:rPr>
              <w:t xml:space="preserve">(3) </w:t>
            </w:r>
          </w:p>
        </w:tc>
        <w:tc>
          <w:tcPr>
            <w:tcW w:w="1284"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EFDB92" w14:textId="3CAABF2F" w:rsidR="00BE35D0" w:rsidRPr="007031C8" w:rsidRDefault="00BE35D0" w:rsidP="00EB0761">
            <w:pPr>
              <w:rPr>
                <w:rFonts w:ascii="Verdana" w:hAnsi="Verdana"/>
              </w:rPr>
            </w:pPr>
            <w:r w:rsidRPr="007031C8">
              <w:rPr>
                <w:rFonts w:ascii="Verdana" w:hAnsi="Verdana"/>
              </w:rPr>
              <w:t xml:space="preserve">Yes </w:t>
            </w:r>
          </w:p>
        </w:tc>
      </w:tr>
    </w:tbl>
    <w:p w14:paraId="3C937A03" w14:textId="77777777" w:rsidR="00BE35D0" w:rsidRPr="007031C8" w:rsidRDefault="00BE35D0" w:rsidP="00EB0761">
      <w:pPr>
        <w:pStyle w:val="NormalWeb"/>
        <w:rPr>
          <w:rFonts w:ascii="Verdana" w:hAnsi="Verdana"/>
        </w:rPr>
      </w:pPr>
      <w:r w:rsidRPr="007031C8">
        <w:rPr>
          <w:rFonts w:ascii="Verdana" w:hAnsi="Verdana"/>
          <w:bCs/>
        </w:rPr>
        <w:t xml:space="preserve">+ </w:t>
      </w:r>
      <w:r w:rsidRPr="007031C8">
        <w:rPr>
          <w:rFonts w:ascii="Verdana" w:hAnsi="Verdana"/>
        </w:rPr>
        <w:t>Tru</w:t>
      </w:r>
      <w:r w:rsidRPr="007031C8">
        <w:rPr>
          <w:rFonts w:ascii="Arial" w:hAnsi="Arial" w:cs="Arial"/>
        </w:rPr>
        <w:t>̛</w:t>
      </w:r>
      <w:r w:rsidRPr="007031C8">
        <w:rPr>
          <w:rFonts w:ascii="Verdana" w:hAnsi="Verdana" w:cs="Verdana"/>
        </w:rPr>
        <w:t>ơ</w:t>
      </w:r>
      <w:r w:rsidRPr="007031C8">
        <w:rPr>
          <w:rFonts w:ascii="Verdana" w:hAnsi="Verdana"/>
        </w:rPr>
        <w:t>̀ng h</w:t>
      </w:r>
      <w:r w:rsidRPr="007031C8">
        <w:rPr>
          <w:rFonts w:ascii="Verdana" w:hAnsi="Verdana" w:cs="Verdana"/>
        </w:rPr>
        <w:t>ơ</w:t>
      </w:r>
      <w:r w:rsidRPr="007031C8">
        <w:rPr>
          <w:rFonts w:ascii="Verdana" w:hAnsi="Verdana"/>
        </w:rPr>
        <w:t xml:space="preserve">̣p type = template_generic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4648"/>
        <w:gridCol w:w="5036"/>
        <w:gridCol w:w="1958"/>
        <w:gridCol w:w="1308"/>
      </w:tblGrid>
      <w:tr w:rsidR="0089271A" w:rsidRPr="007031C8" w14:paraId="0B6DD67F" w14:textId="77777777" w:rsidTr="0089271A">
        <w:trPr>
          <w:jc w:val="center"/>
        </w:trPr>
        <w:tc>
          <w:tcPr>
            <w:tcW w:w="4689"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3FE13540" w14:textId="77777777" w:rsidR="00BE35D0" w:rsidRPr="007031C8" w:rsidRDefault="00BE35D0" w:rsidP="00EB0761">
            <w:pPr>
              <w:rPr>
                <w:rFonts w:ascii="Verdana" w:hAnsi="Verdana"/>
              </w:rPr>
            </w:pPr>
            <w:r w:rsidRPr="007031C8">
              <w:rPr>
                <w:rFonts w:ascii="Verdana" w:hAnsi="Verdana"/>
              </w:rPr>
              <w:t>Tru</w:t>
            </w:r>
            <w:r w:rsidRPr="007031C8">
              <w:rPr>
                <w:rFonts w:ascii="Arial" w:hAnsi="Arial" w:cs="Arial"/>
              </w:rPr>
              <w:t>̛</w:t>
            </w:r>
            <w:r w:rsidRPr="007031C8">
              <w:rPr>
                <w:rFonts w:ascii="Verdana" w:hAnsi="Verdana" w:cs="Verdana"/>
              </w:rPr>
              <w:t>ơ</w:t>
            </w:r>
            <w:r w:rsidRPr="007031C8">
              <w:rPr>
                <w:rFonts w:ascii="Verdana" w:hAnsi="Verdana"/>
              </w:rPr>
              <w:t xml:space="preserve">̀ng </w:t>
            </w:r>
          </w:p>
        </w:tc>
        <w:tc>
          <w:tcPr>
            <w:tcW w:w="5097"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3DC49D8F" w14:textId="77777777" w:rsidR="00BE35D0" w:rsidRPr="007031C8" w:rsidRDefault="00BE35D0" w:rsidP="00EB0761">
            <w:pPr>
              <w:rPr>
                <w:rFonts w:ascii="Verdana" w:hAnsi="Verdana"/>
              </w:rPr>
            </w:pPr>
            <w:r w:rsidRPr="007031C8">
              <w:rPr>
                <w:rFonts w:ascii="Verdana" w:hAnsi="Verdana"/>
              </w:rPr>
              <w:t xml:space="preserve">Mô tả </w:t>
            </w:r>
          </w:p>
        </w:tc>
        <w:tc>
          <w:tcPr>
            <w:tcW w:w="1980"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3ADD5177" w14:textId="77777777" w:rsidR="00BE35D0" w:rsidRPr="007031C8" w:rsidRDefault="00BE35D0" w:rsidP="00EB0761">
            <w:pPr>
              <w:rPr>
                <w:rFonts w:ascii="Verdana" w:hAnsi="Verdana"/>
              </w:rPr>
            </w:pPr>
            <w:r w:rsidRPr="007031C8">
              <w:rPr>
                <w:rFonts w:ascii="Verdana" w:hAnsi="Verdana"/>
              </w:rPr>
              <w:t xml:space="preserve">Kiểu dữ liệu </w:t>
            </w:r>
          </w:p>
        </w:tc>
        <w:tc>
          <w:tcPr>
            <w:tcW w:w="1324" w:type="dxa"/>
            <w:tcBorders>
              <w:top w:val="single" w:sz="4" w:space="0" w:color="000000"/>
              <w:left w:val="single" w:sz="4" w:space="0" w:color="000000"/>
              <w:bottom w:val="single" w:sz="4" w:space="0" w:color="000000"/>
              <w:right w:val="single" w:sz="4" w:space="0" w:color="000000"/>
            </w:tcBorders>
            <w:shd w:val="clear" w:color="auto" w:fill="DDEAF4"/>
            <w:vAlign w:val="center"/>
            <w:hideMark/>
          </w:tcPr>
          <w:p w14:paraId="578B05E4" w14:textId="77777777" w:rsidR="00BE35D0" w:rsidRPr="007031C8" w:rsidRDefault="00BE35D0" w:rsidP="00EB0761">
            <w:pPr>
              <w:rPr>
                <w:rFonts w:ascii="Verdana" w:hAnsi="Verdana"/>
              </w:rPr>
            </w:pPr>
            <w:r w:rsidRPr="007031C8">
              <w:rPr>
                <w:rFonts w:ascii="Verdana" w:hAnsi="Verdana"/>
              </w:rPr>
              <w:t xml:space="preserve">Bắt buộc </w:t>
            </w:r>
          </w:p>
        </w:tc>
      </w:tr>
      <w:tr w:rsidR="0089271A" w:rsidRPr="007031C8" w14:paraId="5C933848" w14:textId="77777777" w:rsidTr="0089271A">
        <w:trPr>
          <w:jc w:val="center"/>
        </w:trPr>
        <w:tc>
          <w:tcPr>
            <w:tcW w:w="468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FCA7160" w14:textId="77777777" w:rsidR="00BE35D0" w:rsidRPr="007031C8" w:rsidRDefault="00BE35D0" w:rsidP="00EB0761">
            <w:pPr>
              <w:rPr>
                <w:rFonts w:ascii="Verdana" w:hAnsi="Verdana"/>
              </w:rPr>
            </w:pPr>
            <w:r w:rsidRPr="007031C8">
              <w:rPr>
                <w:rFonts w:ascii="Verdana" w:hAnsi="Verdana"/>
              </w:rPr>
              <w:t xml:space="preserve">type </w:t>
            </w:r>
          </w:p>
        </w:tc>
        <w:tc>
          <w:tcPr>
            <w:tcW w:w="509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46C1BEE" w14:textId="77777777" w:rsidR="00BE35D0" w:rsidRPr="007031C8" w:rsidRDefault="00BE35D0" w:rsidP="00EB0761">
            <w:pPr>
              <w:rPr>
                <w:rFonts w:ascii="Verdana" w:hAnsi="Verdana"/>
              </w:rPr>
            </w:pPr>
            <w:r w:rsidRPr="007031C8">
              <w:rPr>
                <w:rFonts w:ascii="Verdana" w:hAnsi="Verdana"/>
              </w:rPr>
              <w:t xml:space="preserve">Loại tin nhắn (template_generic) </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278722C" w14:textId="7FAD9126" w:rsidR="00BE35D0" w:rsidRPr="007031C8" w:rsidRDefault="00BE35D0" w:rsidP="00EB0761">
            <w:pPr>
              <w:rPr>
                <w:rFonts w:ascii="Verdana" w:hAnsi="Verdana"/>
              </w:rPr>
            </w:pPr>
            <w:r w:rsidRPr="007031C8">
              <w:rPr>
                <w:rFonts w:ascii="Verdana" w:hAnsi="Verdana"/>
              </w:rPr>
              <w:t>String</w:t>
            </w:r>
            <w:r w:rsidR="00D91A73" w:rsidRPr="007031C8">
              <w:rPr>
                <w:rFonts w:ascii="Verdana" w:hAnsi="Verdana"/>
              </w:rPr>
              <w:t xml:space="preserve"> </w:t>
            </w:r>
            <w:r w:rsidRPr="007031C8">
              <w:rPr>
                <w:rFonts w:ascii="Verdana" w:hAnsi="Verdana"/>
              </w:rPr>
              <w:t xml:space="preserve">(80) </w:t>
            </w:r>
          </w:p>
        </w:tc>
        <w:tc>
          <w:tcPr>
            <w:tcW w:w="132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1C0CD5E" w14:textId="63637671" w:rsidR="00BE35D0" w:rsidRPr="007031C8" w:rsidRDefault="00BE35D0" w:rsidP="00EB0761">
            <w:pPr>
              <w:rPr>
                <w:rFonts w:ascii="Verdana" w:hAnsi="Verdana"/>
              </w:rPr>
            </w:pPr>
            <w:r w:rsidRPr="007031C8">
              <w:rPr>
                <w:rFonts w:ascii="Verdana" w:hAnsi="Verdana"/>
              </w:rPr>
              <w:t xml:space="preserve">Yes </w:t>
            </w:r>
          </w:p>
        </w:tc>
      </w:tr>
      <w:tr w:rsidR="0089271A" w:rsidRPr="007031C8" w14:paraId="0CC2404B" w14:textId="77777777" w:rsidTr="0089271A">
        <w:trPr>
          <w:jc w:val="center"/>
        </w:trPr>
        <w:tc>
          <w:tcPr>
            <w:tcW w:w="468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6E317A6" w14:textId="77777777" w:rsidR="00BE35D0" w:rsidRPr="007031C8" w:rsidRDefault="00BE35D0" w:rsidP="00EB0761">
            <w:pPr>
              <w:rPr>
                <w:rFonts w:ascii="Verdana" w:hAnsi="Verdana"/>
              </w:rPr>
            </w:pPr>
            <w:r w:rsidRPr="007031C8">
              <w:rPr>
                <w:rFonts w:ascii="Verdana" w:hAnsi="Verdana"/>
              </w:rPr>
              <w:t xml:space="preserve">payload.template_type </w:t>
            </w:r>
          </w:p>
        </w:tc>
        <w:tc>
          <w:tcPr>
            <w:tcW w:w="509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10EFE98" w14:textId="77777777" w:rsidR="00BE35D0" w:rsidRPr="007031C8" w:rsidRDefault="00BE35D0" w:rsidP="00EB0761">
            <w:pPr>
              <w:rPr>
                <w:rFonts w:ascii="Verdana" w:hAnsi="Verdana"/>
              </w:rPr>
            </w:pPr>
            <w:r w:rsidRPr="007031C8">
              <w:rPr>
                <w:rFonts w:ascii="Verdana" w:hAnsi="Verdana"/>
              </w:rPr>
              <w:t>Loại đa phu</w:t>
            </w:r>
            <w:r w:rsidRPr="007031C8">
              <w:rPr>
                <w:rFonts w:ascii="Arial" w:hAnsi="Arial" w:cs="Arial"/>
              </w:rPr>
              <w:t>̛</w:t>
            </w:r>
            <w:r w:rsidRPr="007031C8">
              <w:rPr>
                <w:rFonts w:ascii="Verdana" w:hAnsi="Verdana"/>
              </w:rPr>
              <w:t>o</w:t>
            </w:r>
            <w:r w:rsidRPr="007031C8">
              <w:rPr>
                <w:rFonts w:ascii="Arial" w:hAnsi="Arial" w:cs="Arial"/>
              </w:rPr>
              <w:t>̛</w:t>
            </w:r>
            <w:r w:rsidRPr="007031C8">
              <w:rPr>
                <w:rFonts w:ascii="Verdana" w:hAnsi="Verdana"/>
              </w:rPr>
              <w:t>ng ti</w:t>
            </w:r>
            <w:r w:rsidRPr="007031C8">
              <w:rPr>
                <w:rFonts w:ascii="Verdana" w:hAnsi="Verdana" w:cs="Verdana"/>
              </w:rPr>
              <w:t>ệ</w:t>
            </w:r>
            <w:r w:rsidRPr="007031C8">
              <w:rPr>
                <w:rFonts w:ascii="Verdana" w:hAnsi="Verdana"/>
              </w:rPr>
              <w:t xml:space="preserve">n (template) </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749C50A" w14:textId="40A64C6D" w:rsidR="00BE35D0" w:rsidRPr="007031C8" w:rsidRDefault="00BE35D0" w:rsidP="00EB0761">
            <w:pPr>
              <w:rPr>
                <w:rFonts w:ascii="Verdana" w:hAnsi="Verdana"/>
              </w:rPr>
            </w:pPr>
            <w:r w:rsidRPr="007031C8">
              <w:rPr>
                <w:rFonts w:ascii="Verdana" w:hAnsi="Verdana"/>
              </w:rPr>
              <w:t>String</w:t>
            </w:r>
            <w:r w:rsidR="00D91A73" w:rsidRPr="007031C8">
              <w:rPr>
                <w:rFonts w:ascii="Verdana" w:hAnsi="Verdana"/>
              </w:rPr>
              <w:t xml:space="preserve"> </w:t>
            </w:r>
            <w:r w:rsidRPr="007031C8">
              <w:rPr>
                <w:rFonts w:ascii="Verdana" w:hAnsi="Verdana"/>
              </w:rPr>
              <w:t xml:space="preserve">(256) </w:t>
            </w:r>
          </w:p>
        </w:tc>
        <w:tc>
          <w:tcPr>
            <w:tcW w:w="132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4418F6D6" w14:textId="0AE9F204" w:rsidR="00BE35D0" w:rsidRPr="007031C8" w:rsidRDefault="00BE35D0" w:rsidP="00EB0761">
            <w:pPr>
              <w:rPr>
                <w:rFonts w:ascii="Verdana" w:hAnsi="Verdana"/>
              </w:rPr>
            </w:pPr>
            <w:r w:rsidRPr="007031C8">
              <w:rPr>
                <w:rFonts w:ascii="Verdana" w:hAnsi="Verdana"/>
              </w:rPr>
              <w:t xml:space="preserve">Yes </w:t>
            </w:r>
          </w:p>
        </w:tc>
      </w:tr>
      <w:tr w:rsidR="0089271A" w:rsidRPr="007031C8" w14:paraId="2201178D" w14:textId="77777777" w:rsidTr="0089271A">
        <w:trPr>
          <w:jc w:val="center"/>
        </w:trPr>
        <w:tc>
          <w:tcPr>
            <w:tcW w:w="468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3293AD7" w14:textId="77777777" w:rsidR="00BE35D0" w:rsidRPr="007031C8" w:rsidRDefault="00BE35D0" w:rsidP="00EB0761">
            <w:pPr>
              <w:rPr>
                <w:rFonts w:ascii="Verdana" w:hAnsi="Verdana"/>
              </w:rPr>
            </w:pPr>
            <w:r w:rsidRPr="007031C8">
              <w:rPr>
                <w:rFonts w:ascii="Verdana" w:hAnsi="Verdana"/>
              </w:rPr>
              <w:t xml:space="preserve">payload.elements </w:t>
            </w:r>
          </w:p>
        </w:tc>
        <w:tc>
          <w:tcPr>
            <w:tcW w:w="509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FC3096C" w14:textId="77777777" w:rsidR="00BE35D0" w:rsidRPr="007031C8" w:rsidRDefault="00BE35D0" w:rsidP="00EB0761">
            <w:pPr>
              <w:rPr>
                <w:rFonts w:ascii="Verdana" w:hAnsi="Verdana"/>
              </w:rPr>
            </w:pPr>
            <w:r w:rsidRPr="007031C8">
              <w:rPr>
                <w:rFonts w:ascii="Verdana" w:hAnsi="Verdana"/>
              </w:rPr>
              <w:t>Danh sách phần tử đa phu</w:t>
            </w:r>
            <w:r w:rsidRPr="007031C8">
              <w:rPr>
                <w:rFonts w:ascii="Arial" w:hAnsi="Arial" w:cs="Arial"/>
              </w:rPr>
              <w:t>̛</w:t>
            </w:r>
            <w:r w:rsidRPr="007031C8">
              <w:rPr>
                <w:rFonts w:ascii="Verdana" w:hAnsi="Verdana"/>
              </w:rPr>
              <w:t>o</w:t>
            </w:r>
            <w:r w:rsidRPr="007031C8">
              <w:rPr>
                <w:rFonts w:ascii="Arial" w:hAnsi="Arial" w:cs="Arial"/>
              </w:rPr>
              <w:t>̛</w:t>
            </w:r>
            <w:r w:rsidRPr="007031C8">
              <w:rPr>
                <w:rFonts w:ascii="Verdana" w:hAnsi="Verdana"/>
              </w:rPr>
              <w:t>ng tie</w:t>
            </w:r>
            <w:r w:rsidRPr="007031C8">
              <w:rPr>
                <w:rFonts w:ascii="Verdana" w:hAnsi="Verdana" w:cs="Verdana"/>
              </w:rPr>
              <w:t>̂</w:t>
            </w:r>
            <w:r w:rsidRPr="007031C8">
              <w:rPr>
                <w:rFonts w:ascii="Verdana" w:hAnsi="Verdana"/>
              </w:rPr>
              <w:t xml:space="preserve">n </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84D3A5D" w14:textId="46CECD16" w:rsidR="00BE35D0" w:rsidRPr="007031C8" w:rsidRDefault="00BE35D0" w:rsidP="00EB0761">
            <w:pPr>
              <w:rPr>
                <w:rFonts w:ascii="Verdana" w:hAnsi="Verdana"/>
              </w:rPr>
            </w:pPr>
            <w:r w:rsidRPr="007031C8">
              <w:rPr>
                <w:rFonts w:ascii="Verdana" w:hAnsi="Verdana"/>
              </w:rPr>
              <w:t>Dãy element</w:t>
            </w:r>
            <w:r w:rsidR="00D91A73" w:rsidRPr="007031C8">
              <w:rPr>
                <w:rFonts w:ascii="Verdana" w:hAnsi="Verdana"/>
              </w:rPr>
              <w:t xml:space="preserve"> </w:t>
            </w:r>
            <w:r w:rsidRPr="007031C8">
              <w:rPr>
                <w:rFonts w:ascii="Verdana" w:hAnsi="Verdana"/>
              </w:rPr>
              <w:t xml:space="preserve">(11) </w:t>
            </w:r>
          </w:p>
        </w:tc>
        <w:tc>
          <w:tcPr>
            <w:tcW w:w="132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5C50295" w14:textId="452939AB" w:rsidR="00BE35D0" w:rsidRPr="007031C8" w:rsidRDefault="00BE35D0" w:rsidP="00EB0761">
            <w:pPr>
              <w:rPr>
                <w:rFonts w:ascii="Verdana" w:hAnsi="Verdana"/>
              </w:rPr>
            </w:pPr>
            <w:r w:rsidRPr="007031C8">
              <w:rPr>
                <w:rFonts w:ascii="Verdana" w:hAnsi="Verdana"/>
              </w:rPr>
              <w:t xml:space="preserve">Yes </w:t>
            </w:r>
          </w:p>
        </w:tc>
      </w:tr>
      <w:tr w:rsidR="0089271A" w:rsidRPr="007031C8" w14:paraId="480679ED" w14:textId="77777777" w:rsidTr="0089271A">
        <w:trPr>
          <w:jc w:val="center"/>
        </w:trPr>
        <w:tc>
          <w:tcPr>
            <w:tcW w:w="468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EF134CC" w14:textId="77777777" w:rsidR="00BE35D0" w:rsidRPr="007031C8" w:rsidRDefault="00BE35D0" w:rsidP="00EB0761">
            <w:pPr>
              <w:rPr>
                <w:rFonts w:ascii="Verdana" w:hAnsi="Verdana"/>
              </w:rPr>
            </w:pPr>
            <w:r w:rsidRPr="007031C8">
              <w:rPr>
                <w:rFonts w:ascii="Verdana" w:hAnsi="Verdana"/>
              </w:rPr>
              <w:t xml:space="preserve">payload.buttons </w:t>
            </w:r>
          </w:p>
        </w:tc>
        <w:tc>
          <w:tcPr>
            <w:tcW w:w="509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6832EE8" w14:textId="77777777" w:rsidR="00BE35D0" w:rsidRPr="007031C8" w:rsidRDefault="00BE35D0" w:rsidP="00EB0761">
            <w:pPr>
              <w:rPr>
                <w:rFonts w:ascii="Verdana" w:hAnsi="Verdana"/>
              </w:rPr>
            </w:pPr>
            <w:r w:rsidRPr="007031C8">
              <w:rPr>
                <w:rFonts w:ascii="Verdana" w:hAnsi="Verdana"/>
              </w:rPr>
              <w:t xml:space="preserve">Chuỗi các nút để gọi tới các action </w:t>
            </w:r>
          </w:p>
        </w:tc>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1AB47FC" w14:textId="069E9685" w:rsidR="00BE35D0" w:rsidRPr="007031C8" w:rsidRDefault="00BE35D0" w:rsidP="00EB0761">
            <w:pPr>
              <w:rPr>
                <w:rFonts w:ascii="Verdana" w:hAnsi="Verdana"/>
              </w:rPr>
            </w:pPr>
            <w:r w:rsidRPr="007031C8">
              <w:rPr>
                <w:rFonts w:ascii="Verdana" w:hAnsi="Verdana"/>
              </w:rPr>
              <w:t>Dãy button</w:t>
            </w:r>
            <w:r w:rsidR="00D91A73" w:rsidRPr="007031C8">
              <w:rPr>
                <w:rFonts w:ascii="Verdana" w:hAnsi="Verdana"/>
              </w:rPr>
              <w:t xml:space="preserve"> </w:t>
            </w:r>
            <w:r w:rsidRPr="007031C8">
              <w:rPr>
                <w:rFonts w:ascii="Verdana" w:hAnsi="Verdana"/>
              </w:rPr>
              <w:t xml:space="preserve">(3) </w:t>
            </w:r>
          </w:p>
        </w:tc>
        <w:tc>
          <w:tcPr>
            <w:tcW w:w="1324"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2F54FE2" w14:textId="0957425E" w:rsidR="00BE35D0" w:rsidRPr="007031C8" w:rsidRDefault="00BE35D0" w:rsidP="00EB0761">
            <w:pPr>
              <w:rPr>
                <w:rFonts w:ascii="Verdana" w:hAnsi="Verdana"/>
              </w:rPr>
            </w:pPr>
            <w:r w:rsidRPr="007031C8">
              <w:rPr>
                <w:rFonts w:ascii="Verdana" w:hAnsi="Verdana"/>
              </w:rPr>
              <w:t xml:space="preserve">Yes </w:t>
            </w:r>
          </w:p>
        </w:tc>
      </w:tr>
    </w:tbl>
    <w:p w14:paraId="47AB056D" w14:textId="77777777" w:rsidR="00BE35D0" w:rsidRPr="007031C8" w:rsidRDefault="00BE35D0" w:rsidP="00EB0761">
      <w:pPr>
        <w:rPr>
          <w:rFonts w:ascii="Verdana" w:hAnsi="Verdana"/>
        </w:rPr>
      </w:pPr>
    </w:p>
    <w:p w14:paraId="3328CBA9" w14:textId="698252AF" w:rsidR="00BE35D0" w:rsidRPr="007031C8" w:rsidRDefault="00BE35D0" w:rsidP="00EB0761">
      <w:pPr>
        <w:rPr>
          <w:rFonts w:ascii="Verdana" w:hAnsi="Verdana"/>
        </w:rPr>
      </w:pPr>
      <w:r w:rsidRPr="007031C8">
        <w:rPr>
          <w:rFonts w:ascii="Verdana" w:hAnsi="Verdana"/>
        </w:rPr>
        <w:t>Đối tu</w:t>
      </w:r>
      <w:r w:rsidRPr="007031C8">
        <w:rPr>
          <w:rFonts w:ascii="Arial" w:hAnsi="Arial" w:cs="Arial"/>
        </w:rPr>
        <w:t>̛</w:t>
      </w:r>
      <w:r w:rsidRPr="007031C8">
        <w:rPr>
          <w:rFonts w:ascii="Verdana" w:hAnsi="Verdana" w:cs="Verdana"/>
        </w:rPr>
        <w:t>ơ</w:t>
      </w:r>
      <w:r w:rsidRPr="007031C8">
        <w:rPr>
          <w:rFonts w:ascii="Verdana" w:hAnsi="Verdana"/>
        </w:rPr>
        <w:t xml:space="preserve">̣ng quick_replies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4598"/>
        <w:gridCol w:w="5032"/>
        <w:gridCol w:w="1986"/>
        <w:gridCol w:w="1328"/>
      </w:tblGrid>
      <w:tr w:rsidR="0089271A" w:rsidRPr="007031C8" w14:paraId="6B90E80B" w14:textId="77777777" w:rsidTr="0089271A">
        <w:trPr>
          <w:jc w:val="center"/>
        </w:trPr>
        <w:tc>
          <w:tcPr>
            <w:tcW w:w="4598"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7FA63ED2" w14:textId="77777777" w:rsidR="00BE35D0" w:rsidRPr="007031C8" w:rsidRDefault="00BE35D0" w:rsidP="00EB0761">
            <w:pPr>
              <w:rPr>
                <w:rFonts w:ascii="Verdana" w:hAnsi="Verdana"/>
              </w:rPr>
            </w:pPr>
            <w:r w:rsidRPr="007031C8">
              <w:rPr>
                <w:rFonts w:ascii="Verdana" w:hAnsi="Verdana"/>
              </w:rPr>
              <w:t>Tru</w:t>
            </w:r>
            <w:r w:rsidRPr="007031C8">
              <w:rPr>
                <w:rFonts w:ascii="Arial" w:hAnsi="Arial" w:cs="Arial"/>
              </w:rPr>
              <w:t>̛</w:t>
            </w:r>
            <w:r w:rsidRPr="007031C8">
              <w:rPr>
                <w:rFonts w:ascii="Verdana" w:hAnsi="Verdana" w:cs="Verdana"/>
              </w:rPr>
              <w:t>ơ</w:t>
            </w:r>
            <w:r w:rsidRPr="007031C8">
              <w:rPr>
                <w:rFonts w:ascii="Verdana" w:hAnsi="Verdana"/>
              </w:rPr>
              <w:t xml:space="preserve">̀ng </w:t>
            </w:r>
          </w:p>
        </w:tc>
        <w:tc>
          <w:tcPr>
            <w:tcW w:w="5032"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27C50CE1" w14:textId="77777777" w:rsidR="00BE35D0" w:rsidRPr="007031C8" w:rsidRDefault="00BE35D0" w:rsidP="00EB0761">
            <w:pPr>
              <w:rPr>
                <w:rFonts w:ascii="Verdana" w:hAnsi="Verdana"/>
              </w:rPr>
            </w:pPr>
            <w:r w:rsidRPr="007031C8">
              <w:rPr>
                <w:rFonts w:ascii="Verdana" w:hAnsi="Verdana"/>
              </w:rPr>
              <w:t xml:space="preserve">Mô tả </w:t>
            </w:r>
          </w:p>
        </w:tc>
        <w:tc>
          <w:tcPr>
            <w:tcW w:w="1986"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4D8BEC3A" w14:textId="77777777" w:rsidR="00BE35D0" w:rsidRPr="007031C8" w:rsidRDefault="00BE35D0" w:rsidP="00EB0761">
            <w:pPr>
              <w:rPr>
                <w:rFonts w:ascii="Verdana" w:hAnsi="Verdana"/>
              </w:rPr>
            </w:pPr>
            <w:r w:rsidRPr="007031C8">
              <w:rPr>
                <w:rFonts w:ascii="Verdana" w:hAnsi="Verdana"/>
              </w:rPr>
              <w:t xml:space="preserve">Kiểu dữ liệu </w:t>
            </w:r>
          </w:p>
        </w:tc>
        <w:tc>
          <w:tcPr>
            <w:tcW w:w="1328"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0BF25AC5" w14:textId="77777777" w:rsidR="00BE35D0" w:rsidRPr="007031C8" w:rsidRDefault="00BE35D0" w:rsidP="00EB0761">
            <w:pPr>
              <w:rPr>
                <w:rFonts w:ascii="Verdana" w:hAnsi="Verdana"/>
              </w:rPr>
            </w:pPr>
            <w:r w:rsidRPr="007031C8">
              <w:rPr>
                <w:rFonts w:ascii="Verdana" w:hAnsi="Verdana"/>
              </w:rPr>
              <w:t xml:space="preserve">Bắt buộc </w:t>
            </w:r>
          </w:p>
        </w:tc>
      </w:tr>
      <w:tr w:rsidR="0089271A" w:rsidRPr="007031C8" w14:paraId="2239CE57" w14:textId="77777777" w:rsidTr="0089271A">
        <w:trPr>
          <w:jc w:val="center"/>
        </w:trPr>
        <w:tc>
          <w:tcPr>
            <w:tcW w:w="459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22DBD8" w14:textId="77777777" w:rsidR="00BE35D0" w:rsidRPr="007031C8" w:rsidRDefault="00BE35D0" w:rsidP="00EB0761">
            <w:pPr>
              <w:rPr>
                <w:rFonts w:ascii="Verdana" w:hAnsi="Verdana"/>
              </w:rPr>
            </w:pPr>
            <w:r w:rsidRPr="007031C8">
              <w:rPr>
                <w:rFonts w:ascii="Verdana" w:hAnsi="Verdana"/>
              </w:rPr>
              <w:t xml:space="preserve">title </w:t>
            </w:r>
          </w:p>
        </w:tc>
        <w:tc>
          <w:tcPr>
            <w:tcW w:w="5032"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58AC09" w14:textId="77777777" w:rsidR="00BE35D0" w:rsidRPr="007031C8" w:rsidRDefault="00BE35D0" w:rsidP="00EB0761">
            <w:pPr>
              <w:rPr>
                <w:rFonts w:ascii="Verdana" w:hAnsi="Verdana"/>
              </w:rPr>
            </w:pPr>
            <w:r w:rsidRPr="007031C8">
              <w:rPr>
                <w:rFonts w:ascii="Verdana" w:hAnsi="Verdana"/>
              </w:rPr>
              <w:t xml:space="preserve">Nhãn nút </w:t>
            </w:r>
          </w:p>
        </w:tc>
        <w:tc>
          <w:tcPr>
            <w:tcW w:w="1986"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CCA272" w14:textId="77777777" w:rsidR="00BE35D0" w:rsidRPr="007031C8" w:rsidRDefault="00BE35D0" w:rsidP="00EB0761">
            <w:pPr>
              <w:rPr>
                <w:rFonts w:ascii="Verdana" w:hAnsi="Verdana"/>
              </w:rPr>
            </w:pPr>
            <w:r w:rsidRPr="007031C8">
              <w:rPr>
                <w:rFonts w:ascii="Verdana" w:hAnsi="Verdana"/>
              </w:rPr>
              <w:t xml:space="preserve">String </w:t>
            </w:r>
          </w:p>
        </w:tc>
        <w:tc>
          <w:tcPr>
            <w:tcW w:w="132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80CCB4" w14:textId="092907B6" w:rsidR="00BE35D0" w:rsidRPr="007031C8" w:rsidRDefault="00BE35D0" w:rsidP="00EB0761">
            <w:pPr>
              <w:rPr>
                <w:rFonts w:ascii="Verdana" w:hAnsi="Verdana"/>
              </w:rPr>
            </w:pPr>
            <w:r w:rsidRPr="007031C8">
              <w:rPr>
                <w:rFonts w:ascii="Verdana" w:hAnsi="Verdana"/>
              </w:rPr>
              <w:t>Yes</w:t>
            </w:r>
          </w:p>
        </w:tc>
      </w:tr>
      <w:tr w:rsidR="0089271A" w:rsidRPr="007031C8" w14:paraId="7AEF34F2" w14:textId="77777777" w:rsidTr="0089271A">
        <w:trPr>
          <w:jc w:val="center"/>
        </w:trPr>
        <w:tc>
          <w:tcPr>
            <w:tcW w:w="459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EAD94E2" w14:textId="77777777" w:rsidR="00BE35D0" w:rsidRPr="007031C8" w:rsidRDefault="00BE35D0" w:rsidP="00EB0761">
            <w:pPr>
              <w:rPr>
                <w:rFonts w:ascii="Verdana" w:hAnsi="Verdana"/>
              </w:rPr>
            </w:pPr>
            <w:r w:rsidRPr="007031C8">
              <w:rPr>
                <w:rFonts w:ascii="Verdana" w:hAnsi="Verdana"/>
              </w:rPr>
              <w:t xml:space="preserve">payload </w:t>
            </w:r>
          </w:p>
        </w:tc>
        <w:tc>
          <w:tcPr>
            <w:tcW w:w="5032"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357234" w14:textId="77777777" w:rsidR="00BE35D0" w:rsidRPr="007031C8" w:rsidRDefault="00BE35D0" w:rsidP="00EB0761">
            <w:pPr>
              <w:rPr>
                <w:rFonts w:ascii="Verdana" w:hAnsi="Verdana"/>
              </w:rPr>
            </w:pPr>
            <w:r w:rsidRPr="007031C8">
              <w:rPr>
                <w:rFonts w:ascii="Verdana" w:hAnsi="Verdana"/>
              </w:rPr>
              <w:t>Thông tin truyền thêm của nút, sẽ truyền vào tru</w:t>
            </w:r>
            <w:r w:rsidRPr="007031C8">
              <w:rPr>
                <w:rFonts w:ascii="Arial" w:hAnsi="Arial" w:cs="Arial"/>
              </w:rPr>
              <w:t>̛</w:t>
            </w:r>
            <w:r w:rsidRPr="007031C8">
              <w:rPr>
                <w:rFonts w:ascii="Verdana" w:hAnsi="Verdana" w:cs="Verdana"/>
              </w:rPr>
              <w:t>ơ</w:t>
            </w:r>
            <w:r w:rsidRPr="007031C8">
              <w:rPr>
                <w:rFonts w:ascii="Verdana" w:hAnsi="Verdana"/>
              </w:rPr>
              <w:t xml:space="preserve">̀ng message.payload của bản tin input </w:t>
            </w:r>
          </w:p>
        </w:tc>
        <w:tc>
          <w:tcPr>
            <w:tcW w:w="1986"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6AEF0A" w14:textId="77777777" w:rsidR="00BE35D0" w:rsidRPr="007031C8" w:rsidRDefault="00BE35D0" w:rsidP="00EB0761">
            <w:pPr>
              <w:rPr>
                <w:rFonts w:ascii="Verdana" w:hAnsi="Verdana"/>
              </w:rPr>
            </w:pPr>
            <w:r w:rsidRPr="007031C8">
              <w:rPr>
                <w:rFonts w:ascii="Verdana" w:hAnsi="Verdana"/>
              </w:rPr>
              <w:t xml:space="preserve">String </w:t>
            </w:r>
          </w:p>
        </w:tc>
        <w:tc>
          <w:tcPr>
            <w:tcW w:w="132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61044F" w14:textId="2A11D51A" w:rsidR="00BE35D0" w:rsidRPr="007031C8" w:rsidRDefault="00BE35D0" w:rsidP="00EB0761">
            <w:pPr>
              <w:rPr>
                <w:rFonts w:ascii="Verdana" w:hAnsi="Verdana"/>
              </w:rPr>
            </w:pPr>
            <w:r w:rsidRPr="007031C8">
              <w:rPr>
                <w:rFonts w:ascii="Verdana" w:hAnsi="Verdana"/>
              </w:rPr>
              <w:t>Yes</w:t>
            </w:r>
          </w:p>
        </w:tc>
      </w:tr>
    </w:tbl>
    <w:p w14:paraId="264F0A44" w14:textId="07A9F749" w:rsidR="00BE35D0" w:rsidRPr="007031C8" w:rsidRDefault="00BE35D0" w:rsidP="00EB0761">
      <w:pPr>
        <w:rPr>
          <w:rFonts w:ascii="Verdana" w:hAnsi="Verdana"/>
        </w:rPr>
      </w:pPr>
    </w:p>
    <w:p w14:paraId="387B3E9C" w14:textId="77777777" w:rsidR="009D7FDA" w:rsidRPr="007031C8" w:rsidRDefault="009D7FDA" w:rsidP="00EB0761">
      <w:pPr>
        <w:rPr>
          <w:rFonts w:ascii="Verdana" w:hAnsi="Verdana"/>
        </w:rPr>
      </w:pPr>
      <w:r w:rsidRPr="007031C8">
        <w:rPr>
          <w:rFonts w:ascii="Verdana" w:hAnsi="Verdana"/>
        </w:rPr>
        <w:lastRenderedPageBreak/>
        <w:t xml:space="preserve">Các thông tin tham chiếu </w:t>
      </w:r>
    </w:p>
    <w:p w14:paraId="00B523D7" w14:textId="77777777" w:rsidR="009D7FDA" w:rsidRPr="007031C8" w:rsidRDefault="009D7FDA" w:rsidP="00EB0761">
      <w:pPr>
        <w:pStyle w:val="NormalWeb"/>
        <w:rPr>
          <w:rFonts w:ascii="Verdana" w:hAnsi="Verdana"/>
        </w:rPr>
      </w:pPr>
      <w:r w:rsidRPr="007031C8">
        <w:rPr>
          <w:rFonts w:ascii="Verdana" w:hAnsi="Verdana"/>
          <w:bCs/>
        </w:rPr>
        <w:t xml:space="preserve">+ </w:t>
      </w:r>
      <w:r w:rsidRPr="007031C8">
        <w:rPr>
          <w:rFonts w:ascii="Verdana" w:hAnsi="Verdana"/>
        </w:rPr>
        <w:t>Đối tu</w:t>
      </w:r>
      <w:r w:rsidRPr="007031C8">
        <w:rPr>
          <w:rFonts w:ascii="Arial" w:hAnsi="Arial" w:cs="Arial"/>
        </w:rPr>
        <w:t>̛</w:t>
      </w:r>
      <w:r w:rsidRPr="007031C8">
        <w:rPr>
          <w:rFonts w:ascii="Verdana" w:hAnsi="Verdana" w:cs="Verdana"/>
        </w:rPr>
        <w:t>ơ</w:t>
      </w:r>
      <w:r w:rsidRPr="007031C8">
        <w:rPr>
          <w:rFonts w:ascii="Verdana" w:hAnsi="Verdana"/>
        </w:rPr>
        <w:t xml:space="preserve">̣ng </w:t>
      </w:r>
      <w:r w:rsidRPr="007031C8">
        <w:rPr>
          <w:rFonts w:ascii="Verdana" w:hAnsi="Verdana"/>
          <w:b/>
          <w:bCs/>
        </w:rPr>
        <w:t xml:space="preserve">elements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4395"/>
        <w:gridCol w:w="5103"/>
        <w:gridCol w:w="3377"/>
      </w:tblGrid>
      <w:tr w:rsidR="009D7FDA" w:rsidRPr="007031C8" w14:paraId="2C3C9183" w14:textId="77777777" w:rsidTr="0089271A">
        <w:trPr>
          <w:jc w:val="center"/>
        </w:trPr>
        <w:tc>
          <w:tcPr>
            <w:tcW w:w="4395"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580F12E2" w14:textId="77777777" w:rsidR="009D7FDA" w:rsidRPr="007031C8" w:rsidRDefault="009D7FDA" w:rsidP="00EB0761">
            <w:pPr>
              <w:rPr>
                <w:rFonts w:ascii="Verdana" w:hAnsi="Verdana"/>
              </w:rPr>
            </w:pPr>
            <w:r w:rsidRPr="007031C8">
              <w:rPr>
                <w:rFonts w:ascii="Verdana" w:hAnsi="Verdana"/>
              </w:rPr>
              <w:t>Tru</w:t>
            </w:r>
            <w:r w:rsidRPr="007031C8">
              <w:rPr>
                <w:rFonts w:ascii="Arial" w:hAnsi="Arial" w:cs="Arial"/>
              </w:rPr>
              <w:t>̛</w:t>
            </w:r>
            <w:r w:rsidRPr="007031C8">
              <w:rPr>
                <w:rFonts w:ascii="Verdana" w:hAnsi="Verdana" w:cs="Verdana"/>
              </w:rPr>
              <w:t>ơ</w:t>
            </w:r>
            <w:r w:rsidRPr="007031C8">
              <w:rPr>
                <w:rFonts w:ascii="Verdana" w:hAnsi="Verdana"/>
              </w:rPr>
              <w:t xml:space="preserve">̀ng </w:t>
            </w:r>
          </w:p>
        </w:tc>
        <w:tc>
          <w:tcPr>
            <w:tcW w:w="5103"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55544EAD" w14:textId="77777777" w:rsidR="009D7FDA" w:rsidRPr="007031C8" w:rsidRDefault="009D7FDA" w:rsidP="00EB0761">
            <w:pPr>
              <w:rPr>
                <w:rFonts w:ascii="Verdana" w:hAnsi="Verdana"/>
              </w:rPr>
            </w:pPr>
            <w:r w:rsidRPr="007031C8">
              <w:rPr>
                <w:rFonts w:ascii="Verdana" w:hAnsi="Verdana"/>
              </w:rPr>
              <w:t xml:space="preserve">Mô tả </w:t>
            </w:r>
          </w:p>
        </w:tc>
        <w:tc>
          <w:tcPr>
            <w:tcW w:w="3377"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1E5B363D" w14:textId="77777777" w:rsidR="009D7FDA" w:rsidRPr="007031C8" w:rsidRDefault="009D7FDA" w:rsidP="00EB0761">
            <w:pPr>
              <w:rPr>
                <w:rFonts w:ascii="Verdana" w:hAnsi="Verdana"/>
              </w:rPr>
            </w:pPr>
            <w:r w:rsidRPr="007031C8">
              <w:rPr>
                <w:rFonts w:ascii="Verdana" w:hAnsi="Verdana"/>
              </w:rPr>
              <w:t xml:space="preserve">Kiểu dữ liệu </w:t>
            </w:r>
          </w:p>
        </w:tc>
      </w:tr>
      <w:tr w:rsidR="009D7FDA" w:rsidRPr="007031C8" w14:paraId="009DE30B" w14:textId="77777777" w:rsidTr="0089271A">
        <w:trPr>
          <w:jc w:val="center"/>
        </w:trPr>
        <w:tc>
          <w:tcPr>
            <w:tcW w:w="439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A70FC7" w14:textId="77777777" w:rsidR="009D7FDA" w:rsidRPr="007031C8" w:rsidRDefault="009D7FDA" w:rsidP="00EB0761">
            <w:pPr>
              <w:rPr>
                <w:rFonts w:ascii="Verdana" w:hAnsi="Verdana"/>
              </w:rPr>
            </w:pPr>
            <w:r w:rsidRPr="007031C8">
              <w:rPr>
                <w:rFonts w:ascii="Verdana" w:hAnsi="Verdana"/>
              </w:rPr>
              <w:t xml:space="preserve">title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615202E" w14:textId="77777777" w:rsidR="009D7FDA" w:rsidRPr="007031C8" w:rsidRDefault="009D7FDA" w:rsidP="00EB0761">
            <w:pPr>
              <w:rPr>
                <w:rFonts w:ascii="Verdana" w:hAnsi="Verdana"/>
              </w:rPr>
            </w:pPr>
            <w:r w:rsidRPr="007031C8">
              <w:rPr>
                <w:rFonts w:ascii="Verdana" w:hAnsi="Verdana"/>
              </w:rPr>
              <w:t xml:space="preserve">Tiêu đề </w:t>
            </w:r>
          </w:p>
        </w:tc>
        <w:tc>
          <w:tcPr>
            <w:tcW w:w="33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806B36" w14:textId="417F8D7F" w:rsidR="009D7FDA" w:rsidRPr="007031C8" w:rsidRDefault="009D7FDA" w:rsidP="00EB0761">
            <w:pPr>
              <w:rPr>
                <w:rFonts w:ascii="Verdana" w:hAnsi="Verdana"/>
              </w:rPr>
            </w:pPr>
            <w:r w:rsidRPr="007031C8">
              <w:rPr>
                <w:rFonts w:ascii="Verdana" w:hAnsi="Verdana"/>
              </w:rPr>
              <w:t>String</w:t>
            </w:r>
            <w:r w:rsidR="00537E58" w:rsidRPr="007031C8">
              <w:rPr>
                <w:rFonts w:ascii="Verdana" w:hAnsi="Verdana"/>
              </w:rPr>
              <w:t xml:space="preserve"> </w:t>
            </w:r>
            <w:r w:rsidRPr="007031C8">
              <w:rPr>
                <w:rFonts w:ascii="Verdana" w:hAnsi="Verdana"/>
              </w:rPr>
              <w:t xml:space="preserve">(80) </w:t>
            </w:r>
          </w:p>
        </w:tc>
      </w:tr>
      <w:tr w:rsidR="009D7FDA" w:rsidRPr="007031C8" w14:paraId="4EB30104" w14:textId="77777777" w:rsidTr="0089271A">
        <w:trPr>
          <w:jc w:val="center"/>
        </w:trPr>
        <w:tc>
          <w:tcPr>
            <w:tcW w:w="439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1BCA1A" w14:textId="77777777" w:rsidR="009D7FDA" w:rsidRPr="007031C8" w:rsidRDefault="009D7FDA" w:rsidP="00EB0761">
            <w:pPr>
              <w:rPr>
                <w:rFonts w:ascii="Verdana" w:hAnsi="Verdana"/>
              </w:rPr>
            </w:pPr>
            <w:r w:rsidRPr="007031C8">
              <w:rPr>
                <w:rFonts w:ascii="Verdana" w:hAnsi="Verdana"/>
              </w:rPr>
              <w:t xml:space="preserve">image_url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252E9F" w14:textId="77777777" w:rsidR="009D7FDA" w:rsidRPr="007031C8" w:rsidRDefault="009D7FDA" w:rsidP="00EB0761">
            <w:pPr>
              <w:rPr>
                <w:rFonts w:ascii="Verdana" w:hAnsi="Verdana"/>
              </w:rPr>
            </w:pPr>
            <w:r w:rsidRPr="007031C8">
              <w:rPr>
                <w:rFonts w:ascii="Verdana" w:hAnsi="Verdana"/>
              </w:rPr>
              <w:t>url hình ảnh của attachment (attachment sẽ hiện thêm ảnh khi có tru</w:t>
            </w:r>
            <w:r w:rsidRPr="007031C8">
              <w:rPr>
                <w:rFonts w:ascii="Arial" w:hAnsi="Arial" w:cs="Arial"/>
              </w:rPr>
              <w:t>̛</w:t>
            </w:r>
            <w:r w:rsidRPr="007031C8">
              <w:rPr>
                <w:rFonts w:ascii="Verdana" w:hAnsi="Verdana" w:cs="Verdana"/>
              </w:rPr>
              <w:t>ơ</w:t>
            </w:r>
            <w:r w:rsidRPr="007031C8">
              <w:rPr>
                <w:rFonts w:ascii="Verdana" w:hAnsi="Verdana"/>
              </w:rPr>
              <w:t xml:space="preserve">̀ng này) </w:t>
            </w:r>
          </w:p>
        </w:tc>
        <w:tc>
          <w:tcPr>
            <w:tcW w:w="33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7A73A3" w14:textId="55640EB0" w:rsidR="009D7FDA" w:rsidRPr="007031C8" w:rsidRDefault="009D7FDA" w:rsidP="00EB0761">
            <w:pPr>
              <w:rPr>
                <w:rFonts w:ascii="Verdana" w:hAnsi="Verdana"/>
              </w:rPr>
            </w:pPr>
            <w:r w:rsidRPr="007031C8">
              <w:rPr>
                <w:rFonts w:ascii="Verdana" w:hAnsi="Verdana"/>
              </w:rPr>
              <w:t>String</w:t>
            </w:r>
            <w:r w:rsidR="00537E58" w:rsidRPr="007031C8">
              <w:rPr>
                <w:rFonts w:ascii="Verdana" w:hAnsi="Verdana"/>
              </w:rPr>
              <w:t xml:space="preserve"> </w:t>
            </w:r>
            <w:r w:rsidRPr="007031C8">
              <w:rPr>
                <w:rFonts w:ascii="Verdana" w:hAnsi="Verdana"/>
              </w:rPr>
              <w:t xml:space="preserve">(256) </w:t>
            </w:r>
          </w:p>
        </w:tc>
      </w:tr>
      <w:tr w:rsidR="009D7FDA" w:rsidRPr="007031C8" w14:paraId="029807ED" w14:textId="77777777" w:rsidTr="0089271A">
        <w:trPr>
          <w:jc w:val="center"/>
        </w:trPr>
        <w:tc>
          <w:tcPr>
            <w:tcW w:w="439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43AD743" w14:textId="77777777" w:rsidR="009D7FDA" w:rsidRPr="007031C8" w:rsidRDefault="009D7FDA" w:rsidP="00EB0761">
            <w:pPr>
              <w:rPr>
                <w:rFonts w:ascii="Verdana" w:hAnsi="Verdana"/>
              </w:rPr>
            </w:pPr>
            <w:r w:rsidRPr="007031C8">
              <w:rPr>
                <w:rFonts w:ascii="Verdana" w:hAnsi="Verdana"/>
              </w:rPr>
              <w:t xml:space="preserve">subtitle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60F2E5" w14:textId="77777777" w:rsidR="009D7FDA" w:rsidRPr="007031C8" w:rsidRDefault="009D7FDA" w:rsidP="00EB0761">
            <w:pPr>
              <w:rPr>
                <w:rFonts w:ascii="Verdana" w:hAnsi="Verdana"/>
              </w:rPr>
            </w:pPr>
            <w:r w:rsidRPr="007031C8">
              <w:rPr>
                <w:rFonts w:ascii="Verdana" w:hAnsi="Verdana"/>
              </w:rPr>
              <w:t xml:space="preserve">subtitle </w:t>
            </w:r>
          </w:p>
        </w:tc>
        <w:tc>
          <w:tcPr>
            <w:tcW w:w="33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52EE98" w14:textId="7A944FB3" w:rsidR="009D7FDA" w:rsidRPr="007031C8" w:rsidRDefault="009D7FDA" w:rsidP="00EB0761">
            <w:pPr>
              <w:rPr>
                <w:rFonts w:ascii="Verdana" w:hAnsi="Verdana"/>
              </w:rPr>
            </w:pPr>
            <w:r w:rsidRPr="007031C8">
              <w:rPr>
                <w:rFonts w:ascii="Verdana" w:hAnsi="Verdana"/>
              </w:rPr>
              <w:t>String</w:t>
            </w:r>
            <w:r w:rsidR="00537E58" w:rsidRPr="007031C8">
              <w:rPr>
                <w:rFonts w:ascii="Verdana" w:hAnsi="Verdana"/>
              </w:rPr>
              <w:t xml:space="preserve"> </w:t>
            </w:r>
            <w:r w:rsidRPr="007031C8">
              <w:rPr>
                <w:rFonts w:ascii="Verdana" w:hAnsi="Verdana"/>
              </w:rPr>
              <w:t xml:space="preserve">(80) </w:t>
            </w:r>
          </w:p>
        </w:tc>
      </w:tr>
      <w:tr w:rsidR="009D7FDA" w:rsidRPr="007031C8" w14:paraId="09AEB2B5" w14:textId="77777777" w:rsidTr="0089271A">
        <w:trPr>
          <w:jc w:val="center"/>
        </w:trPr>
        <w:tc>
          <w:tcPr>
            <w:tcW w:w="439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D74C63F" w14:textId="77777777" w:rsidR="009D7FDA" w:rsidRPr="007031C8" w:rsidRDefault="009D7FDA" w:rsidP="00EB0761">
            <w:pPr>
              <w:rPr>
                <w:rFonts w:ascii="Verdana" w:hAnsi="Verdana"/>
              </w:rPr>
            </w:pPr>
            <w:r w:rsidRPr="007031C8">
              <w:rPr>
                <w:rFonts w:ascii="Verdana" w:hAnsi="Verdana"/>
              </w:rPr>
              <w:t xml:space="preserve">buttons </w:t>
            </w:r>
          </w:p>
        </w:tc>
        <w:tc>
          <w:tcPr>
            <w:tcW w:w="510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E62CBE" w14:textId="77777777" w:rsidR="009D7FDA" w:rsidRPr="007031C8" w:rsidRDefault="009D7FDA" w:rsidP="00EB0761">
            <w:pPr>
              <w:rPr>
                <w:rFonts w:ascii="Verdana" w:hAnsi="Verdana"/>
              </w:rPr>
            </w:pPr>
            <w:r w:rsidRPr="007031C8">
              <w:rPr>
                <w:rFonts w:ascii="Verdana" w:hAnsi="Verdana"/>
              </w:rPr>
              <w:t xml:space="preserve">Chuỗi các nút để gọi tới các action </w:t>
            </w:r>
          </w:p>
        </w:tc>
        <w:tc>
          <w:tcPr>
            <w:tcW w:w="33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4F34F0" w14:textId="26C27719" w:rsidR="009D7FDA" w:rsidRPr="007031C8" w:rsidRDefault="009D7FDA" w:rsidP="00EB0761">
            <w:pPr>
              <w:rPr>
                <w:rFonts w:ascii="Verdana" w:hAnsi="Verdana"/>
              </w:rPr>
            </w:pPr>
            <w:r w:rsidRPr="007031C8">
              <w:rPr>
                <w:rFonts w:ascii="Verdana" w:hAnsi="Verdana"/>
              </w:rPr>
              <w:t>Dãy button</w:t>
            </w:r>
            <w:r w:rsidR="00537E58" w:rsidRPr="007031C8">
              <w:rPr>
                <w:rFonts w:ascii="Verdana" w:hAnsi="Verdana"/>
              </w:rPr>
              <w:t xml:space="preserve"> </w:t>
            </w:r>
            <w:r w:rsidRPr="007031C8">
              <w:rPr>
                <w:rFonts w:ascii="Verdana" w:hAnsi="Verdana"/>
              </w:rPr>
              <w:t xml:space="preserve">(3) </w:t>
            </w:r>
          </w:p>
        </w:tc>
      </w:tr>
    </w:tbl>
    <w:p w14:paraId="2FF71ACE" w14:textId="77777777" w:rsidR="009D7FDA" w:rsidRPr="007031C8" w:rsidRDefault="009D7FDA" w:rsidP="00EB0761">
      <w:pPr>
        <w:pStyle w:val="NormalWeb"/>
        <w:rPr>
          <w:rFonts w:ascii="Verdana" w:hAnsi="Verdana"/>
        </w:rPr>
      </w:pPr>
    </w:p>
    <w:p w14:paraId="06D683DA" w14:textId="530CDFEB" w:rsidR="009D7FDA" w:rsidRPr="007031C8" w:rsidRDefault="009D7FDA" w:rsidP="00EB0761">
      <w:pPr>
        <w:pStyle w:val="NormalWeb"/>
        <w:rPr>
          <w:rFonts w:ascii="Verdana" w:hAnsi="Verdana"/>
        </w:rPr>
      </w:pPr>
      <w:r w:rsidRPr="007031C8">
        <w:rPr>
          <w:rFonts w:ascii="Verdana" w:hAnsi="Verdana"/>
          <w:bCs/>
        </w:rPr>
        <w:t xml:space="preserve">+ </w:t>
      </w:r>
      <w:r w:rsidRPr="007031C8">
        <w:rPr>
          <w:rFonts w:ascii="Verdana" w:hAnsi="Verdana"/>
        </w:rPr>
        <w:t>Đối tu</w:t>
      </w:r>
      <w:r w:rsidRPr="007031C8">
        <w:rPr>
          <w:rFonts w:ascii="Arial" w:hAnsi="Arial" w:cs="Arial"/>
        </w:rPr>
        <w:t>̛</w:t>
      </w:r>
      <w:r w:rsidRPr="007031C8">
        <w:rPr>
          <w:rFonts w:ascii="Verdana" w:hAnsi="Verdana" w:cs="Verdana"/>
        </w:rPr>
        <w:t>ơ</w:t>
      </w:r>
      <w:r w:rsidRPr="007031C8">
        <w:rPr>
          <w:rFonts w:ascii="Verdana" w:hAnsi="Verdana"/>
        </w:rPr>
        <w:t xml:space="preserve">̣ng </w:t>
      </w:r>
      <w:r w:rsidRPr="007031C8">
        <w:rPr>
          <w:rFonts w:ascii="Verdana" w:hAnsi="Verdana"/>
          <w:b/>
          <w:bCs/>
        </w:rPr>
        <w:t xml:space="preserve">buttons </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971"/>
        <w:gridCol w:w="3277"/>
        <w:gridCol w:w="8696"/>
      </w:tblGrid>
      <w:tr w:rsidR="009D7FDA" w:rsidRPr="007031C8" w14:paraId="57545831" w14:textId="77777777" w:rsidTr="009D7FDA">
        <w:trPr>
          <w:jc w:val="center"/>
        </w:trPr>
        <w:tc>
          <w:tcPr>
            <w:tcW w:w="843"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0502606F" w14:textId="77777777" w:rsidR="009D7FDA" w:rsidRPr="007031C8" w:rsidRDefault="009D7FDA" w:rsidP="00EB0761">
            <w:pPr>
              <w:rPr>
                <w:rFonts w:ascii="Verdana" w:hAnsi="Verdana"/>
              </w:rPr>
            </w:pPr>
            <w:r w:rsidRPr="007031C8">
              <w:rPr>
                <w:rFonts w:ascii="Verdana" w:hAnsi="Verdana"/>
              </w:rPr>
              <w:t>Tru</w:t>
            </w:r>
            <w:r w:rsidRPr="007031C8">
              <w:rPr>
                <w:rFonts w:ascii="Arial" w:hAnsi="Arial" w:cs="Arial"/>
              </w:rPr>
              <w:t>̛</w:t>
            </w:r>
            <w:r w:rsidRPr="007031C8">
              <w:rPr>
                <w:rFonts w:ascii="Verdana" w:hAnsi="Verdana" w:cs="Verdana"/>
              </w:rPr>
              <w:t>ơ</w:t>
            </w:r>
            <w:r w:rsidRPr="007031C8">
              <w:rPr>
                <w:rFonts w:ascii="Verdana" w:hAnsi="Verdana"/>
              </w:rPr>
              <w:t xml:space="preserve">̀ng </w:t>
            </w:r>
          </w:p>
        </w:tc>
        <w:tc>
          <w:tcPr>
            <w:tcW w:w="2249"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473A36EC" w14:textId="77777777" w:rsidR="009D7FDA" w:rsidRPr="007031C8" w:rsidRDefault="009D7FDA" w:rsidP="00EB0761">
            <w:pPr>
              <w:rPr>
                <w:rFonts w:ascii="Verdana" w:hAnsi="Verdana"/>
              </w:rPr>
            </w:pPr>
            <w:r w:rsidRPr="007031C8">
              <w:rPr>
                <w:rFonts w:ascii="Verdana" w:hAnsi="Verdana"/>
              </w:rPr>
              <w:t xml:space="preserve">Kiểu dữ liệu </w:t>
            </w:r>
          </w:p>
        </w:tc>
        <w:tc>
          <w:tcPr>
            <w:tcW w:w="9658" w:type="dxa"/>
            <w:tcBorders>
              <w:top w:val="single" w:sz="6" w:space="0" w:color="000000"/>
              <w:left w:val="single" w:sz="6" w:space="0" w:color="000000"/>
              <w:bottom w:val="single" w:sz="6" w:space="0" w:color="000000"/>
              <w:right w:val="single" w:sz="6" w:space="0" w:color="000000"/>
            </w:tcBorders>
            <w:shd w:val="clear" w:color="auto" w:fill="DDEAF4"/>
            <w:vAlign w:val="center"/>
            <w:hideMark/>
          </w:tcPr>
          <w:p w14:paraId="1F59E935" w14:textId="77777777" w:rsidR="009D7FDA" w:rsidRPr="007031C8" w:rsidRDefault="009D7FDA" w:rsidP="00EB0761">
            <w:pPr>
              <w:rPr>
                <w:rFonts w:ascii="Verdana" w:hAnsi="Verdana"/>
              </w:rPr>
            </w:pPr>
            <w:r w:rsidRPr="007031C8">
              <w:rPr>
                <w:rFonts w:ascii="Verdana" w:hAnsi="Verdana"/>
              </w:rPr>
              <w:t xml:space="preserve">Mô tả </w:t>
            </w:r>
          </w:p>
        </w:tc>
      </w:tr>
      <w:tr w:rsidR="009D7FDA" w:rsidRPr="007031C8" w14:paraId="71389D1B" w14:textId="77777777" w:rsidTr="009D7FDA">
        <w:trPr>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C823A5" w14:textId="77777777" w:rsidR="009D7FDA" w:rsidRPr="007031C8" w:rsidRDefault="009D7FDA" w:rsidP="00EB0761">
            <w:pPr>
              <w:rPr>
                <w:rFonts w:ascii="Verdana" w:hAnsi="Verdana"/>
              </w:rPr>
            </w:pPr>
            <w:r w:rsidRPr="007031C8">
              <w:rPr>
                <w:rFonts w:ascii="Verdana" w:hAnsi="Verdana"/>
              </w:rPr>
              <w:t xml:space="preserve">type </w:t>
            </w:r>
          </w:p>
        </w:tc>
        <w:tc>
          <w:tcPr>
            <w:tcW w:w="2249"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0C5498" w14:textId="77777777" w:rsidR="009D7FDA" w:rsidRPr="007031C8" w:rsidRDefault="009D7FDA" w:rsidP="00EB0761">
            <w:pPr>
              <w:rPr>
                <w:rFonts w:ascii="Verdana" w:hAnsi="Verdana"/>
              </w:rPr>
            </w:pPr>
            <w:r w:rsidRPr="007031C8">
              <w:rPr>
                <w:rFonts w:ascii="Verdana" w:hAnsi="Verdana"/>
              </w:rPr>
              <w:t xml:space="preserve">String (postback/web_url/iframe) </w:t>
            </w:r>
          </w:p>
        </w:tc>
        <w:tc>
          <w:tcPr>
            <w:tcW w:w="965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163B62" w14:textId="77777777" w:rsidR="009D7FDA" w:rsidRPr="007031C8" w:rsidRDefault="009D7FDA" w:rsidP="00EB0761">
            <w:pPr>
              <w:rPr>
                <w:rFonts w:ascii="Verdana" w:hAnsi="Verdana"/>
              </w:rPr>
            </w:pPr>
            <w:r w:rsidRPr="007031C8">
              <w:rPr>
                <w:rFonts w:ascii="Verdana" w:hAnsi="Verdana"/>
              </w:rPr>
              <w:t>- Postback: khi ấn nút này</w:t>
            </w:r>
            <w:r w:rsidRPr="007031C8">
              <w:rPr>
                <w:rFonts w:ascii="Verdana" w:hAnsi="Verdana"/>
              </w:rPr>
              <w:br/>
              <w:t>· truyền giá trị title vào tru</w:t>
            </w:r>
            <w:r w:rsidRPr="007031C8">
              <w:rPr>
                <w:rFonts w:ascii="Arial" w:hAnsi="Arial" w:cs="Arial"/>
              </w:rPr>
              <w:t>̛</w:t>
            </w:r>
            <w:r w:rsidRPr="007031C8">
              <w:rPr>
                <w:rFonts w:ascii="Verdana" w:hAnsi="Verdana" w:cs="Verdana"/>
              </w:rPr>
              <w:t>ơ</w:t>
            </w:r>
            <w:r w:rsidRPr="007031C8">
              <w:rPr>
                <w:rFonts w:ascii="Verdana" w:hAnsi="Verdana"/>
              </w:rPr>
              <w:t xml:space="preserve">̀ng message.text của bản tin input </w:t>
            </w:r>
          </w:p>
          <w:p w14:paraId="71F11BA7" w14:textId="77777777" w:rsidR="009D7FDA" w:rsidRPr="007031C8" w:rsidRDefault="009D7FDA" w:rsidP="00EB0761">
            <w:pPr>
              <w:rPr>
                <w:rFonts w:ascii="Verdana" w:hAnsi="Verdana"/>
              </w:rPr>
            </w:pPr>
            <w:r w:rsidRPr="007031C8">
              <w:rPr>
                <w:rFonts w:ascii="Verdana" w:hAnsi="Verdana"/>
              </w:rPr>
              <w:t>· truyền giá trị payload vào tru</w:t>
            </w:r>
            <w:r w:rsidRPr="007031C8">
              <w:rPr>
                <w:rFonts w:ascii="Arial" w:hAnsi="Arial" w:cs="Arial"/>
              </w:rPr>
              <w:t>̛</w:t>
            </w:r>
            <w:r w:rsidRPr="007031C8">
              <w:rPr>
                <w:rFonts w:ascii="Verdana" w:hAnsi="Verdana" w:cs="Verdana"/>
              </w:rPr>
              <w:t>ơ</w:t>
            </w:r>
            <w:r w:rsidRPr="007031C8">
              <w:rPr>
                <w:rFonts w:ascii="Verdana" w:hAnsi="Verdana"/>
              </w:rPr>
              <w:t xml:space="preserve">̀ng message.payload của bản tin input </w:t>
            </w:r>
          </w:p>
          <w:p w14:paraId="49BEDBF0" w14:textId="77777777" w:rsidR="009D7FDA" w:rsidRPr="007031C8" w:rsidRDefault="009D7FDA" w:rsidP="00EB0761">
            <w:pPr>
              <w:rPr>
                <w:rFonts w:ascii="Verdana" w:hAnsi="Verdana"/>
              </w:rPr>
            </w:pPr>
            <w:r w:rsidRPr="007031C8">
              <w:rPr>
                <w:rFonts w:ascii="Verdana" w:hAnsi="Verdana"/>
              </w:rPr>
              <w:t xml:space="preserve">- web_url: khi ấn nút này, mở web </w:t>
            </w:r>
          </w:p>
          <w:p w14:paraId="3A087335" w14:textId="4D341AFD" w:rsidR="009D7FDA" w:rsidRPr="007031C8" w:rsidRDefault="009D7FDA" w:rsidP="00EB0761">
            <w:pPr>
              <w:rPr>
                <w:rFonts w:ascii="Verdana" w:hAnsi="Verdana"/>
              </w:rPr>
            </w:pPr>
            <w:r w:rsidRPr="007031C8">
              <w:rPr>
                <w:rFonts w:ascii="Verdana" w:hAnsi="Verdana"/>
              </w:rPr>
              <w:t>- iframe: khi ấn nút này, mở web dạng web iframe, dùng cho các tru</w:t>
            </w:r>
            <w:r w:rsidRPr="007031C8">
              <w:rPr>
                <w:rFonts w:ascii="Arial" w:hAnsi="Arial" w:cs="Arial"/>
              </w:rPr>
              <w:t>̛</w:t>
            </w:r>
            <w:r w:rsidRPr="007031C8">
              <w:rPr>
                <w:rFonts w:ascii="Verdana" w:hAnsi="Verdana" w:cs="Verdana"/>
              </w:rPr>
              <w:t>ơ</w:t>
            </w:r>
            <w:r w:rsidRPr="007031C8">
              <w:rPr>
                <w:rFonts w:ascii="Verdana" w:hAnsi="Verdana"/>
              </w:rPr>
              <w:t>̀ng h</w:t>
            </w:r>
            <w:r w:rsidRPr="007031C8">
              <w:rPr>
                <w:rFonts w:ascii="Verdana" w:hAnsi="Verdana" w:cs="Verdana"/>
              </w:rPr>
              <w:t>ơ</w:t>
            </w:r>
            <w:r w:rsidRPr="007031C8">
              <w:rPr>
                <w:rFonts w:ascii="Verdana" w:hAnsi="Verdana"/>
              </w:rPr>
              <w:t>̣p m</w:t>
            </w:r>
            <w:r w:rsidRPr="007031C8">
              <w:rPr>
                <w:rFonts w:ascii="Verdana" w:hAnsi="Verdana" w:cs="Verdana"/>
              </w:rPr>
              <w:t>ơ</w:t>
            </w:r>
            <w:r w:rsidRPr="007031C8">
              <w:rPr>
                <w:rFonts w:ascii="Verdana" w:hAnsi="Verdana"/>
              </w:rPr>
              <w:t xml:space="preserve">̉ form </w:t>
            </w:r>
            <w:r w:rsidRPr="007031C8">
              <w:rPr>
                <w:rFonts w:ascii="Verdana" w:hAnsi="Verdana" w:cs="Verdana"/>
              </w:rPr>
              <w:t>đ</w:t>
            </w:r>
            <w:r w:rsidRPr="007031C8">
              <w:rPr>
                <w:rFonts w:ascii="Verdana" w:hAnsi="Verdana"/>
              </w:rPr>
              <w:t>a</w:t>
            </w:r>
            <w:r w:rsidRPr="007031C8">
              <w:rPr>
                <w:rFonts w:ascii="Verdana" w:hAnsi="Verdana" w:cs="Verdana"/>
              </w:rPr>
              <w:t>̆</w:t>
            </w:r>
            <w:r w:rsidRPr="007031C8">
              <w:rPr>
                <w:rFonts w:ascii="Verdana" w:hAnsi="Verdana"/>
              </w:rPr>
              <w:t>ng ký, form l</w:t>
            </w:r>
            <w:r w:rsidRPr="007031C8">
              <w:rPr>
                <w:rFonts w:ascii="Verdana" w:hAnsi="Verdana" w:cs="Verdana"/>
              </w:rPr>
              <w:t>â</w:t>
            </w:r>
            <w:r w:rsidRPr="007031C8">
              <w:rPr>
                <w:rFonts w:ascii="Verdana" w:hAnsi="Verdana"/>
              </w:rPr>
              <w:t>́y ý ki</w:t>
            </w:r>
            <w:r w:rsidRPr="007031C8">
              <w:rPr>
                <w:rFonts w:ascii="Verdana" w:hAnsi="Verdana" w:cs="Verdana"/>
              </w:rPr>
              <w:t>ê</w:t>
            </w:r>
            <w:r w:rsidRPr="007031C8">
              <w:rPr>
                <w:rFonts w:ascii="Verdana" w:hAnsi="Verdana"/>
              </w:rPr>
              <w:t>́n</w:t>
            </w:r>
          </w:p>
        </w:tc>
      </w:tr>
      <w:tr w:rsidR="009D7FDA" w:rsidRPr="007031C8" w14:paraId="1DED516D" w14:textId="77777777" w:rsidTr="009D7FDA">
        <w:trPr>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3F00162" w14:textId="77777777" w:rsidR="009D7FDA" w:rsidRPr="007031C8" w:rsidRDefault="009D7FDA" w:rsidP="00EB0761">
            <w:pPr>
              <w:rPr>
                <w:rFonts w:ascii="Verdana" w:hAnsi="Verdana"/>
              </w:rPr>
            </w:pPr>
            <w:r w:rsidRPr="007031C8">
              <w:rPr>
                <w:rFonts w:ascii="Verdana" w:hAnsi="Verdana"/>
              </w:rPr>
              <w:t xml:space="preserve">title </w:t>
            </w:r>
          </w:p>
        </w:tc>
        <w:tc>
          <w:tcPr>
            <w:tcW w:w="2249"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971C7B8" w14:textId="77777777" w:rsidR="009D7FDA" w:rsidRPr="007031C8" w:rsidRDefault="009D7FDA" w:rsidP="00EB0761">
            <w:pPr>
              <w:rPr>
                <w:rFonts w:ascii="Verdana" w:hAnsi="Verdana"/>
              </w:rPr>
            </w:pPr>
            <w:r w:rsidRPr="007031C8">
              <w:rPr>
                <w:rFonts w:ascii="Verdana" w:hAnsi="Verdana"/>
              </w:rPr>
              <w:t xml:space="preserve">String </w:t>
            </w:r>
          </w:p>
        </w:tc>
        <w:tc>
          <w:tcPr>
            <w:tcW w:w="965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07C3BF" w14:textId="77777777" w:rsidR="009D7FDA" w:rsidRPr="007031C8" w:rsidRDefault="009D7FDA" w:rsidP="00EB0761">
            <w:pPr>
              <w:rPr>
                <w:rFonts w:ascii="Verdana" w:hAnsi="Verdana"/>
              </w:rPr>
            </w:pPr>
            <w:r w:rsidRPr="007031C8">
              <w:rPr>
                <w:rFonts w:ascii="Verdana" w:hAnsi="Verdana"/>
              </w:rPr>
              <w:t xml:space="preserve">Nhãn nút </w:t>
            </w:r>
          </w:p>
        </w:tc>
      </w:tr>
      <w:tr w:rsidR="009D7FDA" w:rsidRPr="007031C8" w14:paraId="08A799F5" w14:textId="77777777" w:rsidTr="009D7FDA">
        <w:trPr>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5990AD" w14:textId="77777777" w:rsidR="009D7FDA" w:rsidRPr="007031C8" w:rsidRDefault="009D7FDA" w:rsidP="00EB0761">
            <w:pPr>
              <w:rPr>
                <w:rFonts w:ascii="Verdana" w:hAnsi="Verdana"/>
              </w:rPr>
            </w:pPr>
            <w:r w:rsidRPr="007031C8">
              <w:rPr>
                <w:rFonts w:ascii="Verdana" w:hAnsi="Verdana"/>
              </w:rPr>
              <w:t xml:space="preserve">payload </w:t>
            </w:r>
          </w:p>
        </w:tc>
        <w:tc>
          <w:tcPr>
            <w:tcW w:w="2249"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0FFAA9" w14:textId="77777777" w:rsidR="009D7FDA" w:rsidRPr="007031C8" w:rsidRDefault="009D7FDA" w:rsidP="00EB0761">
            <w:pPr>
              <w:rPr>
                <w:rFonts w:ascii="Verdana" w:hAnsi="Verdana"/>
              </w:rPr>
            </w:pPr>
            <w:r w:rsidRPr="007031C8">
              <w:rPr>
                <w:rFonts w:ascii="Verdana" w:hAnsi="Verdana"/>
              </w:rPr>
              <w:t xml:space="preserve">String </w:t>
            </w:r>
          </w:p>
        </w:tc>
        <w:tc>
          <w:tcPr>
            <w:tcW w:w="965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101FFA" w14:textId="77777777" w:rsidR="009D7FDA" w:rsidRPr="007031C8" w:rsidRDefault="009D7FDA" w:rsidP="00EB0761">
            <w:pPr>
              <w:rPr>
                <w:rFonts w:ascii="Verdana" w:hAnsi="Verdana"/>
              </w:rPr>
            </w:pPr>
            <w:r w:rsidRPr="007031C8">
              <w:rPr>
                <w:rFonts w:ascii="Verdana" w:hAnsi="Verdana"/>
              </w:rPr>
              <w:t>Thông tin truyền thêm của nút, sẽ truyền vào tru</w:t>
            </w:r>
            <w:r w:rsidRPr="007031C8">
              <w:rPr>
                <w:rFonts w:ascii="Arial" w:hAnsi="Arial" w:cs="Arial"/>
              </w:rPr>
              <w:t>̛</w:t>
            </w:r>
            <w:r w:rsidRPr="007031C8">
              <w:rPr>
                <w:rFonts w:ascii="Verdana" w:hAnsi="Verdana" w:cs="Verdana"/>
              </w:rPr>
              <w:t>ơ</w:t>
            </w:r>
            <w:r w:rsidRPr="007031C8">
              <w:rPr>
                <w:rFonts w:ascii="Verdana" w:hAnsi="Verdana"/>
              </w:rPr>
              <w:t xml:space="preserve">̀ng message.payload của bản tin input </w:t>
            </w:r>
          </w:p>
        </w:tc>
      </w:tr>
    </w:tbl>
    <w:p w14:paraId="0A9532F1" w14:textId="6263EC2E" w:rsidR="00170960" w:rsidRPr="007031C8" w:rsidRDefault="00C96010" w:rsidP="00EB0761">
      <w:pPr>
        <w:pStyle w:val="ListParagraph"/>
        <w:numPr>
          <w:ilvl w:val="0"/>
          <w:numId w:val="11"/>
        </w:numPr>
        <w:rPr>
          <w:rFonts w:ascii="Verdana" w:hAnsi="Verdana"/>
        </w:rPr>
      </w:pPr>
      <w:r w:rsidRPr="007031C8">
        <w:rPr>
          <w:rFonts w:ascii="Verdana" w:hAnsi="Verdana"/>
        </w:rPr>
        <w:t>Thời gian timeout gọi webservice cấu hình trong file config chat-server (default =10s).</w:t>
      </w:r>
    </w:p>
    <w:p w14:paraId="081E18AC" w14:textId="3F22F4E9" w:rsidR="00D805D6" w:rsidRPr="007031C8" w:rsidRDefault="00170960" w:rsidP="00EB0761">
      <w:pPr>
        <w:pStyle w:val="ListParagraph"/>
        <w:numPr>
          <w:ilvl w:val="0"/>
          <w:numId w:val="11"/>
        </w:numPr>
        <w:rPr>
          <w:rFonts w:ascii="Verdana" w:hAnsi="Verdana"/>
        </w:rPr>
      </w:pPr>
      <w:r w:rsidRPr="007031C8">
        <w:rPr>
          <w:rFonts w:ascii="Verdana" w:hAnsi="Verdana"/>
        </w:rPr>
        <w:t>Nếu thời gian gọi tới API chatbot quá thời gian timeout config, hoặc status code khác 200</w:t>
      </w:r>
      <w:r w:rsidR="00C96010" w:rsidRPr="007031C8">
        <w:rPr>
          <w:rFonts w:ascii="Verdana" w:hAnsi="Verdana"/>
        </w:rPr>
        <w:t xml:space="preserve"> </w:t>
      </w:r>
      <w:r w:rsidRPr="007031C8">
        <w:rPr>
          <w:rFonts w:ascii="Verdana" w:hAnsi="Verdana"/>
        </w:rPr>
        <w:t>hệ thống tự động phân bổ cuộc hội thoại cho tư vấn viên</w:t>
      </w:r>
      <w:r w:rsidR="00424D91" w:rsidRPr="007031C8">
        <w:rPr>
          <w:rFonts w:ascii="Verdana" w:hAnsi="Verdana"/>
        </w:rPr>
        <w:t>.</w:t>
      </w:r>
    </w:p>
    <w:p w14:paraId="1A8BBCFA" w14:textId="689606A2" w:rsidR="00C96010" w:rsidRPr="007031C8" w:rsidRDefault="00C96010" w:rsidP="00EB0761">
      <w:pPr>
        <w:pStyle w:val="ListParagraph"/>
        <w:numPr>
          <w:ilvl w:val="0"/>
          <w:numId w:val="11"/>
        </w:numPr>
        <w:rPr>
          <w:rFonts w:ascii="Verdana" w:hAnsi="Verdana"/>
        </w:rPr>
      </w:pPr>
      <w:r w:rsidRPr="007031C8">
        <w:rPr>
          <w:rFonts w:ascii="Verdana" w:hAnsi="Verdana"/>
        </w:rPr>
        <w:t>Bot Bitel xử lý và trả về response kèm theo tham số</w:t>
      </w:r>
      <w:r w:rsidR="00AD17CC" w:rsidRPr="007031C8">
        <w:rPr>
          <w:rFonts w:ascii="Verdana" w:hAnsi="Verdana"/>
        </w:rPr>
        <w:t xml:space="preserve"> “action” để thể hiện trạng thái Bot </w:t>
      </w:r>
    </w:p>
    <w:p w14:paraId="7DDD8F52" w14:textId="18F43869" w:rsidR="00C96010" w:rsidRPr="007031C8" w:rsidRDefault="00AD17CC" w:rsidP="00EB0761">
      <w:pPr>
        <w:pStyle w:val="ListParagraph"/>
        <w:numPr>
          <w:ilvl w:val="1"/>
          <w:numId w:val="11"/>
        </w:numPr>
        <w:rPr>
          <w:rFonts w:ascii="Verdana" w:hAnsi="Verdana"/>
        </w:rPr>
      </w:pPr>
      <w:r w:rsidRPr="007031C8">
        <w:rPr>
          <w:rFonts w:ascii="Verdana" w:hAnsi="Verdana"/>
        </w:rPr>
        <w:lastRenderedPageBreak/>
        <w:t>Nếu action = REPLY, thể hiện tin nhắn bot trả lời,</w:t>
      </w:r>
      <w:r w:rsidR="00904202" w:rsidRPr="007031C8">
        <w:rPr>
          <w:rFonts w:ascii="Verdana" w:hAnsi="Verdana"/>
        </w:rPr>
        <w:t xml:space="preserve"> </w:t>
      </w:r>
    </w:p>
    <w:p w14:paraId="37D02816" w14:textId="6C940AEA" w:rsidR="00C96010" w:rsidRPr="007031C8" w:rsidRDefault="00AD17CC" w:rsidP="00EB0761">
      <w:pPr>
        <w:pStyle w:val="ListParagraph"/>
        <w:numPr>
          <w:ilvl w:val="1"/>
          <w:numId w:val="11"/>
        </w:numPr>
        <w:rPr>
          <w:rFonts w:ascii="Verdana" w:hAnsi="Verdana"/>
        </w:rPr>
      </w:pPr>
      <w:r w:rsidRPr="007031C8">
        <w:rPr>
          <w:rFonts w:ascii="Verdana" w:hAnsi="Verdana"/>
          <w:color w:val="000000"/>
          <w:shd w:val="clear" w:color="auto" w:fill="FFFFFF"/>
        </w:rPr>
        <w:t xml:space="preserve">Nếu action = </w:t>
      </w:r>
      <w:r w:rsidR="008C4D0F" w:rsidRPr="007031C8">
        <w:rPr>
          <w:rFonts w:ascii="Verdana" w:hAnsi="Verdana"/>
          <w:color w:val="000000"/>
          <w:shd w:val="clear" w:color="auto" w:fill="FFFFFF"/>
        </w:rPr>
        <w:t>TRANSFER_HUMAN</w:t>
      </w:r>
      <w:r w:rsidRPr="007031C8">
        <w:rPr>
          <w:rFonts w:ascii="Verdana" w:hAnsi="Verdana"/>
        </w:rPr>
        <w:t xml:space="preserve"> cuộc hội thoại sẽ được chuyển cho tư vấn viên</w:t>
      </w:r>
    </w:p>
    <w:p w14:paraId="479EB207" w14:textId="5214BC84" w:rsidR="00C96010" w:rsidRPr="007031C8" w:rsidRDefault="00AD17CC" w:rsidP="00EB0761">
      <w:pPr>
        <w:pStyle w:val="ListParagraph"/>
        <w:numPr>
          <w:ilvl w:val="1"/>
          <w:numId w:val="11"/>
        </w:numPr>
        <w:rPr>
          <w:rFonts w:ascii="Verdana" w:hAnsi="Verdana"/>
        </w:rPr>
      </w:pPr>
      <w:r w:rsidRPr="007031C8">
        <w:rPr>
          <w:rFonts w:ascii="Verdana" w:hAnsi="Verdana"/>
          <w:color w:val="000000"/>
          <w:shd w:val="clear" w:color="auto" w:fill="FFFFFF"/>
        </w:rPr>
        <w:t xml:space="preserve">Nếu action = </w:t>
      </w:r>
      <w:r w:rsidR="008C4D0F" w:rsidRPr="007031C8">
        <w:rPr>
          <w:rFonts w:ascii="Verdana" w:hAnsi="Verdana"/>
          <w:color w:val="000000"/>
          <w:shd w:val="clear" w:color="auto" w:fill="FFFFFF"/>
        </w:rPr>
        <w:t>END_SESSION</w:t>
      </w:r>
      <w:r w:rsidR="00C96010" w:rsidRPr="007031C8">
        <w:rPr>
          <w:rFonts w:ascii="Verdana" w:hAnsi="Verdana"/>
        </w:rPr>
        <w:t xml:space="preserve"> kết thúc hội thoại trên bot</w:t>
      </w:r>
      <w:r w:rsidRPr="007031C8">
        <w:rPr>
          <w:rFonts w:ascii="Verdana" w:hAnsi="Verdana"/>
        </w:rPr>
        <w:t xml:space="preserve"> (Người dùng chủ động kết thúc cuộc hội thoại)</w:t>
      </w:r>
    </w:p>
    <w:p w14:paraId="18BAD97D" w14:textId="4F0D4F4C" w:rsidR="001E6DD4" w:rsidRPr="007031C8" w:rsidRDefault="00AD17CC" w:rsidP="00EB0761">
      <w:pPr>
        <w:pStyle w:val="ListParagraph"/>
        <w:numPr>
          <w:ilvl w:val="1"/>
          <w:numId w:val="11"/>
        </w:numPr>
        <w:rPr>
          <w:rFonts w:ascii="Verdana" w:hAnsi="Verdana"/>
        </w:rPr>
      </w:pPr>
      <w:r w:rsidRPr="007031C8">
        <w:rPr>
          <w:rFonts w:ascii="Verdana" w:hAnsi="Verdana"/>
          <w:color w:val="000000"/>
          <w:shd w:val="clear" w:color="auto" w:fill="FFFFFF"/>
        </w:rPr>
        <w:t xml:space="preserve">Nếu action = </w:t>
      </w:r>
      <w:r w:rsidR="008C4D0F" w:rsidRPr="007031C8">
        <w:rPr>
          <w:rFonts w:ascii="Verdana" w:hAnsi="Verdana"/>
          <w:color w:val="000000"/>
          <w:shd w:val="clear" w:color="auto" w:fill="FFFFFF"/>
        </w:rPr>
        <w:t>OUT_OF_SHIFT</w:t>
      </w:r>
      <w:r w:rsidR="00C96010" w:rsidRPr="007031C8">
        <w:rPr>
          <w:rFonts w:ascii="Verdana" w:hAnsi="Verdana"/>
        </w:rPr>
        <w:t xml:space="preserve">: </w:t>
      </w:r>
      <w:r w:rsidR="00534F4E" w:rsidRPr="007031C8">
        <w:rPr>
          <w:rFonts w:ascii="Verdana" w:hAnsi="Verdana"/>
        </w:rPr>
        <w:t>Trường hợp khách hàng</w:t>
      </w:r>
      <w:r w:rsidR="009275E7" w:rsidRPr="007031C8">
        <w:rPr>
          <w:rFonts w:ascii="Verdana" w:hAnsi="Verdana"/>
        </w:rPr>
        <w:t xml:space="preserve"> chat với TVV nhưng ngoài</w:t>
      </w:r>
      <w:r w:rsidR="00534F4E" w:rsidRPr="007031C8">
        <w:rPr>
          <w:rFonts w:ascii="Verdana" w:hAnsi="Verdana"/>
        </w:rPr>
        <w:t xml:space="preserve"> giờ làm việc của tư vấn viên</w:t>
      </w:r>
      <w:r w:rsidR="009275E7" w:rsidRPr="007031C8">
        <w:rPr>
          <w:rFonts w:ascii="Verdana" w:hAnsi="Verdana"/>
        </w:rPr>
        <w:t>, Bot sẽ trả về trạng thái ngoài giờ làm việc. Cuộc hội thoại sẽ được đưa vào luồng tái phân bổ và sẽ tự động assign lại cho tư vấn viên bất kỳ vào ngày làm việc kế tiếp.</w:t>
      </w:r>
    </w:p>
    <w:p w14:paraId="3DE507C1" w14:textId="693CE8CB" w:rsidR="006E45A2" w:rsidRPr="007031C8" w:rsidRDefault="006E45A2" w:rsidP="006E45A2">
      <w:pPr>
        <w:pStyle w:val="ListParagraph"/>
        <w:numPr>
          <w:ilvl w:val="0"/>
          <w:numId w:val="11"/>
        </w:numPr>
        <w:rPr>
          <w:rFonts w:ascii="Verdana" w:hAnsi="Verdana"/>
        </w:rPr>
      </w:pPr>
      <w:r w:rsidRPr="007031C8">
        <w:rPr>
          <w:rFonts w:ascii="Verdana" w:hAnsi="Verdana"/>
          <w:color w:val="000000"/>
          <w:shd w:val="clear" w:color="auto" w:fill="FFFFFF"/>
        </w:rPr>
        <w:t>Sau khi trả về response, tiến hành lưu lại lịch sử chat, response trả về trong bảng MESSAGE cũng như thêm mới</w:t>
      </w:r>
      <w:r w:rsidRPr="007031C8">
        <w:rPr>
          <w:rFonts w:ascii="Verdana" w:hAnsi="Verdana"/>
        </w:rPr>
        <w:t>, cập nhập action của các action trên trong bảng CONVERSATION</w:t>
      </w:r>
    </w:p>
    <w:p w14:paraId="62E6EBA2" w14:textId="60BB9441" w:rsidR="004976EB" w:rsidRPr="007031C8" w:rsidRDefault="006E45A2" w:rsidP="00EB0761">
      <w:pPr>
        <w:pStyle w:val="ListParagraph"/>
        <w:rPr>
          <w:rFonts w:ascii="Verdana" w:hAnsi="Verdana"/>
        </w:rPr>
      </w:pPr>
      <w:r w:rsidRPr="007031C8">
        <w:rPr>
          <w:rFonts w:ascii="Verdana" w:hAnsi="Verdana"/>
        </w:rPr>
        <w:t xml:space="preserve"> </w:t>
      </w:r>
      <w:r w:rsidR="00C96010" w:rsidRPr="007031C8">
        <w:rPr>
          <w:rFonts w:ascii="Verdana" w:hAnsi="Verdana"/>
        </w:rPr>
        <w:t>(xử lý tại: ChatbotSendIbmProcessor.java)</w:t>
      </w:r>
    </w:p>
    <w:p w14:paraId="26C406B4" w14:textId="5488CFE6" w:rsidR="00CC5A6F" w:rsidRPr="007031C8" w:rsidRDefault="00CC5A6F" w:rsidP="00EB0761">
      <w:pPr>
        <w:pStyle w:val="ListParagraph"/>
        <w:numPr>
          <w:ilvl w:val="0"/>
          <w:numId w:val="11"/>
        </w:numPr>
        <w:rPr>
          <w:rFonts w:ascii="Verdana" w:hAnsi="Verdana"/>
        </w:rPr>
      </w:pPr>
      <w:r w:rsidRPr="007031C8">
        <w:rPr>
          <w:rFonts w:ascii="Verdana" w:hAnsi="Verdana"/>
        </w:rPr>
        <w:t xml:space="preserve">Bản tin bot bitel trả về có các loại: </w:t>
      </w:r>
    </w:p>
    <w:p w14:paraId="6421AE40" w14:textId="77777777" w:rsidR="00CC5A6F" w:rsidRPr="007031C8" w:rsidRDefault="00CC5A6F" w:rsidP="00EB0761">
      <w:pPr>
        <w:pStyle w:val="ListParagraph"/>
        <w:numPr>
          <w:ilvl w:val="1"/>
          <w:numId w:val="11"/>
        </w:numPr>
        <w:rPr>
          <w:rFonts w:ascii="Verdana" w:hAnsi="Verdana"/>
        </w:rPr>
      </w:pPr>
      <w:r w:rsidRPr="007031C8">
        <w:rPr>
          <w:rFonts w:ascii="Verdana" w:hAnsi="Verdana"/>
        </w:rPr>
        <w:t>Text: tin nhắn text</w:t>
      </w:r>
    </w:p>
    <w:p w14:paraId="7B26B3C0" w14:textId="3AF8C60E" w:rsidR="00CC5A6F" w:rsidRPr="007031C8" w:rsidRDefault="00CC5A6F" w:rsidP="00EB0761">
      <w:pPr>
        <w:pStyle w:val="ListParagraph"/>
        <w:numPr>
          <w:ilvl w:val="1"/>
          <w:numId w:val="11"/>
        </w:numPr>
        <w:rPr>
          <w:rFonts w:ascii="Verdana" w:hAnsi="Verdana"/>
        </w:rPr>
      </w:pPr>
      <w:r w:rsidRPr="007031C8">
        <w:rPr>
          <w:rFonts w:ascii="Verdana" w:hAnsi="Verdana"/>
        </w:rPr>
        <w:t>Image, video: tin nhắn ảnh,</w:t>
      </w:r>
      <w:r w:rsidR="00905CD2" w:rsidRPr="007031C8">
        <w:rPr>
          <w:rFonts w:ascii="Verdana" w:hAnsi="Verdana"/>
        </w:rPr>
        <w:t xml:space="preserve"> </w:t>
      </w:r>
      <w:r w:rsidRPr="007031C8">
        <w:rPr>
          <w:rFonts w:ascii="Verdana" w:hAnsi="Verdana"/>
        </w:rPr>
        <w:t>video</w:t>
      </w:r>
    </w:p>
    <w:p w14:paraId="16CAB92D" w14:textId="77777777" w:rsidR="00CC5A6F" w:rsidRPr="007031C8" w:rsidRDefault="00CC5A6F" w:rsidP="00EB0761">
      <w:pPr>
        <w:pStyle w:val="ListParagraph"/>
        <w:numPr>
          <w:ilvl w:val="1"/>
          <w:numId w:val="11"/>
        </w:numPr>
        <w:rPr>
          <w:rFonts w:ascii="Verdana" w:hAnsi="Verdana"/>
        </w:rPr>
      </w:pPr>
      <w:r w:rsidRPr="007031C8">
        <w:rPr>
          <w:rFonts w:ascii="Verdana" w:hAnsi="Verdana"/>
        </w:rPr>
        <w:t>Postback: tin nhắn cho phép khách hàng click chọn để reply payload lại cho chatbot hoặc click để mở 1 link url</w:t>
      </w:r>
    </w:p>
    <w:p w14:paraId="66E99234" w14:textId="77777777" w:rsidR="00CC5A6F" w:rsidRPr="007031C8" w:rsidRDefault="00CC5A6F" w:rsidP="00EB0761">
      <w:pPr>
        <w:pStyle w:val="ListParagraph"/>
        <w:numPr>
          <w:ilvl w:val="1"/>
          <w:numId w:val="11"/>
        </w:numPr>
        <w:rPr>
          <w:rFonts w:ascii="Verdana" w:hAnsi="Verdana"/>
        </w:rPr>
      </w:pPr>
      <w:r w:rsidRPr="007031C8">
        <w:rPr>
          <w:rFonts w:ascii="Verdana" w:hAnsi="Verdana"/>
        </w:rPr>
        <w:t>QuickReply: tin nhắn hiển thị message text kèm các button, cho phép khách hàng chọn 1 button để reply payload lại cho bot</w:t>
      </w:r>
    </w:p>
    <w:p w14:paraId="57229101" w14:textId="57220B1B" w:rsidR="00CC5A6F" w:rsidRPr="007031C8" w:rsidRDefault="00CC5A6F" w:rsidP="00EB0761">
      <w:pPr>
        <w:pStyle w:val="ListParagraph"/>
        <w:numPr>
          <w:ilvl w:val="1"/>
          <w:numId w:val="11"/>
        </w:numPr>
        <w:rPr>
          <w:rFonts w:ascii="Verdana" w:hAnsi="Verdana"/>
        </w:rPr>
      </w:pPr>
      <w:r w:rsidRPr="007031C8">
        <w:rPr>
          <w:rFonts w:ascii="Verdana" w:hAnsi="Verdana"/>
        </w:rPr>
        <w:t>Carousel: tin nhắn hiển thị message dạng carousel, bao gồm text + danh sách các hình ảnh và button tương ứng mỗi ảnh. Click button sẽ gửi payload lại cho bot.</w:t>
      </w:r>
    </w:p>
    <w:p w14:paraId="6031F6B0" w14:textId="1434634A" w:rsidR="00B41359" w:rsidRPr="007031C8" w:rsidRDefault="00B41359" w:rsidP="00B41359">
      <w:pPr>
        <w:pStyle w:val="ListParagraph"/>
        <w:numPr>
          <w:ilvl w:val="0"/>
          <w:numId w:val="11"/>
        </w:numPr>
        <w:rPr>
          <w:rFonts w:ascii="Verdana" w:hAnsi="Verdana"/>
        </w:rPr>
      </w:pPr>
      <w:r w:rsidRPr="00EC0C7E">
        <w:rPr>
          <w:rFonts w:ascii="Verdana" w:hAnsi="Verdana"/>
        </w:rPr>
        <w:t>Bản tin</w:t>
      </w:r>
      <w:r w:rsidRPr="007031C8">
        <w:rPr>
          <w:rFonts w:ascii="Verdana" w:hAnsi="Verdana"/>
        </w:rPr>
        <w:t xml:space="preserve"> Mycc gửi sang bot sẽ có những phần sau:</w:t>
      </w:r>
    </w:p>
    <w:p w14:paraId="58956E1D" w14:textId="22BBA11D" w:rsidR="00B41359" w:rsidRPr="007031C8" w:rsidRDefault="00430027" w:rsidP="00B41359">
      <w:pPr>
        <w:pStyle w:val="ListParagraph"/>
        <w:numPr>
          <w:ilvl w:val="1"/>
          <w:numId w:val="11"/>
        </w:numPr>
        <w:jc w:val="both"/>
        <w:rPr>
          <w:rFonts w:ascii="Verdana" w:hAnsi="Verdana"/>
        </w:rPr>
      </w:pPr>
      <w:r w:rsidRPr="007031C8">
        <w:rPr>
          <w:rFonts w:ascii="Verdana" w:hAnsi="Verdana"/>
        </w:rPr>
        <w:t>Với các trường hợp khách hàng gử</w:t>
      </w:r>
      <w:r w:rsidR="00DA399C" w:rsidRPr="007031C8">
        <w:rPr>
          <w:rFonts w:ascii="Verdana" w:hAnsi="Verdana"/>
        </w:rPr>
        <w:t>i file (doc, pdf, image, sticker/gif</w:t>
      </w:r>
      <w:r w:rsidR="004A0885" w:rsidRPr="007031C8">
        <w:rPr>
          <w:rFonts w:ascii="Verdana" w:hAnsi="Verdana"/>
        </w:rPr>
        <w:t>, audio,</w:t>
      </w:r>
      <w:r w:rsidR="00DA399C" w:rsidRPr="007031C8">
        <w:rPr>
          <w:rFonts w:ascii="Verdana" w:hAnsi="Verdana"/>
        </w:rPr>
        <w:t>video) thì khi gọi api sang bên BOT VTCC sẽ truyền thông tin trống vào trường text trong api gọi BOT, tùy theo từ</w:t>
      </w:r>
      <w:r w:rsidR="00904395" w:rsidRPr="007031C8">
        <w:rPr>
          <w:rFonts w:ascii="Verdana" w:hAnsi="Verdana"/>
        </w:rPr>
        <w:t xml:space="preserve">ng kênh tích hợp </w:t>
      </w:r>
      <w:r w:rsidR="00DA399C" w:rsidRPr="007031C8">
        <w:rPr>
          <w:rFonts w:ascii="Verdana" w:hAnsi="Verdana"/>
        </w:rPr>
        <w:t xml:space="preserve">BOT VTCC sẽ </w:t>
      </w:r>
      <w:r w:rsidR="003E158D" w:rsidRPr="007031C8">
        <w:rPr>
          <w:rFonts w:ascii="Verdana" w:hAnsi="Verdana"/>
        </w:rPr>
        <w:t xml:space="preserve">thực hiện phân tích và </w:t>
      </w:r>
      <w:r w:rsidR="00DA399C" w:rsidRPr="007031C8">
        <w:rPr>
          <w:rFonts w:ascii="Verdana" w:hAnsi="Verdana"/>
        </w:rPr>
        <w:t>phản hồi lại MYCC</w:t>
      </w:r>
      <w:r w:rsidR="00B41359" w:rsidRPr="007031C8">
        <w:rPr>
          <w:rFonts w:ascii="Verdana" w:hAnsi="Verdana"/>
        </w:rPr>
        <w:t xml:space="preserve"> thực hiện hiển thị thông tin do bot trả về</w:t>
      </w:r>
    </w:p>
    <w:p w14:paraId="3AC32C02" w14:textId="4B87BDB2" w:rsidR="00FF4E99" w:rsidRPr="007031C8" w:rsidRDefault="003D0908" w:rsidP="00EB0761">
      <w:pPr>
        <w:pStyle w:val="ListParagraph"/>
        <w:numPr>
          <w:ilvl w:val="1"/>
          <w:numId w:val="11"/>
        </w:numPr>
        <w:jc w:val="both"/>
        <w:rPr>
          <w:rFonts w:ascii="Verdana" w:hAnsi="Verdana"/>
        </w:rPr>
      </w:pPr>
      <w:r w:rsidRPr="007031C8">
        <w:rPr>
          <w:rFonts w:ascii="Verdana" w:hAnsi="Verdana"/>
        </w:rPr>
        <w:t>Với các trường hợp khách hàng nhập text nếu theo đúng kịch bản BOT thì sẽ hiển thị thông tin theo kịch bản tiếp của BOT</w:t>
      </w:r>
    </w:p>
    <w:p w14:paraId="31852996" w14:textId="008F60AF" w:rsidR="00904395" w:rsidRPr="007031C8" w:rsidRDefault="00904395" w:rsidP="00BE7110">
      <w:pPr>
        <w:pStyle w:val="ListParagraph"/>
        <w:numPr>
          <w:ilvl w:val="1"/>
          <w:numId w:val="11"/>
        </w:numPr>
        <w:jc w:val="both"/>
        <w:rPr>
          <w:rFonts w:ascii="Verdana" w:hAnsi="Verdana"/>
        </w:rPr>
      </w:pPr>
      <w:r w:rsidRPr="007031C8">
        <w:rPr>
          <w:rFonts w:ascii="Verdana" w:hAnsi="Verdana"/>
        </w:rPr>
        <w:t xml:space="preserve">Với các trường hợp khách hàng nhập text nếu </w:t>
      </w:r>
      <w:r w:rsidR="00BE7110" w:rsidRPr="007031C8">
        <w:rPr>
          <w:rFonts w:ascii="Verdana" w:hAnsi="Verdana"/>
        </w:rPr>
        <w:t xml:space="preserve">không theo kịch thì khi gọi api sang bên BOT VTCC sẽ truyền thông tin của khách hàng nhập vào trường text trong api gọi BOT, tùy theo </w:t>
      </w:r>
      <w:r w:rsidR="00BE7110" w:rsidRPr="007031C8">
        <w:rPr>
          <w:rFonts w:ascii="Verdana" w:hAnsi="Verdana"/>
        </w:rPr>
        <w:lastRenderedPageBreak/>
        <w:t xml:space="preserve">từng kênh tích hợp BOT VTCC sẽ thực hiện phân tích và phản hồi lại MYCC thực hiện hiển thị thông tin do bot trả </w:t>
      </w:r>
    </w:p>
    <w:p w14:paraId="08C96927" w14:textId="3781D040" w:rsidR="00FF4E99" w:rsidRPr="007031C8" w:rsidRDefault="00FF4E99" w:rsidP="00705B74">
      <w:pPr>
        <w:pStyle w:val="Heading5"/>
        <w:rPr>
          <w:rFonts w:ascii="Verdana" w:hAnsi="Verdana"/>
        </w:rPr>
      </w:pPr>
      <w:r w:rsidRPr="007031C8">
        <w:rPr>
          <w:rFonts w:ascii="Verdana" w:hAnsi="Verdana"/>
        </w:rPr>
        <w:t>Xử lý Mapping đối với dữ liệu bot cũ (VCA) và bot mới (VTCC)</w:t>
      </w:r>
    </w:p>
    <w:p w14:paraId="0A1F07C3" w14:textId="4A270B5B" w:rsidR="00FF4E99" w:rsidRPr="007031C8" w:rsidRDefault="00FF4E99" w:rsidP="00705B74">
      <w:pPr>
        <w:pStyle w:val="Heading6"/>
        <w:rPr>
          <w:rFonts w:ascii="Verdana" w:hAnsi="Verdana"/>
        </w:rPr>
      </w:pPr>
      <w:r w:rsidRPr="007031C8">
        <w:rPr>
          <w:rFonts w:ascii="Verdana" w:hAnsi="Verdana"/>
        </w:rPr>
        <w:t>Xử lý Request</w:t>
      </w:r>
    </w:p>
    <w:p w14:paraId="56EB7228" w14:textId="1AFB8F2F" w:rsidR="00BC77D7" w:rsidRPr="007031C8" w:rsidRDefault="00EB0761" w:rsidP="00EB0761">
      <w:pPr>
        <w:rPr>
          <w:rFonts w:ascii="Verdana" w:hAnsi="Verdana"/>
        </w:rPr>
      </w:pPr>
      <w:r w:rsidRPr="007031C8">
        <w:rPr>
          <w:rFonts w:ascii="Verdana" w:hAnsi="Verdana"/>
        </w:rPr>
        <w:t>N/A</w:t>
      </w:r>
    </w:p>
    <w:p w14:paraId="07456FB8" w14:textId="72C7BBFC" w:rsidR="00FF4E99" w:rsidRPr="007031C8" w:rsidRDefault="00FF4E99" w:rsidP="00705B74">
      <w:pPr>
        <w:pStyle w:val="Heading6"/>
        <w:rPr>
          <w:rFonts w:ascii="Verdana" w:hAnsi="Verdana"/>
        </w:rPr>
      </w:pPr>
      <w:r w:rsidRPr="007031C8">
        <w:rPr>
          <w:rFonts w:ascii="Verdana" w:hAnsi="Verdana"/>
        </w:rPr>
        <w:t>Xử lý Response</w:t>
      </w:r>
    </w:p>
    <w:p w14:paraId="5CA2733E" w14:textId="75641419" w:rsidR="00F106D4" w:rsidRPr="007031C8" w:rsidRDefault="00F106D4" w:rsidP="00705B74">
      <w:pPr>
        <w:pStyle w:val="Heading7"/>
        <w:rPr>
          <w:rFonts w:ascii="Verdana" w:hAnsi="Verdana"/>
        </w:rPr>
      </w:pPr>
      <w:r w:rsidRPr="007031C8">
        <w:rPr>
          <w:rFonts w:ascii="Verdana" w:hAnsi="Verdana"/>
        </w:rPr>
        <w:t>Xử lý text của bot</w:t>
      </w:r>
    </w:p>
    <w:tbl>
      <w:tblPr>
        <w:tblStyle w:val="TableGrid"/>
        <w:tblW w:w="0" w:type="auto"/>
        <w:tblLook w:val="04A0" w:firstRow="1" w:lastRow="0" w:firstColumn="1" w:lastColumn="0" w:noHBand="0" w:noVBand="1"/>
      </w:tblPr>
      <w:tblGrid>
        <w:gridCol w:w="6475"/>
        <w:gridCol w:w="6475"/>
      </w:tblGrid>
      <w:tr w:rsidR="00327EA0" w:rsidRPr="007031C8" w14:paraId="575526E0" w14:textId="77777777" w:rsidTr="0042173A">
        <w:tc>
          <w:tcPr>
            <w:tcW w:w="6475" w:type="dxa"/>
          </w:tcPr>
          <w:p w14:paraId="333FE82C" w14:textId="77777777" w:rsidR="00327EA0" w:rsidRPr="007031C8" w:rsidRDefault="00327EA0" w:rsidP="00EB0761">
            <w:pPr>
              <w:rPr>
                <w:rFonts w:ascii="Verdana" w:hAnsi="Verdana"/>
              </w:rPr>
            </w:pPr>
            <w:r w:rsidRPr="007031C8">
              <w:rPr>
                <w:rFonts w:ascii="Verdana" w:hAnsi="Verdana"/>
              </w:rPr>
              <w:t>VCA</w:t>
            </w:r>
          </w:p>
        </w:tc>
        <w:tc>
          <w:tcPr>
            <w:tcW w:w="6475" w:type="dxa"/>
          </w:tcPr>
          <w:p w14:paraId="35BAB8ED" w14:textId="77777777" w:rsidR="00327EA0" w:rsidRPr="007031C8" w:rsidRDefault="00327EA0" w:rsidP="00EB0761">
            <w:pPr>
              <w:rPr>
                <w:rFonts w:ascii="Verdana" w:hAnsi="Verdana"/>
              </w:rPr>
            </w:pPr>
            <w:r w:rsidRPr="007031C8">
              <w:rPr>
                <w:rFonts w:ascii="Verdana" w:hAnsi="Verdana"/>
              </w:rPr>
              <w:t>VTCC</w:t>
            </w:r>
          </w:p>
        </w:tc>
      </w:tr>
      <w:tr w:rsidR="00327EA0" w:rsidRPr="007031C8" w14:paraId="3ADFD088" w14:textId="77777777" w:rsidTr="0042173A">
        <w:tc>
          <w:tcPr>
            <w:tcW w:w="6475" w:type="dxa"/>
          </w:tcPr>
          <w:p w14:paraId="6F4C6ADA" w14:textId="77777777" w:rsidR="00327EA0" w:rsidRPr="007031C8" w:rsidRDefault="00327EA0" w:rsidP="00EB0761">
            <w:pPr>
              <w:rPr>
                <w:rFonts w:ascii="Verdana" w:hAnsi="Verdana"/>
              </w:rPr>
            </w:pPr>
            <w:r w:rsidRPr="007031C8">
              <w:rPr>
                <w:rFonts w:ascii="Verdana" w:hAnsi="Verdana"/>
              </w:rPr>
              <w:t xml:space="preserve">    {</w:t>
            </w:r>
          </w:p>
          <w:p w14:paraId="61AC31AB" w14:textId="77777777" w:rsidR="00327EA0" w:rsidRPr="007031C8" w:rsidRDefault="00327EA0" w:rsidP="00EB0761">
            <w:pPr>
              <w:rPr>
                <w:rFonts w:ascii="Verdana" w:hAnsi="Verdana"/>
              </w:rPr>
            </w:pPr>
            <w:r w:rsidRPr="007031C8">
              <w:rPr>
                <w:rFonts w:ascii="Verdana" w:hAnsi="Verdana"/>
              </w:rPr>
              <w:t xml:space="preserve">      "attachment": null,</w:t>
            </w:r>
          </w:p>
          <w:p w14:paraId="25FA4C5B" w14:textId="77777777" w:rsidR="00327EA0" w:rsidRPr="007031C8" w:rsidRDefault="00327EA0" w:rsidP="00EB0761">
            <w:pPr>
              <w:rPr>
                <w:rFonts w:ascii="Verdana" w:hAnsi="Verdana"/>
              </w:rPr>
            </w:pPr>
            <w:r w:rsidRPr="007031C8">
              <w:rPr>
                <w:rFonts w:ascii="Verdana" w:hAnsi="Verdana"/>
              </w:rPr>
              <w:t xml:space="preserve">      "category": "content",</w:t>
            </w:r>
          </w:p>
          <w:p w14:paraId="0E5013BB" w14:textId="77777777" w:rsidR="00327EA0" w:rsidRPr="007031C8" w:rsidRDefault="00327EA0" w:rsidP="00EB0761">
            <w:pPr>
              <w:rPr>
                <w:rFonts w:ascii="Verdana" w:hAnsi="Verdana"/>
              </w:rPr>
            </w:pPr>
            <w:r w:rsidRPr="007031C8">
              <w:rPr>
                <w:rFonts w:ascii="Verdana" w:hAnsi="Verdana"/>
              </w:rPr>
              <w:t xml:space="preserve">      "message": "Câu trả lời text",</w:t>
            </w:r>
          </w:p>
          <w:p w14:paraId="3111AA27" w14:textId="77777777" w:rsidR="00327EA0" w:rsidRPr="007031C8" w:rsidRDefault="00327EA0" w:rsidP="00EB0761">
            <w:pPr>
              <w:rPr>
                <w:rFonts w:ascii="Verdana" w:hAnsi="Verdana"/>
              </w:rPr>
            </w:pPr>
            <w:r w:rsidRPr="007031C8">
              <w:rPr>
                <w:rFonts w:ascii="Verdana" w:hAnsi="Verdana"/>
              </w:rPr>
              <w:t xml:space="preserve">      "type": "text",</w:t>
            </w:r>
          </w:p>
          <w:p w14:paraId="0DB95D02" w14:textId="77777777" w:rsidR="00327EA0" w:rsidRPr="007031C8" w:rsidRDefault="00327EA0" w:rsidP="00EB0761">
            <w:pPr>
              <w:rPr>
                <w:rFonts w:ascii="Verdana" w:hAnsi="Verdana"/>
              </w:rPr>
            </w:pPr>
            <w:r w:rsidRPr="007031C8">
              <w:rPr>
                <w:rFonts w:ascii="Verdana" w:hAnsi="Verdana"/>
              </w:rPr>
              <w:t xml:space="preserve">      "tag": ""</w:t>
            </w:r>
          </w:p>
          <w:p w14:paraId="78C143DA" w14:textId="1B31CA1B" w:rsidR="00327EA0" w:rsidRPr="007031C8" w:rsidRDefault="00327EA0" w:rsidP="00EB0761">
            <w:pPr>
              <w:rPr>
                <w:rFonts w:ascii="Verdana" w:hAnsi="Verdana"/>
              </w:rPr>
            </w:pPr>
            <w:r w:rsidRPr="007031C8">
              <w:rPr>
                <w:rFonts w:ascii="Verdana" w:hAnsi="Verdana"/>
              </w:rPr>
              <w:t xml:space="preserve">    },</w:t>
            </w:r>
          </w:p>
        </w:tc>
        <w:tc>
          <w:tcPr>
            <w:tcW w:w="6475" w:type="dxa"/>
          </w:tcPr>
          <w:p w14:paraId="51A52891" w14:textId="77777777" w:rsidR="00327EA0" w:rsidRPr="007031C8" w:rsidRDefault="00327EA0" w:rsidP="00EB0761">
            <w:pPr>
              <w:rPr>
                <w:rFonts w:ascii="Verdana" w:hAnsi="Verdana"/>
              </w:rPr>
            </w:pPr>
            <w:r w:rsidRPr="007031C8">
              <w:rPr>
                <w:rFonts w:ascii="Verdana" w:hAnsi="Verdana"/>
              </w:rPr>
              <w:t>{</w:t>
            </w:r>
          </w:p>
          <w:p w14:paraId="4812298D" w14:textId="77777777" w:rsidR="00327EA0" w:rsidRPr="007031C8" w:rsidRDefault="00327EA0" w:rsidP="00EB0761">
            <w:pPr>
              <w:rPr>
                <w:rFonts w:ascii="Verdana" w:hAnsi="Verdana"/>
              </w:rPr>
            </w:pPr>
            <w:r w:rsidRPr="007031C8">
              <w:rPr>
                <w:rFonts w:ascii="Verdana" w:hAnsi="Verdana"/>
              </w:rPr>
              <w:t xml:space="preserve">      "text": "Câu trả lời text",</w:t>
            </w:r>
          </w:p>
          <w:p w14:paraId="7BD0EF1E" w14:textId="77777777" w:rsidR="00327EA0" w:rsidRPr="007031C8" w:rsidRDefault="00327EA0" w:rsidP="00EB0761">
            <w:pPr>
              <w:rPr>
                <w:rFonts w:ascii="Verdana" w:hAnsi="Verdana"/>
              </w:rPr>
            </w:pPr>
            <w:r w:rsidRPr="007031C8">
              <w:rPr>
                <w:rFonts w:ascii="Verdana" w:hAnsi="Verdana"/>
              </w:rPr>
              <w:t xml:space="preserve">      "type": "text",</w:t>
            </w:r>
          </w:p>
          <w:p w14:paraId="19725D7E" w14:textId="77777777" w:rsidR="00327EA0" w:rsidRPr="007031C8" w:rsidRDefault="00327EA0" w:rsidP="00EB0761">
            <w:pPr>
              <w:rPr>
                <w:rFonts w:ascii="Verdana" w:hAnsi="Verdana"/>
              </w:rPr>
            </w:pPr>
            <w:r w:rsidRPr="007031C8">
              <w:rPr>
                <w:rFonts w:ascii="Verdana" w:hAnsi="Verdana"/>
              </w:rPr>
              <w:t xml:space="preserve">      "answer-id": "61b60d9d-5273-41fc-ba87-f05d516df71e"</w:t>
            </w:r>
          </w:p>
          <w:p w14:paraId="2954F24A" w14:textId="53796D89" w:rsidR="00327EA0" w:rsidRPr="007031C8" w:rsidRDefault="00327EA0" w:rsidP="00EB0761">
            <w:pPr>
              <w:rPr>
                <w:rFonts w:ascii="Verdana" w:hAnsi="Verdana"/>
              </w:rPr>
            </w:pPr>
            <w:r w:rsidRPr="007031C8">
              <w:rPr>
                <w:rFonts w:ascii="Verdana" w:hAnsi="Verdana"/>
              </w:rPr>
              <w:t xml:space="preserve">    },</w:t>
            </w:r>
          </w:p>
        </w:tc>
      </w:tr>
    </w:tbl>
    <w:p w14:paraId="235D7BC4" w14:textId="0E1F59DD" w:rsidR="00F106D4" w:rsidRPr="007031C8" w:rsidRDefault="00007ACA" w:rsidP="00705B74">
      <w:pPr>
        <w:pStyle w:val="Heading7"/>
        <w:rPr>
          <w:rFonts w:ascii="Verdana" w:hAnsi="Verdana"/>
        </w:rPr>
      </w:pPr>
      <w:r w:rsidRPr="007031C8">
        <w:rPr>
          <w:rFonts w:ascii="Verdana" w:hAnsi="Verdana"/>
        </w:rPr>
        <w:t xml:space="preserve"> </w:t>
      </w:r>
      <w:r w:rsidR="00F106D4" w:rsidRPr="007031C8">
        <w:rPr>
          <w:rFonts w:ascii="Verdana" w:hAnsi="Verdana"/>
        </w:rPr>
        <w:t xml:space="preserve">Xử lý </w:t>
      </w:r>
      <w:r w:rsidR="00327EA0" w:rsidRPr="007031C8">
        <w:rPr>
          <w:rFonts w:ascii="Verdana" w:hAnsi="Verdana"/>
        </w:rPr>
        <w:t>file</w:t>
      </w:r>
      <w:r w:rsidR="00F106D4" w:rsidRPr="007031C8">
        <w:rPr>
          <w:rFonts w:ascii="Verdana" w:hAnsi="Verdana"/>
        </w:rPr>
        <w:t xml:space="preserve"> của bot</w:t>
      </w:r>
    </w:p>
    <w:tbl>
      <w:tblPr>
        <w:tblStyle w:val="TableGrid"/>
        <w:tblW w:w="0" w:type="auto"/>
        <w:tblLook w:val="04A0" w:firstRow="1" w:lastRow="0" w:firstColumn="1" w:lastColumn="0" w:noHBand="0" w:noVBand="1"/>
      </w:tblPr>
      <w:tblGrid>
        <w:gridCol w:w="6516"/>
        <w:gridCol w:w="6434"/>
      </w:tblGrid>
      <w:tr w:rsidR="00327EA0" w:rsidRPr="007031C8" w14:paraId="10695CE0" w14:textId="77777777" w:rsidTr="0042173A">
        <w:tc>
          <w:tcPr>
            <w:tcW w:w="6475" w:type="dxa"/>
          </w:tcPr>
          <w:p w14:paraId="23EBEC0C" w14:textId="77777777" w:rsidR="00327EA0" w:rsidRPr="007031C8" w:rsidRDefault="00327EA0" w:rsidP="00EB0761">
            <w:pPr>
              <w:rPr>
                <w:rFonts w:ascii="Verdana" w:hAnsi="Verdana"/>
              </w:rPr>
            </w:pPr>
            <w:r w:rsidRPr="007031C8">
              <w:rPr>
                <w:rFonts w:ascii="Verdana" w:hAnsi="Verdana"/>
              </w:rPr>
              <w:t>VCA</w:t>
            </w:r>
          </w:p>
        </w:tc>
        <w:tc>
          <w:tcPr>
            <w:tcW w:w="6475" w:type="dxa"/>
          </w:tcPr>
          <w:p w14:paraId="2CCB5ADB" w14:textId="77777777" w:rsidR="00327EA0" w:rsidRPr="007031C8" w:rsidRDefault="00327EA0" w:rsidP="00EB0761">
            <w:pPr>
              <w:rPr>
                <w:rFonts w:ascii="Verdana" w:hAnsi="Verdana"/>
              </w:rPr>
            </w:pPr>
            <w:r w:rsidRPr="007031C8">
              <w:rPr>
                <w:rFonts w:ascii="Verdana" w:hAnsi="Verdana"/>
              </w:rPr>
              <w:t>VTCC</w:t>
            </w:r>
          </w:p>
        </w:tc>
      </w:tr>
      <w:tr w:rsidR="00327EA0" w:rsidRPr="007031C8" w14:paraId="252F8D2D" w14:textId="77777777" w:rsidTr="0042173A">
        <w:tc>
          <w:tcPr>
            <w:tcW w:w="6475" w:type="dxa"/>
          </w:tcPr>
          <w:p w14:paraId="2D4B8018" w14:textId="77777777" w:rsidR="00327EA0" w:rsidRPr="007031C8" w:rsidRDefault="00327EA0" w:rsidP="00EB0761">
            <w:pPr>
              <w:rPr>
                <w:rFonts w:ascii="Verdana" w:hAnsi="Verdana"/>
              </w:rPr>
            </w:pPr>
            <w:r w:rsidRPr="007031C8">
              <w:rPr>
                <w:rFonts w:ascii="Verdana" w:hAnsi="Verdana"/>
              </w:rPr>
              <w:t>{</w:t>
            </w:r>
          </w:p>
          <w:p w14:paraId="447DF302" w14:textId="77777777" w:rsidR="00327EA0" w:rsidRPr="007031C8" w:rsidRDefault="00327EA0" w:rsidP="00EB0761">
            <w:pPr>
              <w:rPr>
                <w:rFonts w:ascii="Verdana" w:hAnsi="Verdana"/>
              </w:rPr>
            </w:pPr>
            <w:r w:rsidRPr="007031C8">
              <w:rPr>
                <w:rFonts w:ascii="Verdana" w:hAnsi="Verdana"/>
              </w:rPr>
              <w:t xml:space="preserve">      "attachment": null,</w:t>
            </w:r>
          </w:p>
          <w:p w14:paraId="2EE068D9" w14:textId="77777777" w:rsidR="00327EA0" w:rsidRPr="007031C8" w:rsidRDefault="00327EA0" w:rsidP="00EB0761">
            <w:pPr>
              <w:rPr>
                <w:rFonts w:ascii="Verdana" w:hAnsi="Verdana"/>
              </w:rPr>
            </w:pPr>
            <w:r w:rsidRPr="007031C8">
              <w:rPr>
                <w:rFonts w:ascii="Verdana" w:hAnsi="Verdana"/>
              </w:rPr>
              <w:t xml:space="preserve">      "category": "content",</w:t>
            </w:r>
          </w:p>
          <w:p w14:paraId="72230D7E" w14:textId="77777777" w:rsidR="00327EA0" w:rsidRPr="007031C8" w:rsidRDefault="00327EA0" w:rsidP="00EB0761">
            <w:pPr>
              <w:rPr>
                <w:rFonts w:ascii="Verdana" w:hAnsi="Verdana"/>
              </w:rPr>
            </w:pPr>
            <w:r w:rsidRPr="007031C8">
              <w:rPr>
                <w:rFonts w:ascii="Verdana" w:hAnsi="Verdana"/>
              </w:rPr>
              <w:t xml:space="preserve">      "message": "https://cyberbot.vn/_nuxt/img/Block2.7d00bc6.png",</w:t>
            </w:r>
          </w:p>
          <w:p w14:paraId="45C9919C" w14:textId="77777777" w:rsidR="00327EA0" w:rsidRPr="007031C8" w:rsidRDefault="00327EA0" w:rsidP="00EB0761">
            <w:pPr>
              <w:rPr>
                <w:rFonts w:ascii="Verdana" w:hAnsi="Verdana"/>
              </w:rPr>
            </w:pPr>
            <w:r w:rsidRPr="007031C8">
              <w:rPr>
                <w:rFonts w:ascii="Verdana" w:hAnsi="Verdana"/>
              </w:rPr>
              <w:t xml:space="preserve">      "type": "image",</w:t>
            </w:r>
          </w:p>
          <w:p w14:paraId="60E3EACE" w14:textId="77777777" w:rsidR="00327EA0" w:rsidRPr="007031C8" w:rsidRDefault="00327EA0" w:rsidP="00EB0761">
            <w:pPr>
              <w:rPr>
                <w:rFonts w:ascii="Verdana" w:hAnsi="Verdana"/>
              </w:rPr>
            </w:pPr>
            <w:r w:rsidRPr="007031C8">
              <w:rPr>
                <w:rFonts w:ascii="Verdana" w:hAnsi="Verdana"/>
              </w:rPr>
              <w:t xml:space="preserve">      "tag": ""</w:t>
            </w:r>
          </w:p>
          <w:p w14:paraId="351CC4A2" w14:textId="22B3D893" w:rsidR="00327EA0" w:rsidRPr="007031C8" w:rsidRDefault="00327EA0" w:rsidP="00EB0761">
            <w:pPr>
              <w:rPr>
                <w:rFonts w:ascii="Verdana" w:hAnsi="Verdana"/>
              </w:rPr>
            </w:pPr>
            <w:r w:rsidRPr="007031C8">
              <w:rPr>
                <w:rFonts w:ascii="Verdana" w:hAnsi="Verdana"/>
              </w:rPr>
              <w:lastRenderedPageBreak/>
              <w:t xml:space="preserve">    },</w:t>
            </w:r>
          </w:p>
        </w:tc>
        <w:tc>
          <w:tcPr>
            <w:tcW w:w="6475" w:type="dxa"/>
          </w:tcPr>
          <w:p w14:paraId="6708E392" w14:textId="77777777" w:rsidR="00327EA0" w:rsidRPr="007031C8" w:rsidRDefault="00327EA0" w:rsidP="00EB0761">
            <w:pPr>
              <w:rPr>
                <w:rFonts w:ascii="Verdana" w:hAnsi="Verdana"/>
              </w:rPr>
            </w:pPr>
            <w:r w:rsidRPr="007031C8">
              <w:rPr>
                <w:rFonts w:ascii="Verdana" w:hAnsi="Verdana"/>
              </w:rPr>
              <w:lastRenderedPageBreak/>
              <w:t>{</w:t>
            </w:r>
          </w:p>
          <w:p w14:paraId="5B0F3998" w14:textId="77777777" w:rsidR="00327EA0" w:rsidRPr="007031C8" w:rsidRDefault="00327EA0" w:rsidP="00EB0761">
            <w:pPr>
              <w:rPr>
                <w:rFonts w:ascii="Verdana" w:hAnsi="Verdana"/>
              </w:rPr>
            </w:pPr>
            <w:r w:rsidRPr="007031C8">
              <w:rPr>
                <w:rFonts w:ascii="Verdana" w:hAnsi="Verdana"/>
              </w:rPr>
              <w:t xml:space="preserve">      "type": "image",</w:t>
            </w:r>
          </w:p>
          <w:p w14:paraId="72216916" w14:textId="77777777" w:rsidR="00327EA0" w:rsidRPr="007031C8" w:rsidRDefault="00327EA0" w:rsidP="00EB0761">
            <w:pPr>
              <w:rPr>
                <w:rFonts w:ascii="Verdana" w:hAnsi="Verdana"/>
              </w:rPr>
            </w:pPr>
            <w:r w:rsidRPr="007031C8">
              <w:rPr>
                <w:rFonts w:ascii="Verdana" w:hAnsi="Verdana"/>
              </w:rPr>
              <w:t xml:space="preserve">      "attachment": {</w:t>
            </w:r>
          </w:p>
          <w:p w14:paraId="06C96E47" w14:textId="77777777" w:rsidR="00327EA0" w:rsidRPr="007031C8" w:rsidRDefault="00327EA0" w:rsidP="00EB0761">
            <w:pPr>
              <w:rPr>
                <w:rFonts w:ascii="Verdana" w:hAnsi="Verdana"/>
              </w:rPr>
            </w:pPr>
            <w:r w:rsidRPr="007031C8">
              <w:rPr>
                <w:rFonts w:ascii="Verdana" w:hAnsi="Verdana"/>
              </w:rPr>
              <w:t xml:space="preserve">        "type": "image",</w:t>
            </w:r>
          </w:p>
          <w:p w14:paraId="789841E0" w14:textId="77777777" w:rsidR="00327EA0" w:rsidRPr="007031C8" w:rsidRDefault="00327EA0" w:rsidP="00EB0761">
            <w:pPr>
              <w:rPr>
                <w:rFonts w:ascii="Verdana" w:hAnsi="Verdana"/>
              </w:rPr>
            </w:pPr>
            <w:r w:rsidRPr="007031C8">
              <w:rPr>
                <w:rFonts w:ascii="Verdana" w:hAnsi="Verdana"/>
              </w:rPr>
              <w:t xml:space="preserve">        "payload": {</w:t>
            </w:r>
          </w:p>
          <w:p w14:paraId="04243566" w14:textId="77777777" w:rsidR="00327EA0" w:rsidRPr="007031C8" w:rsidRDefault="00327EA0" w:rsidP="00EB0761">
            <w:pPr>
              <w:rPr>
                <w:rFonts w:ascii="Verdana" w:hAnsi="Verdana"/>
              </w:rPr>
            </w:pPr>
            <w:r w:rsidRPr="007031C8">
              <w:rPr>
                <w:rFonts w:ascii="Verdana" w:hAnsi="Verdana"/>
              </w:rPr>
              <w:t xml:space="preserve">          "url": "https://cyberbot.vn/_nuxt/img/Block2.7d00bc6.png"</w:t>
            </w:r>
          </w:p>
          <w:p w14:paraId="7C2149D1" w14:textId="77777777" w:rsidR="00327EA0" w:rsidRPr="007031C8" w:rsidRDefault="00327EA0" w:rsidP="00EB0761">
            <w:pPr>
              <w:rPr>
                <w:rFonts w:ascii="Verdana" w:hAnsi="Verdana"/>
              </w:rPr>
            </w:pPr>
            <w:r w:rsidRPr="007031C8">
              <w:rPr>
                <w:rFonts w:ascii="Verdana" w:hAnsi="Verdana"/>
              </w:rPr>
              <w:lastRenderedPageBreak/>
              <w:t xml:space="preserve">        }</w:t>
            </w:r>
          </w:p>
          <w:p w14:paraId="2419C6DF" w14:textId="77777777" w:rsidR="00327EA0" w:rsidRPr="007031C8" w:rsidRDefault="00327EA0" w:rsidP="00EB0761">
            <w:pPr>
              <w:rPr>
                <w:rFonts w:ascii="Verdana" w:hAnsi="Verdana"/>
              </w:rPr>
            </w:pPr>
            <w:r w:rsidRPr="007031C8">
              <w:rPr>
                <w:rFonts w:ascii="Verdana" w:hAnsi="Verdana"/>
              </w:rPr>
              <w:t xml:space="preserve">      },</w:t>
            </w:r>
          </w:p>
          <w:p w14:paraId="0BEF1AE1" w14:textId="77777777" w:rsidR="00327EA0" w:rsidRPr="007031C8" w:rsidRDefault="00327EA0" w:rsidP="00EB0761">
            <w:pPr>
              <w:rPr>
                <w:rFonts w:ascii="Verdana" w:hAnsi="Verdana"/>
              </w:rPr>
            </w:pPr>
            <w:r w:rsidRPr="007031C8">
              <w:rPr>
                <w:rFonts w:ascii="Verdana" w:hAnsi="Verdana"/>
              </w:rPr>
              <w:t xml:space="preserve">      "answer-id": "ecc1b443-bcc3-49f9-acfe-a9f5e4041f0c"</w:t>
            </w:r>
          </w:p>
          <w:p w14:paraId="2BB04ABA" w14:textId="6EE6D040" w:rsidR="00327EA0" w:rsidRPr="007031C8" w:rsidRDefault="00327EA0" w:rsidP="00EB0761">
            <w:pPr>
              <w:rPr>
                <w:rFonts w:ascii="Verdana" w:hAnsi="Verdana"/>
              </w:rPr>
            </w:pPr>
            <w:r w:rsidRPr="007031C8">
              <w:rPr>
                <w:rFonts w:ascii="Verdana" w:hAnsi="Verdana"/>
              </w:rPr>
              <w:t xml:space="preserve">    },</w:t>
            </w:r>
          </w:p>
        </w:tc>
      </w:tr>
    </w:tbl>
    <w:p w14:paraId="7CBD19F7" w14:textId="79C331D5" w:rsidR="00327EA0" w:rsidRPr="007031C8" w:rsidRDefault="00327EA0" w:rsidP="00EB0761">
      <w:pPr>
        <w:rPr>
          <w:rFonts w:ascii="Verdana" w:hAnsi="Verdana"/>
        </w:rPr>
      </w:pPr>
    </w:p>
    <w:p w14:paraId="505BB0CA" w14:textId="69D2B4D5" w:rsidR="00EB0761" w:rsidRPr="007031C8" w:rsidRDefault="00EB0761" w:rsidP="00EB0761">
      <w:pPr>
        <w:rPr>
          <w:rFonts w:ascii="Verdana" w:hAnsi="Verdana"/>
        </w:rPr>
      </w:pPr>
    </w:p>
    <w:p w14:paraId="53703D73" w14:textId="6BCA6D9E" w:rsidR="00EB0761" w:rsidRPr="007031C8" w:rsidRDefault="00EB0761" w:rsidP="00EB0761">
      <w:pPr>
        <w:rPr>
          <w:rFonts w:ascii="Verdana" w:hAnsi="Verdana"/>
        </w:rPr>
      </w:pPr>
    </w:p>
    <w:p w14:paraId="4FDC324B" w14:textId="77777777" w:rsidR="00EB0761" w:rsidRPr="007031C8" w:rsidRDefault="00EB0761" w:rsidP="00EB0761">
      <w:pPr>
        <w:rPr>
          <w:rFonts w:ascii="Verdana" w:hAnsi="Verdana"/>
        </w:rPr>
      </w:pPr>
    </w:p>
    <w:p w14:paraId="7FBDD03E" w14:textId="7D253702" w:rsidR="00F106D4" w:rsidRPr="007031C8" w:rsidRDefault="00007ACA" w:rsidP="00705B74">
      <w:pPr>
        <w:pStyle w:val="Heading7"/>
        <w:rPr>
          <w:rFonts w:ascii="Verdana" w:hAnsi="Verdana"/>
        </w:rPr>
      </w:pPr>
      <w:r w:rsidRPr="007031C8">
        <w:rPr>
          <w:rFonts w:ascii="Verdana" w:hAnsi="Verdana"/>
        </w:rPr>
        <w:t xml:space="preserve"> </w:t>
      </w:r>
      <w:r w:rsidR="00F106D4" w:rsidRPr="007031C8">
        <w:rPr>
          <w:rFonts w:ascii="Verdana" w:hAnsi="Verdana"/>
        </w:rPr>
        <w:t xml:space="preserve">Xử lý </w:t>
      </w:r>
      <w:r w:rsidR="00327EA0" w:rsidRPr="007031C8">
        <w:rPr>
          <w:rFonts w:ascii="Verdana" w:hAnsi="Verdana"/>
        </w:rPr>
        <w:t>Carousel</w:t>
      </w:r>
      <w:r w:rsidR="00F106D4" w:rsidRPr="007031C8">
        <w:rPr>
          <w:rFonts w:ascii="Verdana" w:hAnsi="Verdana"/>
        </w:rPr>
        <w:t xml:space="preserve"> của bot</w:t>
      </w:r>
    </w:p>
    <w:tbl>
      <w:tblPr>
        <w:tblStyle w:val="TableGrid"/>
        <w:tblW w:w="0" w:type="auto"/>
        <w:tblLook w:val="04A0" w:firstRow="1" w:lastRow="0" w:firstColumn="1" w:lastColumn="0" w:noHBand="0" w:noVBand="1"/>
      </w:tblPr>
      <w:tblGrid>
        <w:gridCol w:w="6475"/>
        <w:gridCol w:w="6475"/>
      </w:tblGrid>
      <w:tr w:rsidR="00327EA0" w:rsidRPr="007031C8" w14:paraId="3D6F4E40" w14:textId="77777777" w:rsidTr="0042173A">
        <w:tc>
          <w:tcPr>
            <w:tcW w:w="6475" w:type="dxa"/>
          </w:tcPr>
          <w:p w14:paraId="480D519F" w14:textId="77777777" w:rsidR="00327EA0" w:rsidRPr="007031C8" w:rsidRDefault="00327EA0" w:rsidP="00EB0761">
            <w:pPr>
              <w:rPr>
                <w:rFonts w:ascii="Verdana" w:hAnsi="Verdana"/>
              </w:rPr>
            </w:pPr>
            <w:r w:rsidRPr="007031C8">
              <w:rPr>
                <w:rFonts w:ascii="Verdana" w:hAnsi="Verdana"/>
              </w:rPr>
              <w:t>VCA</w:t>
            </w:r>
          </w:p>
        </w:tc>
        <w:tc>
          <w:tcPr>
            <w:tcW w:w="6475" w:type="dxa"/>
          </w:tcPr>
          <w:p w14:paraId="42010D7D" w14:textId="77777777" w:rsidR="00327EA0" w:rsidRPr="007031C8" w:rsidRDefault="00327EA0" w:rsidP="00EB0761">
            <w:pPr>
              <w:rPr>
                <w:rFonts w:ascii="Verdana" w:hAnsi="Verdana"/>
              </w:rPr>
            </w:pPr>
            <w:r w:rsidRPr="007031C8">
              <w:rPr>
                <w:rFonts w:ascii="Verdana" w:hAnsi="Verdana"/>
              </w:rPr>
              <w:t>VTCC</w:t>
            </w:r>
          </w:p>
        </w:tc>
      </w:tr>
      <w:tr w:rsidR="00327EA0" w:rsidRPr="007031C8" w14:paraId="7D3BC2EC" w14:textId="77777777" w:rsidTr="0042173A">
        <w:tc>
          <w:tcPr>
            <w:tcW w:w="6475" w:type="dxa"/>
          </w:tcPr>
          <w:p w14:paraId="201F5102" w14:textId="77777777" w:rsidR="00CF0181" w:rsidRPr="007031C8" w:rsidRDefault="00CF0181" w:rsidP="00EB0761">
            <w:pPr>
              <w:rPr>
                <w:rFonts w:ascii="Verdana" w:hAnsi="Verdana"/>
              </w:rPr>
            </w:pPr>
            <w:r w:rsidRPr="007031C8">
              <w:rPr>
                <w:rFonts w:ascii="Verdana" w:hAnsi="Verdana"/>
              </w:rPr>
              <w:t>{</w:t>
            </w:r>
          </w:p>
          <w:p w14:paraId="6C738374" w14:textId="77777777" w:rsidR="00CF0181" w:rsidRPr="007031C8" w:rsidRDefault="00CF0181" w:rsidP="00EB0761">
            <w:pPr>
              <w:rPr>
                <w:rFonts w:ascii="Verdana" w:hAnsi="Verdana"/>
              </w:rPr>
            </w:pPr>
            <w:r w:rsidRPr="007031C8">
              <w:rPr>
                <w:rFonts w:ascii="Verdana" w:hAnsi="Verdana"/>
              </w:rPr>
              <w:t xml:space="preserve">      "attachment": [</w:t>
            </w:r>
          </w:p>
          <w:p w14:paraId="2686EF28" w14:textId="77777777" w:rsidR="00CF0181" w:rsidRPr="007031C8" w:rsidRDefault="00CF0181" w:rsidP="00EB0761">
            <w:pPr>
              <w:rPr>
                <w:rFonts w:ascii="Verdana" w:hAnsi="Verdana"/>
              </w:rPr>
            </w:pPr>
            <w:r w:rsidRPr="007031C8">
              <w:rPr>
                <w:rFonts w:ascii="Verdana" w:hAnsi="Verdana"/>
              </w:rPr>
              <w:t xml:space="preserve">        {</w:t>
            </w:r>
          </w:p>
          <w:p w14:paraId="2191884E" w14:textId="77777777" w:rsidR="00CF0181" w:rsidRPr="007031C8" w:rsidRDefault="00CF0181" w:rsidP="00EB0761">
            <w:pPr>
              <w:rPr>
                <w:rFonts w:ascii="Verdana" w:hAnsi="Verdana"/>
              </w:rPr>
            </w:pPr>
            <w:r w:rsidRPr="007031C8">
              <w:rPr>
                <w:rFonts w:ascii="Verdana" w:hAnsi="Verdana"/>
              </w:rPr>
              <w:t xml:space="preserve">          "title": "Tiêu đề đa phương tiện",</w:t>
            </w:r>
          </w:p>
          <w:p w14:paraId="6726E9B5" w14:textId="77777777" w:rsidR="00CF0181" w:rsidRPr="007031C8" w:rsidRDefault="00CF0181" w:rsidP="00EB0761">
            <w:pPr>
              <w:rPr>
                <w:rFonts w:ascii="Verdana" w:hAnsi="Verdana"/>
              </w:rPr>
            </w:pPr>
            <w:r w:rsidRPr="007031C8">
              <w:rPr>
                <w:rFonts w:ascii="Verdana" w:hAnsi="Verdana"/>
              </w:rPr>
              <w:t xml:space="preserve">          "description": "Mô tả cho đa phương tiện",</w:t>
            </w:r>
          </w:p>
          <w:p w14:paraId="5AE0A8A2" w14:textId="77777777" w:rsidR="00CF0181" w:rsidRPr="007031C8" w:rsidRDefault="00CF0181" w:rsidP="00EB0761">
            <w:pPr>
              <w:rPr>
                <w:rFonts w:ascii="Verdana" w:hAnsi="Verdana"/>
              </w:rPr>
            </w:pPr>
            <w:r w:rsidRPr="007031C8">
              <w:rPr>
                <w:rFonts w:ascii="Verdana" w:hAnsi="Verdana"/>
              </w:rPr>
              <w:t xml:space="preserve">          "mediaUrl": "https://cyberbot.vn/_nuxt/img/Block2.7d00bc6.png",</w:t>
            </w:r>
          </w:p>
          <w:p w14:paraId="77B22D8F" w14:textId="77777777" w:rsidR="00CF0181" w:rsidRPr="007031C8" w:rsidRDefault="00CF0181" w:rsidP="00EB0761">
            <w:pPr>
              <w:rPr>
                <w:rFonts w:ascii="Verdana" w:hAnsi="Verdana"/>
              </w:rPr>
            </w:pPr>
            <w:r w:rsidRPr="007031C8">
              <w:rPr>
                <w:rFonts w:ascii="Verdana" w:hAnsi="Verdana"/>
              </w:rPr>
              <w:t xml:space="preserve">          "mediaType": "image/jpeg",</w:t>
            </w:r>
          </w:p>
          <w:p w14:paraId="098AB792" w14:textId="77777777" w:rsidR="00CF0181" w:rsidRPr="007031C8" w:rsidRDefault="00CF0181" w:rsidP="00EB0761">
            <w:pPr>
              <w:rPr>
                <w:rFonts w:ascii="Verdana" w:hAnsi="Verdana"/>
              </w:rPr>
            </w:pPr>
            <w:r w:rsidRPr="007031C8">
              <w:rPr>
                <w:rFonts w:ascii="Verdana" w:hAnsi="Verdana"/>
              </w:rPr>
              <w:t xml:space="preserve">          "actions": [</w:t>
            </w:r>
          </w:p>
          <w:p w14:paraId="29B10FD1" w14:textId="77777777" w:rsidR="00CF0181" w:rsidRPr="007031C8" w:rsidRDefault="00CF0181" w:rsidP="00EB0761">
            <w:pPr>
              <w:rPr>
                <w:rFonts w:ascii="Verdana" w:hAnsi="Verdana"/>
              </w:rPr>
            </w:pPr>
            <w:r w:rsidRPr="007031C8">
              <w:rPr>
                <w:rFonts w:ascii="Verdana" w:hAnsi="Verdana"/>
              </w:rPr>
              <w:t xml:space="preserve">            {</w:t>
            </w:r>
          </w:p>
          <w:p w14:paraId="08B88C1D" w14:textId="77777777" w:rsidR="00CF0181" w:rsidRPr="007031C8" w:rsidRDefault="00CF0181" w:rsidP="00EB0761">
            <w:pPr>
              <w:rPr>
                <w:rFonts w:ascii="Verdana" w:hAnsi="Verdana"/>
              </w:rPr>
            </w:pPr>
            <w:r w:rsidRPr="007031C8">
              <w:rPr>
                <w:rFonts w:ascii="Verdana" w:hAnsi="Verdana"/>
              </w:rPr>
              <w:t xml:space="preserve">              "type": "postback",</w:t>
            </w:r>
          </w:p>
          <w:p w14:paraId="2AE3D714" w14:textId="77777777" w:rsidR="00CF0181" w:rsidRPr="007031C8" w:rsidRDefault="00CF0181" w:rsidP="00EB0761">
            <w:pPr>
              <w:rPr>
                <w:rFonts w:ascii="Verdana" w:hAnsi="Verdana"/>
              </w:rPr>
            </w:pPr>
            <w:r w:rsidRPr="007031C8">
              <w:rPr>
                <w:rFonts w:ascii="Verdana" w:hAnsi="Verdana"/>
              </w:rPr>
              <w:t xml:space="preserve">              "text": "Nhãn nút thường",</w:t>
            </w:r>
          </w:p>
          <w:p w14:paraId="01BEE9FE" w14:textId="77777777" w:rsidR="00CF0181" w:rsidRPr="007031C8" w:rsidRDefault="00CF0181" w:rsidP="00EB0761">
            <w:pPr>
              <w:rPr>
                <w:rFonts w:ascii="Verdana" w:hAnsi="Verdana"/>
              </w:rPr>
            </w:pPr>
            <w:r w:rsidRPr="007031C8">
              <w:rPr>
                <w:rFonts w:ascii="Verdana" w:hAnsi="Verdana"/>
              </w:rPr>
              <w:t xml:space="preserve">              "payload": "Nhãn nút thường#$CF$#{\"state-id\":\"a0a703d3-d737-429e-be3d-86fa3fcc588e\",\"content\":\"Nhãn nút thường\"}"</w:t>
            </w:r>
          </w:p>
          <w:p w14:paraId="142372F1" w14:textId="77777777" w:rsidR="00CF0181" w:rsidRPr="007031C8" w:rsidRDefault="00CF0181" w:rsidP="00EB0761">
            <w:pPr>
              <w:rPr>
                <w:rFonts w:ascii="Verdana" w:hAnsi="Verdana"/>
              </w:rPr>
            </w:pPr>
            <w:r w:rsidRPr="007031C8">
              <w:rPr>
                <w:rFonts w:ascii="Verdana" w:hAnsi="Verdana"/>
              </w:rPr>
              <w:t xml:space="preserve">            }</w:t>
            </w:r>
          </w:p>
          <w:p w14:paraId="2EFD4DD6" w14:textId="77777777" w:rsidR="00CF0181" w:rsidRPr="007031C8" w:rsidRDefault="00CF0181" w:rsidP="00EB0761">
            <w:pPr>
              <w:rPr>
                <w:rFonts w:ascii="Verdana" w:hAnsi="Verdana"/>
              </w:rPr>
            </w:pPr>
            <w:r w:rsidRPr="007031C8">
              <w:rPr>
                <w:rFonts w:ascii="Verdana" w:hAnsi="Verdana"/>
              </w:rPr>
              <w:lastRenderedPageBreak/>
              <w:t xml:space="preserve">          ]</w:t>
            </w:r>
          </w:p>
          <w:p w14:paraId="469FE3C2" w14:textId="77777777" w:rsidR="00CF0181" w:rsidRPr="007031C8" w:rsidRDefault="00CF0181" w:rsidP="00EB0761">
            <w:pPr>
              <w:rPr>
                <w:rFonts w:ascii="Verdana" w:hAnsi="Verdana"/>
              </w:rPr>
            </w:pPr>
            <w:r w:rsidRPr="007031C8">
              <w:rPr>
                <w:rFonts w:ascii="Verdana" w:hAnsi="Verdana"/>
              </w:rPr>
              <w:t xml:space="preserve">        }</w:t>
            </w:r>
          </w:p>
          <w:p w14:paraId="7EF15B38" w14:textId="77777777" w:rsidR="00CF0181" w:rsidRPr="007031C8" w:rsidRDefault="00CF0181" w:rsidP="00EB0761">
            <w:pPr>
              <w:rPr>
                <w:rFonts w:ascii="Verdana" w:hAnsi="Verdana"/>
              </w:rPr>
            </w:pPr>
            <w:r w:rsidRPr="007031C8">
              <w:rPr>
                <w:rFonts w:ascii="Verdana" w:hAnsi="Verdana"/>
              </w:rPr>
              <w:t xml:space="preserve">      ]</w:t>
            </w:r>
          </w:p>
          <w:p w14:paraId="7219BEEB" w14:textId="0C457A11" w:rsidR="00327EA0" w:rsidRPr="007031C8" w:rsidRDefault="00CF0181" w:rsidP="00EB0761">
            <w:pPr>
              <w:rPr>
                <w:rFonts w:ascii="Verdana" w:hAnsi="Verdana"/>
              </w:rPr>
            </w:pPr>
            <w:r w:rsidRPr="007031C8">
              <w:rPr>
                <w:rFonts w:ascii="Verdana" w:hAnsi="Verdana"/>
              </w:rPr>
              <w:t xml:space="preserve">    },</w:t>
            </w:r>
          </w:p>
        </w:tc>
        <w:tc>
          <w:tcPr>
            <w:tcW w:w="6475" w:type="dxa"/>
          </w:tcPr>
          <w:p w14:paraId="60E7AC75" w14:textId="77777777" w:rsidR="00CF0181" w:rsidRPr="007031C8" w:rsidRDefault="00CF0181" w:rsidP="00EB0761">
            <w:pPr>
              <w:rPr>
                <w:rFonts w:ascii="Verdana" w:hAnsi="Verdana"/>
              </w:rPr>
            </w:pPr>
            <w:r w:rsidRPr="007031C8">
              <w:rPr>
                <w:rFonts w:ascii="Verdana" w:hAnsi="Verdana"/>
              </w:rPr>
              <w:lastRenderedPageBreak/>
              <w:t>{</w:t>
            </w:r>
          </w:p>
          <w:p w14:paraId="32CFF01A" w14:textId="77777777" w:rsidR="00CF0181" w:rsidRPr="007031C8" w:rsidRDefault="00CF0181" w:rsidP="00EB0761">
            <w:pPr>
              <w:rPr>
                <w:rFonts w:ascii="Verdana" w:hAnsi="Verdana"/>
              </w:rPr>
            </w:pPr>
            <w:r w:rsidRPr="007031C8">
              <w:rPr>
                <w:rFonts w:ascii="Verdana" w:hAnsi="Verdana"/>
              </w:rPr>
              <w:t xml:space="preserve">      "type": "template_generic",</w:t>
            </w:r>
          </w:p>
          <w:p w14:paraId="6E3AE8FD" w14:textId="77777777" w:rsidR="00CF0181" w:rsidRPr="007031C8" w:rsidRDefault="00CF0181" w:rsidP="00EB0761">
            <w:pPr>
              <w:rPr>
                <w:rFonts w:ascii="Verdana" w:hAnsi="Verdana"/>
              </w:rPr>
            </w:pPr>
            <w:r w:rsidRPr="007031C8">
              <w:rPr>
                <w:rFonts w:ascii="Verdana" w:hAnsi="Verdana"/>
              </w:rPr>
              <w:t xml:space="preserve">      "attachment": {</w:t>
            </w:r>
          </w:p>
          <w:p w14:paraId="6509200E" w14:textId="77777777" w:rsidR="00CF0181" w:rsidRPr="007031C8" w:rsidRDefault="00CF0181" w:rsidP="00EB0761">
            <w:pPr>
              <w:rPr>
                <w:rFonts w:ascii="Verdana" w:hAnsi="Verdana"/>
              </w:rPr>
            </w:pPr>
            <w:r w:rsidRPr="007031C8">
              <w:rPr>
                <w:rFonts w:ascii="Verdana" w:hAnsi="Verdana"/>
              </w:rPr>
              <w:t xml:space="preserve">        "type": "template",</w:t>
            </w:r>
          </w:p>
          <w:p w14:paraId="2A1F9387" w14:textId="77777777" w:rsidR="00CF0181" w:rsidRPr="007031C8" w:rsidRDefault="00CF0181" w:rsidP="00EB0761">
            <w:pPr>
              <w:rPr>
                <w:rFonts w:ascii="Verdana" w:hAnsi="Verdana"/>
              </w:rPr>
            </w:pPr>
            <w:r w:rsidRPr="007031C8">
              <w:rPr>
                <w:rFonts w:ascii="Verdana" w:hAnsi="Verdana"/>
              </w:rPr>
              <w:t xml:space="preserve">        "payload": {</w:t>
            </w:r>
          </w:p>
          <w:p w14:paraId="186B5EBD" w14:textId="77777777" w:rsidR="00CF0181" w:rsidRPr="007031C8" w:rsidRDefault="00CF0181" w:rsidP="00EB0761">
            <w:pPr>
              <w:rPr>
                <w:rFonts w:ascii="Verdana" w:hAnsi="Verdana"/>
              </w:rPr>
            </w:pPr>
            <w:r w:rsidRPr="007031C8">
              <w:rPr>
                <w:rFonts w:ascii="Verdana" w:hAnsi="Verdana"/>
              </w:rPr>
              <w:t xml:space="preserve">          "template_type": "generic",</w:t>
            </w:r>
          </w:p>
          <w:p w14:paraId="6A1E3114" w14:textId="77777777" w:rsidR="00CF0181" w:rsidRPr="007031C8" w:rsidRDefault="00CF0181" w:rsidP="00EB0761">
            <w:pPr>
              <w:rPr>
                <w:rFonts w:ascii="Verdana" w:hAnsi="Verdana"/>
              </w:rPr>
            </w:pPr>
            <w:r w:rsidRPr="007031C8">
              <w:rPr>
                <w:rFonts w:ascii="Verdana" w:hAnsi="Verdana"/>
              </w:rPr>
              <w:t xml:space="preserve">          "elements": [</w:t>
            </w:r>
          </w:p>
          <w:p w14:paraId="234DC3DA" w14:textId="77777777" w:rsidR="00CF0181" w:rsidRPr="007031C8" w:rsidRDefault="00CF0181" w:rsidP="00EB0761">
            <w:pPr>
              <w:rPr>
                <w:rFonts w:ascii="Verdana" w:hAnsi="Verdana"/>
              </w:rPr>
            </w:pPr>
            <w:r w:rsidRPr="007031C8">
              <w:rPr>
                <w:rFonts w:ascii="Verdana" w:hAnsi="Verdana"/>
              </w:rPr>
              <w:t xml:space="preserve">            {</w:t>
            </w:r>
          </w:p>
          <w:p w14:paraId="795F5823" w14:textId="77777777" w:rsidR="00CF0181" w:rsidRPr="007031C8" w:rsidRDefault="00CF0181" w:rsidP="00EB0761">
            <w:pPr>
              <w:rPr>
                <w:rFonts w:ascii="Verdana" w:hAnsi="Verdana"/>
              </w:rPr>
            </w:pPr>
            <w:r w:rsidRPr="007031C8">
              <w:rPr>
                <w:rFonts w:ascii="Verdana" w:hAnsi="Verdana"/>
              </w:rPr>
              <w:t xml:space="preserve">              "title": "Tiêu đề đa phương tiện",</w:t>
            </w:r>
          </w:p>
          <w:p w14:paraId="59C51DAA" w14:textId="77777777" w:rsidR="00CF0181" w:rsidRPr="007031C8" w:rsidRDefault="00CF0181" w:rsidP="00EB0761">
            <w:pPr>
              <w:rPr>
                <w:rFonts w:ascii="Verdana" w:hAnsi="Verdana"/>
              </w:rPr>
            </w:pPr>
            <w:r w:rsidRPr="007031C8">
              <w:rPr>
                <w:rFonts w:ascii="Verdana" w:hAnsi="Verdana"/>
              </w:rPr>
              <w:t xml:space="preserve">              "image_url": "https://cyberbot.vn/_nuxt/img/Block2.7d00bc6.png",</w:t>
            </w:r>
          </w:p>
          <w:p w14:paraId="7A0FF2C6" w14:textId="77777777" w:rsidR="00CF0181" w:rsidRPr="007031C8" w:rsidRDefault="00CF0181" w:rsidP="00EB0761">
            <w:pPr>
              <w:rPr>
                <w:rFonts w:ascii="Verdana" w:hAnsi="Verdana"/>
              </w:rPr>
            </w:pPr>
            <w:r w:rsidRPr="007031C8">
              <w:rPr>
                <w:rFonts w:ascii="Verdana" w:hAnsi="Verdana"/>
              </w:rPr>
              <w:t xml:space="preserve">              "subtitle": "Mô tả cho đa phương tiện",</w:t>
            </w:r>
          </w:p>
          <w:p w14:paraId="50E184F9" w14:textId="77777777" w:rsidR="00CF0181" w:rsidRPr="007031C8" w:rsidRDefault="00CF0181" w:rsidP="00EB0761">
            <w:pPr>
              <w:rPr>
                <w:rFonts w:ascii="Verdana" w:hAnsi="Verdana"/>
              </w:rPr>
            </w:pPr>
            <w:r w:rsidRPr="007031C8">
              <w:rPr>
                <w:rFonts w:ascii="Verdana" w:hAnsi="Verdana"/>
              </w:rPr>
              <w:t xml:space="preserve">              "buttons": [</w:t>
            </w:r>
          </w:p>
          <w:p w14:paraId="76B725C9" w14:textId="77777777" w:rsidR="00CF0181" w:rsidRPr="007031C8" w:rsidRDefault="00CF0181" w:rsidP="00EB0761">
            <w:pPr>
              <w:rPr>
                <w:rFonts w:ascii="Verdana" w:hAnsi="Verdana"/>
              </w:rPr>
            </w:pPr>
            <w:r w:rsidRPr="007031C8">
              <w:rPr>
                <w:rFonts w:ascii="Verdana" w:hAnsi="Verdana"/>
              </w:rPr>
              <w:t xml:space="preserve">                {</w:t>
            </w:r>
          </w:p>
          <w:p w14:paraId="6B318E59" w14:textId="77777777" w:rsidR="00CF0181" w:rsidRPr="007031C8" w:rsidRDefault="00CF0181" w:rsidP="00EB0761">
            <w:pPr>
              <w:rPr>
                <w:rFonts w:ascii="Verdana" w:hAnsi="Verdana"/>
              </w:rPr>
            </w:pPr>
            <w:r w:rsidRPr="007031C8">
              <w:rPr>
                <w:rFonts w:ascii="Verdana" w:hAnsi="Verdana"/>
              </w:rPr>
              <w:t xml:space="preserve">                  "type": "postback",</w:t>
            </w:r>
          </w:p>
          <w:p w14:paraId="672ECFC3" w14:textId="77777777" w:rsidR="00CF0181" w:rsidRPr="007031C8" w:rsidRDefault="00CF0181" w:rsidP="00EB0761">
            <w:pPr>
              <w:rPr>
                <w:rFonts w:ascii="Verdana" w:hAnsi="Verdana"/>
              </w:rPr>
            </w:pPr>
            <w:r w:rsidRPr="007031C8">
              <w:rPr>
                <w:rFonts w:ascii="Verdana" w:hAnsi="Verdana"/>
              </w:rPr>
              <w:t xml:space="preserve">                  "title": "Nhãn nút thường",</w:t>
            </w:r>
          </w:p>
          <w:p w14:paraId="09E5472E" w14:textId="77777777" w:rsidR="00CF0181" w:rsidRPr="007031C8" w:rsidRDefault="00CF0181" w:rsidP="00EB0761">
            <w:pPr>
              <w:rPr>
                <w:rFonts w:ascii="Verdana" w:hAnsi="Verdana"/>
              </w:rPr>
            </w:pPr>
            <w:r w:rsidRPr="007031C8">
              <w:rPr>
                <w:rFonts w:ascii="Verdana" w:hAnsi="Verdana"/>
              </w:rPr>
              <w:lastRenderedPageBreak/>
              <w:t xml:space="preserve">                  "payload": "{\"state-id\":\"a0a703d3-d737-429e-be3d-86fa3fcc588e\",\"content\":\"Nhãn nút thường\"}"</w:t>
            </w:r>
          </w:p>
          <w:p w14:paraId="3BE8734C" w14:textId="77777777" w:rsidR="00CF0181" w:rsidRPr="007031C8" w:rsidRDefault="00CF0181" w:rsidP="00EB0761">
            <w:pPr>
              <w:rPr>
                <w:rFonts w:ascii="Verdana" w:hAnsi="Verdana"/>
              </w:rPr>
            </w:pPr>
            <w:r w:rsidRPr="007031C8">
              <w:rPr>
                <w:rFonts w:ascii="Verdana" w:hAnsi="Verdana"/>
              </w:rPr>
              <w:t xml:space="preserve">                }</w:t>
            </w:r>
          </w:p>
          <w:p w14:paraId="5F9BFE4D" w14:textId="77777777" w:rsidR="00CF0181" w:rsidRPr="007031C8" w:rsidRDefault="00CF0181" w:rsidP="00EB0761">
            <w:pPr>
              <w:rPr>
                <w:rFonts w:ascii="Verdana" w:hAnsi="Verdana"/>
              </w:rPr>
            </w:pPr>
            <w:r w:rsidRPr="007031C8">
              <w:rPr>
                <w:rFonts w:ascii="Verdana" w:hAnsi="Verdana"/>
              </w:rPr>
              <w:t xml:space="preserve">              ]</w:t>
            </w:r>
          </w:p>
          <w:p w14:paraId="7E77CC0D" w14:textId="77777777" w:rsidR="00CF0181" w:rsidRPr="007031C8" w:rsidRDefault="00CF0181" w:rsidP="00EB0761">
            <w:pPr>
              <w:rPr>
                <w:rFonts w:ascii="Verdana" w:hAnsi="Verdana"/>
              </w:rPr>
            </w:pPr>
            <w:r w:rsidRPr="007031C8">
              <w:rPr>
                <w:rFonts w:ascii="Verdana" w:hAnsi="Verdana"/>
              </w:rPr>
              <w:t xml:space="preserve">            }</w:t>
            </w:r>
          </w:p>
          <w:p w14:paraId="54DC0722" w14:textId="77777777" w:rsidR="00CF0181" w:rsidRPr="007031C8" w:rsidRDefault="00CF0181" w:rsidP="00EB0761">
            <w:pPr>
              <w:rPr>
                <w:rFonts w:ascii="Verdana" w:hAnsi="Verdana"/>
              </w:rPr>
            </w:pPr>
            <w:r w:rsidRPr="007031C8">
              <w:rPr>
                <w:rFonts w:ascii="Verdana" w:hAnsi="Verdana"/>
              </w:rPr>
              <w:t xml:space="preserve">          ]</w:t>
            </w:r>
          </w:p>
          <w:p w14:paraId="180A794C" w14:textId="77777777" w:rsidR="00CF0181" w:rsidRPr="007031C8" w:rsidRDefault="00CF0181" w:rsidP="00EB0761">
            <w:pPr>
              <w:rPr>
                <w:rFonts w:ascii="Verdana" w:hAnsi="Verdana"/>
              </w:rPr>
            </w:pPr>
            <w:r w:rsidRPr="007031C8">
              <w:rPr>
                <w:rFonts w:ascii="Verdana" w:hAnsi="Verdana"/>
              </w:rPr>
              <w:t xml:space="preserve">        }</w:t>
            </w:r>
          </w:p>
          <w:p w14:paraId="64DC1932" w14:textId="77777777" w:rsidR="00CF0181" w:rsidRPr="007031C8" w:rsidRDefault="00CF0181" w:rsidP="00EB0761">
            <w:pPr>
              <w:rPr>
                <w:rFonts w:ascii="Verdana" w:hAnsi="Verdana"/>
              </w:rPr>
            </w:pPr>
            <w:r w:rsidRPr="007031C8">
              <w:rPr>
                <w:rFonts w:ascii="Verdana" w:hAnsi="Verdana"/>
              </w:rPr>
              <w:t xml:space="preserve">      },</w:t>
            </w:r>
          </w:p>
          <w:p w14:paraId="6ABF8308" w14:textId="77777777" w:rsidR="00CF0181" w:rsidRPr="007031C8" w:rsidRDefault="00CF0181" w:rsidP="00EB0761">
            <w:pPr>
              <w:rPr>
                <w:rFonts w:ascii="Verdana" w:hAnsi="Verdana"/>
              </w:rPr>
            </w:pPr>
            <w:r w:rsidRPr="007031C8">
              <w:rPr>
                <w:rFonts w:ascii="Verdana" w:hAnsi="Verdana"/>
              </w:rPr>
              <w:t xml:space="preserve">      "answer-id": "c0efae67-5904-4ee8-a198-b07bc761925f"</w:t>
            </w:r>
          </w:p>
          <w:p w14:paraId="60BE3D1F" w14:textId="5012AB03" w:rsidR="00327EA0" w:rsidRPr="007031C8" w:rsidRDefault="00CF0181" w:rsidP="00EB0761">
            <w:pPr>
              <w:rPr>
                <w:rFonts w:ascii="Verdana" w:hAnsi="Verdana"/>
              </w:rPr>
            </w:pPr>
            <w:r w:rsidRPr="007031C8">
              <w:rPr>
                <w:rFonts w:ascii="Verdana" w:hAnsi="Verdana"/>
              </w:rPr>
              <w:t xml:space="preserve">    },</w:t>
            </w:r>
          </w:p>
        </w:tc>
      </w:tr>
    </w:tbl>
    <w:p w14:paraId="017FAAAF" w14:textId="4742B42F" w:rsidR="00327EA0" w:rsidRPr="007031C8" w:rsidRDefault="00327EA0" w:rsidP="00EB0761">
      <w:pPr>
        <w:rPr>
          <w:rFonts w:ascii="Verdana" w:hAnsi="Verdana"/>
        </w:rPr>
      </w:pPr>
    </w:p>
    <w:p w14:paraId="65075AF8" w14:textId="5DC2C993" w:rsidR="00EB0761" w:rsidRPr="007031C8" w:rsidRDefault="00EB0761" w:rsidP="00EB0761">
      <w:pPr>
        <w:rPr>
          <w:rFonts w:ascii="Verdana" w:hAnsi="Verdana"/>
        </w:rPr>
      </w:pPr>
    </w:p>
    <w:p w14:paraId="14BBF262" w14:textId="306043D0" w:rsidR="00EB0761" w:rsidRPr="007031C8" w:rsidRDefault="00EB0761" w:rsidP="00EB0761">
      <w:pPr>
        <w:rPr>
          <w:rFonts w:ascii="Verdana" w:hAnsi="Verdana"/>
        </w:rPr>
      </w:pPr>
    </w:p>
    <w:p w14:paraId="78164E50" w14:textId="4FCF7323" w:rsidR="00EB0761" w:rsidRPr="007031C8" w:rsidRDefault="00EB0761" w:rsidP="00EB0761">
      <w:pPr>
        <w:rPr>
          <w:rFonts w:ascii="Verdana" w:hAnsi="Verdana"/>
        </w:rPr>
      </w:pPr>
    </w:p>
    <w:p w14:paraId="6480D3CA" w14:textId="404109F6" w:rsidR="00EB0761" w:rsidRPr="007031C8" w:rsidRDefault="00EB0761" w:rsidP="00EB0761">
      <w:pPr>
        <w:rPr>
          <w:rFonts w:ascii="Verdana" w:hAnsi="Verdana"/>
        </w:rPr>
      </w:pPr>
    </w:p>
    <w:p w14:paraId="1A280786" w14:textId="77777777" w:rsidR="00EB0761" w:rsidRPr="007031C8" w:rsidRDefault="00EB0761" w:rsidP="00EB0761">
      <w:pPr>
        <w:rPr>
          <w:rFonts w:ascii="Verdana" w:hAnsi="Verdana"/>
        </w:rPr>
      </w:pPr>
    </w:p>
    <w:p w14:paraId="7383A58F" w14:textId="602D9C94" w:rsidR="00F106D4" w:rsidRPr="007031C8" w:rsidRDefault="00007ACA" w:rsidP="00705B74">
      <w:pPr>
        <w:pStyle w:val="Heading7"/>
        <w:rPr>
          <w:rFonts w:ascii="Verdana" w:hAnsi="Verdana"/>
        </w:rPr>
      </w:pPr>
      <w:r w:rsidRPr="007031C8">
        <w:rPr>
          <w:rFonts w:ascii="Verdana" w:hAnsi="Verdana"/>
        </w:rPr>
        <w:t xml:space="preserve"> </w:t>
      </w:r>
      <w:r w:rsidR="00F106D4" w:rsidRPr="007031C8">
        <w:rPr>
          <w:rFonts w:ascii="Verdana" w:hAnsi="Verdana"/>
        </w:rPr>
        <w:t xml:space="preserve">Xử lý </w:t>
      </w:r>
      <w:r w:rsidR="00327EA0" w:rsidRPr="007031C8">
        <w:rPr>
          <w:rFonts w:ascii="Verdana" w:hAnsi="Verdana"/>
        </w:rPr>
        <w:t>quick reply của bot</w:t>
      </w:r>
    </w:p>
    <w:tbl>
      <w:tblPr>
        <w:tblStyle w:val="TableGrid"/>
        <w:tblW w:w="0" w:type="auto"/>
        <w:tblLook w:val="04A0" w:firstRow="1" w:lastRow="0" w:firstColumn="1" w:lastColumn="0" w:noHBand="0" w:noVBand="1"/>
      </w:tblPr>
      <w:tblGrid>
        <w:gridCol w:w="7025"/>
        <w:gridCol w:w="5925"/>
      </w:tblGrid>
      <w:tr w:rsidR="00327EA0" w:rsidRPr="007031C8" w14:paraId="62869DD4" w14:textId="77777777" w:rsidTr="0042173A">
        <w:tc>
          <w:tcPr>
            <w:tcW w:w="6475" w:type="dxa"/>
          </w:tcPr>
          <w:p w14:paraId="512ECF50" w14:textId="77777777" w:rsidR="00327EA0" w:rsidRPr="007031C8" w:rsidRDefault="00327EA0" w:rsidP="00EB0761">
            <w:pPr>
              <w:rPr>
                <w:rFonts w:ascii="Verdana" w:hAnsi="Verdana"/>
              </w:rPr>
            </w:pPr>
            <w:r w:rsidRPr="007031C8">
              <w:rPr>
                <w:rFonts w:ascii="Verdana" w:hAnsi="Verdana"/>
              </w:rPr>
              <w:t>VCA</w:t>
            </w:r>
          </w:p>
        </w:tc>
        <w:tc>
          <w:tcPr>
            <w:tcW w:w="6475" w:type="dxa"/>
          </w:tcPr>
          <w:p w14:paraId="0BD41718" w14:textId="77777777" w:rsidR="00327EA0" w:rsidRPr="007031C8" w:rsidRDefault="00327EA0" w:rsidP="00EB0761">
            <w:pPr>
              <w:rPr>
                <w:rFonts w:ascii="Verdana" w:hAnsi="Verdana"/>
              </w:rPr>
            </w:pPr>
            <w:r w:rsidRPr="007031C8">
              <w:rPr>
                <w:rFonts w:ascii="Verdana" w:hAnsi="Verdana"/>
              </w:rPr>
              <w:t>VTCC</w:t>
            </w:r>
          </w:p>
        </w:tc>
      </w:tr>
      <w:tr w:rsidR="00327EA0" w:rsidRPr="007031C8" w14:paraId="7F60663A" w14:textId="77777777" w:rsidTr="0042173A">
        <w:tc>
          <w:tcPr>
            <w:tcW w:w="6475" w:type="dxa"/>
          </w:tcPr>
          <w:p w14:paraId="235F35C7" w14:textId="77777777" w:rsidR="00327EA0" w:rsidRPr="007031C8" w:rsidRDefault="00327EA0" w:rsidP="00EB0761">
            <w:pPr>
              <w:rPr>
                <w:rFonts w:ascii="Verdana" w:hAnsi="Verdana"/>
              </w:rPr>
            </w:pPr>
            <w:r w:rsidRPr="007031C8">
              <w:rPr>
                <w:rFonts w:ascii="Verdana" w:hAnsi="Verdana"/>
              </w:rPr>
              <w:t>{</w:t>
            </w:r>
          </w:p>
          <w:p w14:paraId="169ED30F" w14:textId="77777777" w:rsidR="00327EA0" w:rsidRPr="007031C8" w:rsidRDefault="00327EA0" w:rsidP="00EB0761">
            <w:pPr>
              <w:rPr>
                <w:rFonts w:ascii="Verdana" w:hAnsi="Verdana"/>
              </w:rPr>
            </w:pPr>
            <w:r w:rsidRPr="007031C8">
              <w:rPr>
                <w:rFonts w:ascii="Verdana" w:hAnsi="Verdana"/>
              </w:rPr>
              <w:t xml:space="preserve">      "attachment": [</w:t>
            </w:r>
          </w:p>
          <w:p w14:paraId="6613B007" w14:textId="77777777" w:rsidR="00327EA0" w:rsidRPr="007031C8" w:rsidRDefault="00327EA0" w:rsidP="00EB0761">
            <w:pPr>
              <w:rPr>
                <w:rFonts w:ascii="Verdana" w:hAnsi="Verdana"/>
              </w:rPr>
            </w:pPr>
            <w:r w:rsidRPr="007031C8">
              <w:rPr>
                <w:rFonts w:ascii="Verdana" w:hAnsi="Verdana"/>
              </w:rPr>
              <w:t xml:space="preserve">        {</w:t>
            </w:r>
          </w:p>
          <w:p w14:paraId="1C54E49F" w14:textId="77777777" w:rsidR="00327EA0" w:rsidRPr="007031C8" w:rsidRDefault="00327EA0" w:rsidP="00EB0761">
            <w:pPr>
              <w:rPr>
                <w:rFonts w:ascii="Verdana" w:hAnsi="Verdana"/>
              </w:rPr>
            </w:pPr>
            <w:r w:rsidRPr="007031C8">
              <w:rPr>
                <w:rFonts w:ascii="Verdana" w:hAnsi="Verdana"/>
              </w:rPr>
              <w:t xml:space="preserve">          "text": "Nhãn nút thường",</w:t>
            </w:r>
          </w:p>
          <w:p w14:paraId="7FD366B3" w14:textId="77777777" w:rsidR="00327EA0" w:rsidRPr="007031C8" w:rsidRDefault="00327EA0" w:rsidP="00EB0761">
            <w:pPr>
              <w:rPr>
                <w:rFonts w:ascii="Verdana" w:hAnsi="Verdana"/>
              </w:rPr>
            </w:pPr>
            <w:r w:rsidRPr="007031C8">
              <w:rPr>
                <w:rFonts w:ascii="Verdana" w:hAnsi="Verdana"/>
              </w:rPr>
              <w:t xml:space="preserve">          "type": "reply",</w:t>
            </w:r>
          </w:p>
          <w:p w14:paraId="6C17D10B" w14:textId="77777777" w:rsidR="00327EA0" w:rsidRPr="007031C8" w:rsidRDefault="00327EA0" w:rsidP="00EB0761">
            <w:pPr>
              <w:rPr>
                <w:rFonts w:ascii="Verdana" w:hAnsi="Verdana"/>
              </w:rPr>
            </w:pPr>
            <w:r w:rsidRPr="007031C8">
              <w:rPr>
                <w:rFonts w:ascii="Verdana" w:hAnsi="Verdana"/>
              </w:rPr>
              <w:t xml:space="preserve">          "payload": "Nhãn nút thường#$CF$#{\"state-id\":\"a0a703d3-d737-429e-be3d-86fa3fcc588e\",\"content\":\"Nhãn nútthường\"}"</w:t>
            </w:r>
          </w:p>
          <w:p w14:paraId="68BB821D" w14:textId="77777777" w:rsidR="00327EA0" w:rsidRPr="007031C8" w:rsidRDefault="00327EA0" w:rsidP="00EB0761">
            <w:pPr>
              <w:rPr>
                <w:rFonts w:ascii="Verdana" w:hAnsi="Verdana"/>
              </w:rPr>
            </w:pPr>
            <w:r w:rsidRPr="007031C8">
              <w:rPr>
                <w:rFonts w:ascii="Verdana" w:hAnsi="Verdana"/>
              </w:rPr>
              <w:t xml:space="preserve">        },</w:t>
            </w:r>
          </w:p>
          <w:p w14:paraId="7C7B7AC2" w14:textId="77777777" w:rsidR="00327EA0" w:rsidRPr="007031C8" w:rsidRDefault="00327EA0" w:rsidP="00EB0761">
            <w:pPr>
              <w:rPr>
                <w:rFonts w:ascii="Verdana" w:hAnsi="Verdana"/>
              </w:rPr>
            </w:pPr>
            <w:r w:rsidRPr="007031C8">
              <w:rPr>
                <w:rFonts w:ascii="Verdana" w:hAnsi="Verdana"/>
              </w:rPr>
              <w:lastRenderedPageBreak/>
              <w:t xml:space="preserve">        {</w:t>
            </w:r>
          </w:p>
          <w:p w14:paraId="282157B8" w14:textId="77777777" w:rsidR="00327EA0" w:rsidRPr="007031C8" w:rsidRDefault="00327EA0" w:rsidP="00EB0761">
            <w:pPr>
              <w:rPr>
                <w:rFonts w:ascii="Verdana" w:hAnsi="Verdana"/>
              </w:rPr>
            </w:pPr>
            <w:r w:rsidRPr="007031C8">
              <w:rPr>
                <w:rFonts w:ascii="Verdana" w:hAnsi="Verdana"/>
              </w:rPr>
              <w:t xml:space="preserve">          "text": "Dạng payload",</w:t>
            </w:r>
          </w:p>
          <w:p w14:paraId="222EEF68" w14:textId="77777777" w:rsidR="00327EA0" w:rsidRPr="007031C8" w:rsidRDefault="00327EA0" w:rsidP="00EB0761">
            <w:pPr>
              <w:rPr>
                <w:rFonts w:ascii="Verdana" w:hAnsi="Verdana"/>
              </w:rPr>
            </w:pPr>
            <w:r w:rsidRPr="007031C8">
              <w:rPr>
                <w:rFonts w:ascii="Verdana" w:hAnsi="Verdana"/>
              </w:rPr>
              <w:t xml:space="preserve">          "type": "reply",</w:t>
            </w:r>
          </w:p>
          <w:p w14:paraId="7DA34025" w14:textId="77777777" w:rsidR="00327EA0" w:rsidRPr="007031C8" w:rsidRDefault="00327EA0" w:rsidP="00EB0761">
            <w:pPr>
              <w:rPr>
                <w:rFonts w:ascii="Verdana" w:hAnsi="Verdana"/>
              </w:rPr>
            </w:pPr>
            <w:r w:rsidRPr="007031C8">
              <w:rPr>
                <w:rFonts w:ascii="Verdana" w:hAnsi="Verdana"/>
              </w:rPr>
              <w:t xml:space="preserve">          "payload": "Dạng payload#$CF$#intent_id::61108e81bf9aad8e5a18f41a"</w:t>
            </w:r>
          </w:p>
          <w:p w14:paraId="7AE0C3B3" w14:textId="77777777" w:rsidR="00327EA0" w:rsidRPr="007031C8" w:rsidRDefault="00327EA0" w:rsidP="00EB0761">
            <w:pPr>
              <w:rPr>
                <w:rFonts w:ascii="Verdana" w:hAnsi="Verdana"/>
              </w:rPr>
            </w:pPr>
            <w:r w:rsidRPr="007031C8">
              <w:rPr>
                <w:rFonts w:ascii="Verdana" w:hAnsi="Verdana"/>
              </w:rPr>
              <w:t xml:space="preserve">        }</w:t>
            </w:r>
          </w:p>
          <w:p w14:paraId="1BC09866" w14:textId="77777777" w:rsidR="00327EA0" w:rsidRPr="007031C8" w:rsidRDefault="00327EA0" w:rsidP="00EB0761">
            <w:pPr>
              <w:rPr>
                <w:rFonts w:ascii="Verdana" w:hAnsi="Verdana"/>
              </w:rPr>
            </w:pPr>
            <w:r w:rsidRPr="007031C8">
              <w:rPr>
                <w:rFonts w:ascii="Verdana" w:hAnsi="Verdana"/>
              </w:rPr>
              <w:t xml:space="preserve">      ],</w:t>
            </w:r>
          </w:p>
          <w:p w14:paraId="46A349F6" w14:textId="77777777" w:rsidR="00327EA0" w:rsidRPr="007031C8" w:rsidRDefault="00327EA0" w:rsidP="00EB0761">
            <w:pPr>
              <w:rPr>
                <w:rFonts w:ascii="Verdana" w:hAnsi="Verdana"/>
              </w:rPr>
            </w:pPr>
            <w:r w:rsidRPr="007031C8">
              <w:rPr>
                <w:rFonts w:ascii="Verdana" w:hAnsi="Verdana"/>
              </w:rPr>
              <w:t xml:space="preserve">      "category": "action",</w:t>
            </w:r>
          </w:p>
          <w:p w14:paraId="01593218" w14:textId="77777777" w:rsidR="00327EA0" w:rsidRPr="007031C8" w:rsidRDefault="00327EA0" w:rsidP="00EB0761">
            <w:pPr>
              <w:rPr>
                <w:rFonts w:ascii="Verdana" w:hAnsi="Verdana"/>
              </w:rPr>
            </w:pPr>
            <w:r w:rsidRPr="007031C8">
              <w:rPr>
                <w:rFonts w:ascii="Verdana" w:hAnsi="Verdana"/>
              </w:rPr>
              <w:t xml:space="preserve">      "message": "Dạng trả lời nhanh",</w:t>
            </w:r>
          </w:p>
          <w:p w14:paraId="55E38062" w14:textId="77777777" w:rsidR="00327EA0" w:rsidRPr="007031C8" w:rsidRDefault="00327EA0" w:rsidP="00EB0761">
            <w:pPr>
              <w:rPr>
                <w:rFonts w:ascii="Verdana" w:hAnsi="Verdana"/>
              </w:rPr>
            </w:pPr>
            <w:r w:rsidRPr="007031C8">
              <w:rPr>
                <w:rFonts w:ascii="Verdana" w:hAnsi="Verdana"/>
              </w:rPr>
              <w:t xml:space="preserve">      "type": "quickreply",</w:t>
            </w:r>
          </w:p>
          <w:p w14:paraId="13C11C40" w14:textId="77777777" w:rsidR="00327EA0" w:rsidRPr="007031C8" w:rsidRDefault="00327EA0" w:rsidP="00EB0761">
            <w:pPr>
              <w:rPr>
                <w:rFonts w:ascii="Verdana" w:hAnsi="Verdana"/>
              </w:rPr>
            </w:pPr>
            <w:r w:rsidRPr="007031C8">
              <w:rPr>
                <w:rFonts w:ascii="Verdana" w:hAnsi="Verdana"/>
              </w:rPr>
              <w:t xml:space="preserve">      "tag": ""</w:t>
            </w:r>
          </w:p>
          <w:p w14:paraId="6161AB00" w14:textId="726590B9" w:rsidR="00327EA0" w:rsidRPr="007031C8" w:rsidRDefault="00327EA0" w:rsidP="00EB0761">
            <w:pPr>
              <w:rPr>
                <w:rFonts w:ascii="Verdana" w:hAnsi="Verdana"/>
              </w:rPr>
            </w:pPr>
            <w:r w:rsidRPr="007031C8">
              <w:rPr>
                <w:rFonts w:ascii="Verdana" w:hAnsi="Verdana"/>
              </w:rPr>
              <w:t xml:space="preserve">    }</w:t>
            </w:r>
          </w:p>
        </w:tc>
        <w:tc>
          <w:tcPr>
            <w:tcW w:w="6475" w:type="dxa"/>
          </w:tcPr>
          <w:p w14:paraId="02D240EF" w14:textId="77777777" w:rsidR="00327EA0" w:rsidRPr="007031C8" w:rsidRDefault="00327EA0" w:rsidP="00EB0761">
            <w:pPr>
              <w:rPr>
                <w:rFonts w:ascii="Verdana" w:hAnsi="Verdana"/>
              </w:rPr>
            </w:pPr>
            <w:r w:rsidRPr="007031C8">
              <w:rPr>
                <w:rFonts w:ascii="Verdana" w:hAnsi="Verdana"/>
              </w:rPr>
              <w:lastRenderedPageBreak/>
              <w:t>{</w:t>
            </w:r>
          </w:p>
          <w:p w14:paraId="5711C8B8" w14:textId="77777777" w:rsidR="00327EA0" w:rsidRPr="007031C8" w:rsidRDefault="00327EA0" w:rsidP="00EB0761">
            <w:pPr>
              <w:rPr>
                <w:rFonts w:ascii="Verdana" w:hAnsi="Verdana"/>
              </w:rPr>
            </w:pPr>
            <w:r w:rsidRPr="007031C8">
              <w:rPr>
                <w:rFonts w:ascii="Verdana" w:hAnsi="Verdana"/>
              </w:rPr>
              <w:t xml:space="preserve">      "text": "Dạng trả lời nhanh",</w:t>
            </w:r>
          </w:p>
          <w:p w14:paraId="604E2804" w14:textId="77777777" w:rsidR="00327EA0" w:rsidRPr="007031C8" w:rsidRDefault="00327EA0" w:rsidP="00EB0761">
            <w:pPr>
              <w:rPr>
                <w:rFonts w:ascii="Verdana" w:hAnsi="Verdana"/>
              </w:rPr>
            </w:pPr>
            <w:r w:rsidRPr="007031C8">
              <w:rPr>
                <w:rFonts w:ascii="Verdana" w:hAnsi="Verdana"/>
              </w:rPr>
              <w:t xml:space="preserve">      "type": "quick_replies",</w:t>
            </w:r>
          </w:p>
          <w:p w14:paraId="316204E2" w14:textId="77777777" w:rsidR="00327EA0" w:rsidRPr="007031C8" w:rsidRDefault="00327EA0" w:rsidP="00EB0761">
            <w:pPr>
              <w:rPr>
                <w:rFonts w:ascii="Verdana" w:hAnsi="Verdana"/>
              </w:rPr>
            </w:pPr>
            <w:r w:rsidRPr="007031C8">
              <w:rPr>
                <w:rFonts w:ascii="Verdana" w:hAnsi="Verdana"/>
              </w:rPr>
              <w:t xml:space="preserve">      "quick_replies": [</w:t>
            </w:r>
          </w:p>
          <w:p w14:paraId="18622D5E" w14:textId="77777777" w:rsidR="00327EA0" w:rsidRPr="007031C8" w:rsidRDefault="00327EA0" w:rsidP="00EB0761">
            <w:pPr>
              <w:rPr>
                <w:rFonts w:ascii="Verdana" w:hAnsi="Verdana"/>
              </w:rPr>
            </w:pPr>
            <w:r w:rsidRPr="007031C8">
              <w:rPr>
                <w:rFonts w:ascii="Verdana" w:hAnsi="Verdana"/>
              </w:rPr>
              <w:t xml:space="preserve">        {</w:t>
            </w:r>
          </w:p>
          <w:p w14:paraId="09732BC5" w14:textId="77777777" w:rsidR="00327EA0" w:rsidRPr="007031C8" w:rsidRDefault="00327EA0" w:rsidP="00EB0761">
            <w:pPr>
              <w:rPr>
                <w:rFonts w:ascii="Verdana" w:hAnsi="Verdana"/>
              </w:rPr>
            </w:pPr>
            <w:r w:rsidRPr="007031C8">
              <w:rPr>
                <w:rFonts w:ascii="Verdana" w:hAnsi="Verdana"/>
              </w:rPr>
              <w:t xml:space="preserve">          "content_type": "text",</w:t>
            </w:r>
          </w:p>
          <w:p w14:paraId="2262D605" w14:textId="77777777" w:rsidR="00327EA0" w:rsidRPr="007031C8" w:rsidRDefault="00327EA0" w:rsidP="00EB0761">
            <w:pPr>
              <w:rPr>
                <w:rFonts w:ascii="Verdana" w:hAnsi="Verdana"/>
              </w:rPr>
            </w:pPr>
            <w:r w:rsidRPr="007031C8">
              <w:rPr>
                <w:rFonts w:ascii="Verdana" w:hAnsi="Verdana"/>
              </w:rPr>
              <w:t xml:space="preserve">          "title": "Nhãn nút thường",</w:t>
            </w:r>
          </w:p>
          <w:p w14:paraId="44B95329" w14:textId="77777777" w:rsidR="00327EA0" w:rsidRPr="007031C8" w:rsidRDefault="00327EA0" w:rsidP="00EB0761">
            <w:pPr>
              <w:rPr>
                <w:rFonts w:ascii="Verdana" w:hAnsi="Verdana"/>
              </w:rPr>
            </w:pPr>
            <w:r w:rsidRPr="007031C8">
              <w:rPr>
                <w:rFonts w:ascii="Verdana" w:hAnsi="Verdana"/>
              </w:rPr>
              <w:t xml:space="preserve">          "payload": "{\"state-id\":\"a0a703d3-d737-429e-be3d-</w:t>
            </w:r>
            <w:r w:rsidRPr="007031C8">
              <w:rPr>
                <w:rFonts w:ascii="Verdana" w:hAnsi="Verdana"/>
              </w:rPr>
              <w:lastRenderedPageBreak/>
              <w:t>86fa3fcc588e\",\"content\":\"Nhãn nútthường\"}"</w:t>
            </w:r>
          </w:p>
          <w:p w14:paraId="14B82177" w14:textId="77777777" w:rsidR="00327EA0" w:rsidRPr="007031C8" w:rsidRDefault="00327EA0" w:rsidP="00EB0761">
            <w:pPr>
              <w:rPr>
                <w:rFonts w:ascii="Verdana" w:hAnsi="Verdana"/>
              </w:rPr>
            </w:pPr>
            <w:r w:rsidRPr="007031C8">
              <w:rPr>
                <w:rFonts w:ascii="Verdana" w:hAnsi="Verdana"/>
              </w:rPr>
              <w:t xml:space="preserve">        },</w:t>
            </w:r>
          </w:p>
          <w:p w14:paraId="76E89656" w14:textId="77777777" w:rsidR="00327EA0" w:rsidRPr="007031C8" w:rsidRDefault="00327EA0" w:rsidP="00EB0761">
            <w:pPr>
              <w:rPr>
                <w:rFonts w:ascii="Verdana" w:hAnsi="Verdana"/>
              </w:rPr>
            </w:pPr>
            <w:r w:rsidRPr="007031C8">
              <w:rPr>
                <w:rFonts w:ascii="Verdana" w:hAnsi="Verdana"/>
              </w:rPr>
              <w:t xml:space="preserve">        {</w:t>
            </w:r>
          </w:p>
          <w:p w14:paraId="53DC65B7" w14:textId="77777777" w:rsidR="00327EA0" w:rsidRPr="007031C8" w:rsidRDefault="00327EA0" w:rsidP="00EB0761">
            <w:pPr>
              <w:rPr>
                <w:rFonts w:ascii="Verdana" w:hAnsi="Verdana"/>
              </w:rPr>
            </w:pPr>
            <w:r w:rsidRPr="007031C8">
              <w:rPr>
                <w:rFonts w:ascii="Verdana" w:hAnsi="Verdana"/>
              </w:rPr>
              <w:t xml:space="preserve">          "content_type": "text",</w:t>
            </w:r>
          </w:p>
          <w:p w14:paraId="4936FCB7" w14:textId="77777777" w:rsidR="00327EA0" w:rsidRPr="007031C8" w:rsidRDefault="00327EA0" w:rsidP="00EB0761">
            <w:pPr>
              <w:rPr>
                <w:rFonts w:ascii="Verdana" w:hAnsi="Verdana"/>
              </w:rPr>
            </w:pPr>
            <w:r w:rsidRPr="007031C8">
              <w:rPr>
                <w:rFonts w:ascii="Verdana" w:hAnsi="Verdana"/>
              </w:rPr>
              <w:t xml:space="preserve">          "title": "Dạng payload",</w:t>
            </w:r>
          </w:p>
          <w:p w14:paraId="5D89CD26" w14:textId="77777777" w:rsidR="00327EA0" w:rsidRPr="007031C8" w:rsidRDefault="00327EA0" w:rsidP="00EB0761">
            <w:pPr>
              <w:rPr>
                <w:rFonts w:ascii="Verdana" w:hAnsi="Verdana"/>
              </w:rPr>
            </w:pPr>
            <w:r w:rsidRPr="007031C8">
              <w:rPr>
                <w:rFonts w:ascii="Verdana" w:hAnsi="Verdana"/>
              </w:rPr>
              <w:t xml:space="preserve">          "payload": "intent_id::61108e81bf9aad8e5a18f41a"</w:t>
            </w:r>
          </w:p>
          <w:p w14:paraId="0A900E63" w14:textId="77777777" w:rsidR="00327EA0" w:rsidRPr="007031C8" w:rsidRDefault="00327EA0" w:rsidP="00EB0761">
            <w:pPr>
              <w:rPr>
                <w:rFonts w:ascii="Verdana" w:hAnsi="Verdana"/>
              </w:rPr>
            </w:pPr>
            <w:r w:rsidRPr="007031C8">
              <w:rPr>
                <w:rFonts w:ascii="Verdana" w:hAnsi="Verdana"/>
              </w:rPr>
              <w:t xml:space="preserve">        }</w:t>
            </w:r>
          </w:p>
          <w:p w14:paraId="5384AECD" w14:textId="77777777" w:rsidR="00327EA0" w:rsidRPr="007031C8" w:rsidRDefault="00327EA0" w:rsidP="00EB0761">
            <w:pPr>
              <w:rPr>
                <w:rFonts w:ascii="Verdana" w:hAnsi="Verdana"/>
              </w:rPr>
            </w:pPr>
            <w:r w:rsidRPr="007031C8">
              <w:rPr>
                <w:rFonts w:ascii="Verdana" w:hAnsi="Verdana"/>
              </w:rPr>
              <w:t xml:space="preserve">      ],</w:t>
            </w:r>
          </w:p>
          <w:p w14:paraId="2432C936" w14:textId="77777777" w:rsidR="00327EA0" w:rsidRPr="007031C8" w:rsidRDefault="00327EA0" w:rsidP="00EB0761">
            <w:pPr>
              <w:rPr>
                <w:rFonts w:ascii="Verdana" w:hAnsi="Verdana"/>
              </w:rPr>
            </w:pPr>
            <w:r w:rsidRPr="007031C8">
              <w:rPr>
                <w:rFonts w:ascii="Verdana" w:hAnsi="Verdana"/>
              </w:rPr>
              <w:t xml:space="preserve">      "answer-id": "f7308c8a-d890-4d0d-8a17-981303e85cc0"</w:t>
            </w:r>
          </w:p>
          <w:p w14:paraId="7AEA08CC" w14:textId="4B5DF52F" w:rsidR="00327EA0" w:rsidRPr="007031C8" w:rsidRDefault="00327EA0" w:rsidP="00EB0761">
            <w:pPr>
              <w:rPr>
                <w:rFonts w:ascii="Verdana" w:hAnsi="Verdana"/>
              </w:rPr>
            </w:pPr>
            <w:r w:rsidRPr="007031C8">
              <w:rPr>
                <w:rFonts w:ascii="Verdana" w:hAnsi="Verdana"/>
              </w:rPr>
              <w:t xml:space="preserve">    }</w:t>
            </w:r>
          </w:p>
        </w:tc>
      </w:tr>
    </w:tbl>
    <w:p w14:paraId="7BD909EB" w14:textId="77777777" w:rsidR="00EB0761" w:rsidRPr="007031C8" w:rsidRDefault="00EB0761" w:rsidP="00EB0761">
      <w:pPr>
        <w:rPr>
          <w:rFonts w:ascii="Verdana" w:hAnsi="Verdana"/>
        </w:rPr>
      </w:pPr>
    </w:p>
    <w:p w14:paraId="4C7B18C4" w14:textId="20872667" w:rsidR="00F106D4" w:rsidRPr="007031C8" w:rsidRDefault="00F106D4" w:rsidP="00705B74">
      <w:pPr>
        <w:pStyle w:val="Heading7"/>
        <w:rPr>
          <w:rFonts w:ascii="Verdana" w:hAnsi="Verdana"/>
        </w:rPr>
      </w:pPr>
      <w:r w:rsidRPr="007031C8">
        <w:rPr>
          <w:rFonts w:ascii="Verdana" w:hAnsi="Verdana"/>
        </w:rPr>
        <w:t xml:space="preserve">Xử lý </w:t>
      </w:r>
      <w:r w:rsidR="00327EA0" w:rsidRPr="007031C8">
        <w:rPr>
          <w:rFonts w:ascii="Verdana" w:hAnsi="Verdana"/>
        </w:rPr>
        <w:t>đường dẫn của bot</w:t>
      </w:r>
    </w:p>
    <w:p w14:paraId="60C591AE" w14:textId="77777777" w:rsidR="00327EA0" w:rsidRPr="007031C8" w:rsidRDefault="00327EA0" w:rsidP="00EB0761">
      <w:pPr>
        <w:rPr>
          <w:rFonts w:ascii="Verdana" w:hAnsi="Verdana"/>
        </w:rPr>
      </w:pPr>
    </w:p>
    <w:tbl>
      <w:tblPr>
        <w:tblStyle w:val="TableGrid"/>
        <w:tblW w:w="0" w:type="auto"/>
        <w:tblLook w:val="04A0" w:firstRow="1" w:lastRow="0" w:firstColumn="1" w:lastColumn="0" w:noHBand="0" w:noVBand="1"/>
      </w:tblPr>
      <w:tblGrid>
        <w:gridCol w:w="6475"/>
        <w:gridCol w:w="6475"/>
      </w:tblGrid>
      <w:tr w:rsidR="00F106D4" w:rsidRPr="007031C8" w14:paraId="7713CD6E" w14:textId="77777777" w:rsidTr="00F106D4">
        <w:tc>
          <w:tcPr>
            <w:tcW w:w="6475" w:type="dxa"/>
          </w:tcPr>
          <w:p w14:paraId="5119ADDB" w14:textId="5DBE8EF6" w:rsidR="00F106D4" w:rsidRPr="007031C8" w:rsidRDefault="00F106D4" w:rsidP="00EB0761">
            <w:pPr>
              <w:rPr>
                <w:rFonts w:ascii="Verdana" w:hAnsi="Verdana"/>
              </w:rPr>
            </w:pPr>
            <w:r w:rsidRPr="007031C8">
              <w:rPr>
                <w:rFonts w:ascii="Verdana" w:hAnsi="Verdana"/>
              </w:rPr>
              <w:t>VCA</w:t>
            </w:r>
          </w:p>
        </w:tc>
        <w:tc>
          <w:tcPr>
            <w:tcW w:w="6475" w:type="dxa"/>
          </w:tcPr>
          <w:p w14:paraId="612F8525" w14:textId="3705DB1E" w:rsidR="00F106D4" w:rsidRPr="007031C8" w:rsidRDefault="00F106D4" w:rsidP="00EB0761">
            <w:pPr>
              <w:rPr>
                <w:rFonts w:ascii="Verdana" w:hAnsi="Verdana"/>
              </w:rPr>
            </w:pPr>
            <w:r w:rsidRPr="007031C8">
              <w:rPr>
                <w:rFonts w:ascii="Verdana" w:hAnsi="Verdana"/>
              </w:rPr>
              <w:t>VTCC</w:t>
            </w:r>
          </w:p>
        </w:tc>
      </w:tr>
      <w:tr w:rsidR="00F106D4" w:rsidRPr="007031C8" w14:paraId="286FB989" w14:textId="77777777" w:rsidTr="00F106D4">
        <w:tc>
          <w:tcPr>
            <w:tcW w:w="6475" w:type="dxa"/>
          </w:tcPr>
          <w:p w14:paraId="03B3DC6D" w14:textId="77777777" w:rsidR="00327EA0" w:rsidRPr="007031C8" w:rsidRDefault="00327EA0" w:rsidP="00EB0761">
            <w:pPr>
              <w:rPr>
                <w:rFonts w:ascii="Verdana" w:hAnsi="Verdana"/>
              </w:rPr>
            </w:pPr>
            <w:r w:rsidRPr="007031C8">
              <w:rPr>
                <w:rFonts w:ascii="Verdana" w:hAnsi="Verdana"/>
              </w:rPr>
              <w:t>{</w:t>
            </w:r>
          </w:p>
          <w:p w14:paraId="261C039D" w14:textId="77777777" w:rsidR="00327EA0" w:rsidRPr="007031C8" w:rsidRDefault="00327EA0" w:rsidP="00EB0761">
            <w:pPr>
              <w:rPr>
                <w:rFonts w:ascii="Verdana" w:hAnsi="Verdana"/>
              </w:rPr>
            </w:pPr>
            <w:r w:rsidRPr="007031C8">
              <w:rPr>
                <w:rFonts w:ascii="Verdana" w:hAnsi="Verdana"/>
              </w:rPr>
              <w:t xml:space="preserve">      "attachment": [</w:t>
            </w:r>
          </w:p>
          <w:p w14:paraId="1BC3527D" w14:textId="77777777" w:rsidR="00327EA0" w:rsidRPr="007031C8" w:rsidRDefault="00327EA0" w:rsidP="00EB0761">
            <w:pPr>
              <w:rPr>
                <w:rFonts w:ascii="Verdana" w:hAnsi="Verdana"/>
              </w:rPr>
            </w:pPr>
            <w:r w:rsidRPr="007031C8">
              <w:rPr>
                <w:rFonts w:ascii="Verdana" w:hAnsi="Verdana"/>
              </w:rPr>
              <w:t xml:space="preserve">        {</w:t>
            </w:r>
          </w:p>
          <w:p w14:paraId="2F403E95" w14:textId="77777777" w:rsidR="00327EA0" w:rsidRPr="007031C8" w:rsidRDefault="00327EA0" w:rsidP="00EB0761">
            <w:pPr>
              <w:rPr>
                <w:rFonts w:ascii="Verdana" w:hAnsi="Verdana"/>
              </w:rPr>
            </w:pPr>
            <w:r w:rsidRPr="007031C8">
              <w:rPr>
                <w:rFonts w:ascii="Verdana" w:hAnsi="Verdana"/>
              </w:rPr>
              <w:t xml:space="preserve">          "text": "Đường dẫn",</w:t>
            </w:r>
          </w:p>
          <w:p w14:paraId="4EADA44F" w14:textId="77777777" w:rsidR="00327EA0" w:rsidRPr="007031C8" w:rsidRDefault="00327EA0" w:rsidP="00EB0761">
            <w:pPr>
              <w:rPr>
                <w:rFonts w:ascii="Verdana" w:hAnsi="Verdana"/>
              </w:rPr>
            </w:pPr>
            <w:r w:rsidRPr="007031C8">
              <w:rPr>
                <w:rFonts w:ascii="Verdana" w:hAnsi="Verdana"/>
              </w:rPr>
              <w:t xml:space="preserve">          "type": "link",</w:t>
            </w:r>
          </w:p>
          <w:p w14:paraId="76853DCB" w14:textId="77777777" w:rsidR="00327EA0" w:rsidRPr="007031C8" w:rsidRDefault="00327EA0" w:rsidP="00EB0761">
            <w:pPr>
              <w:rPr>
                <w:rFonts w:ascii="Verdana" w:hAnsi="Verdana"/>
              </w:rPr>
            </w:pPr>
            <w:r w:rsidRPr="007031C8">
              <w:rPr>
                <w:rFonts w:ascii="Verdana" w:hAnsi="Verdana"/>
              </w:rPr>
              <w:t xml:space="preserve">          "uri": "https://cyberbot.vn/web_url"</w:t>
            </w:r>
          </w:p>
          <w:p w14:paraId="70A07F71" w14:textId="77777777" w:rsidR="00327EA0" w:rsidRPr="007031C8" w:rsidRDefault="00327EA0" w:rsidP="00EB0761">
            <w:pPr>
              <w:rPr>
                <w:rFonts w:ascii="Verdana" w:hAnsi="Verdana"/>
              </w:rPr>
            </w:pPr>
            <w:r w:rsidRPr="007031C8">
              <w:rPr>
                <w:rFonts w:ascii="Verdana" w:hAnsi="Verdana"/>
              </w:rPr>
              <w:t xml:space="preserve">        },</w:t>
            </w:r>
          </w:p>
          <w:p w14:paraId="58460511" w14:textId="77777777" w:rsidR="00327EA0" w:rsidRPr="007031C8" w:rsidRDefault="00327EA0" w:rsidP="00EB0761">
            <w:pPr>
              <w:rPr>
                <w:rFonts w:ascii="Verdana" w:hAnsi="Verdana"/>
              </w:rPr>
            </w:pPr>
            <w:r w:rsidRPr="007031C8">
              <w:rPr>
                <w:rFonts w:ascii="Verdana" w:hAnsi="Verdana"/>
              </w:rPr>
              <w:t xml:space="preserve">        {</w:t>
            </w:r>
          </w:p>
          <w:p w14:paraId="113D3020" w14:textId="77777777" w:rsidR="00327EA0" w:rsidRPr="007031C8" w:rsidRDefault="00327EA0" w:rsidP="00EB0761">
            <w:pPr>
              <w:rPr>
                <w:rFonts w:ascii="Verdana" w:hAnsi="Verdana"/>
              </w:rPr>
            </w:pPr>
            <w:r w:rsidRPr="007031C8">
              <w:rPr>
                <w:rFonts w:ascii="Verdana" w:hAnsi="Verdana"/>
              </w:rPr>
              <w:t xml:space="preserve">          "text": "Đường dẫn",</w:t>
            </w:r>
          </w:p>
          <w:p w14:paraId="736BF205" w14:textId="77777777" w:rsidR="00327EA0" w:rsidRPr="007031C8" w:rsidRDefault="00327EA0" w:rsidP="00EB0761">
            <w:pPr>
              <w:rPr>
                <w:rFonts w:ascii="Verdana" w:hAnsi="Verdana"/>
              </w:rPr>
            </w:pPr>
            <w:r w:rsidRPr="007031C8">
              <w:rPr>
                <w:rFonts w:ascii="Verdana" w:hAnsi="Verdana"/>
              </w:rPr>
              <w:t xml:space="preserve">          "type": "link",</w:t>
            </w:r>
          </w:p>
          <w:p w14:paraId="0F30A514" w14:textId="77777777" w:rsidR="00327EA0" w:rsidRPr="007031C8" w:rsidRDefault="00327EA0" w:rsidP="00EB0761">
            <w:pPr>
              <w:rPr>
                <w:rFonts w:ascii="Verdana" w:hAnsi="Verdana"/>
              </w:rPr>
            </w:pPr>
            <w:r w:rsidRPr="007031C8">
              <w:rPr>
                <w:rFonts w:ascii="Verdana" w:hAnsi="Verdana"/>
              </w:rPr>
              <w:t xml:space="preserve">          "uri": "https://cyberbot.vn/iframe"</w:t>
            </w:r>
          </w:p>
          <w:p w14:paraId="58399C19" w14:textId="77777777" w:rsidR="00327EA0" w:rsidRPr="007031C8" w:rsidRDefault="00327EA0" w:rsidP="00EB0761">
            <w:pPr>
              <w:rPr>
                <w:rFonts w:ascii="Verdana" w:hAnsi="Verdana"/>
              </w:rPr>
            </w:pPr>
            <w:r w:rsidRPr="007031C8">
              <w:rPr>
                <w:rFonts w:ascii="Verdana" w:hAnsi="Verdana"/>
              </w:rPr>
              <w:t xml:space="preserve">        }</w:t>
            </w:r>
          </w:p>
          <w:p w14:paraId="35264EE3" w14:textId="77777777" w:rsidR="00327EA0" w:rsidRPr="007031C8" w:rsidRDefault="00327EA0" w:rsidP="00EB0761">
            <w:pPr>
              <w:rPr>
                <w:rFonts w:ascii="Verdana" w:hAnsi="Verdana"/>
              </w:rPr>
            </w:pPr>
            <w:r w:rsidRPr="007031C8">
              <w:rPr>
                <w:rFonts w:ascii="Verdana" w:hAnsi="Verdana"/>
              </w:rPr>
              <w:lastRenderedPageBreak/>
              <w:t xml:space="preserve">      ],</w:t>
            </w:r>
          </w:p>
          <w:p w14:paraId="19AD3235" w14:textId="77777777" w:rsidR="00327EA0" w:rsidRPr="007031C8" w:rsidRDefault="00327EA0" w:rsidP="00EB0761">
            <w:pPr>
              <w:rPr>
                <w:rFonts w:ascii="Verdana" w:hAnsi="Verdana"/>
              </w:rPr>
            </w:pPr>
            <w:r w:rsidRPr="007031C8">
              <w:rPr>
                <w:rFonts w:ascii="Verdana" w:hAnsi="Verdana"/>
              </w:rPr>
              <w:t xml:space="preserve">      "category": "action",</w:t>
            </w:r>
          </w:p>
          <w:p w14:paraId="246BE9A2" w14:textId="77777777" w:rsidR="00327EA0" w:rsidRPr="007031C8" w:rsidRDefault="00327EA0" w:rsidP="00EB0761">
            <w:pPr>
              <w:rPr>
                <w:rFonts w:ascii="Verdana" w:hAnsi="Verdana"/>
              </w:rPr>
            </w:pPr>
            <w:r w:rsidRPr="007031C8">
              <w:rPr>
                <w:rFonts w:ascii="Verdana" w:hAnsi="Verdana"/>
              </w:rPr>
              <w:t xml:space="preserve">      "message": "Mẫu nút",</w:t>
            </w:r>
          </w:p>
          <w:p w14:paraId="5AEE9F2D" w14:textId="77777777" w:rsidR="00327EA0" w:rsidRPr="007031C8" w:rsidRDefault="00327EA0" w:rsidP="00EB0761">
            <w:pPr>
              <w:rPr>
                <w:rFonts w:ascii="Verdana" w:hAnsi="Verdana"/>
              </w:rPr>
            </w:pPr>
            <w:r w:rsidRPr="007031C8">
              <w:rPr>
                <w:rFonts w:ascii="Verdana" w:hAnsi="Verdana"/>
              </w:rPr>
              <w:t xml:space="preserve">      "type": "postback",</w:t>
            </w:r>
          </w:p>
          <w:p w14:paraId="0F5D6B73" w14:textId="77777777" w:rsidR="00327EA0" w:rsidRPr="007031C8" w:rsidRDefault="00327EA0" w:rsidP="00EB0761">
            <w:pPr>
              <w:rPr>
                <w:rFonts w:ascii="Verdana" w:hAnsi="Verdana"/>
              </w:rPr>
            </w:pPr>
            <w:r w:rsidRPr="007031C8">
              <w:rPr>
                <w:rFonts w:ascii="Verdana" w:hAnsi="Verdana"/>
              </w:rPr>
              <w:t xml:space="preserve">      "tag": ""</w:t>
            </w:r>
          </w:p>
          <w:p w14:paraId="4DBCF1DE" w14:textId="0DEFD60D" w:rsidR="00F106D4" w:rsidRPr="007031C8" w:rsidRDefault="00327EA0" w:rsidP="00EB0761">
            <w:pPr>
              <w:rPr>
                <w:rFonts w:ascii="Verdana" w:hAnsi="Verdana"/>
              </w:rPr>
            </w:pPr>
            <w:r w:rsidRPr="007031C8">
              <w:rPr>
                <w:rFonts w:ascii="Verdana" w:hAnsi="Verdana"/>
              </w:rPr>
              <w:t xml:space="preserve">    },</w:t>
            </w:r>
          </w:p>
        </w:tc>
        <w:tc>
          <w:tcPr>
            <w:tcW w:w="6475" w:type="dxa"/>
          </w:tcPr>
          <w:p w14:paraId="70CAAB45" w14:textId="77777777" w:rsidR="00327EA0" w:rsidRPr="007031C8" w:rsidRDefault="00327EA0" w:rsidP="00EB0761">
            <w:pPr>
              <w:rPr>
                <w:rFonts w:ascii="Verdana" w:hAnsi="Verdana"/>
              </w:rPr>
            </w:pPr>
            <w:r w:rsidRPr="007031C8">
              <w:rPr>
                <w:rFonts w:ascii="Verdana" w:hAnsi="Verdana"/>
              </w:rPr>
              <w:lastRenderedPageBreak/>
              <w:t>{</w:t>
            </w:r>
          </w:p>
          <w:p w14:paraId="2A19742C" w14:textId="77777777" w:rsidR="00327EA0" w:rsidRPr="007031C8" w:rsidRDefault="00327EA0" w:rsidP="00EB0761">
            <w:pPr>
              <w:rPr>
                <w:rFonts w:ascii="Verdana" w:hAnsi="Verdana"/>
              </w:rPr>
            </w:pPr>
            <w:r w:rsidRPr="007031C8">
              <w:rPr>
                <w:rFonts w:ascii="Verdana" w:hAnsi="Verdana"/>
              </w:rPr>
              <w:t xml:space="preserve">      "type": "template_button",</w:t>
            </w:r>
          </w:p>
          <w:p w14:paraId="2D8A8A70" w14:textId="77777777" w:rsidR="00327EA0" w:rsidRPr="007031C8" w:rsidRDefault="00327EA0" w:rsidP="00EB0761">
            <w:pPr>
              <w:rPr>
                <w:rFonts w:ascii="Verdana" w:hAnsi="Verdana"/>
              </w:rPr>
            </w:pPr>
            <w:r w:rsidRPr="007031C8">
              <w:rPr>
                <w:rFonts w:ascii="Verdana" w:hAnsi="Verdana"/>
              </w:rPr>
              <w:t xml:space="preserve">      "attachment": {</w:t>
            </w:r>
          </w:p>
          <w:p w14:paraId="36EDA4FC" w14:textId="77777777" w:rsidR="00327EA0" w:rsidRPr="007031C8" w:rsidRDefault="00327EA0" w:rsidP="00EB0761">
            <w:pPr>
              <w:rPr>
                <w:rFonts w:ascii="Verdana" w:hAnsi="Verdana"/>
              </w:rPr>
            </w:pPr>
            <w:r w:rsidRPr="007031C8">
              <w:rPr>
                <w:rFonts w:ascii="Verdana" w:hAnsi="Verdana"/>
              </w:rPr>
              <w:t xml:space="preserve">        "type": "template",</w:t>
            </w:r>
          </w:p>
          <w:p w14:paraId="55DF1729" w14:textId="77777777" w:rsidR="00327EA0" w:rsidRPr="007031C8" w:rsidRDefault="00327EA0" w:rsidP="00EB0761">
            <w:pPr>
              <w:rPr>
                <w:rFonts w:ascii="Verdana" w:hAnsi="Verdana"/>
              </w:rPr>
            </w:pPr>
            <w:r w:rsidRPr="007031C8">
              <w:rPr>
                <w:rFonts w:ascii="Verdana" w:hAnsi="Verdana"/>
              </w:rPr>
              <w:t xml:space="preserve">        "payload": {</w:t>
            </w:r>
          </w:p>
          <w:p w14:paraId="6A8861E6" w14:textId="77777777" w:rsidR="00327EA0" w:rsidRPr="007031C8" w:rsidRDefault="00327EA0" w:rsidP="00EB0761">
            <w:pPr>
              <w:rPr>
                <w:rFonts w:ascii="Verdana" w:hAnsi="Verdana"/>
              </w:rPr>
            </w:pPr>
            <w:r w:rsidRPr="007031C8">
              <w:rPr>
                <w:rFonts w:ascii="Verdana" w:hAnsi="Verdana"/>
              </w:rPr>
              <w:t xml:space="preserve">          "template_type": "button",</w:t>
            </w:r>
          </w:p>
          <w:p w14:paraId="0D20A4E0" w14:textId="77777777" w:rsidR="00327EA0" w:rsidRPr="007031C8" w:rsidRDefault="00327EA0" w:rsidP="00EB0761">
            <w:pPr>
              <w:rPr>
                <w:rFonts w:ascii="Verdana" w:hAnsi="Verdana"/>
              </w:rPr>
            </w:pPr>
            <w:r w:rsidRPr="007031C8">
              <w:rPr>
                <w:rFonts w:ascii="Verdana" w:hAnsi="Verdana"/>
              </w:rPr>
              <w:t xml:space="preserve">          "text": "Mẫu nút",</w:t>
            </w:r>
          </w:p>
          <w:p w14:paraId="3861E391" w14:textId="77777777" w:rsidR="00327EA0" w:rsidRPr="007031C8" w:rsidRDefault="00327EA0" w:rsidP="00EB0761">
            <w:pPr>
              <w:rPr>
                <w:rFonts w:ascii="Verdana" w:hAnsi="Verdana"/>
              </w:rPr>
            </w:pPr>
            <w:r w:rsidRPr="007031C8">
              <w:rPr>
                <w:rFonts w:ascii="Verdana" w:hAnsi="Verdana"/>
              </w:rPr>
              <w:t xml:space="preserve">          "elements": [],</w:t>
            </w:r>
          </w:p>
          <w:p w14:paraId="1E640260" w14:textId="77777777" w:rsidR="00327EA0" w:rsidRPr="007031C8" w:rsidRDefault="00327EA0" w:rsidP="00EB0761">
            <w:pPr>
              <w:rPr>
                <w:rFonts w:ascii="Verdana" w:hAnsi="Verdana"/>
              </w:rPr>
            </w:pPr>
            <w:r w:rsidRPr="007031C8">
              <w:rPr>
                <w:rFonts w:ascii="Verdana" w:hAnsi="Verdana"/>
              </w:rPr>
              <w:t xml:space="preserve">          "buttons": [</w:t>
            </w:r>
          </w:p>
          <w:p w14:paraId="7DBBE866" w14:textId="77777777" w:rsidR="00327EA0" w:rsidRPr="007031C8" w:rsidRDefault="00327EA0" w:rsidP="00EB0761">
            <w:pPr>
              <w:rPr>
                <w:rFonts w:ascii="Verdana" w:hAnsi="Verdana"/>
              </w:rPr>
            </w:pPr>
            <w:r w:rsidRPr="007031C8">
              <w:rPr>
                <w:rFonts w:ascii="Verdana" w:hAnsi="Verdana"/>
              </w:rPr>
              <w:t xml:space="preserve">            {</w:t>
            </w:r>
          </w:p>
          <w:p w14:paraId="2CCF94DB" w14:textId="77777777" w:rsidR="00327EA0" w:rsidRPr="007031C8" w:rsidRDefault="00327EA0" w:rsidP="00EB0761">
            <w:pPr>
              <w:rPr>
                <w:rFonts w:ascii="Verdana" w:hAnsi="Verdana"/>
              </w:rPr>
            </w:pPr>
            <w:r w:rsidRPr="007031C8">
              <w:rPr>
                <w:rFonts w:ascii="Verdana" w:hAnsi="Verdana"/>
              </w:rPr>
              <w:t xml:space="preserve">              "type": "web_url",</w:t>
            </w:r>
          </w:p>
          <w:p w14:paraId="328E5C84" w14:textId="77777777" w:rsidR="00327EA0" w:rsidRPr="007031C8" w:rsidRDefault="00327EA0" w:rsidP="00EB0761">
            <w:pPr>
              <w:rPr>
                <w:rFonts w:ascii="Verdana" w:hAnsi="Verdana"/>
              </w:rPr>
            </w:pPr>
            <w:r w:rsidRPr="007031C8">
              <w:rPr>
                <w:rFonts w:ascii="Verdana" w:hAnsi="Verdana"/>
              </w:rPr>
              <w:t xml:space="preserve">              "title": "Đường dẫn",</w:t>
            </w:r>
          </w:p>
          <w:p w14:paraId="1A800E52" w14:textId="77777777" w:rsidR="00327EA0" w:rsidRPr="007031C8" w:rsidRDefault="00327EA0" w:rsidP="00EB0761">
            <w:pPr>
              <w:rPr>
                <w:rFonts w:ascii="Verdana" w:hAnsi="Verdana"/>
              </w:rPr>
            </w:pPr>
            <w:r w:rsidRPr="007031C8">
              <w:rPr>
                <w:rFonts w:ascii="Verdana" w:hAnsi="Verdana"/>
              </w:rPr>
              <w:lastRenderedPageBreak/>
              <w:t xml:space="preserve">              "url": "https://cyberbot.vn/web_url"</w:t>
            </w:r>
          </w:p>
          <w:p w14:paraId="3DB21583" w14:textId="77777777" w:rsidR="00327EA0" w:rsidRPr="007031C8" w:rsidRDefault="00327EA0" w:rsidP="00EB0761">
            <w:pPr>
              <w:rPr>
                <w:rFonts w:ascii="Verdana" w:hAnsi="Verdana"/>
              </w:rPr>
            </w:pPr>
            <w:r w:rsidRPr="007031C8">
              <w:rPr>
                <w:rFonts w:ascii="Verdana" w:hAnsi="Verdana"/>
              </w:rPr>
              <w:t xml:space="preserve">            },</w:t>
            </w:r>
          </w:p>
          <w:p w14:paraId="73F0257E" w14:textId="77777777" w:rsidR="00327EA0" w:rsidRPr="007031C8" w:rsidRDefault="00327EA0" w:rsidP="00EB0761">
            <w:pPr>
              <w:rPr>
                <w:rFonts w:ascii="Verdana" w:hAnsi="Verdana"/>
              </w:rPr>
            </w:pPr>
            <w:r w:rsidRPr="007031C8">
              <w:rPr>
                <w:rFonts w:ascii="Verdana" w:hAnsi="Verdana"/>
              </w:rPr>
              <w:t xml:space="preserve">            {</w:t>
            </w:r>
          </w:p>
          <w:p w14:paraId="5EDB49FC" w14:textId="77777777" w:rsidR="00327EA0" w:rsidRPr="007031C8" w:rsidRDefault="00327EA0" w:rsidP="00EB0761">
            <w:pPr>
              <w:rPr>
                <w:rFonts w:ascii="Verdana" w:hAnsi="Verdana"/>
              </w:rPr>
            </w:pPr>
            <w:r w:rsidRPr="007031C8">
              <w:rPr>
                <w:rFonts w:ascii="Verdana" w:hAnsi="Verdana"/>
              </w:rPr>
              <w:t xml:space="preserve">              "type": "iframe",</w:t>
            </w:r>
          </w:p>
          <w:p w14:paraId="1DB22217" w14:textId="77777777" w:rsidR="00327EA0" w:rsidRPr="007031C8" w:rsidRDefault="00327EA0" w:rsidP="00EB0761">
            <w:pPr>
              <w:rPr>
                <w:rFonts w:ascii="Verdana" w:hAnsi="Verdana"/>
              </w:rPr>
            </w:pPr>
            <w:r w:rsidRPr="007031C8">
              <w:rPr>
                <w:rFonts w:ascii="Verdana" w:hAnsi="Verdana"/>
              </w:rPr>
              <w:t xml:space="preserve">              "title": "Đường dẫn",</w:t>
            </w:r>
          </w:p>
          <w:p w14:paraId="55D28227" w14:textId="77777777" w:rsidR="00327EA0" w:rsidRPr="007031C8" w:rsidRDefault="00327EA0" w:rsidP="00EB0761">
            <w:pPr>
              <w:rPr>
                <w:rFonts w:ascii="Verdana" w:hAnsi="Verdana"/>
              </w:rPr>
            </w:pPr>
            <w:r w:rsidRPr="007031C8">
              <w:rPr>
                <w:rFonts w:ascii="Verdana" w:hAnsi="Verdana"/>
              </w:rPr>
              <w:t xml:space="preserve">              "url": "https://cyberbot.vn/iframe"</w:t>
            </w:r>
          </w:p>
          <w:p w14:paraId="07D7FC0C" w14:textId="77777777" w:rsidR="00327EA0" w:rsidRPr="007031C8" w:rsidRDefault="00327EA0" w:rsidP="00EB0761">
            <w:pPr>
              <w:rPr>
                <w:rFonts w:ascii="Verdana" w:hAnsi="Verdana"/>
              </w:rPr>
            </w:pPr>
            <w:r w:rsidRPr="007031C8">
              <w:rPr>
                <w:rFonts w:ascii="Verdana" w:hAnsi="Verdana"/>
              </w:rPr>
              <w:t xml:space="preserve">            }</w:t>
            </w:r>
          </w:p>
          <w:p w14:paraId="03ECFEBA" w14:textId="77777777" w:rsidR="00327EA0" w:rsidRPr="007031C8" w:rsidRDefault="00327EA0" w:rsidP="00EB0761">
            <w:pPr>
              <w:rPr>
                <w:rFonts w:ascii="Verdana" w:hAnsi="Verdana"/>
              </w:rPr>
            </w:pPr>
            <w:r w:rsidRPr="007031C8">
              <w:rPr>
                <w:rFonts w:ascii="Verdana" w:hAnsi="Verdana"/>
              </w:rPr>
              <w:t xml:space="preserve">          ]</w:t>
            </w:r>
          </w:p>
          <w:p w14:paraId="35F4D90C" w14:textId="77777777" w:rsidR="00327EA0" w:rsidRPr="007031C8" w:rsidRDefault="00327EA0" w:rsidP="00EB0761">
            <w:pPr>
              <w:rPr>
                <w:rFonts w:ascii="Verdana" w:hAnsi="Verdana"/>
              </w:rPr>
            </w:pPr>
            <w:r w:rsidRPr="007031C8">
              <w:rPr>
                <w:rFonts w:ascii="Verdana" w:hAnsi="Verdana"/>
              </w:rPr>
              <w:t xml:space="preserve">        }</w:t>
            </w:r>
          </w:p>
          <w:p w14:paraId="0D377309" w14:textId="77777777" w:rsidR="00327EA0" w:rsidRPr="007031C8" w:rsidRDefault="00327EA0" w:rsidP="00EB0761">
            <w:pPr>
              <w:rPr>
                <w:rFonts w:ascii="Verdana" w:hAnsi="Verdana"/>
              </w:rPr>
            </w:pPr>
            <w:r w:rsidRPr="007031C8">
              <w:rPr>
                <w:rFonts w:ascii="Verdana" w:hAnsi="Verdana"/>
              </w:rPr>
              <w:t xml:space="preserve">      },</w:t>
            </w:r>
          </w:p>
          <w:p w14:paraId="2344D34C" w14:textId="77777777" w:rsidR="00327EA0" w:rsidRPr="007031C8" w:rsidRDefault="00327EA0" w:rsidP="00EB0761">
            <w:pPr>
              <w:rPr>
                <w:rFonts w:ascii="Verdana" w:hAnsi="Verdana"/>
              </w:rPr>
            </w:pPr>
            <w:r w:rsidRPr="007031C8">
              <w:rPr>
                <w:rFonts w:ascii="Verdana" w:hAnsi="Verdana"/>
              </w:rPr>
              <w:t xml:space="preserve">      "answer-id": "27f75986-59ec-42d7-b6a8-a097b619bf99"</w:t>
            </w:r>
          </w:p>
          <w:p w14:paraId="6497A3B1" w14:textId="226AD8D6" w:rsidR="00F106D4" w:rsidRPr="007031C8" w:rsidRDefault="00327EA0" w:rsidP="00EB0761">
            <w:pPr>
              <w:rPr>
                <w:rFonts w:ascii="Verdana" w:hAnsi="Verdana"/>
              </w:rPr>
            </w:pPr>
            <w:r w:rsidRPr="007031C8">
              <w:rPr>
                <w:rFonts w:ascii="Verdana" w:hAnsi="Verdana"/>
              </w:rPr>
              <w:t xml:space="preserve">    },</w:t>
            </w:r>
          </w:p>
        </w:tc>
      </w:tr>
    </w:tbl>
    <w:p w14:paraId="149FF7EF" w14:textId="4E10BA91" w:rsidR="00FF4E99" w:rsidRPr="007031C8" w:rsidRDefault="00FF4E99" w:rsidP="00EB0761">
      <w:pPr>
        <w:rPr>
          <w:rFonts w:ascii="Verdana" w:hAnsi="Verdana"/>
        </w:rPr>
      </w:pPr>
    </w:p>
    <w:p w14:paraId="3AF4133A" w14:textId="107E9935" w:rsidR="00EB0761" w:rsidRPr="007031C8" w:rsidRDefault="00EB0761" w:rsidP="00EB0761">
      <w:pPr>
        <w:rPr>
          <w:rFonts w:ascii="Verdana" w:hAnsi="Verdana"/>
        </w:rPr>
      </w:pPr>
    </w:p>
    <w:p w14:paraId="63C8511B" w14:textId="77777777" w:rsidR="00EB0761" w:rsidRPr="007031C8" w:rsidRDefault="00EB0761" w:rsidP="00EB0761">
      <w:pPr>
        <w:rPr>
          <w:rFonts w:ascii="Verdana" w:hAnsi="Verdana"/>
        </w:rPr>
      </w:pPr>
    </w:p>
    <w:p w14:paraId="26F43B36" w14:textId="362DB1E3" w:rsidR="00FF4E99" w:rsidRPr="007031C8" w:rsidRDefault="004E4383" w:rsidP="00705B74">
      <w:pPr>
        <w:pStyle w:val="Heading5"/>
        <w:rPr>
          <w:rFonts w:ascii="Verdana" w:hAnsi="Verdana"/>
        </w:rPr>
      </w:pPr>
      <w:r w:rsidRPr="007031C8">
        <w:rPr>
          <w:rFonts w:ascii="Verdana" w:hAnsi="Verdana"/>
        </w:rPr>
        <w:t>Xử lý Mapping hiển thị trên Web/App</w:t>
      </w:r>
    </w:p>
    <w:p w14:paraId="4A5DC8F7" w14:textId="77777777" w:rsidR="00E02CA6" w:rsidRPr="007031C8" w:rsidRDefault="00E02CA6" w:rsidP="00705B74">
      <w:pPr>
        <w:pStyle w:val="Heading6"/>
        <w:rPr>
          <w:rFonts w:ascii="Verdana" w:hAnsi="Verdana"/>
        </w:rPr>
      </w:pPr>
      <w:r w:rsidRPr="007031C8">
        <w:rPr>
          <w:rFonts w:ascii="Verdana" w:hAnsi="Verdana"/>
        </w:rPr>
        <w:t>Hiển thị các tin nhắn từ bot IBM trả lời ở màn hình chat khách hàng</w:t>
      </w:r>
    </w:p>
    <w:p w14:paraId="013D2055" w14:textId="6DD1A69B" w:rsidR="00E02CA6" w:rsidRPr="007031C8" w:rsidRDefault="00E02CA6" w:rsidP="00EB0761">
      <w:pPr>
        <w:rPr>
          <w:rFonts w:ascii="Verdana" w:hAnsi="Verdana"/>
        </w:rPr>
      </w:pPr>
      <w:r w:rsidRPr="007031C8">
        <w:rPr>
          <w:rFonts w:ascii="Verdana" w:hAnsi="Verdana"/>
        </w:rPr>
        <w:t>Xử lý hiển thị màn hình chat web của khách hàng cho các bản tin:</w:t>
      </w:r>
    </w:p>
    <w:p w14:paraId="71E0E366" w14:textId="3ABE8950" w:rsidR="00F76CAA" w:rsidRPr="007031C8" w:rsidRDefault="00F76CAA" w:rsidP="00705B74">
      <w:pPr>
        <w:pStyle w:val="Heading7"/>
        <w:rPr>
          <w:rFonts w:ascii="Verdana" w:hAnsi="Verdana"/>
        </w:rPr>
      </w:pPr>
      <w:r w:rsidRPr="007031C8">
        <w:rPr>
          <w:rFonts w:ascii="Verdana" w:hAnsi="Verdana"/>
        </w:rPr>
        <w:t>Xử lý hiển thị text của bot</w:t>
      </w:r>
    </w:p>
    <w:p w14:paraId="6577F99D" w14:textId="718AB952" w:rsidR="002E45CF" w:rsidRDefault="00F27772" w:rsidP="00DB19F4">
      <w:pPr>
        <w:jc w:val="center"/>
        <w:rPr>
          <w:rFonts w:ascii="Verdana" w:hAnsi="Verdana"/>
        </w:rPr>
      </w:pPr>
      <w:r>
        <w:rPr>
          <w:rFonts w:ascii="Verdana" w:hAnsi="Verdana"/>
          <w:noProof/>
        </w:rPr>
        <w:lastRenderedPageBreak/>
        <w:drawing>
          <wp:inline distT="0" distB="0" distL="0" distR="0" wp14:anchorId="71F47FAA" wp14:editId="77BC2E25">
            <wp:extent cx="6052076" cy="3960000"/>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6081664" cy="3979360"/>
                    </a:xfrm>
                    <a:prstGeom prst="rect">
                      <a:avLst/>
                    </a:prstGeom>
                  </pic:spPr>
                </pic:pic>
              </a:graphicData>
            </a:graphic>
          </wp:inline>
        </w:drawing>
      </w:r>
    </w:p>
    <w:p w14:paraId="6AE90ED7" w14:textId="77777777" w:rsidR="008C6895" w:rsidRDefault="008C6895" w:rsidP="008C6895">
      <w:pPr>
        <w:pStyle w:val="Caption"/>
        <w:rPr>
          <w:i/>
          <w:iCs/>
        </w:rPr>
      </w:pPr>
      <w:r w:rsidRPr="008C6895">
        <w:rPr>
          <w:i/>
          <w:iCs/>
        </w:rPr>
        <w:t>Hiển thị text trên Whatsapp</w:t>
      </w:r>
    </w:p>
    <w:p w14:paraId="7F66704A" w14:textId="6AFAE147" w:rsidR="008C6895" w:rsidRDefault="008C6895" w:rsidP="008C6895">
      <w:pPr>
        <w:jc w:val="center"/>
        <w:rPr>
          <w:lang w:val="en-GB"/>
        </w:rPr>
      </w:pPr>
      <w:r>
        <w:rPr>
          <w:noProof/>
        </w:rPr>
        <w:lastRenderedPageBreak/>
        <w:drawing>
          <wp:inline distT="0" distB="0" distL="0" distR="0" wp14:anchorId="5EDC0D16" wp14:editId="7CC9F64D">
            <wp:extent cx="3136900" cy="1993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3136900" cy="1993900"/>
                    </a:xfrm>
                    <a:prstGeom prst="rect">
                      <a:avLst/>
                    </a:prstGeom>
                  </pic:spPr>
                </pic:pic>
              </a:graphicData>
            </a:graphic>
          </wp:inline>
        </w:drawing>
      </w:r>
    </w:p>
    <w:p w14:paraId="09EB50B6" w14:textId="4BAA52E9" w:rsidR="008C6895" w:rsidRDefault="008C6895" w:rsidP="008C6895">
      <w:pPr>
        <w:pStyle w:val="Caption"/>
        <w:rPr>
          <w:i/>
          <w:iCs/>
        </w:rPr>
      </w:pPr>
      <w:r w:rsidRPr="008C6895">
        <w:rPr>
          <w:i/>
          <w:iCs/>
        </w:rPr>
        <w:t xml:space="preserve">Hiển thị text trên </w:t>
      </w:r>
      <w:r>
        <w:rPr>
          <w:i/>
          <w:iCs/>
        </w:rPr>
        <w:t>Facebook</w:t>
      </w:r>
    </w:p>
    <w:p w14:paraId="603B9513" w14:textId="68D2F156" w:rsidR="008C6895" w:rsidRDefault="008C6895" w:rsidP="008C6895">
      <w:pPr>
        <w:rPr>
          <w:lang w:val="en-GB"/>
        </w:rPr>
      </w:pPr>
    </w:p>
    <w:p w14:paraId="7F815E9C" w14:textId="021C24EF" w:rsidR="008C6895" w:rsidRDefault="00F27772" w:rsidP="00F27772">
      <w:pPr>
        <w:jc w:val="center"/>
        <w:rPr>
          <w:lang w:val="en-GB"/>
        </w:rPr>
      </w:pPr>
      <w:r>
        <w:rPr>
          <w:noProof/>
        </w:rPr>
        <w:drawing>
          <wp:inline distT="0" distB="0" distL="0" distR="0" wp14:anchorId="5CBE2B45" wp14:editId="349351DC">
            <wp:extent cx="3200400" cy="1993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3200400" cy="1993900"/>
                    </a:xfrm>
                    <a:prstGeom prst="rect">
                      <a:avLst/>
                    </a:prstGeom>
                  </pic:spPr>
                </pic:pic>
              </a:graphicData>
            </a:graphic>
          </wp:inline>
        </w:drawing>
      </w:r>
    </w:p>
    <w:p w14:paraId="35A163FE" w14:textId="5BA22C04" w:rsidR="008C6895" w:rsidRDefault="00F27772" w:rsidP="00F27772">
      <w:pPr>
        <w:pStyle w:val="Caption"/>
        <w:rPr>
          <w:i/>
          <w:iCs/>
        </w:rPr>
      </w:pPr>
      <w:r w:rsidRPr="008C6895">
        <w:rPr>
          <w:i/>
          <w:iCs/>
        </w:rPr>
        <w:t xml:space="preserve">Hiển thị text trên </w:t>
      </w:r>
      <w:r>
        <w:rPr>
          <w:i/>
          <w:iCs/>
        </w:rPr>
        <w:t>Web</w:t>
      </w:r>
    </w:p>
    <w:p w14:paraId="777F6BD8" w14:textId="6E5927DD" w:rsidR="00F27772" w:rsidRDefault="00F27772" w:rsidP="00F27772">
      <w:pPr>
        <w:rPr>
          <w:lang w:val="en-GB"/>
        </w:rPr>
      </w:pPr>
    </w:p>
    <w:p w14:paraId="6D5B46CA" w14:textId="61B796D0" w:rsidR="00F27772" w:rsidRDefault="00F27772" w:rsidP="00F27772">
      <w:pPr>
        <w:rPr>
          <w:lang w:val="en-GB"/>
        </w:rPr>
      </w:pPr>
    </w:p>
    <w:p w14:paraId="5B2184E6" w14:textId="2FF45581" w:rsidR="00F27772" w:rsidRDefault="00F27772" w:rsidP="00F27772">
      <w:pPr>
        <w:rPr>
          <w:lang w:val="en-GB"/>
        </w:rPr>
      </w:pPr>
    </w:p>
    <w:p w14:paraId="4B81098F" w14:textId="77777777" w:rsidR="00F27772" w:rsidRPr="00F27772" w:rsidRDefault="00F27772" w:rsidP="00F27772">
      <w:pPr>
        <w:rPr>
          <w:lang w:val="en-GB"/>
        </w:rPr>
      </w:pPr>
    </w:p>
    <w:p w14:paraId="69113BE1" w14:textId="1385BE0A" w:rsidR="00F76CAA" w:rsidRPr="007031C8" w:rsidRDefault="00F76CAA" w:rsidP="00705B74">
      <w:pPr>
        <w:pStyle w:val="Heading7"/>
        <w:rPr>
          <w:rFonts w:ascii="Verdana" w:hAnsi="Verdana"/>
        </w:rPr>
      </w:pPr>
      <w:r w:rsidRPr="007031C8">
        <w:rPr>
          <w:rFonts w:ascii="Verdana" w:hAnsi="Verdana"/>
        </w:rPr>
        <w:lastRenderedPageBreak/>
        <w:t>Xử lý hiển thị file (doc, pdf, image, sticker/emoj, audio, video)</w:t>
      </w:r>
    </w:p>
    <w:p w14:paraId="5FC5351F" w14:textId="0729006D" w:rsidR="00705B74" w:rsidRPr="007031C8" w:rsidRDefault="00705B74" w:rsidP="00705B74">
      <w:pPr>
        <w:rPr>
          <w:rFonts w:ascii="Verdana" w:hAnsi="Verdana"/>
          <w:bCs/>
        </w:rPr>
      </w:pPr>
      <w:r w:rsidRPr="007031C8">
        <w:rPr>
          <w:rFonts w:ascii="Verdana" w:hAnsi="Verdana"/>
          <w:bCs/>
        </w:rPr>
        <w:fldChar w:fldCharType="begin"/>
      </w:r>
      <w:r w:rsidRPr="007031C8">
        <w:rPr>
          <w:rFonts w:ascii="Verdana" w:hAnsi="Verdana"/>
        </w:rPr>
        <w:instrText xml:space="preserve"> INCLUDEPICTURE "https://10.240.169.1/apps/files_pictureviewer/display?file=%2FTestcase+by+T%2F%E1%BA%A3nh+file+pdf+chatbot.png" \* MERGEFORMATINET </w:instrText>
      </w:r>
      <w:r w:rsidRPr="007031C8">
        <w:rPr>
          <w:rFonts w:ascii="Verdana" w:hAnsi="Verdana"/>
          <w:bCs/>
        </w:rPr>
        <w:fldChar w:fldCharType="separate"/>
      </w:r>
      <w:r w:rsidRPr="007031C8">
        <w:rPr>
          <w:rFonts w:ascii="Verdana" w:hAnsi="Verdana"/>
          <w:bCs/>
          <w:noProof/>
        </w:rPr>
        <mc:AlternateContent>
          <mc:Choice Requires="wps">
            <w:drawing>
              <wp:inline distT="0" distB="0" distL="0" distR="0" wp14:anchorId="5068CE75" wp14:editId="2ED39C89">
                <wp:extent cx="302260" cy="30226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792E8677" id="Rectangle 33"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" filled="f" stroked="f">
                <o:lock v:ext="edit" aspectratio="t"/>
                <w10:anchorlock/>
              </v:rect>
            </w:pict>
          </mc:Fallback>
        </mc:AlternateContent>
      </w:r>
      <w:r w:rsidRPr="007031C8">
        <w:rPr>
          <w:rFonts w:ascii="Verdana" w:hAnsi="Verdana"/>
          <w:bCs/>
        </w:rPr>
        <w:fldChar w:fldCharType="end"/>
      </w:r>
    </w:p>
    <w:p w14:paraId="29CDE9A3" w14:textId="09433822" w:rsidR="002E45CF" w:rsidRDefault="00705B74" w:rsidP="00DB19F4">
      <w:pPr>
        <w:jc w:val="center"/>
        <w:rPr>
          <w:rFonts w:ascii="Verdana" w:hAnsi="Verdana"/>
        </w:rPr>
      </w:pPr>
      <w:r w:rsidRPr="007031C8">
        <w:rPr>
          <w:rFonts w:ascii="Verdana" w:hAnsi="Verdana"/>
          <w:noProof/>
        </w:rPr>
        <w:drawing>
          <wp:inline distT="0" distB="0" distL="0" distR="0" wp14:anchorId="7E0E98B3" wp14:editId="682A0059">
            <wp:extent cx="2563586" cy="3471523"/>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2564666" cy="3472985"/>
                    </a:xfrm>
                    <a:prstGeom prst="rect">
                      <a:avLst/>
                    </a:prstGeom>
                  </pic:spPr>
                </pic:pic>
              </a:graphicData>
            </a:graphic>
          </wp:inline>
        </w:drawing>
      </w:r>
    </w:p>
    <w:p w14:paraId="582DA04C" w14:textId="7637DA40" w:rsidR="00F27772" w:rsidRPr="00F27772" w:rsidRDefault="00F27772" w:rsidP="00F27772">
      <w:pPr>
        <w:pStyle w:val="Caption"/>
        <w:rPr>
          <w:i/>
          <w:iCs/>
        </w:rPr>
      </w:pPr>
      <w:r w:rsidRPr="008C6895">
        <w:rPr>
          <w:i/>
          <w:iCs/>
        </w:rPr>
        <w:t xml:space="preserve">Hiển thị </w:t>
      </w:r>
      <w:r>
        <w:rPr>
          <w:i/>
          <w:iCs/>
        </w:rPr>
        <w:t>file</w:t>
      </w:r>
      <w:r w:rsidRPr="008C6895">
        <w:rPr>
          <w:i/>
          <w:iCs/>
        </w:rPr>
        <w:t xml:space="preserve"> trên </w:t>
      </w:r>
      <w:r>
        <w:rPr>
          <w:i/>
          <w:iCs/>
        </w:rPr>
        <w:t>Web</w:t>
      </w:r>
    </w:p>
    <w:p w14:paraId="72CD1909" w14:textId="57BCBB84" w:rsidR="00F27772" w:rsidRDefault="00F27772" w:rsidP="00DB19F4">
      <w:pPr>
        <w:jc w:val="center"/>
        <w:rPr>
          <w:rFonts w:ascii="Verdana" w:hAnsi="Verdana"/>
        </w:rPr>
      </w:pPr>
    </w:p>
    <w:p w14:paraId="7E7290F0" w14:textId="669D4453" w:rsidR="00F27772" w:rsidRDefault="00F27772" w:rsidP="00DB19F4">
      <w:pPr>
        <w:jc w:val="center"/>
        <w:rPr>
          <w:rFonts w:ascii="Verdana" w:hAnsi="Verdana"/>
        </w:rPr>
      </w:pPr>
      <w:r>
        <w:rPr>
          <w:rFonts w:ascii="Verdana" w:hAnsi="Verdana"/>
          <w:noProof/>
        </w:rPr>
        <w:lastRenderedPageBreak/>
        <w:drawing>
          <wp:inline distT="0" distB="0" distL="0" distR="0" wp14:anchorId="317247F9" wp14:editId="04A959D0">
            <wp:extent cx="7353075" cy="1836000"/>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7390730" cy="1845402"/>
                    </a:xfrm>
                    <a:prstGeom prst="rect">
                      <a:avLst/>
                    </a:prstGeom>
                  </pic:spPr>
                </pic:pic>
              </a:graphicData>
            </a:graphic>
          </wp:inline>
        </w:drawing>
      </w:r>
    </w:p>
    <w:p w14:paraId="1E22FCB9" w14:textId="4102AD14" w:rsidR="00F27772" w:rsidRPr="00F27772" w:rsidRDefault="00F27772" w:rsidP="00F27772">
      <w:pPr>
        <w:pStyle w:val="Caption"/>
        <w:rPr>
          <w:i/>
          <w:iCs/>
        </w:rPr>
      </w:pPr>
      <w:r w:rsidRPr="008C6895">
        <w:rPr>
          <w:i/>
          <w:iCs/>
        </w:rPr>
        <w:t xml:space="preserve">Hiển thị </w:t>
      </w:r>
      <w:r>
        <w:rPr>
          <w:i/>
          <w:iCs/>
        </w:rPr>
        <w:t>file</w:t>
      </w:r>
      <w:r w:rsidRPr="008C6895">
        <w:rPr>
          <w:i/>
          <w:iCs/>
        </w:rPr>
        <w:t xml:space="preserve"> trên </w:t>
      </w:r>
      <w:r>
        <w:rPr>
          <w:i/>
          <w:iCs/>
        </w:rPr>
        <w:t>Whatsapp</w:t>
      </w:r>
    </w:p>
    <w:p w14:paraId="3A53063C" w14:textId="1EB6AB5D" w:rsidR="00F27772" w:rsidRDefault="00F27772" w:rsidP="00DB19F4">
      <w:pPr>
        <w:jc w:val="center"/>
        <w:rPr>
          <w:rFonts w:ascii="Verdana" w:hAnsi="Verdana"/>
        </w:rPr>
      </w:pPr>
    </w:p>
    <w:p w14:paraId="60D8D31E" w14:textId="6969779C" w:rsidR="00F27772" w:rsidRDefault="00F27772" w:rsidP="00DB19F4">
      <w:pPr>
        <w:jc w:val="center"/>
        <w:rPr>
          <w:rFonts w:ascii="Verdana" w:hAnsi="Verdana"/>
        </w:rPr>
      </w:pPr>
      <w:r>
        <w:rPr>
          <w:rFonts w:ascii="Verdana" w:hAnsi="Verdana"/>
          <w:noProof/>
        </w:rPr>
        <w:drawing>
          <wp:inline distT="0" distB="0" distL="0" distR="0" wp14:anchorId="3978DCAF" wp14:editId="63B5EA76">
            <wp:extent cx="2368800" cy="32319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2391732" cy="3263214"/>
                    </a:xfrm>
                    <a:prstGeom prst="rect">
                      <a:avLst/>
                    </a:prstGeom>
                  </pic:spPr>
                </pic:pic>
              </a:graphicData>
            </a:graphic>
          </wp:inline>
        </w:drawing>
      </w:r>
    </w:p>
    <w:p w14:paraId="218D08C3" w14:textId="2EB7C8E1" w:rsidR="00EB0761" w:rsidRPr="00F27772" w:rsidRDefault="00F27772" w:rsidP="00F27772">
      <w:pPr>
        <w:pStyle w:val="Caption"/>
        <w:rPr>
          <w:i/>
          <w:iCs/>
        </w:rPr>
      </w:pPr>
      <w:r w:rsidRPr="008C6895">
        <w:rPr>
          <w:i/>
          <w:iCs/>
        </w:rPr>
        <w:t xml:space="preserve">Hiển thị </w:t>
      </w:r>
      <w:r>
        <w:rPr>
          <w:i/>
          <w:iCs/>
        </w:rPr>
        <w:t>file</w:t>
      </w:r>
      <w:r w:rsidRPr="008C6895">
        <w:rPr>
          <w:i/>
          <w:iCs/>
        </w:rPr>
        <w:t xml:space="preserve"> trên </w:t>
      </w:r>
      <w:r>
        <w:rPr>
          <w:i/>
          <w:iCs/>
        </w:rPr>
        <w:t>Facebook</w:t>
      </w:r>
    </w:p>
    <w:p w14:paraId="16754BEB" w14:textId="28E7C55E" w:rsidR="00F76CAA" w:rsidRPr="007031C8" w:rsidRDefault="00F76CAA" w:rsidP="00705B74">
      <w:pPr>
        <w:pStyle w:val="Heading7"/>
        <w:rPr>
          <w:rFonts w:ascii="Verdana" w:hAnsi="Verdana"/>
        </w:rPr>
      </w:pPr>
      <w:r w:rsidRPr="007031C8">
        <w:rPr>
          <w:rFonts w:ascii="Verdana" w:hAnsi="Verdana"/>
        </w:rPr>
        <w:lastRenderedPageBreak/>
        <w:t>Xử lý hiển thị Carousel</w:t>
      </w:r>
    </w:p>
    <w:p w14:paraId="4B577333" w14:textId="0F5417D0" w:rsidR="00E02CA6" w:rsidRDefault="00F27772" w:rsidP="00DB19F4">
      <w:pPr>
        <w:jc w:val="center"/>
        <w:rPr>
          <w:rFonts w:ascii="Verdana" w:hAnsi="Verdana"/>
        </w:rPr>
      </w:pPr>
      <w:r>
        <w:rPr>
          <w:rFonts w:ascii="Verdana" w:hAnsi="Verdana"/>
          <w:noProof/>
        </w:rPr>
        <w:drawing>
          <wp:inline distT="0" distB="0" distL="0" distR="0" wp14:anchorId="42FE9065" wp14:editId="14112408">
            <wp:extent cx="3124200" cy="4305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3124200" cy="4305300"/>
                    </a:xfrm>
                    <a:prstGeom prst="rect">
                      <a:avLst/>
                    </a:prstGeom>
                  </pic:spPr>
                </pic:pic>
              </a:graphicData>
            </a:graphic>
          </wp:inline>
        </w:drawing>
      </w:r>
    </w:p>
    <w:p w14:paraId="2072DF75" w14:textId="5B837192" w:rsidR="00F27772" w:rsidRPr="00F27772" w:rsidRDefault="00F27772" w:rsidP="00F27772">
      <w:pPr>
        <w:pStyle w:val="Caption"/>
        <w:rPr>
          <w:i/>
          <w:iCs/>
        </w:rPr>
      </w:pPr>
      <w:r w:rsidRPr="008C6895">
        <w:rPr>
          <w:i/>
          <w:iCs/>
        </w:rPr>
        <w:t xml:space="preserve">Hiển thị </w:t>
      </w:r>
      <w:r>
        <w:rPr>
          <w:i/>
          <w:iCs/>
        </w:rPr>
        <w:t>carousel</w:t>
      </w:r>
      <w:r w:rsidRPr="008C6895">
        <w:rPr>
          <w:i/>
          <w:iCs/>
        </w:rPr>
        <w:t xml:space="preserve"> trên </w:t>
      </w:r>
      <w:r>
        <w:rPr>
          <w:i/>
          <w:iCs/>
        </w:rPr>
        <w:t>Facebook</w:t>
      </w:r>
    </w:p>
    <w:p w14:paraId="28223C4A" w14:textId="77777777" w:rsidR="00F27772" w:rsidRPr="007031C8" w:rsidRDefault="00F27772" w:rsidP="00DB19F4">
      <w:pPr>
        <w:jc w:val="center"/>
        <w:rPr>
          <w:rFonts w:ascii="Verdana" w:hAnsi="Verdana"/>
        </w:rPr>
      </w:pPr>
    </w:p>
    <w:p w14:paraId="50B2CFD2" w14:textId="444DEBC3" w:rsidR="00EB0761" w:rsidRPr="007031C8" w:rsidRDefault="00EB0761" w:rsidP="00EB0761">
      <w:pPr>
        <w:rPr>
          <w:rFonts w:ascii="Verdana" w:hAnsi="Verdana"/>
        </w:rPr>
      </w:pPr>
    </w:p>
    <w:p w14:paraId="7C5A8335" w14:textId="5CA8D344" w:rsidR="00EB0761" w:rsidRDefault="00EB0761" w:rsidP="00F27772">
      <w:pPr>
        <w:jc w:val="center"/>
        <w:rPr>
          <w:rFonts w:ascii="Verdana" w:hAnsi="Verdana"/>
        </w:rPr>
      </w:pPr>
    </w:p>
    <w:p w14:paraId="53BDC0C0" w14:textId="319878EA" w:rsidR="00F27772" w:rsidRDefault="00F27772" w:rsidP="00F27772">
      <w:pPr>
        <w:jc w:val="center"/>
        <w:rPr>
          <w:rFonts w:ascii="Verdana" w:hAnsi="Verdana"/>
        </w:rPr>
      </w:pPr>
    </w:p>
    <w:p w14:paraId="416389D1" w14:textId="22AAE47B" w:rsidR="00F27772" w:rsidRDefault="00F27772" w:rsidP="00F27772">
      <w:pPr>
        <w:jc w:val="center"/>
        <w:rPr>
          <w:rFonts w:ascii="Verdana" w:hAnsi="Verdana"/>
        </w:rPr>
      </w:pPr>
    </w:p>
    <w:p w14:paraId="110BF616" w14:textId="1445AE2D" w:rsidR="00F27772" w:rsidRPr="007031C8" w:rsidRDefault="00F27772" w:rsidP="00F27772">
      <w:pPr>
        <w:jc w:val="center"/>
        <w:rPr>
          <w:rFonts w:ascii="Verdana" w:hAnsi="Verdana"/>
        </w:rPr>
      </w:pPr>
      <w:r>
        <w:rPr>
          <w:rFonts w:ascii="Verdana" w:hAnsi="Verdana"/>
          <w:noProof/>
        </w:rPr>
        <w:lastRenderedPageBreak/>
        <w:drawing>
          <wp:inline distT="0" distB="0" distL="0" distR="0" wp14:anchorId="5037C233" wp14:editId="6AB2B92D">
            <wp:extent cx="5364000" cy="35097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74740" cy="3516805"/>
                    </a:xfrm>
                    <a:prstGeom prst="rect">
                      <a:avLst/>
                    </a:prstGeom>
                  </pic:spPr>
                </pic:pic>
              </a:graphicData>
            </a:graphic>
          </wp:inline>
        </w:drawing>
      </w:r>
    </w:p>
    <w:p w14:paraId="78A6CB8A" w14:textId="0B34E1DA" w:rsidR="00F27772" w:rsidRPr="00F27772" w:rsidRDefault="00F27772" w:rsidP="00F27772">
      <w:pPr>
        <w:pStyle w:val="Caption"/>
        <w:rPr>
          <w:i/>
          <w:iCs/>
        </w:rPr>
      </w:pPr>
      <w:r w:rsidRPr="008C6895">
        <w:rPr>
          <w:i/>
          <w:iCs/>
        </w:rPr>
        <w:t xml:space="preserve">Hiển thị </w:t>
      </w:r>
      <w:r>
        <w:rPr>
          <w:i/>
          <w:iCs/>
        </w:rPr>
        <w:t>carousel</w:t>
      </w:r>
      <w:r w:rsidRPr="008C6895">
        <w:rPr>
          <w:i/>
          <w:iCs/>
        </w:rPr>
        <w:t xml:space="preserve"> trên </w:t>
      </w:r>
      <w:r>
        <w:rPr>
          <w:i/>
          <w:iCs/>
        </w:rPr>
        <w:t>Whatsapp</w:t>
      </w:r>
    </w:p>
    <w:p w14:paraId="219BE527" w14:textId="6576EDC7" w:rsidR="00EB0761" w:rsidRDefault="00EB0761" w:rsidP="00F27772">
      <w:pPr>
        <w:jc w:val="center"/>
        <w:rPr>
          <w:rFonts w:ascii="Verdana" w:hAnsi="Verdana"/>
        </w:rPr>
      </w:pPr>
    </w:p>
    <w:p w14:paraId="1E8CE3DB" w14:textId="651C0FF3" w:rsidR="00F27772" w:rsidRDefault="00F27772" w:rsidP="00F27772">
      <w:pPr>
        <w:jc w:val="center"/>
        <w:rPr>
          <w:rFonts w:ascii="Verdana" w:hAnsi="Verdana"/>
        </w:rPr>
      </w:pPr>
      <w:r>
        <w:rPr>
          <w:rFonts w:ascii="Verdana" w:hAnsi="Verdana"/>
          <w:noProof/>
        </w:rPr>
        <w:lastRenderedPageBreak/>
        <w:drawing>
          <wp:inline distT="0" distB="0" distL="0" distR="0" wp14:anchorId="19569520" wp14:editId="066CC9AC">
            <wp:extent cx="3175000" cy="431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3175000" cy="4318000"/>
                    </a:xfrm>
                    <a:prstGeom prst="rect">
                      <a:avLst/>
                    </a:prstGeom>
                  </pic:spPr>
                </pic:pic>
              </a:graphicData>
            </a:graphic>
          </wp:inline>
        </w:drawing>
      </w:r>
    </w:p>
    <w:p w14:paraId="1C6B0F0C" w14:textId="10C08FEC" w:rsidR="00F27772" w:rsidRPr="00F27772" w:rsidRDefault="00F27772" w:rsidP="00F27772">
      <w:pPr>
        <w:pStyle w:val="Caption"/>
        <w:rPr>
          <w:i/>
          <w:iCs/>
        </w:rPr>
      </w:pPr>
      <w:r w:rsidRPr="008C6895">
        <w:rPr>
          <w:i/>
          <w:iCs/>
        </w:rPr>
        <w:t xml:space="preserve">Hiển thị </w:t>
      </w:r>
      <w:r>
        <w:rPr>
          <w:i/>
          <w:iCs/>
        </w:rPr>
        <w:t>carousel</w:t>
      </w:r>
      <w:r w:rsidRPr="008C6895">
        <w:rPr>
          <w:i/>
          <w:iCs/>
        </w:rPr>
        <w:t xml:space="preserve"> trên </w:t>
      </w:r>
      <w:r>
        <w:rPr>
          <w:i/>
          <w:iCs/>
        </w:rPr>
        <w:t>Web</w:t>
      </w:r>
    </w:p>
    <w:p w14:paraId="009CDA30" w14:textId="77777777" w:rsidR="00F27772" w:rsidRDefault="00F27772" w:rsidP="00F27772">
      <w:pPr>
        <w:jc w:val="center"/>
        <w:rPr>
          <w:rFonts w:ascii="Verdana" w:hAnsi="Verdana"/>
        </w:rPr>
      </w:pPr>
    </w:p>
    <w:p w14:paraId="1B0905BE" w14:textId="7CDB4CF6" w:rsidR="00F27772" w:rsidRDefault="00F27772" w:rsidP="00F27772">
      <w:pPr>
        <w:jc w:val="center"/>
        <w:rPr>
          <w:rFonts w:ascii="Verdana" w:hAnsi="Verdana"/>
        </w:rPr>
      </w:pPr>
    </w:p>
    <w:p w14:paraId="042468DD" w14:textId="03D7A48E" w:rsidR="0007255A" w:rsidRDefault="0007255A" w:rsidP="00F27772">
      <w:pPr>
        <w:jc w:val="center"/>
        <w:rPr>
          <w:rFonts w:ascii="Verdana" w:hAnsi="Verdana"/>
        </w:rPr>
      </w:pPr>
    </w:p>
    <w:p w14:paraId="02D08CE5" w14:textId="15B9CE3D" w:rsidR="0007255A" w:rsidRDefault="0007255A" w:rsidP="00F27772">
      <w:pPr>
        <w:jc w:val="center"/>
        <w:rPr>
          <w:rFonts w:ascii="Verdana" w:hAnsi="Verdana"/>
        </w:rPr>
      </w:pPr>
    </w:p>
    <w:p w14:paraId="1429B19D" w14:textId="77777777" w:rsidR="0007255A" w:rsidRPr="007031C8" w:rsidRDefault="0007255A" w:rsidP="00F27772">
      <w:pPr>
        <w:jc w:val="center"/>
        <w:rPr>
          <w:rFonts w:ascii="Verdana" w:hAnsi="Verdana"/>
        </w:rPr>
      </w:pPr>
    </w:p>
    <w:p w14:paraId="1AB7965E" w14:textId="08D69A87" w:rsidR="00F76CAA" w:rsidRPr="007031C8" w:rsidRDefault="00F76CAA" w:rsidP="00705B74">
      <w:pPr>
        <w:pStyle w:val="Heading7"/>
        <w:rPr>
          <w:rFonts w:ascii="Verdana" w:hAnsi="Verdana"/>
        </w:rPr>
      </w:pPr>
      <w:r w:rsidRPr="007031C8">
        <w:rPr>
          <w:rFonts w:ascii="Verdana" w:hAnsi="Verdana"/>
        </w:rPr>
        <w:lastRenderedPageBreak/>
        <w:t>Xử lý hiển thị quick reply</w:t>
      </w:r>
    </w:p>
    <w:p w14:paraId="7C240F45" w14:textId="1E8F880A" w:rsidR="002E45CF" w:rsidRDefault="002E45CF" w:rsidP="00EB0761">
      <w:pPr>
        <w:rPr>
          <w:rFonts w:ascii="Verdana" w:hAnsi="Verdana"/>
        </w:rPr>
      </w:pPr>
      <w:r w:rsidRPr="007031C8">
        <w:rPr>
          <w:rFonts w:ascii="Verdana" w:hAnsi="Verdana"/>
        </w:rPr>
        <w:t>Hiển thị tin nhắn dạng message text + danh sách các button, khách hàng click chọn vào button sẽ gửi payload tương ứng tới chatbot để chatbot trả về câu trả lời tiếp theo.</w:t>
      </w:r>
    </w:p>
    <w:p w14:paraId="03629D5C" w14:textId="77777777" w:rsidR="0007255A" w:rsidRPr="007031C8" w:rsidRDefault="0007255A" w:rsidP="00EB0761">
      <w:pPr>
        <w:rPr>
          <w:rFonts w:ascii="Verdana" w:hAnsi="Verdana"/>
        </w:rPr>
      </w:pPr>
    </w:p>
    <w:p w14:paraId="351CCF94" w14:textId="60D76B5D" w:rsidR="002E45CF" w:rsidRDefault="0007255A" w:rsidP="00DB19F4">
      <w:pPr>
        <w:jc w:val="center"/>
        <w:rPr>
          <w:rFonts w:ascii="Verdana" w:hAnsi="Verdana"/>
        </w:rPr>
      </w:pPr>
      <w:r>
        <w:rPr>
          <w:rFonts w:ascii="Verdana" w:hAnsi="Verdana"/>
          <w:noProof/>
        </w:rPr>
        <w:drawing>
          <wp:inline distT="0" distB="0" distL="0" distR="0" wp14:anchorId="01B31657" wp14:editId="3558193B">
            <wp:extent cx="3865263" cy="288000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3878896" cy="2890158"/>
                    </a:xfrm>
                    <a:prstGeom prst="rect">
                      <a:avLst/>
                    </a:prstGeom>
                  </pic:spPr>
                </pic:pic>
              </a:graphicData>
            </a:graphic>
          </wp:inline>
        </w:drawing>
      </w:r>
    </w:p>
    <w:p w14:paraId="3006BFAA" w14:textId="4B87D16F" w:rsidR="0007255A" w:rsidRPr="00F27772" w:rsidRDefault="0007255A" w:rsidP="0007255A">
      <w:pPr>
        <w:pStyle w:val="Caption"/>
        <w:rPr>
          <w:i/>
          <w:iCs/>
        </w:rPr>
      </w:pPr>
      <w:r w:rsidRPr="008C6895">
        <w:rPr>
          <w:i/>
          <w:iCs/>
        </w:rPr>
        <w:t xml:space="preserve">Hiển thị </w:t>
      </w:r>
      <w:r>
        <w:rPr>
          <w:i/>
          <w:iCs/>
        </w:rPr>
        <w:t>quick-reply</w:t>
      </w:r>
      <w:r w:rsidRPr="008C6895">
        <w:rPr>
          <w:i/>
          <w:iCs/>
        </w:rPr>
        <w:t xml:space="preserve"> trên </w:t>
      </w:r>
      <w:r>
        <w:rPr>
          <w:i/>
          <w:iCs/>
        </w:rPr>
        <w:t>Web</w:t>
      </w:r>
    </w:p>
    <w:p w14:paraId="433EB463" w14:textId="347A7BF9" w:rsidR="0007255A" w:rsidRDefault="0007255A" w:rsidP="00DB19F4">
      <w:pPr>
        <w:jc w:val="center"/>
        <w:rPr>
          <w:rFonts w:ascii="Verdana" w:hAnsi="Verdana"/>
        </w:rPr>
      </w:pPr>
    </w:p>
    <w:p w14:paraId="59F2C178" w14:textId="5BBD9C84" w:rsidR="0007255A" w:rsidRDefault="0007255A" w:rsidP="00DB19F4">
      <w:pPr>
        <w:jc w:val="center"/>
        <w:rPr>
          <w:rFonts w:ascii="Verdana" w:hAnsi="Verdana"/>
        </w:rPr>
      </w:pPr>
      <w:r>
        <w:rPr>
          <w:rFonts w:ascii="Verdana" w:hAnsi="Verdana"/>
          <w:noProof/>
        </w:rPr>
        <w:lastRenderedPageBreak/>
        <w:drawing>
          <wp:inline distT="0" distB="0" distL="0" distR="0" wp14:anchorId="0963D41F" wp14:editId="1320EDDA">
            <wp:extent cx="3888000" cy="35055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3895650" cy="3512472"/>
                    </a:xfrm>
                    <a:prstGeom prst="rect">
                      <a:avLst/>
                    </a:prstGeom>
                  </pic:spPr>
                </pic:pic>
              </a:graphicData>
            </a:graphic>
          </wp:inline>
        </w:drawing>
      </w:r>
    </w:p>
    <w:p w14:paraId="3A698335" w14:textId="77777777" w:rsidR="0007255A" w:rsidRPr="00F27772" w:rsidRDefault="0007255A" w:rsidP="0007255A">
      <w:pPr>
        <w:pStyle w:val="Caption"/>
        <w:rPr>
          <w:i/>
          <w:iCs/>
        </w:rPr>
      </w:pPr>
      <w:r w:rsidRPr="008C6895">
        <w:rPr>
          <w:i/>
          <w:iCs/>
        </w:rPr>
        <w:t xml:space="preserve">Hiển thị </w:t>
      </w:r>
      <w:r>
        <w:rPr>
          <w:i/>
          <w:iCs/>
        </w:rPr>
        <w:t>quick-reply</w:t>
      </w:r>
      <w:r w:rsidRPr="008C6895">
        <w:rPr>
          <w:i/>
          <w:iCs/>
        </w:rPr>
        <w:t xml:space="preserve"> trên </w:t>
      </w:r>
      <w:r>
        <w:rPr>
          <w:i/>
          <w:iCs/>
        </w:rPr>
        <w:t>Web</w:t>
      </w:r>
    </w:p>
    <w:p w14:paraId="142A6B77" w14:textId="7151702D" w:rsidR="0007255A" w:rsidRDefault="0007255A" w:rsidP="00DB19F4">
      <w:pPr>
        <w:jc w:val="center"/>
        <w:rPr>
          <w:rFonts w:ascii="Verdana" w:hAnsi="Verdana"/>
        </w:rPr>
      </w:pPr>
    </w:p>
    <w:p w14:paraId="5C496016" w14:textId="77777777" w:rsidR="0007255A" w:rsidRDefault="0007255A" w:rsidP="00DB19F4">
      <w:pPr>
        <w:jc w:val="center"/>
        <w:rPr>
          <w:rFonts w:ascii="Verdana" w:hAnsi="Verdana"/>
        </w:rPr>
      </w:pPr>
    </w:p>
    <w:p w14:paraId="602ABC50" w14:textId="05F82202" w:rsidR="0007255A" w:rsidRDefault="0007255A" w:rsidP="00DB19F4">
      <w:pPr>
        <w:jc w:val="center"/>
        <w:rPr>
          <w:rFonts w:ascii="Verdana" w:hAnsi="Verdana"/>
        </w:rPr>
      </w:pPr>
    </w:p>
    <w:p w14:paraId="1B3D5D6D" w14:textId="1C35E901" w:rsidR="0007255A" w:rsidRDefault="0007255A" w:rsidP="00DB19F4">
      <w:pPr>
        <w:jc w:val="center"/>
        <w:rPr>
          <w:rFonts w:ascii="Verdana" w:hAnsi="Verdana"/>
        </w:rPr>
      </w:pPr>
    </w:p>
    <w:p w14:paraId="5B388D00" w14:textId="23861756" w:rsidR="0007255A" w:rsidRDefault="0007255A" w:rsidP="00DB19F4">
      <w:pPr>
        <w:jc w:val="center"/>
        <w:rPr>
          <w:rFonts w:ascii="Verdana" w:hAnsi="Verdana"/>
        </w:rPr>
      </w:pPr>
    </w:p>
    <w:p w14:paraId="6A3A0C04" w14:textId="4FEBE41F" w:rsidR="0007255A" w:rsidRDefault="0007255A" w:rsidP="00DB19F4">
      <w:pPr>
        <w:jc w:val="center"/>
        <w:rPr>
          <w:rFonts w:ascii="Verdana" w:hAnsi="Verdana"/>
        </w:rPr>
      </w:pPr>
    </w:p>
    <w:p w14:paraId="279B5DF8" w14:textId="0E70AB5E" w:rsidR="0007255A" w:rsidRDefault="0007255A" w:rsidP="00DB19F4">
      <w:pPr>
        <w:jc w:val="center"/>
        <w:rPr>
          <w:rFonts w:ascii="Verdana" w:hAnsi="Verdana"/>
        </w:rPr>
      </w:pPr>
    </w:p>
    <w:p w14:paraId="136AF870" w14:textId="09C99883" w:rsidR="0007255A" w:rsidRDefault="0007255A" w:rsidP="00DB19F4">
      <w:pPr>
        <w:jc w:val="center"/>
        <w:rPr>
          <w:rFonts w:ascii="Verdana" w:hAnsi="Verdana"/>
        </w:rPr>
      </w:pPr>
    </w:p>
    <w:p w14:paraId="15EC996F" w14:textId="77777777" w:rsidR="0007255A" w:rsidRPr="007031C8" w:rsidRDefault="0007255A" w:rsidP="00DB19F4">
      <w:pPr>
        <w:jc w:val="center"/>
        <w:rPr>
          <w:rFonts w:ascii="Verdana" w:hAnsi="Verdana"/>
        </w:rPr>
      </w:pPr>
    </w:p>
    <w:p w14:paraId="03EB6AB1" w14:textId="275C2515" w:rsidR="00F76CAA" w:rsidRPr="007031C8" w:rsidRDefault="00F76CAA" w:rsidP="00705B74">
      <w:pPr>
        <w:pStyle w:val="Heading7"/>
        <w:rPr>
          <w:rFonts w:ascii="Verdana" w:hAnsi="Verdana"/>
        </w:rPr>
      </w:pPr>
      <w:r w:rsidRPr="007031C8">
        <w:rPr>
          <w:rFonts w:ascii="Verdana" w:hAnsi="Verdana"/>
        </w:rPr>
        <w:lastRenderedPageBreak/>
        <w:t>Xử lý hiển thị link</w:t>
      </w:r>
    </w:p>
    <w:p w14:paraId="71191ECA" w14:textId="77777777" w:rsidR="0007255A" w:rsidRDefault="0007255A" w:rsidP="0007255A">
      <w:pPr>
        <w:rPr>
          <w:rFonts w:ascii="Verdana" w:hAnsi="Verdana"/>
        </w:rPr>
      </w:pPr>
    </w:p>
    <w:p w14:paraId="75557E33" w14:textId="6BBF11A8" w:rsidR="00E02CA6" w:rsidRDefault="0007255A" w:rsidP="00DB19F4">
      <w:pPr>
        <w:jc w:val="center"/>
        <w:rPr>
          <w:rFonts w:ascii="Verdana" w:hAnsi="Verdana"/>
        </w:rPr>
      </w:pPr>
      <w:r>
        <w:rPr>
          <w:rFonts w:ascii="Verdana" w:hAnsi="Verdana"/>
          <w:noProof/>
        </w:rPr>
        <w:drawing>
          <wp:inline distT="0" distB="0" distL="0" distR="0" wp14:anchorId="3B802076" wp14:editId="487A731D">
            <wp:extent cx="3136900" cy="427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a:extLst>
                        <a:ext uri="{28A0092B-C50C-407E-A947-70E740481C1C}">
                          <a14:useLocalDpi xmlns:a14="http://schemas.microsoft.com/office/drawing/2010/main" val="0"/>
                        </a:ext>
                      </a:extLst>
                    </a:blip>
                    <a:stretch>
                      <a:fillRect/>
                    </a:stretch>
                  </pic:blipFill>
                  <pic:spPr>
                    <a:xfrm>
                      <a:off x="0" y="0"/>
                      <a:ext cx="3136900" cy="4279900"/>
                    </a:xfrm>
                    <a:prstGeom prst="rect">
                      <a:avLst/>
                    </a:prstGeom>
                  </pic:spPr>
                </pic:pic>
              </a:graphicData>
            </a:graphic>
          </wp:inline>
        </w:drawing>
      </w:r>
    </w:p>
    <w:p w14:paraId="3993E383" w14:textId="4F633B7D" w:rsidR="0007255A" w:rsidRPr="00F27772" w:rsidRDefault="0007255A" w:rsidP="0007255A">
      <w:pPr>
        <w:pStyle w:val="Caption"/>
        <w:rPr>
          <w:i/>
          <w:iCs/>
        </w:rPr>
      </w:pPr>
      <w:r w:rsidRPr="008C6895">
        <w:rPr>
          <w:i/>
          <w:iCs/>
        </w:rPr>
        <w:t xml:space="preserve">Hiển thị </w:t>
      </w:r>
      <w:r>
        <w:rPr>
          <w:i/>
          <w:iCs/>
        </w:rPr>
        <w:t xml:space="preserve">link </w:t>
      </w:r>
      <w:r w:rsidRPr="008C6895">
        <w:rPr>
          <w:i/>
          <w:iCs/>
        </w:rPr>
        <w:t xml:space="preserve">trên </w:t>
      </w:r>
      <w:r>
        <w:rPr>
          <w:i/>
          <w:iCs/>
        </w:rPr>
        <w:t>Facebook</w:t>
      </w:r>
    </w:p>
    <w:p w14:paraId="798BE7DC" w14:textId="77777777" w:rsidR="0007255A" w:rsidRDefault="0007255A" w:rsidP="0007255A">
      <w:pPr>
        <w:jc w:val="center"/>
        <w:rPr>
          <w:rFonts w:ascii="Verdana" w:hAnsi="Verdana"/>
        </w:rPr>
      </w:pPr>
    </w:p>
    <w:p w14:paraId="1C1557FD" w14:textId="26D18EBB" w:rsidR="0007255A" w:rsidRDefault="0007255A" w:rsidP="00DB19F4">
      <w:pPr>
        <w:jc w:val="center"/>
        <w:rPr>
          <w:rFonts w:ascii="Verdana" w:hAnsi="Verdana"/>
        </w:rPr>
      </w:pPr>
    </w:p>
    <w:p w14:paraId="505D5661" w14:textId="7CCA6413" w:rsidR="0007255A" w:rsidRDefault="0007255A" w:rsidP="00DB19F4">
      <w:pPr>
        <w:jc w:val="center"/>
        <w:rPr>
          <w:rFonts w:ascii="Verdana" w:hAnsi="Verdana"/>
        </w:rPr>
      </w:pPr>
    </w:p>
    <w:p w14:paraId="7B6E1AF8" w14:textId="4A0D95DA" w:rsidR="0007255A" w:rsidRDefault="0007255A" w:rsidP="00DB19F4">
      <w:pPr>
        <w:jc w:val="center"/>
        <w:rPr>
          <w:rFonts w:ascii="Verdana" w:hAnsi="Verdana"/>
        </w:rPr>
      </w:pPr>
    </w:p>
    <w:p w14:paraId="063AAC7B" w14:textId="5097BEF0" w:rsidR="0007255A" w:rsidRDefault="0007255A" w:rsidP="00DB19F4">
      <w:pPr>
        <w:jc w:val="center"/>
        <w:rPr>
          <w:rFonts w:ascii="Verdana" w:hAnsi="Verdana"/>
        </w:rPr>
      </w:pPr>
      <w:r>
        <w:rPr>
          <w:rFonts w:ascii="Verdana" w:hAnsi="Verdana"/>
          <w:noProof/>
        </w:rPr>
        <w:lastRenderedPageBreak/>
        <w:drawing>
          <wp:inline distT="0" distB="0" distL="0" distR="0" wp14:anchorId="28177337" wp14:editId="361A1C69">
            <wp:extent cx="8229600" cy="1414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8229600" cy="1414145"/>
                    </a:xfrm>
                    <a:prstGeom prst="rect">
                      <a:avLst/>
                    </a:prstGeom>
                  </pic:spPr>
                </pic:pic>
              </a:graphicData>
            </a:graphic>
          </wp:inline>
        </w:drawing>
      </w:r>
    </w:p>
    <w:p w14:paraId="49CFC982" w14:textId="056C3483" w:rsidR="0007255A" w:rsidRDefault="0007255A" w:rsidP="0007255A">
      <w:pPr>
        <w:pStyle w:val="Caption"/>
        <w:rPr>
          <w:i/>
          <w:iCs/>
        </w:rPr>
      </w:pPr>
      <w:r w:rsidRPr="008C6895">
        <w:rPr>
          <w:i/>
          <w:iCs/>
        </w:rPr>
        <w:t xml:space="preserve">Hiển thị </w:t>
      </w:r>
      <w:r>
        <w:rPr>
          <w:i/>
          <w:iCs/>
        </w:rPr>
        <w:t xml:space="preserve">link </w:t>
      </w:r>
      <w:r w:rsidRPr="008C6895">
        <w:rPr>
          <w:i/>
          <w:iCs/>
        </w:rPr>
        <w:t xml:space="preserve">trên </w:t>
      </w:r>
      <w:r>
        <w:rPr>
          <w:i/>
          <w:iCs/>
        </w:rPr>
        <w:t>Whatsapp</w:t>
      </w:r>
    </w:p>
    <w:p w14:paraId="232732C6" w14:textId="31D39DB6" w:rsidR="0007255A" w:rsidRDefault="0007255A" w:rsidP="0007255A">
      <w:pPr>
        <w:rPr>
          <w:lang w:val="en-GB"/>
        </w:rPr>
      </w:pPr>
    </w:p>
    <w:p w14:paraId="1E562968" w14:textId="6A7F4FE6" w:rsidR="0007255A" w:rsidRDefault="0007255A" w:rsidP="0007255A">
      <w:pPr>
        <w:rPr>
          <w:lang w:val="en-GB"/>
        </w:rPr>
      </w:pPr>
    </w:p>
    <w:p w14:paraId="31291195" w14:textId="0F94519B" w:rsidR="0007255A" w:rsidRDefault="0007255A" w:rsidP="0007255A">
      <w:pPr>
        <w:jc w:val="center"/>
        <w:rPr>
          <w:lang w:val="en-GB"/>
        </w:rPr>
      </w:pPr>
    </w:p>
    <w:p w14:paraId="480B5DEE" w14:textId="771F5D42" w:rsidR="0007255A" w:rsidRDefault="0007255A" w:rsidP="0007255A">
      <w:pPr>
        <w:jc w:val="center"/>
        <w:rPr>
          <w:lang w:val="en-GB"/>
        </w:rPr>
      </w:pPr>
    </w:p>
    <w:p w14:paraId="0949991A" w14:textId="6783321D" w:rsidR="0007255A" w:rsidRDefault="0007255A" w:rsidP="0007255A">
      <w:pPr>
        <w:jc w:val="center"/>
        <w:rPr>
          <w:lang w:val="en-GB"/>
        </w:rPr>
      </w:pPr>
    </w:p>
    <w:p w14:paraId="2F26812A" w14:textId="7336010C" w:rsidR="0007255A" w:rsidRDefault="0007255A" w:rsidP="0007255A">
      <w:pPr>
        <w:jc w:val="center"/>
        <w:rPr>
          <w:lang w:val="en-GB"/>
        </w:rPr>
      </w:pPr>
    </w:p>
    <w:p w14:paraId="79D30C90" w14:textId="3095DD09" w:rsidR="0007255A" w:rsidRDefault="0007255A" w:rsidP="0007255A">
      <w:pPr>
        <w:jc w:val="center"/>
        <w:rPr>
          <w:lang w:val="en-GB"/>
        </w:rPr>
      </w:pPr>
    </w:p>
    <w:p w14:paraId="004D6B54" w14:textId="351B2CD0" w:rsidR="0007255A" w:rsidRDefault="0007255A" w:rsidP="0007255A">
      <w:pPr>
        <w:jc w:val="center"/>
        <w:rPr>
          <w:lang w:val="en-GB"/>
        </w:rPr>
      </w:pPr>
    </w:p>
    <w:p w14:paraId="6E930359" w14:textId="18F4691E" w:rsidR="0007255A" w:rsidRDefault="0007255A" w:rsidP="0007255A">
      <w:pPr>
        <w:jc w:val="center"/>
        <w:rPr>
          <w:lang w:val="en-GB"/>
        </w:rPr>
      </w:pPr>
    </w:p>
    <w:p w14:paraId="73715A12" w14:textId="5E994AE4" w:rsidR="0007255A" w:rsidRDefault="0007255A" w:rsidP="0007255A">
      <w:pPr>
        <w:jc w:val="center"/>
        <w:rPr>
          <w:lang w:val="en-GB"/>
        </w:rPr>
      </w:pPr>
    </w:p>
    <w:p w14:paraId="39DAEB77" w14:textId="1E87F785" w:rsidR="0007255A" w:rsidRDefault="0007255A" w:rsidP="0007255A">
      <w:pPr>
        <w:jc w:val="center"/>
        <w:rPr>
          <w:lang w:val="en-GB"/>
        </w:rPr>
      </w:pPr>
    </w:p>
    <w:p w14:paraId="612F6123" w14:textId="71AE61EA" w:rsidR="0007255A" w:rsidRDefault="0007255A" w:rsidP="0007255A">
      <w:pPr>
        <w:jc w:val="center"/>
        <w:rPr>
          <w:lang w:val="en-GB"/>
        </w:rPr>
      </w:pPr>
    </w:p>
    <w:p w14:paraId="49EF44EB" w14:textId="7B33CF66" w:rsidR="0007255A" w:rsidRDefault="0007255A" w:rsidP="0007255A">
      <w:pPr>
        <w:jc w:val="center"/>
        <w:rPr>
          <w:lang w:val="en-GB"/>
        </w:rPr>
      </w:pPr>
    </w:p>
    <w:p w14:paraId="0DA868B4" w14:textId="10C5838E" w:rsidR="0007255A" w:rsidRDefault="0007255A" w:rsidP="0007255A">
      <w:pPr>
        <w:jc w:val="center"/>
        <w:rPr>
          <w:lang w:val="en-GB"/>
        </w:rPr>
      </w:pPr>
    </w:p>
    <w:p w14:paraId="0454A0FA" w14:textId="3DB047C0" w:rsidR="0007255A" w:rsidRDefault="0007255A" w:rsidP="0007255A">
      <w:pPr>
        <w:jc w:val="center"/>
        <w:rPr>
          <w:lang w:val="en-GB"/>
        </w:rPr>
      </w:pPr>
    </w:p>
    <w:p w14:paraId="2EBD5BAE" w14:textId="3172EE44" w:rsidR="0007255A" w:rsidRDefault="0007255A" w:rsidP="0007255A">
      <w:pPr>
        <w:jc w:val="center"/>
        <w:rPr>
          <w:lang w:val="en-GB"/>
        </w:rPr>
      </w:pPr>
    </w:p>
    <w:p w14:paraId="212B6831" w14:textId="77777777" w:rsidR="0007255A" w:rsidRPr="0007255A" w:rsidRDefault="0007255A" w:rsidP="0007255A">
      <w:pPr>
        <w:jc w:val="center"/>
        <w:rPr>
          <w:lang w:val="en-GB"/>
        </w:rPr>
      </w:pPr>
    </w:p>
    <w:p w14:paraId="43726E25" w14:textId="77777777" w:rsidR="0007255A" w:rsidRDefault="0007255A" w:rsidP="0007255A">
      <w:pPr>
        <w:jc w:val="center"/>
        <w:rPr>
          <w:rFonts w:ascii="Verdana" w:hAnsi="Verdana"/>
        </w:rPr>
      </w:pPr>
    </w:p>
    <w:p w14:paraId="6884CD95" w14:textId="77777777" w:rsidR="0007255A" w:rsidRDefault="0007255A" w:rsidP="00DB19F4">
      <w:pPr>
        <w:jc w:val="center"/>
        <w:rPr>
          <w:rFonts w:ascii="Verdana" w:hAnsi="Verdana"/>
        </w:rPr>
      </w:pPr>
    </w:p>
    <w:p w14:paraId="4D95E1F0" w14:textId="0A099466" w:rsidR="0007255A" w:rsidRDefault="0007255A" w:rsidP="00DB19F4">
      <w:pPr>
        <w:jc w:val="center"/>
        <w:rPr>
          <w:rFonts w:ascii="Verdana" w:hAnsi="Verdana"/>
        </w:rPr>
      </w:pPr>
    </w:p>
    <w:p w14:paraId="2C8EC939" w14:textId="77777777" w:rsidR="0007255A" w:rsidRPr="007031C8" w:rsidRDefault="0007255A" w:rsidP="00DB19F4">
      <w:pPr>
        <w:jc w:val="center"/>
        <w:rPr>
          <w:rFonts w:ascii="Verdana" w:hAnsi="Verdana"/>
        </w:rPr>
      </w:pPr>
    </w:p>
    <w:p w14:paraId="61DF6C3D" w14:textId="2CEE1C4D" w:rsidR="002E45CF" w:rsidRDefault="002E45CF" w:rsidP="00705B74">
      <w:pPr>
        <w:pStyle w:val="Heading6"/>
        <w:rPr>
          <w:rFonts w:ascii="Verdana" w:hAnsi="Verdana"/>
        </w:rPr>
      </w:pPr>
      <w:r w:rsidRPr="007031C8">
        <w:rPr>
          <w:rFonts w:ascii="Verdana" w:hAnsi="Verdana"/>
        </w:rPr>
        <w:lastRenderedPageBreak/>
        <w:t>Hiển thị các tin nhắn từ bot IBM trả lời ở màn hình TVV</w:t>
      </w:r>
    </w:p>
    <w:p w14:paraId="45C09369" w14:textId="77777777" w:rsidR="0007255A" w:rsidRPr="0007255A" w:rsidRDefault="0007255A" w:rsidP="0007255A"/>
    <w:p w14:paraId="714DCF93" w14:textId="764732E3" w:rsidR="002E45CF" w:rsidRPr="007031C8" w:rsidRDefault="002E45CF" w:rsidP="00EB0761">
      <w:pPr>
        <w:pStyle w:val="ListParagraph"/>
        <w:numPr>
          <w:ilvl w:val="0"/>
          <w:numId w:val="11"/>
        </w:numPr>
        <w:rPr>
          <w:rFonts w:ascii="Verdana" w:hAnsi="Verdana"/>
        </w:rPr>
      </w:pPr>
      <w:r w:rsidRPr="007031C8">
        <w:rPr>
          <w:rFonts w:ascii="Verdana" w:hAnsi="Verdana"/>
        </w:rPr>
        <w:t xml:space="preserve">Khi chat được chuyển cho TVV, xử lý hiển thị các tin nhắn lịch sửa chat của bot IBM: </w:t>
      </w:r>
    </w:p>
    <w:p w14:paraId="2BA77BE3" w14:textId="34428D40" w:rsidR="00F76CAA" w:rsidRPr="007031C8" w:rsidRDefault="00F76CAA" w:rsidP="00705B74">
      <w:pPr>
        <w:pStyle w:val="Heading7"/>
        <w:rPr>
          <w:rFonts w:ascii="Verdana" w:hAnsi="Verdana"/>
        </w:rPr>
      </w:pPr>
      <w:r w:rsidRPr="007031C8">
        <w:rPr>
          <w:rFonts w:ascii="Verdana" w:hAnsi="Verdana"/>
        </w:rPr>
        <w:t>Xử lý hiển thị text</w:t>
      </w:r>
    </w:p>
    <w:p w14:paraId="0EAFAC79" w14:textId="4566E096" w:rsidR="002E45CF" w:rsidRPr="007031C8" w:rsidRDefault="00DE44AC" w:rsidP="00EB0761">
      <w:pPr>
        <w:pStyle w:val="ListParagraph"/>
        <w:rPr>
          <w:rFonts w:ascii="Verdana" w:hAnsi="Verdana"/>
        </w:rPr>
      </w:pPr>
      <w:r w:rsidRPr="007031C8">
        <w:rPr>
          <w:rFonts w:ascii="Verdana" w:hAnsi="Verdana"/>
          <w:noProof/>
        </w:rPr>
        <w:drawing>
          <wp:inline distT="0" distB="0" distL="0" distR="0" wp14:anchorId="16C2BF93" wp14:editId="483C1F27">
            <wp:extent cx="5943600" cy="3300095"/>
            <wp:effectExtent l="0" t="0" r="0" b="0"/>
            <wp:docPr id="1857309811" name="Picture 185730981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9811" name="Picture 1857309811" descr="A screenshot of a chat&#10;&#10;Description automatically generated with medium confidence"/>
                    <pic:cNvPicPr/>
                  </pic:nvPicPr>
                  <pic:blipFill>
                    <a:blip r:embed="rId46"/>
                    <a:stretch>
                      <a:fillRect/>
                    </a:stretch>
                  </pic:blipFill>
                  <pic:spPr>
                    <a:xfrm>
                      <a:off x="0" y="0"/>
                      <a:ext cx="5943600" cy="3300095"/>
                    </a:xfrm>
                    <a:prstGeom prst="rect">
                      <a:avLst/>
                    </a:prstGeom>
                  </pic:spPr>
                </pic:pic>
              </a:graphicData>
            </a:graphic>
          </wp:inline>
        </w:drawing>
      </w:r>
    </w:p>
    <w:p w14:paraId="16C46BC9" w14:textId="77777777" w:rsidR="00DE44AC" w:rsidRPr="007031C8" w:rsidRDefault="00DE44AC" w:rsidP="00EB0761">
      <w:pPr>
        <w:pStyle w:val="ListParagraph"/>
        <w:rPr>
          <w:rFonts w:ascii="Verdana" w:hAnsi="Verdana"/>
        </w:rPr>
      </w:pPr>
    </w:p>
    <w:p w14:paraId="42FC4D81" w14:textId="29443A23" w:rsidR="00DE44AC" w:rsidRPr="007031C8" w:rsidRDefault="00DE44AC" w:rsidP="00EB0761">
      <w:pPr>
        <w:pStyle w:val="ListParagraph"/>
        <w:rPr>
          <w:rFonts w:ascii="Verdana" w:hAnsi="Verdana"/>
        </w:rPr>
      </w:pPr>
    </w:p>
    <w:p w14:paraId="397714C0" w14:textId="0896ABC6" w:rsidR="00EB0761" w:rsidRPr="007031C8" w:rsidRDefault="00EB0761" w:rsidP="00EB0761">
      <w:pPr>
        <w:pStyle w:val="ListParagraph"/>
        <w:rPr>
          <w:rFonts w:ascii="Verdana" w:hAnsi="Verdana"/>
        </w:rPr>
      </w:pPr>
    </w:p>
    <w:p w14:paraId="1748847A" w14:textId="54957FF7" w:rsidR="00EB0761" w:rsidRPr="007031C8" w:rsidRDefault="00EB0761" w:rsidP="00EB0761">
      <w:pPr>
        <w:pStyle w:val="ListParagraph"/>
        <w:rPr>
          <w:rFonts w:ascii="Verdana" w:hAnsi="Verdana"/>
        </w:rPr>
      </w:pPr>
    </w:p>
    <w:p w14:paraId="065B0512" w14:textId="30013846" w:rsidR="00EB0761" w:rsidRPr="007031C8" w:rsidRDefault="00EB0761" w:rsidP="00EB0761">
      <w:pPr>
        <w:pStyle w:val="ListParagraph"/>
        <w:rPr>
          <w:rFonts w:ascii="Verdana" w:hAnsi="Verdana"/>
        </w:rPr>
      </w:pPr>
    </w:p>
    <w:p w14:paraId="39D8B32A" w14:textId="77777777" w:rsidR="00EB0761" w:rsidRPr="007031C8" w:rsidRDefault="00EB0761" w:rsidP="00EB0761">
      <w:pPr>
        <w:pStyle w:val="ListParagraph"/>
        <w:rPr>
          <w:rFonts w:ascii="Verdana" w:hAnsi="Verdana"/>
        </w:rPr>
      </w:pPr>
    </w:p>
    <w:p w14:paraId="7B49DCBD" w14:textId="21C458F4" w:rsidR="00EB0761" w:rsidRPr="007031C8" w:rsidRDefault="00EB0761" w:rsidP="00EB0761">
      <w:pPr>
        <w:pStyle w:val="ListParagraph"/>
        <w:rPr>
          <w:rFonts w:ascii="Verdana" w:hAnsi="Verdana"/>
        </w:rPr>
      </w:pPr>
    </w:p>
    <w:p w14:paraId="0495482F" w14:textId="77777777" w:rsidR="00EB0761" w:rsidRPr="007031C8" w:rsidRDefault="00EB0761" w:rsidP="00EB0761">
      <w:pPr>
        <w:pStyle w:val="ListParagraph"/>
        <w:rPr>
          <w:rFonts w:ascii="Verdana" w:hAnsi="Verdana"/>
        </w:rPr>
      </w:pPr>
    </w:p>
    <w:p w14:paraId="5F184F06" w14:textId="0B117F93" w:rsidR="00081C0E" w:rsidRPr="007031C8" w:rsidRDefault="00081C0E" w:rsidP="00705B74">
      <w:pPr>
        <w:pStyle w:val="Heading7"/>
        <w:rPr>
          <w:rFonts w:ascii="Verdana" w:hAnsi="Verdana"/>
        </w:rPr>
      </w:pPr>
      <w:r w:rsidRPr="007031C8">
        <w:rPr>
          <w:rFonts w:ascii="Verdana" w:hAnsi="Verdana"/>
        </w:rPr>
        <w:t>Xử lý hiển thị file (doc, pdf, image, sticker/emoj, audio, video)</w:t>
      </w:r>
    </w:p>
    <w:p w14:paraId="57A7E566" w14:textId="77777777" w:rsidR="00081C0E" w:rsidRPr="007031C8" w:rsidRDefault="00081C0E" w:rsidP="00EB0761">
      <w:pPr>
        <w:pStyle w:val="ListParagraph"/>
        <w:rPr>
          <w:rFonts w:ascii="Verdana" w:hAnsi="Verdana"/>
        </w:rPr>
      </w:pPr>
    </w:p>
    <w:p w14:paraId="1762DACB" w14:textId="6D87EDB8" w:rsidR="002E45CF" w:rsidRPr="007031C8" w:rsidRDefault="002E45CF" w:rsidP="00EB0761">
      <w:pPr>
        <w:pStyle w:val="ListParagraph"/>
        <w:rPr>
          <w:rFonts w:ascii="Verdana" w:hAnsi="Verdana"/>
        </w:rPr>
      </w:pPr>
      <w:r w:rsidRPr="007031C8">
        <w:rPr>
          <w:rFonts w:ascii="Verdana" w:hAnsi="Verdana"/>
          <w:noProof/>
        </w:rPr>
        <w:drawing>
          <wp:inline distT="0" distB="0" distL="0" distR="0" wp14:anchorId="12B792A6" wp14:editId="2781A5E0">
            <wp:extent cx="5943600" cy="3300095"/>
            <wp:effectExtent l="0" t="0" r="0" b="0"/>
            <wp:docPr id="19" name="Picture 19"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hat&#10;&#10;Description automatically generated with medium confidence"/>
                    <pic:cNvPicPr/>
                  </pic:nvPicPr>
                  <pic:blipFill>
                    <a:blip r:embed="rId46"/>
                    <a:stretch>
                      <a:fillRect/>
                    </a:stretch>
                  </pic:blipFill>
                  <pic:spPr>
                    <a:xfrm>
                      <a:off x="0" y="0"/>
                      <a:ext cx="5943600" cy="3300095"/>
                    </a:xfrm>
                    <a:prstGeom prst="rect">
                      <a:avLst/>
                    </a:prstGeom>
                  </pic:spPr>
                </pic:pic>
              </a:graphicData>
            </a:graphic>
          </wp:inline>
        </w:drawing>
      </w:r>
    </w:p>
    <w:p w14:paraId="5EC73398" w14:textId="7563B31B" w:rsidR="00DE44AC" w:rsidRPr="007031C8" w:rsidRDefault="00DE44AC" w:rsidP="00EB0761">
      <w:pPr>
        <w:pStyle w:val="ListParagraph"/>
        <w:rPr>
          <w:rFonts w:ascii="Verdana" w:hAnsi="Verdana"/>
        </w:rPr>
      </w:pPr>
    </w:p>
    <w:p w14:paraId="0CDAF784" w14:textId="152C7D88" w:rsidR="00EB0761" w:rsidRPr="007031C8" w:rsidRDefault="00EB0761" w:rsidP="00EB0761">
      <w:pPr>
        <w:pStyle w:val="ListParagraph"/>
        <w:rPr>
          <w:rFonts w:ascii="Verdana" w:hAnsi="Verdana"/>
        </w:rPr>
      </w:pPr>
    </w:p>
    <w:p w14:paraId="66D877A9" w14:textId="3A334AA8" w:rsidR="00EB0761" w:rsidRPr="007031C8" w:rsidRDefault="00EB0761" w:rsidP="00EB0761">
      <w:pPr>
        <w:pStyle w:val="ListParagraph"/>
        <w:rPr>
          <w:rFonts w:ascii="Verdana" w:hAnsi="Verdana"/>
        </w:rPr>
      </w:pPr>
    </w:p>
    <w:p w14:paraId="5CC3D563" w14:textId="1EEB2FD9" w:rsidR="00EB0761" w:rsidRPr="007031C8" w:rsidRDefault="00EB0761" w:rsidP="00EB0761">
      <w:pPr>
        <w:pStyle w:val="ListParagraph"/>
        <w:rPr>
          <w:rFonts w:ascii="Verdana" w:hAnsi="Verdana"/>
        </w:rPr>
      </w:pPr>
    </w:p>
    <w:p w14:paraId="3F9765E8" w14:textId="78FD9C1C" w:rsidR="00EB0761" w:rsidRPr="007031C8" w:rsidRDefault="00EB0761" w:rsidP="00EB0761">
      <w:pPr>
        <w:pStyle w:val="ListParagraph"/>
        <w:rPr>
          <w:rFonts w:ascii="Verdana" w:hAnsi="Verdana"/>
        </w:rPr>
      </w:pPr>
    </w:p>
    <w:p w14:paraId="345AE86A" w14:textId="49824F5A" w:rsidR="00EB0761" w:rsidRPr="007031C8" w:rsidRDefault="00EB0761" w:rsidP="00EB0761">
      <w:pPr>
        <w:pStyle w:val="ListParagraph"/>
        <w:rPr>
          <w:rFonts w:ascii="Verdana" w:hAnsi="Verdana"/>
        </w:rPr>
      </w:pPr>
    </w:p>
    <w:p w14:paraId="272AFFF3" w14:textId="7795F411" w:rsidR="00EB0761" w:rsidRPr="007031C8" w:rsidRDefault="00EB0761" w:rsidP="00EB0761">
      <w:pPr>
        <w:pStyle w:val="ListParagraph"/>
        <w:rPr>
          <w:rFonts w:ascii="Verdana" w:hAnsi="Verdana"/>
        </w:rPr>
      </w:pPr>
    </w:p>
    <w:p w14:paraId="4EC124FD" w14:textId="1AF5E973" w:rsidR="00EB0761" w:rsidRPr="007031C8" w:rsidRDefault="00EB0761" w:rsidP="00EB0761">
      <w:pPr>
        <w:pStyle w:val="ListParagraph"/>
        <w:rPr>
          <w:rFonts w:ascii="Verdana" w:hAnsi="Verdana"/>
        </w:rPr>
      </w:pPr>
    </w:p>
    <w:p w14:paraId="6709930D" w14:textId="5F24F2D8" w:rsidR="00EB0761" w:rsidRPr="007031C8" w:rsidRDefault="00EB0761" w:rsidP="00EB0761">
      <w:pPr>
        <w:pStyle w:val="ListParagraph"/>
        <w:rPr>
          <w:rFonts w:ascii="Verdana" w:hAnsi="Verdana"/>
        </w:rPr>
      </w:pPr>
    </w:p>
    <w:p w14:paraId="2785356B" w14:textId="77777777" w:rsidR="00EB0761" w:rsidRPr="007031C8" w:rsidRDefault="00EB0761" w:rsidP="00EB0761">
      <w:pPr>
        <w:pStyle w:val="ListParagraph"/>
        <w:rPr>
          <w:rFonts w:ascii="Verdana" w:hAnsi="Verdana"/>
        </w:rPr>
      </w:pPr>
    </w:p>
    <w:p w14:paraId="05F59CC6" w14:textId="6D6FE6C8" w:rsidR="00081C0E" w:rsidRPr="007031C8" w:rsidRDefault="00081C0E" w:rsidP="00705B74">
      <w:pPr>
        <w:pStyle w:val="Heading7"/>
        <w:rPr>
          <w:rFonts w:ascii="Verdana" w:hAnsi="Verdana"/>
        </w:rPr>
      </w:pPr>
      <w:r w:rsidRPr="007031C8">
        <w:rPr>
          <w:rFonts w:ascii="Verdana" w:hAnsi="Verdana"/>
        </w:rPr>
        <w:t>Xử lý hiển thị Carousel</w:t>
      </w:r>
    </w:p>
    <w:p w14:paraId="06095DAE" w14:textId="2DA4C3C7" w:rsidR="00DE44AC" w:rsidRPr="007031C8" w:rsidRDefault="00EC2DFD" w:rsidP="00EB0761">
      <w:pPr>
        <w:pStyle w:val="ListParagraph"/>
        <w:rPr>
          <w:rFonts w:ascii="Verdana" w:hAnsi="Verdana"/>
        </w:rPr>
      </w:pPr>
      <w:r w:rsidRPr="007031C8">
        <w:rPr>
          <w:rFonts w:ascii="Verdana" w:hAnsi="Verdana"/>
          <w:noProof/>
        </w:rPr>
        <w:drawing>
          <wp:inline distT="0" distB="0" distL="0" distR="0" wp14:anchorId="24F76AB5" wp14:editId="2128AE8A">
            <wp:extent cx="4572000" cy="2973564"/>
            <wp:effectExtent l="0" t="0" r="0" b="0"/>
            <wp:docPr id="130784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0594" name=""/>
                    <pic:cNvPicPr/>
                  </pic:nvPicPr>
                  <pic:blipFill>
                    <a:blip r:embed="rId47"/>
                    <a:stretch>
                      <a:fillRect/>
                    </a:stretch>
                  </pic:blipFill>
                  <pic:spPr>
                    <a:xfrm>
                      <a:off x="0" y="0"/>
                      <a:ext cx="4596500" cy="2989499"/>
                    </a:xfrm>
                    <a:prstGeom prst="rect">
                      <a:avLst/>
                    </a:prstGeom>
                  </pic:spPr>
                </pic:pic>
              </a:graphicData>
            </a:graphic>
          </wp:inline>
        </w:drawing>
      </w:r>
    </w:p>
    <w:p w14:paraId="5CF19480" w14:textId="6FEC54EC" w:rsidR="002E45CF" w:rsidRPr="007031C8" w:rsidRDefault="002E45CF" w:rsidP="00EB0761">
      <w:pPr>
        <w:pStyle w:val="ListParagraph"/>
        <w:rPr>
          <w:rFonts w:ascii="Verdana" w:hAnsi="Verdana"/>
        </w:rPr>
      </w:pPr>
    </w:p>
    <w:p w14:paraId="58B34354" w14:textId="274A6174" w:rsidR="00DE44AC" w:rsidRPr="007031C8" w:rsidRDefault="00DE44AC" w:rsidP="00EB0761">
      <w:pPr>
        <w:pStyle w:val="ListParagraph"/>
        <w:rPr>
          <w:rFonts w:ascii="Verdana" w:hAnsi="Verdana"/>
        </w:rPr>
      </w:pPr>
    </w:p>
    <w:p w14:paraId="6B895E01" w14:textId="4B243DEF" w:rsidR="00EB0761" w:rsidRPr="007031C8" w:rsidRDefault="00EB0761" w:rsidP="00EB0761">
      <w:pPr>
        <w:pStyle w:val="ListParagraph"/>
        <w:rPr>
          <w:rFonts w:ascii="Verdana" w:hAnsi="Verdana"/>
        </w:rPr>
      </w:pPr>
    </w:p>
    <w:p w14:paraId="4868CC2C" w14:textId="13A87BA8" w:rsidR="00EB0761" w:rsidRPr="007031C8" w:rsidRDefault="00EB0761" w:rsidP="00EB0761">
      <w:pPr>
        <w:pStyle w:val="ListParagraph"/>
        <w:rPr>
          <w:rFonts w:ascii="Verdana" w:hAnsi="Verdana"/>
        </w:rPr>
      </w:pPr>
    </w:p>
    <w:p w14:paraId="419C8970" w14:textId="05BDD35D" w:rsidR="00EB0761" w:rsidRPr="007031C8" w:rsidRDefault="00EB0761" w:rsidP="00EB0761">
      <w:pPr>
        <w:pStyle w:val="ListParagraph"/>
        <w:rPr>
          <w:rFonts w:ascii="Verdana" w:hAnsi="Verdana"/>
        </w:rPr>
      </w:pPr>
    </w:p>
    <w:p w14:paraId="5E624337" w14:textId="6C85E04A" w:rsidR="00EB0761" w:rsidRPr="007031C8" w:rsidRDefault="00EB0761" w:rsidP="00EB0761">
      <w:pPr>
        <w:pStyle w:val="ListParagraph"/>
        <w:rPr>
          <w:rFonts w:ascii="Verdana" w:hAnsi="Verdana"/>
        </w:rPr>
      </w:pPr>
    </w:p>
    <w:p w14:paraId="66FA7090" w14:textId="51DF0D0E" w:rsidR="00EB0761" w:rsidRPr="007031C8" w:rsidRDefault="00EB0761" w:rsidP="00EB0761">
      <w:pPr>
        <w:pStyle w:val="ListParagraph"/>
        <w:rPr>
          <w:rFonts w:ascii="Verdana" w:hAnsi="Verdana"/>
        </w:rPr>
      </w:pPr>
    </w:p>
    <w:p w14:paraId="7504C553" w14:textId="02769923" w:rsidR="00EB0761" w:rsidRPr="007031C8" w:rsidRDefault="00EB0761" w:rsidP="00EB0761">
      <w:pPr>
        <w:pStyle w:val="ListParagraph"/>
        <w:rPr>
          <w:rFonts w:ascii="Verdana" w:hAnsi="Verdana"/>
        </w:rPr>
      </w:pPr>
    </w:p>
    <w:p w14:paraId="1ADD8312" w14:textId="479DB837" w:rsidR="00EB0761" w:rsidRPr="007031C8" w:rsidRDefault="00EB0761" w:rsidP="00EB0761">
      <w:pPr>
        <w:pStyle w:val="ListParagraph"/>
        <w:rPr>
          <w:rFonts w:ascii="Verdana" w:hAnsi="Verdana"/>
        </w:rPr>
      </w:pPr>
    </w:p>
    <w:p w14:paraId="08B0F871" w14:textId="1BF38D35" w:rsidR="00EB0761" w:rsidRPr="007031C8" w:rsidRDefault="00EB0761" w:rsidP="00EB0761">
      <w:pPr>
        <w:pStyle w:val="ListParagraph"/>
        <w:rPr>
          <w:rFonts w:ascii="Verdana" w:hAnsi="Verdana"/>
        </w:rPr>
      </w:pPr>
    </w:p>
    <w:p w14:paraId="697CDEED" w14:textId="02D828C0" w:rsidR="00EB0761" w:rsidRPr="007031C8" w:rsidRDefault="00EB0761" w:rsidP="00EB0761">
      <w:pPr>
        <w:pStyle w:val="ListParagraph"/>
        <w:rPr>
          <w:rFonts w:ascii="Verdana" w:hAnsi="Verdana"/>
        </w:rPr>
      </w:pPr>
    </w:p>
    <w:p w14:paraId="399FFA8F" w14:textId="4370562F" w:rsidR="00EB0761" w:rsidRPr="007031C8" w:rsidRDefault="00EB0761" w:rsidP="00EB0761">
      <w:pPr>
        <w:pStyle w:val="ListParagraph"/>
        <w:rPr>
          <w:rFonts w:ascii="Verdana" w:hAnsi="Verdana"/>
        </w:rPr>
      </w:pPr>
    </w:p>
    <w:p w14:paraId="47A725D6" w14:textId="77777777" w:rsidR="00EB0761" w:rsidRPr="007031C8" w:rsidRDefault="00EB0761" w:rsidP="00EB0761">
      <w:pPr>
        <w:pStyle w:val="ListParagraph"/>
        <w:rPr>
          <w:rFonts w:ascii="Verdana" w:hAnsi="Verdana"/>
        </w:rPr>
      </w:pPr>
    </w:p>
    <w:p w14:paraId="5CAFA0D1" w14:textId="616FB9BF" w:rsidR="00DE44AC" w:rsidRPr="007031C8" w:rsidRDefault="00081C0E" w:rsidP="00705B74">
      <w:pPr>
        <w:pStyle w:val="Heading7"/>
        <w:rPr>
          <w:rFonts w:ascii="Verdana" w:hAnsi="Verdana"/>
        </w:rPr>
      </w:pPr>
      <w:r w:rsidRPr="007031C8">
        <w:rPr>
          <w:rFonts w:ascii="Verdana" w:hAnsi="Verdana"/>
        </w:rPr>
        <w:t>Xử lý hiển thị quick reply</w:t>
      </w:r>
    </w:p>
    <w:p w14:paraId="344C3380" w14:textId="60C550E0" w:rsidR="002E45CF" w:rsidRPr="007031C8" w:rsidRDefault="002E45CF" w:rsidP="00EB0761">
      <w:pPr>
        <w:pStyle w:val="ListParagraph"/>
        <w:rPr>
          <w:rFonts w:ascii="Verdana" w:hAnsi="Verdana"/>
        </w:rPr>
      </w:pPr>
      <w:r w:rsidRPr="007031C8">
        <w:rPr>
          <w:rFonts w:ascii="Verdana" w:hAnsi="Verdana"/>
          <w:noProof/>
        </w:rPr>
        <w:drawing>
          <wp:inline distT="0" distB="0" distL="0" distR="0" wp14:anchorId="0CBC8230" wp14:editId="36DB12A0">
            <wp:extent cx="5943600" cy="27470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7010"/>
                    </a:xfrm>
                    <a:prstGeom prst="rect">
                      <a:avLst/>
                    </a:prstGeom>
                  </pic:spPr>
                </pic:pic>
              </a:graphicData>
            </a:graphic>
          </wp:inline>
        </w:drawing>
      </w:r>
    </w:p>
    <w:p w14:paraId="7256D8AE" w14:textId="70E1B06F" w:rsidR="00DE44AC" w:rsidRPr="007031C8" w:rsidRDefault="00DE44AC" w:rsidP="00EB0761">
      <w:pPr>
        <w:pStyle w:val="ListParagraph"/>
        <w:rPr>
          <w:rFonts w:ascii="Verdana" w:hAnsi="Verdana"/>
        </w:rPr>
      </w:pPr>
    </w:p>
    <w:p w14:paraId="1D3A8FAF" w14:textId="77777777" w:rsidR="00EB0761" w:rsidRPr="007031C8" w:rsidRDefault="00EB0761" w:rsidP="00EB0761">
      <w:pPr>
        <w:pStyle w:val="ListParagraph"/>
        <w:rPr>
          <w:rFonts w:ascii="Verdana" w:hAnsi="Verdana"/>
        </w:rPr>
      </w:pPr>
    </w:p>
    <w:p w14:paraId="4FC85ED7" w14:textId="29F53576" w:rsidR="00DE44AC" w:rsidRPr="007031C8" w:rsidRDefault="00081C0E" w:rsidP="00705B74">
      <w:pPr>
        <w:pStyle w:val="Heading7"/>
        <w:rPr>
          <w:rFonts w:ascii="Verdana" w:hAnsi="Verdana"/>
        </w:rPr>
      </w:pPr>
      <w:r w:rsidRPr="007031C8">
        <w:rPr>
          <w:rFonts w:ascii="Verdana" w:hAnsi="Verdana"/>
        </w:rPr>
        <w:t>Xử lý hiển thị link</w:t>
      </w:r>
    </w:p>
    <w:p w14:paraId="4D020750" w14:textId="0BD41899" w:rsidR="002E45CF" w:rsidRPr="007031C8" w:rsidRDefault="00EC2DFD" w:rsidP="00EB0761">
      <w:pPr>
        <w:pStyle w:val="ListParagraph"/>
        <w:rPr>
          <w:rFonts w:ascii="Verdana" w:hAnsi="Verdana"/>
        </w:rPr>
      </w:pPr>
      <w:r w:rsidRPr="007031C8">
        <w:rPr>
          <w:rFonts w:ascii="Verdana" w:hAnsi="Verdana"/>
          <w:noProof/>
        </w:rPr>
        <w:lastRenderedPageBreak/>
        <w:drawing>
          <wp:inline distT="0" distB="0" distL="0" distR="0" wp14:anchorId="62C04B1F" wp14:editId="060EBE2E">
            <wp:extent cx="8140700" cy="1714500"/>
            <wp:effectExtent l="0" t="0" r="0" b="0"/>
            <wp:docPr id="12615913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1320" name="Picture 1" descr="A screenshot of a computer&#10;&#10;Description automatically generated with low confidence"/>
                    <pic:cNvPicPr/>
                  </pic:nvPicPr>
                  <pic:blipFill>
                    <a:blip r:embed="rId49"/>
                    <a:stretch>
                      <a:fillRect/>
                    </a:stretch>
                  </pic:blipFill>
                  <pic:spPr>
                    <a:xfrm>
                      <a:off x="0" y="0"/>
                      <a:ext cx="8140700" cy="1714500"/>
                    </a:xfrm>
                    <a:prstGeom prst="rect">
                      <a:avLst/>
                    </a:prstGeom>
                  </pic:spPr>
                </pic:pic>
              </a:graphicData>
            </a:graphic>
          </wp:inline>
        </w:drawing>
      </w:r>
    </w:p>
    <w:p w14:paraId="3315D130" w14:textId="77777777" w:rsidR="00DE44AC" w:rsidRPr="007031C8" w:rsidRDefault="00DE44AC" w:rsidP="00EB0761">
      <w:pPr>
        <w:pStyle w:val="ListParagraph"/>
        <w:rPr>
          <w:rFonts w:ascii="Verdana" w:hAnsi="Verdana"/>
        </w:rPr>
      </w:pPr>
    </w:p>
    <w:p w14:paraId="0F5EA544" w14:textId="77777777" w:rsidR="00DE44AC" w:rsidRPr="007031C8" w:rsidRDefault="00DE44AC" w:rsidP="00EB0761">
      <w:pPr>
        <w:pStyle w:val="ListParagraph"/>
        <w:rPr>
          <w:rFonts w:ascii="Verdana" w:hAnsi="Verdana"/>
        </w:rPr>
      </w:pPr>
    </w:p>
    <w:p w14:paraId="6FA20CA1" w14:textId="584D6FFD" w:rsidR="00D805D6" w:rsidRPr="007031C8" w:rsidRDefault="00D805D6" w:rsidP="00517901">
      <w:pPr>
        <w:pStyle w:val="Heading3"/>
        <w:rPr>
          <w:rFonts w:ascii="Verdana" w:hAnsi="Verdana"/>
          <w:highlight w:val="yellow"/>
        </w:rPr>
      </w:pPr>
      <w:r w:rsidRPr="007031C8">
        <w:rPr>
          <w:rFonts w:ascii="Verdana" w:hAnsi="Verdana"/>
          <w:highlight w:val="yellow"/>
        </w:rPr>
        <w:t>Xử lý chuyển hội thoại cho TVV</w:t>
      </w:r>
      <w:r w:rsidR="00706D53" w:rsidRPr="007031C8">
        <w:rPr>
          <w:rFonts w:ascii="Verdana" w:hAnsi="Verdana"/>
          <w:highlight w:val="yellow"/>
        </w:rPr>
        <w:t xml:space="preserve"> (Check ảnh hưởng)</w:t>
      </w:r>
    </w:p>
    <w:p w14:paraId="1E20B658" w14:textId="7893B9D4" w:rsidR="000135A9" w:rsidRPr="007031C8" w:rsidRDefault="000135A9" w:rsidP="00517901">
      <w:pPr>
        <w:pStyle w:val="Heading4"/>
        <w:rPr>
          <w:rFonts w:ascii="Verdana" w:hAnsi="Verdana"/>
        </w:rPr>
      </w:pPr>
      <w:r w:rsidRPr="007031C8">
        <w:rPr>
          <w:rFonts w:ascii="Verdana" w:hAnsi="Verdana"/>
        </w:rPr>
        <w:t>Thông tin chung chức năng</w:t>
      </w:r>
    </w:p>
    <w:p w14:paraId="3343AAD9" w14:textId="508E40EC" w:rsidR="00142D10" w:rsidRPr="007031C8" w:rsidRDefault="00142D10" w:rsidP="00EB0761">
      <w:pPr>
        <w:pStyle w:val="ListParagraph"/>
        <w:numPr>
          <w:ilvl w:val="0"/>
          <w:numId w:val="11"/>
        </w:numPr>
        <w:rPr>
          <w:rFonts w:ascii="Verdana" w:hAnsi="Verdana"/>
        </w:rPr>
      </w:pPr>
      <w:r w:rsidRPr="007031C8">
        <w:rPr>
          <w:rFonts w:ascii="Verdana" w:hAnsi="Verdana"/>
        </w:rPr>
        <w:t>Xử lý chuyển cuộc hội thoại cho TVV</w:t>
      </w:r>
    </w:p>
    <w:p w14:paraId="3C04B19C" w14:textId="7CC7C1E7" w:rsidR="00142D10" w:rsidRPr="007031C8" w:rsidRDefault="00142D10" w:rsidP="00517901">
      <w:pPr>
        <w:pStyle w:val="Heading4"/>
        <w:rPr>
          <w:rFonts w:ascii="Verdana" w:hAnsi="Verdana"/>
        </w:rPr>
      </w:pPr>
      <w:r w:rsidRPr="007031C8">
        <w:rPr>
          <w:rFonts w:ascii="Verdana" w:hAnsi="Verdana"/>
        </w:rPr>
        <w:t>Màn hình</w:t>
      </w:r>
    </w:p>
    <w:p w14:paraId="7C9C57A6" w14:textId="2A7A6D3F" w:rsidR="00081C0E" w:rsidRPr="007031C8" w:rsidRDefault="00081C0E" w:rsidP="00517901">
      <w:pPr>
        <w:pStyle w:val="Heading5"/>
        <w:rPr>
          <w:rFonts w:ascii="Verdana" w:hAnsi="Verdana"/>
        </w:rPr>
      </w:pPr>
      <w:r w:rsidRPr="007031C8">
        <w:rPr>
          <w:rFonts w:ascii="Verdana" w:hAnsi="Verdana"/>
        </w:rPr>
        <w:t>Xử lý hiển thị text</w:t>
      </w:r>
    </w:p>
    <w:p w14:paraId="412BE7DC" w14:textId="77777777" w:rsidR="001F1E2A" w:rsidRPr="007031C8" w:rsidRDefault="001F1E2A" w:rsidP="007855E0">
      <w:pPr>
        <w:pStyle w:val="ListParagraph"/>
        <w:jc w:val="center"/>
        <w:rPr>
          <w:rFonts w:ascii="Verdana" w:hAnsi="Verdana"/>
        </w:rPr>
      </w:pPr>
      <w:r w:rsidRPr="007031C8">
        <w:rPr>
          <w:rFonts w:ascii="Verdana" w:hAnsi="Verdana"/>
          <w:noProof/>
        </w:rPr>
        <w:lastRenderedPageBreak/>
        <w:drawing>
          <wp:inline distT="0" distB="0" distL="0" distR="0" wp14:anchorId="027A773A" wp14:editId="2F3CA671">
            <wp:extent cx="5943600" cy="3300095"/>
            <wp:effectExtent l="0" t="0" r="0" b="0"/>
            <wp:docPr id="1570121682" name="Picture 157012168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9811" name="Picture 1857309811" descr="A screenshot of a chat&#10;&#10;Description automatically generated with medium confidence"/>
                    <pic:cNvPicPr/>
                  </pic:nvPicPr>
                  <pic:blipFill>
                    <a:blip r:embed="rId46"/>
                    <a:stretch>
                      <a:fillRect/>
                    </a:stretch>
                  </pic:blipFill>
                  <pic:spPr>
                    <a:xfrm>
                      <a:off x="0" y="0"/>
                      <a:ext cx="5943600" cy="3300095"/>
                    </a:xfrm>
                    <a:prstGeom prst="rect">
                      <a:avLst/>
                    </a:prstGeom>
                  </pic:spPr>
                </pic:pic>
              </a:graphicData>
            </a:graphic>
          </wp:inline>
        </w:drawing>
      </w:r>
    </w:p>
    <w:p w14:paraId="4C6ACAC6" w14:textId="77777777" w:rsidR="001F1E2A" w:rsidRPr="007031C8" w:rsidRDefault="001F1E2A" w:rsidP="00EB0761">
      <w:pPr>
        <w:pStyle w:val="ListParagraph"/>
        <w:rPr>
          <w:rFonts w:ascii="Verdana" w:hAnsi="Verdana"/>
        </w:rPr>
      </w:pPr>
    </w:p>
    <w:p w14:paraId="37F1DE54" w14:textId="77777777" w:rsidR="001F1E2A" w:rsidRPr="007031C8" w:rsidRDefault="001F1E2A" w:rsidP="007855E0">
      <w:pPr>
        <w:pStyle w:val="ListParagraph"/>
        <w:jc w:val="center"/>
        <w:rPr>
          <w:rFonts w:ascii="Verdana" w:hAnsi="Verdana"/>
        </w:rPr>
      </w:pPr>
      <w:r w:rsidRPr="007031C8">
        <w:rPr>
          <w:rFonts w:ascii="Verdana" w:hAnsi="Verdana"/>
        </w:rPr>
        <w:t>Hình xử lý hiển thị text trong màn TVV</w:t>
      </w:r>
    </w:p>
    <w:p w14:paraId="54EB1288" w14:textId="77777777" w:rsidR="001F1E2A" w:rsidRPr="007031C8" w:rsidRDefault="001F1E2A" w:rsidP="00EB0761">
      <w:pPr>
        <w:pStyle w:val="ListParagraph"/>
        <w:rPr>
          <w:rFonts w:ascii="Verdana" w:hAnsi="Verdana"/>
        </w:rPr>
      </w:pPr>
    </w:p>
    <w:p w14:paraId="558AB247" w14:textId="54A37DE8" w:rsidR="00081C0E" w:rsidRPr="007031C8" w:rsidRDefault="00081C0E" w:rsidP="00517901">
      <w:pPr>
        <w:pStyle w:val="Heading5"/>
        <w:rPr>
          <w:rFonts w:ascii="Verdana" w:hAnsi="Verdana"/>
        </w:rPr>
      </w:pPr>
      <w:r w:rsidRPr="007031C8">
        <w:rPr>
          <w:rFonts w:ascii="Verdana" w:hAnsi="Verdana"/>
        </w:rPr>
        <w:t>Xử lý hiển thị file (doc, pdf, image, sticker/emoj, audio, video)</w:t>
      </w:r>
    </w:p>
    <w:p w14:paraId="0EC830E7" w14:textId="77777777" w:rsidR="001F1E2A" w:rsidRPr="007031C8" w:rsidRDefault="001F1E2A" w:rsidP="007855E0">
      <w:pPr>
        <w:pStyle w:val="ListParagraph"/>
        <w:jc w:val="center"/>
        <w:rPr>
          <w:rFonts w:ascii="Verdana" w:hAnsi="Verdana"/>
        </w:rPr>
      </w:pPr>
      <w:r w:rsidRPr="007031C8">
        <w:rPr>
          <w:rFonts w:ascii="Verdana" w:hAnsi="Verdana"/>
          <w:noProof/>
        </w:rPr>
        <w:lastRenderedPageBreak/>
        <w:drawing>
          <wp:inline distT="0" distB="0" distL="0" distR="0" wp14:anchorId="44CA03A3" wp14:editId="14FA52BE">
            <wp:extent cx="5943600" cy="3300095"/>
            <wp:effectExtent l="0" t="0" r="0" b="0"/>
            <wp:docPr id="299718855" name="Picture 299718855"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hat&#10;&#10;Description automatically generated with medium confidence"/>
                    <pic:cNvPicPr/>
                  </pic:nvPicPr>
                  <pic:blipFill>
                    <a:blip r:embed="rId46"/>
                    <a:stretch>
                      <a:fillRect/>
                    </a:stretch>
                  </pic:blipFill>
                  <pic:spPr>
                    <a:xfrm>
                      <a:off x="0" y="0"/>
                      <a:ext cx="5943600" cy="3300095"/>
                    </a:xfrm>
                    <a:prstGeom prst="rect">
                      <a:avLst/>
                    </a:prstGeom>
                  </pic:spPr>
                </pic:pic>
              </a:graphicData>
            </a:graphic>
          </wp:inline>
        </w:drawing>
      </w:r>
    </w:p>
    <w:p w14:paraId="3108C90A" w14:textId="77777777" w:rsidR="001F1E2A" w:rsidRPr="007031C8" w:rsidRDefault="001F1E2A" w:rsidP="007855E0">
      <w:pPr>
        <w:pStyle w:val="ListParagraph"/>
        <w:jc w:val="center"/>
        <w:rPr>
          <w:rFonts w:ascii="Verdana" w:hAnsi="Verdana"/>
        </w:rPr>
      </w:pPr>
      <w:r w:rsidRPr="007031C8">
        <w:rPr>
          <w:rFonts w:ascii="Verdana" w:hAnsi="Verdana"/>
        </w:rPr>
        <w:t>Hình xử lý hiển thị file trong màn TVV</w:t>
      </w:r>
    </w:p>
    <w:p w14:paraId="3915442C" w14:textId="77777777" w:rsidR="001F1E2A" w:rsidRPr="007031C8" w:rsidRDefault="001F1E2A" w:rsidP="00EB0761">
      <w:pPr>
        <w:pStyle w:val="ListParagraph"/>
        <w:rPr>
          <w:rFonts w:ascii="Verdana" w:hAnsi="Verdana"/>
        </w:rPr>
      </w:pPr>
    </w:p>
    <w:p w14:paraId="6B27AD6E" w14:textId="3B97578C" w:rsidR="00081C0E" w:rsidRPr="007031C8" w:rsidRDefault="00081C0E" w:rsidP="00517901">
      <w:pPr>
        <w:pStyle w:val="Heading5"/>
        <w:rPr>
          <w:rFonts w:ascii="Verdana" w:hAnsi="Verdana"/>
        </w:rPr>
      </w:pPr>
      <w:r w:rsidRPr="007031C8">
        <w:rPr>
          <w:rFonts w:ascii="Verdana" w:hAnsi="Verdana"/>
        </w:rPr>
        <w:t>Xử lý hiển thị Carousel</w:t>
      </w:r>
      <w:r w:rsidR="0051060F" w:rsidRPr="007031C8">
        <w:rPr>
          <w:rFonts w:ascii="Verdana" w:hAnsi="Verdana"/>
        </w:rPr>
        <w:t xml:space="preserve"> của bot</w:t>
      </w:r>
    </w:p>
    <w:p w14:paraId="297FA4F2" w14:textId="77777777" w:rsidR="001F1E2A" w:rsidRPr="007031C8" w:rsidRDefault="001F1E2A" w:rsidP="007855E0">
      <w:pPr>
        <w:pStyle w:val="ListParagraph"/>
        <w:jc w:val="center"/>
        <w:rPr>
          <w:rFonts w:ascii="Verdana" w:hAnsi="Verdana"/>
        </w:rPr>
      </w:pPr>
      <w:r w:rsidRPr="007031C8">
        <w:rPr>
          <w:rFonts w:ascii="Verdana" w:hAnsi="Verdana"/>
          <w:noProof/>
        </w:rPr>
        <w:lastRenderedPageBreak/>
        <w:drawing>
          <wp:inline distT="0" distB="0" distL="0" distR="0" wp14:anchorId="62450449" wp14:editId="0CC24661">
            <wp:extent cx="5943600" cy="3226435"/>
            <wp:effectExtent l="0" t="0" r="0" b="0"/>
            <wp:docPr id="1247395635" name="Picture 12473956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50"/>
                    <a:stretch>
                      <a:fillRect/>
                    </a:stretch>
                  </pic:blipFill>
                  <pic:spPr>
                    <a:xfrm>
                      <a:off x="0" y="0"/>
                      <a:ext cx="5943600" cy="3226435"/>
                    </a:xfrm>
                    <a:prstGeom prst="rect">
                      <a:avLst/>
                    </a:prstGeom>
                  </pic:spPr>
                </pic:pic>
              </a:graphicData>
            </a:graphic>
          </wp:inline>
        </w:drawing>
      </w:r>
    </w:p>
    <w:p w14:paraId="20E793B6" w14:textId="77777777" w:rsidR="001F1E2A" w:rsidRPr="007031C8" w:rsidRDefault="001F1E2A" w:rsidP="007855E0">
      <w:pPr>
        <w:pStyle w:val="ListParagraph"/>
        <w:jc w:val="center"/>
        <w:rPr>
          <w:rFonts w:ascii="Verdana" w:hAnsi="Verdana"/>
        </w:rPr>
      </w:pPr>
      <w:r w:rsidRPr="007031C8">
        <w:rPr>
          <w:rFonts w:ascii="Verdana" w:hAnsi="Verdana"/>
        </w:rPr>
        <w:t>Hình xử lý hiển thị carousel trong màn TVV</w:t>
      </w:r>
    </w:p>
    <w:p w14:paraId="6F1A5EA4" w14:textId="77777777" w:rsidR="001F1E2A" w:rsidRPr="007031C8" w:rsidRDefault="001F1E2A" w:rsidP="00EB0761">
      <w:pPr>
        <w:pStyle w:val="ListParagraph"/>
        <w:rPr>
          <w:rFonts w:ascii="Verdana" w:hAnsi="Verdana"/>
        </w:rPr>
      </w:pPr>
    </w:p>
    <w:p w14:paraId="61ADBC40" w14:textId="3477602E" w:rsidR="001F1E2A" w:rsidRPr="007031C8" w:rsidRDefault="00081C0E" w:rsidP="00517901">
      <w:pPr>
        <w:pStyle w:val="Heading5"/>
        <w:rPr>
          <w:rFonts w:ascii="Verdana" w:hAnsi="Verdana"/>
        </w:rPr>
      </w:pPr>
      <w:r w:rsidRPr="007031C8">
        <w:rPr>
          <w:rFonts w:ascii="Verdana" w:hAnsi="Verdana"/>
        </w:rPr>
        <w:t>Xử lý hiển thị quick reply</w:t>
      </w:r>
      <w:r w:rsidR="0051060F" w:rsidRPr="007031C8">
        <w:rPr>
          <w:rFonts w:ascii="Verdana" w:hAnsi="Verdana"/>
        </w:rPr>
        <w:t xml:space="preserve"> của bot</w:t>
      </w:r>
    </w:p>
    <w:p w14:paraId="04AFB94D" w14:textId="77777777" w:rsidR="001F1E2A" w:rsidRPr="007031C8" w:rsidRDefault="001F1E2A" w:rsidP="007855E0">
      <w:pPr>
        <w:pStyle w:val="ListParagraph"/>
        <w:jc w:val="center"/>
        <w:rPr>
          <w:rFonts w:ascii="Verdana" w:hAnsi="Verdana"/>
        </w:rPr>
      </w:pPr>
      <w:r w:rsidRPr="007031C8">
        <w:rPr>
          <w:rFonts w:ascii="Verdana" w:hAnsi="Verdana"/>
          <w:noProof/>
        </w:rPr>
        <w:lastRenderedPageBreak/>
        <w:drawing>
          <wp:inline distT="0" distB="0" distL="0" distR="0" wp14:anchorId="1412B342" wp14:editId="2C73B169">
            <wp:extent cx="5943600" cy="2747010"/>
            <wp:effectExtent l="0" t="0" r="0" b="0"/>
            <wp:docPr id="2030479426" name="Picture 2030479426"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79426" name="Picture 2030479426" descr="A screenshot of a chat&#10;&#10;Description automatically generated with medium confidence"/>
                    <pic:cNvPicPr/>
                  </pic:nvPicPr>
                  <pic:blipFill>
                    <a:blip r:embed="rId48"/>
                    <a:stretch>
                      <a:fillRect/>
                    </a:stretch>
                  </pic:blipFill>
                  <pic:spPr>
                    <a:xfrm>
                      <a:off x="0" y="0"/>
                      <a:ext cx="5943600" cy="2747010"/>
                    </a:xfrm>
                    <a:prstGeom prst="rect">
                      <a:avLst/>
                    </a:prstGeom>
                  </pic:spPr>
                </pic:pic>
              </a:graphicData>
            </a:graphic>
          </wp:inline>
        </w:drawing>
      </w:r>
    </w:p>
    <w:p w14:paraId="64647332" w14:textId="77777777" w:rsidR="001F1E2A" w:rsidRPr="007031C8" w:rsidRDefault="001F1E2A" w:rsidP="007855E0">
      <w:pPr>
        <w:pStyle w:val="ListParagraph"/>
        <w:jc w:val="center"/>
        <w:rPr>
          <w:rFonts w:ascii="Verdana" w:hAnsi="Verdana"/>
        </w:rPr>
      </w:pPr>
      <w:r w:rsidRPr="007031C8">
        <w:rPr>
          <w:rFonts w:ascii="Verdana" w:hAnsi="Verdana"/>
        </w:rPr>
        <w:t>Hình xử lý hiển thị quick reply trong màn TVV</w:t>
      </w:r>
    </w:p>
    <w:p w14:paraId="7CA43627" w14:textId="77777777" w:rsidR="001F1E2A" w:rsidRPr="007031C8" w:rsidRDefault="001F1E2A" w:rsidP="00EB0761">
      <w:pPr>
        <w:pStyle w:val="ListParagraph"/>
        <w:rPr>
          <w:rFonts w:ascii="Verdana" w:hAnsi="Verdana"/>
        </w:rPr>
      </w:pPr>
    </w:p>
    <w:p w14:paraId="7AC14D10" w14:textId="77777777" w:rsidR="001F1E2A" w:rsidRPr="007031C8" w:rsidRDefault="001F1E2A" w:rsidP="00EB0761">
      <w:pPr>
        <w:rPr>
          <w:rFonts w:ascii="Verdana" w:hAnsi="Verdana"/>
        </w:rPr>
      </w:pPr>
    </w:p>
    <w:p w14:paraId="727B1051" w14:textId="77777777" w:rsidR="00142D10" w:rsidRPr="007031C8" w:rsidRDefault="00142D10" w:rsidP="00517901">
      <w:pPr>
        <w:pStyle w:val="Heading4"/>
        <w:rPr>
          <w:rFonts w:ascii="Verdana" w:hAnsi="Verdana"/>
        </w:rPr>
      </w:pPr>
      <w:r w:rsidRPr="007031C8">
        <w:rPr>
          <w:rFonts w:ascii="Verdana" w:hAnsi="Verdana"/>
        </w:rPr>
        <w:t>Mô tả thành phần màn hình</w:t>
      </w:r>
    </w:p>
    <w:p w14:paraId="302A0724" w14:textId="0A61E374" w:rsidR="00142D10" w:rsidRPr="007031C8" w:rsidRDefault="00142D10" w:rsidP="00EB0761">
      <w:pPr>
        <w:rPr>
          <w:rFonts w:ascii="Verdana" w:hAnsi="Verdana"/>
        </w:rPr>
      </w:pPr>
      <w:r w:rsidRPr="007031C8">
        <w:rPr>
          <w:rFonts w:ascii="Verdana" w:hAnsi="Verdana"/>
        </w:rPr>
        <w:t>N/A</w:t>
      </w:r>
    </w:p>
    <w:p w14:paraId="714FC0C5" w14:textId="314620DE" w:rsidR="000135A9" w:rsidRPr="007031C8" w:rsidRDefault="00142D10" w:rsidP="00517901">
      <w:pPr>
        <w:pStyle w:val="Heading4"/>
        <w:rPr>
          <w:rFonts w:ascii="Verdana" w:hAnsi="Verdana"/>
        </w:rPr>
      </w:pPr>
      <w:r w:rsidRPr="007031C8">
        <w:rPr>
          <w:rFonts w:ascii="Verdana" w:hAnsi="Verdana"/>
        </w:rPr>
        <w:lastRenderedPageBreak/>
        <w:t>Luồng nghiệp vụ</w:t>
      </w:r>
    </w:p>
    <w:p w14:paraId="1D585B37" w14:textId="17DD14A3" w:rsidR="000135A9" w:rsidRPr="007031C8" w:rsidRDefault="000135A9" w:rsidP="00E247DF">
      <w:pPr>
        <w:jc w:val="center"/>
        <w:rPr>
          <w:rFonts w:ascii="Verdana" w:hAnsi="Verdana"/>
          <w:highlight w:val="yellow"/>
        </w:rPr>
      </w:pPr>
      <w:r w:rsidRPr="007031C8">
        <w:rPr>
          <w:rFonts w:ascii="Verdana" w:hAnsi="Verdana"/>
          <w:noProof/>
        </w:rPr>
        <w:drawing>
          <wp:inline distT="0" distB="0" distL="0" distR="0" wp14:anchorId="176D72A1" wp14:editId="39F767CA">
            <wp:extent cx="5342603" cy="2618509"/>
            <wp:effectExtent l="0" t="0" r="4445" b="0"/>
            <wp:docPr id="119814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43520" name=""/>
                    <pic:cNvPicPr/>
                  </pic:nvPicPr>
                  <pic:blipFill>
                    <a:blip r:embed="rId51"/>
                    <a:stretch>
                      <a:fillRect/>
                    </a:stretch>
                  </pic:blipFill>
                  <pic:spPr>
                    <a:xfrm>
                      <a:off x="0" y="0"/>
                      <a:ext cx="5405024" cy="2649103"/>
                    </a:xfrm>
                    <a:prstGeom prst="rect">
                      <a:avLst/>
                    </a:prstGeom>
                  </pic:spPr>
                </pic:pic>
              </a:graphicData>
            </a:graphic>
          </wp:inline>
        </w:drawing>
      </w:r>
    </w:p>
    <w:p w14:paraId="655F2A76" w14:textId="77777777" w:rsidR="00142D10" w:rsidRPr="007031C8" w:rsidRDefault="00142D10" w:rsidP="00EB0761">
      <w:pPr>
        <w:rPr>
          <w:rFonts w:ascii="Verdana" w:hAnsi="Verdana"/>
          <w:highlight w:val="yellow"/>
        </w:rPr>
      </w:pPr>
    </w:p>
    <w:p w14:paraId="34C98316" w14:textId="494E33EA" w:rsidR="00D805D6" w:rsidRPr="007031C8" w:rsidRDefault="00D805D6" w:rsidP="00EB0761">
      <w:pPr>
        <w:rPr>
          <w:rFonts w:ascii="Verdana" w:hAnsi="Verdana"/>
        </w:rPr>
      </w:pPr>
      <w:r w:rsidRPr="007031C8">
        <w:rPr>
          <w:rFonts w:ascii="Verdana" w:hAnsi="Verdana"/>
        </w:rPr>
        <w:t>Chat-server sẽ chuyển hội thoại cho TVV (ngắt giao tiếp với chatbot) khi</w:t>
      </w:r>
      <w:r w:rsidR="00946073" w:rsidRPr="007031C8">
        <w:rPr>
          <w:rFonts w:ascii="Verdana" w:hAnsi="Verdana"/>
        </w:rPr>
        <w:t xml:space="preserve"> </w:t>
      </w:r>
      <w:r w:rsidRPr="007031C8">
        <w:rPr>
          <w:rFonts w:ascii="Verdana" w:hAnsi="Verdana"/>
        </w:rPr>
        <w:t>Chatbot</w:t>
      </w:r>
      <w:r w:rsidR="00946073" w:rsidRPr="007031C8">
        <w:rPr>
          <w:rFonts w:ascii="Verdana" w:hAnsi="Verdana"/>
        </w:rPr>
        <w:t xml:space="preserve"> API</w:t>
      </w:r>
      <w:r w:rsidRPr="007031C8">
        <w:rPr>
          <w:rFonts w:ascii="Verdana" w:hAnsi="Verdana"/>
        </w:rPr>
        <w:t xml:space="preserve"> trả về kết quả xử lý trường </w:t>
      </w:r>
      <w:r w:rsidR="00946073" w:rsidRPr="007031C8">
        <w:rPr>
          <w:rFonts w:ascii="Verdana" w:hAnsi="Verdana"/>
        </w:rPr>
        <w:t>action</w:t>
      </w:r>
      <w:r w:rsidRPr="007031C8">
        <w:rPr>
          <w:rFonts w:ascii="Verdana" w:hAnsi="Verdana"/>
        </w:rPr>
        <w:t xml:space="preserve"> = </w:t>
      </w:r>
      <w:r w:rsidR="00946073" w:rsidRPr="007031C8">
        <w:rPr>
          <w:rFonts w:ascii="Verdana" w:hAnsi="Verdana"/>
          <w:color w:val="000000"/>
          <w:shd w:val="clear" w:color="auto" w:fill="FFFFFF"/>
        </w:rPr>
        <w:t>TRANSFER_HUMAN</w:t>
      </w:r>
    </w:p>
    <w:p w14:paraId="0EC2B9D9" w14:textId="77777777" w:rsidR="00D805D6" w:rsidRPr="007031C8" w:rsidRDefault="00D805D6" w:rsidP="00EB0761">
      <w:pPr>
        <w:rPr>
          <w:rFonts w:ascii="Verdana" w:hAnsi="Verdana"/>
        </w:rPr>
      </w:pPr>
      <w:r w:rsidRPr="007031C8">
        <w:rPr>
          <w:rFonts w:ascii="Verdana" w:hAnsi="Verdana"/>
        </w:rPr>
        <w:t>Khi đó chatServer xử lý gọi vào acdServer để phân phối hội thoại đến TVV.</w:t>
      </w:r>
    </w:p>
    <w:p w14:paraId="540B5E6A" w14:textId="017603E9" w:rsidR="008C4D0F" w:rsidRPr="00E247DF" w:rsidRDefault="008C4D0F" w:rsidP="00517901">
      <w:pPr>
        <w:pStyle w:val="Heading3"/>
        <w:rPr>
          <w:rFonts w:ascii="Verdana" w:hAnsi="Verdana"/>
        </w:rPr>
      </w:pPr>
      <w:r w:rsidRPr="007031C8">
        <w:rPr>
          <w:rFonts w:ascii="Verdana" w:hAnsi="Verdana"/>
        </w:rPr>
        <w:t xml:space="preserve">Giám sát giao dịch chat </w:t>
      </w:r>
      <w:r w:rsidRPr="00E247DF">
        <w:rPr>
          <w:rFonts w:ascii="Verdana" w:hAnsi="Verdana"/>
        </w:rPr>
        <w:t>(</w:t>
      </w:r>
      <w:r w:rsidR="00E247DF" w:rsidRPr="00E247DF">
        <w:rPr>
          <w:rFonts w:ascii="Verdana" w:hAnsi="Verdana"/>
        </w:rPr>
        <w:t>Check ảnh hưởng</w:t>
      </w:r>
      <w:r w:rsidRPr="00E247DF">
        <w:rPr>
          <w:rFonts w:ascii="Verdana" w:hAnsi="Verdana"/>
        </w:rPr>
        <w:t>)</w:t>
      </w:r>
    </w:p>
    <w:p w14:paraId="5331E438" w14:textId="77777777" w:rsidR="008C4D0F" w:rsidRPr="007031C8" w:rsidRDefault="008C4D0F" w:rsidP="0010616E">
      <w:pPr>
        <w:pStyle w:val="Heading4"/>
        <w:rPr>
          <w:rFonts w:ascii="Verdana" w:hAnsi="Verdana"/>
        </w:rPr>
      </w:pPr>
      <w:r w:rsidRPr="007031C8">
        <w:rPr>
          <w:rFonts w:ascii="Verdana" w:hAnsi="Verdana"/>
        </w:rPr>
        <w:t>Thông tin chung của chức năng</w:t>
      </w:r>
    </w:p>
    <w:p w14:paraId="3C0D1EC5" w14:textId="77777777" w:rsidR="008C4D0F" w:rsidRPr="007031C8" w:rsidRDefault="008C4D0F" w:rsidP="00EB0761">
      <w:pPr>
        <w:rPr>
          <w:rFonts w:ascii="Verdana" w:hAnsi="Verdana"/>
        </w:rPr>
      </w:pPr>
      <w:r w:rsidRPr="007031C8">
        <w:rPr>
          <w:rFonts w:ascii="Verdana" w:hAnsi="Verdana"/>
        </w:rPr>
        <w:t>Quyền sử dụng chức năng: admin/giám sát viên</w:t>
      </w:r>
    </w:p>
    <w:p w14:paraId="5E625105" w14:textId="77777777" w:rsidR="008C4D0F" w:rsidRPr="007031C8" w:rsidRDefault="008C4D0F" w:rsidP="00EB0761">
      <w:pPr>
        <w:rPr>
          <w:rFonts w:ascii="Verdana" w:hAnsi="Verdana"/>
        </w:rPr>
      </w:pPr>
      <w:r w:rsidRPr="007031C8">
        <w:rPr>
          <w:rFonts w:ascii="Verdana" w:hAnsi="Verdana"/>
        </w:rPr>
        <w:t>Giao dịch chat khi khách hàng đang trao đổi với chatbot hiển thị action “Theo dõi”. Admin/giám sát viên click chọn nút “Theo dõi” để xem thông tin cuộc hội thoại đang diễn ra</w:t>
      </w:r>
    </w:p>
    <w:p w14:paraId="7CCB0467" w14:textId="77777777" w:rsidR="008C4D0F" w:rsidRPr="007031C8" w:rsidRDefault="008C4D0F" w:rsidP="00EB0761">
      <w:pPr>
        <w:rPr>
          <w:rFonts w:ascii="Verdana" w:hAnsi="Verdana"/>
        </w:rPr>
      </w:pPr>
      <w:r w:rsidRPr="007031C8">
        <w:rPr>
          <w:rFonts w:ascii="Verdana" w:hAnsi="Verdana"/>
        </w:rPr>
        <w:t>Xử lý hiển thị hội thoại đang diễn ra giống với theo dõi giao dịch chat giữa khách hàng và TVV (chức năng cũ)</w:t>
      </w:r>
    </w:p>
    <w:p w14:paraId="1374F096" w14:textId="77777777" w:rsidR="008C4D0F" w:rsidRPr="007031C8" w:rsidRDefault="008C4D0F" w:rsidP="00EB0761">
      <w:pPr>
        <w:rPr>
          <w:rFonts w:ascii="Verdana" w:hAnsi="Verdana"/>
        </w:rPr>
      </w:pPr>
      <w:r w:rsidRPr="007031C8">
        <w:rPr>
          <w:rFonts w:ascii="Verdana" w:hAnsi="Verdana"/>
          <w:noProof/>
        </w:rPr>
        <w:lastRenderedPageBreak/>
        <w:drawing>
          <wp:inline distT="0" distB="0" distL="0" distR="0" wp14:anchorId="3F819E76" wp14:editId="6AA8DFB8">
            <wp:extent cx="4886325" cy="217170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2171700"/>
                    </a:xfrm>
                    <a:prstGeom prst="rect">
                      <a:avLst/>
                    </a:prstGeom>
                    <a:noFill/>
                    <a:ln>
                      <a:noFill/>
                    </a:ln>
                  </pic:spPr>
                </pic:pic>
              </a:graphicData>
            </a:graphic>
          </wp:inline>
        </w:drawing>
      </w:r>
    </w:p>
    <w:p w14:paraId="083E6610" w14:textId="77777777" w:rsidR="008C4D0F" w:rsidRPr="007031C8" w:rsidRDefault="008C4D0F" w:rsidP="0010616E">
      <w:pPr>
        <w:pStyle w:val="Heading4"/>
        <w:rPr>
          <w:rFonts w:ascii="Verdana" w:hAnsi="Verdana"/>
        </w:rPr>
      </w:pPr>
      <w:r w:rsidRPr="007031C8">
        <w:rPr>
          <w:rFonts w:ascii="Verdana" w:hAnsi="Verdana"/>
        </w:rPr>
        <w:t>Màn hình</w:t>
      </w:r>
    </w:p>
    <w:p w14:paraId="5CDE36CC" w14:textId="77777777" w:rsidR="008C4D0F" w:rsidRPr="007031C8" w:rsidRDefault="008C4D0F" w:rsidP="00EB0761">
      <w:pPr>
        <w:rPr>
          <w:rFonts w:ascii="Verdana" w:hAnsi="Verdana"/>
        </w:rPr>
      </w:pPr>
      <w:r w:rsidRPr="007031C8">
        <w:rPr>
          <w:rFonts w:ascii="Verdana" w:hAnsi="Verdana"/>
          <w:noProof/>
        </w:rPr>
        <w:drawing>
          <wp:inline distT="0" distB="0" distL="0" distR="0" wp14:anchorId="6B9B814A" wp14:editId="47BBDFDB">
            <wp:extent cx="5943600" cy="2457450"/>
            <wp:effectExtent l="0" t="0" r="0" b="0"/>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53E918C9" w14:textId="77777777" w:rsidR="008C4D0F" w:rsidRPr="007031C8" w:rsidRDefault="008C4D0F" w:rsidP="0010616E">
      <w:pPr>
        <w:pStyle w:val="Heading4"/>
        <w:rPr>
          <w:rFonts w:ascii="Verdana" w:hAnsi="Verdana"/>
        </w:rPr>
      </w:pPr>
      <w:r w:rsidRPr="007031C8">
        <w:rPr>
          <w:rFonts w:ascii="Verdana" w:hAnsi="Verdana"/>
        </w:rPr>
        <w:t>Mô tả thành phần màn hình</w:t>
      </w:r>
    </w:p>
    <w:p w14:paraId="3068A758" w14:textId="77777777" w:rsidR="008C4D0F" w:rsidRPr="007031C8" w:rsidRDefault="008C4D0F" w:rsidP="00EB0761">
      <w:pPr>
        <w:rPr>
          <w:rFonts w:ascii="Verdana" w:hAnsi="Verdana"/>
        </w:rPr>
      </w:pPr>
      <w:r w:rsidRPr="007031C8">
        <w:rPr>
          <w:rFonts w:ascii="Verdana" w:hAnsi="Verdana"/>
        </w:rPr>
        <w:t>Xử lý hiển thị hội thoại đang diễn ra giống với theo dõi giao dịch chat giữa khách hàng và TVV (chức năng cũ) Luồng nghiệp vụ</w:t>
      </w:r>
    </w:p>
    <w:p w14:paraId="39E8AA05" w14:textId="77777777" w:rsidR="008C4D0F" w:rsidRPr="007031C8" w:rsidRDefault="008C4D0F" w:rsidP="0010616E">
      <w:pPr>
        <w:pStyle w:val="Heading4"/>
        <w:rPr>
          <w:rFonts w:ascii="Verdana" w:hAnsi="Verdana"/>
        </w:rPr>
      </w:pPr>
      <w:r w:rsidRPr="007031C8">
        <w:rPr>
          <w:rFonts w:ascii="Verdana" w:hAnsi="Verdana"/>
        </w:rPr>
        <w:lastRenderedPageBreak/>
        <w:t>Luồng nghiệp vụ</w:t>
      </w:r>
    </w:p>
    <w:p w14:paraId="2DCF4D7F" w14:textId="77777777" w:rsidR="008C4D0F" w:rsidRPr="007031C8" w:rsidRDefault="008C4D0F" w:rsidP="00EB0761">
      <w:pPr>
        <w:rPr>
          <w:rFonts w:ascii="Verdana" w:hAnsi="Verdana"/>
          <w:noProof/>
        </w:rPr>
      </w:pPr>
      <w:r w:rsidRPr="007031C8">
        <w:rPr>
          <w:rFonts w:ascii="Verdana" w:hAnsi="Verdana"/>
          <w:noProof/>
        </w:rPr>
        <w:drawing>
          <wp:inline distT="0" distB="0" distL="0" distR="0" wp14:anchorId="0D87A4A9" wp14:editId="27C4A18A">
            <wp:extent cx="3638550" cy="226695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38550" cy="2266950"/>
                    </a:xfrm>
                    <a:prstGeom prst="rect">
                      <a:avLst/>
                    </a:prstGeom>
                    <a:noFill/>
                    <a:ln>
                      <a:noFill/>
                    </a:ln>
                  </pic:spPr>
                </pic:pic>
              </a:graphicData>
            </a:graphic>
          </wp:inline>
        </w:drawing>
      </w:r>
    </w:p>
    <w:p w14:paraId="04DCC626" w14:textId="77777777" w:rsidR="008C4D0F" w:rsidRPr="007031C8" w:rsidRDefault="008C4D0F" w:rsidP="00EB0761">
      <w:pPr>
        <w:rPr>
          <w:rFonts w:ascii="Verdana" w:hAnsi="Verdana"/>
          <w:noProof/>
        </w:rPr>
      </w:pPr>
      <w:r w:rsidRPr="007031C8">
        <w:rPr>
          <w:rFonts w:ascii="Verdana" w:hAnsi="Verdana"/>
          <w:noProof/>
        </w:rPr>
        <w:t xml:space="preserve">Mô tả: </w:t>
      </w:r>
    </w:p>
    <w:p w14:paraId="24AA5E72" w14:textId="77777777" w:rsidR="008C4D0F" w:rsidRPr="007031C8" w:rsidRDefault="008C4D0F" w:rsidP="00EB0761">
      <w:pPr>
        <w:pStyle w:val="ListParagraph"/>
        <w:numPr>
          <w:ilvl w:val="0"/>
          <w:numId w:val="12"/>
        </w:numPr>
        <w:rPr>
          <w:rFonts w:ascii="Verdana" w:hAnsi="Verdana"/>
        </w:rPr>
      </w:pPr>
      <w:r w:rsidRPr="007031C8">
        <w:rPr>
          <w:rFonts w:ascii="Verdana" w:hAnsi="Verdana"/>
          <w:noProof/>
          <w:snapToGrid/>
        </w:rPr>
        <w:t>Người dùng truy cập màn hình giám sát giao dịch</w:t>
      </w:r>
    </w:p>
    <w:p w14:paraId="36F60F8F" w14:textId="77777777" w:rsidR="008C4D0F" w:rsidRPr="007031C8" w:rsidRDefault="008C4D0F" w:rsidP="00EB0761">
      <w:pPr>
        <w:pStyle w:val="ListParagraph"/>
        <w:numPr>
          <w:ilvl w:val="0"/>
          <w:numId w:val="12"/>
        </w:numPr>
        <w:rPr>
          <w:rFonts w:ascii="Verdana" w:hAnsi="Verdana"/>
        </w:rPr>
      </w:pPr>
      <w:r w:rsidRPr="007031C8">
        <w:rPr>
          <w:rFonts w:ascii="Verdana" w:hAnsi="Verdana"/>
          <w:noProof/>
          <w:snapToGrid/>
        </w:rPr>
        <w:t>Lực chọn cuộc hội thoại muốn xem</w:t>
      </w:r>
    </w:p>
    <w:p w14:paraId="18BFBA1E" w14:textId="16FBA33B" w:rsidR="008C4D0F" w:rsidRPr="007031C8" w:rsidRDefault="008C4D0F" w:rsidP="00EB0761">
      <w:pPr>
        <w:pStyle w:val="ListParagraph"/>
        <w:numPr>
          <w:ilvl w:val="0"/>
          <w:numId w:val="12"/>
        </w:numPr>
        <w:rPr>
          <w:rFonts w:ascii="Verdana" w:hAnsi="Verdana"/>
        </w:rPr>
      </w:pPr>
      <w:r w:rsidRPr="007031C8">
        <w:rPr>
          <w:rFonts w:ascii="Verdana" w:hAnsi="Verdana"/>
          <w:noProof/>
          <w:snapToGrid/>
        </w:rPr>
        <w:t>Nhấ</w:t>
      </w:r>
      <w:r w:rsidR="00D93095">
        <w:rPr>
          <w:rFonts w:ascii="Verdana" w:hAnsi="Verdana"/>
          <w:noProof/>
          <w:snapToGrid/>
        </w:rPr>
        <w:t>n “T</w:t>
      </w:r>
      <w:r w:rsidRPr="007031C8">
        <w:rPr>
          <w:rFonts w:ascii="Verdana" w:hAnsi="Verdana"/>
          <w:noProof/>
          <w:snapToGrid/>
        </w:rPr>
        <w:t>heo dõi”</w:t>
      </w:r>
    </w:p>
    <w:p w14:paraId="0E53CA39" w14:textId="4ABC8B68" w:rsidR="008C4D0F" w:rsidRPr="007031C8" w:rsidRDefault="008C4D0F" w:rsidP="00EB0761">
      <w:pPr>
        <w:rPr>
          <w:rFonts w:ascii="Verdana" w:hAnsi="Verdana"/>
          <w:i/>
        </w:rPr>
      </w:pPr>
      <w:r w:rsidRPr="007031C8">
        <w:rPr>
          <w:rFonts w:ascii="Verdana" w:hAnsi="Verdana"/>
          <w:noProof/>
        </w:rPr>
        <w:t>Hệ thống gọi Chat server lấy thông tin cuộ</w:t>
      </w:r>
      <w:r w:rsidR="00741326">
        <w:rPr>
          <w:rFonts w:ascii="Verdana" w:hAnsi="Verdana"/>
          <w:noProof/>
        </w:rPr>
        <w:t>c hội thoại hi</w:t>
      </w:r>
      <w:r w:rsidRPr="007031C8">
        <w:rPr>
          <w:rFonts w:ascii="Verdana" w:hAnsi="Verdana"/>
          <w:noProof/>
        </w:rPr>
        <w:t>ển thị trên màn hình</w:t>
      </w:r>
      <w:r w:rsidR="00741326">
        <w:rPr>
          <w:rFonts w:ascii="Verdana" w:hAnsi="Verdana"/>
          <w:noProof/>
        </w:rPr>
        <w:t xml:space="preserve"> giám sát</w:t>
      </w:r>
    </w:p>
    <w:p w14:paraId="5A2EE4C6" w14:textId="77777777" w:rsidR="008C4D0F" w:rsidRPr="007031C8" w:rsidRDefault="008C4D0F" w:rsidP="00EB0761">
      <w:pPr>
        <w:rPr>
          <w:rFonts w:ascii="Verdana" w:hAnsi="Verdana"/>
        </w:rPr>
      </w:pPr>
    </w:p>
    <w:p w14:paraId="4591314C" w14:textId="18FD81C8" w:rsidR="000F4750" w:rsidRPr="007031C8" w:rsidRDefault="0043467E" w:rsidP="00517901">
      <w:pPr>
        <w:pStyle w:val="Heading3"/>
        <w:rPr>
          <w:rFonts w:ascii="Verdana" w:hAnsi="Verdana"/>
        </w:rPr>
      </w:pPr>
      <w:r w:rsidRPr="007031C8">
        <w:rPr>
          <w:rFonts w:ascii="Verdana" w:hAnsi="Verdana"/>
        </w:rPr>
        <w:t>Tích hợp chatbot hiển thị thông tin với khách hàng</w:t>
      </w:r>
      <w:r w:rsidR="001F1E2A" w:rsidRPr="007031C8">
        <w:rPr>
          <w:rFonts w:ascii="Verdana" w:hAnsi="Verdana"/>
        </w:rPr>
        <w:t xml:space="preserve"> (web)</w:t>
      </w:r>
    </w:p>
    <w:p w14:paraId="7D09FD0C" w14:textId="77777777" w:rsidR="001F1E2A" w:rsidRPr="007031C8" w:rsidRDefault="001F1E2A" w:rsidP="0010616E">
      <w:pPr>
        <w:pStyle w:val="Heading4"/>
        <w:rPr>
          <w:rFonts w:ascii="Verdana" w:hAnsi="Verdana"/>
        </w:rPr>
      </w:pPr>
      <w:r w:rsidRPr="007031C8">
        <w:rPr>
          <w:rFonts w:ascii="Verdana" w:hAnsi="Verdana"/>
        </w:rPr>
        <w:t>Thông tin chung chức năng</w:t>
      </w:r>
    </w:p>
    <w:p w14:paraId="3322F633" w14:textId="3F5A853F" w:rsidR="001F1E2A" w:rsidRPr="007031C8" w:rsidRDefault="001F1E2A" w:rsidP="00EB0761">
      <w:pPr>
        <w:pStyle w:val="ListParagraph"/>
        <w:numPr>
          <w:ilvl w:val="0"/>
          <w:numId w:val="11"/>
        </w:numPr>
        <w:rPr>
          <w:rFonts w:ascii="Verdana" w:hAnsi="Verdana"/>
        </w:rPr>
      </w:pPr>
      <w:r w:rsidRPr="007031C8">
        <w:rPr>
          <w:rFonts w:ascii="Verdana" w:hAnsi="Verdana"/>
        </w:rPr>
        <w:t>Bot hiển thị thông tin khách hàng</w:t>
      </w:r>
    </w:p>
    <w:p w14:paraId="26850CC8" w14:textId="107A6A32" w:rsidR="007156D5" w:rsidRPr="007031C8" w:rsidRDefault="007156D5" w:rsidP="00EB0761">
      <w:pPr>
        <w:pStyle w:val="ListParagraph"/>
        <w:rPr>
          <w:rFonts w:ascii="Verdana" w:hAnsi="Verdana"/>
        </w:rPr>
      </w:pPr>
      <w:r w:rsidRPr="007031C8">
        <w:rPr>
          <w:rFonts w:ascii="Verdana" w:hAnsi="Verdana"/>
          <w:noProof/>
          <w:snapToGrid/>
        </w:rPr>
        <w:lastRenderedPageBreak/>
        <w:drawing>
          <wp:inline distT="0" distB="0" distL="0" distR="0" wp14:anchorId="4348AC39" wp14:editId="4B505146">
            <wp:extent cx="5529728" cy="2715491"/>
            <wp:effectExtent l="0" t="0" r="0" b="2540"/>
            <wp:docPr id="751802569" name="Picture 22" descr="A diagram of a chatb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2569" name="Picture 22" descr="A diagram of a chatbo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577790" cy="2739093"/>
                    </a:xfrm>
                    <a:prstGeom prst="rect">
                      <a:avLst/>
                    </a:prstGeom>
                  </pic:spPr>
                </pic:pic>
              </a:graphicData>
            </a:graphic>
          </wp:inline>
        </w:drawing>
      </w:r>
    </w:p>
    <w:p w14:paraId="187D14DF" w14:textId="77777777" w:rsidR="001F1E2A" w:rsidRPr="007031C8" w:rsidRDefault="001F1E2A" w:rsidP="0010616E">
      <w:pPr>
        <w:pStyle w:val="Heading4"/>
        <w:rPr>
          <w:rFonts w:ascii="Verdana" w:hAnsi="Verdana"/>
        </w:rPr>
      </w:pPr>
      <w:r w:rsidRPr="007031C8">
        <w:rPr>
          <w:rFonts w:ascii="Verdana" w:hAnsi="Verdana"/>
        </w:rPr>
        <w:lastRenderedPageBreak/>
        <w:t>Màn hình</w:t>
      </w:r>
    </w:p>
    <w:p w14:paraId="47976E62" w14:textId="273603E7" w:rsidR="007156D5" w:rsidRPr="007031C8" w:rsidRDefault="0055708F" w:rsidP="00A2014D">
      <w:pPr>
        <w:jc w:val="center"/>
        <w:rPr>
          <w:rFonts w:ascii="Verdana" w:hAnsi="Verdana"/>
        </w:rPr>
      </w:pPr>
      <w:r w:rsidRPr="007031C8">
        <w:rPr>
          <w:rFonts w:ascii="Verdana" w:hAnsi="Verdana"/>
          <w:noProof/>
        </w:rPr>
        <w:drawing>
          <wp:inline distT="0" distB="0" distL="0" distR="0" wp14:anchorId="5E40834B" wp14:editId="6AE1AE48">
            <wp:extent cx="3733800" cy="5324475"/>
            <wp:effectExtent l="0" t="0" r="0" b="9525"/>
            <wp:docPr id="11196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4836" name=""/>
                    <pic:cNvPicPr/>
                  </pic:nvPicPr>
                  <pic:blipFill>
                    <a:blip r:embed="rId56"/>
                    <a:stretch>
                      <a:fillRect/>
                    </a:stretch>
                  </pic:blipFill>
                  <pic:spPr>
                    <a:xfrm>
                      <a:off x="0" y="0"/>
                      <a:ext cx="3733800" cy="5324475"/>
                    </a:xfrm>
                    <a:prstGeom prst="rect">
                      <a:avLst/>
                    </a:prstGeom>
                  </pic:spPr>
                </pic:pic>
              </a:graphicData>
            </a:graphic>
          </wp:inline>
        </w:drawing>
      </w:r>
    </w:p>
    <w:p w14:paraId="15512829" w14:textId="77777777" w:rsidR="001F1E2A" w:rsidRPr="007031C8" w:rsidRDefault="001F1E2A" w:rsidP="0010616E">
      <w:pPr>
        <w:pStyle w:val="Heading4"/>
        <w:rPr>
          <w:rFonts w:ascii="Verdana" w:hAnsi="Verdana"/>
        </w:rPr>
      </w:pPr>
      <w:r w:rsidRPr="007031C8">
        <w:rPr>
          <w:rFonts w:ascii="Verdana" w:hAnsi="Verdana"/>
        </w:rPr>
        <w:lastRenderedPageBreak/>
        <w:t>Mô tả thành phần màn hình</w:t>
      </w:r>
    </w:p>
    <w:p w14:paraId="1EEEBF75" w14:textId="6F709420" w:rsidR="007156D5" w:rsidRPr="007031C8" w:rsidRDefault="007156D5" w:rsidP="00EB0761">
      <w:pPr>
        <w:rPr>
          <w:rFonts w:ascii="Verdana" w:hAnsi="Verdana"/>
        </w:rPr>
      </w:pPr>
      <w:r w:rsidRPr="007031C8">
        <w:rPr>
          <w:rFonts w:ascii="Verdana" w:hAnsi="Verdana"/>
        </w:rPr>
        <w:t>N/A</w:t>
      </w:r>
    </w:p>
    <w:p w14:paraId="1C15BC86" w14:textId="77777777" w:rsidR="001F1E2A" w:rsidRPr="007031C8" w:rsidRDefault="001F1E2A" w:rsidP="0010616E">
      <w:pPr>
        <w:pStyle w:val="Heading4"/>
        <w:rPr>
          <w:rFonts w:ascii="Verdana" w:hAnsi="Verdana"/>
        </w:rPr>
      </w:pPr>
      <w:r w:rsidRPr="007031C8">
        <w:rPr>
          <w:rFonts w:ascii="Verdana" w:hAnsi="Verdana"/>
        </w:rPr>
        <w:t>Luồng nghiệp vụ</w:t>
      </w:r>
    </w:p>
    <w:p w14:paraId="0F1FDE3D" w14:textId="0378134E" w:rsidR="001F1E2A" w:rsidRPr="007031C8" w:rsidRDefault="0055708F" w:rsidP="00EB0761">
      <w:pPr>
        <w:pStyle w:val="ListParagraph"/>
        <w:numPr>
          <w:ilvl w:val="0"/>
          <w:numId w:val="11"/>
        </w:numPr>
        <w:rPr>
          <w:rFonts w:ascii="Verdana" w:hAnsi="Verdana"/>
        </w:rPr>
      </w:pPr>
      <w:r w:rsidRPr="007031C8">
        <w:rPr>
          <w:rFonts w:ascii="Verdana" w:hAnsi="Verdana"/>
        </w:rPr>
        <w:t>Khách hàng nhập thông tin của khách hàng cần tra cứu, chatbot sẽ trả ra thông tin tra cứu của khách hàng.</w:t>
      </w:r>
    </w:p>
    <w:p w14:paraId="4797FC4B" w14:textId="1C424459" w:rsidR="00327A77" w:rsidRPr="007031C8" w:rsidRDefault="0055708F" w:rsidP="00EB0761">
      <w:pPr>
        <w:pStyle w:val="Heading3"/>
        <w:rPr>
          <w:rFonts w:ascii="Verdana" w:hAnsi="Verdana"/>
        </w:rPr>
      </w:pPr>
      <w:r w:rsidRPr="007031C8">
        <w:rPr>
          <w:rFonts w:ascii="Verdana" w:hAnsi="Verdana"/>
        </w:rPr>
        <w:t>Báo cáo</w:t>
      </w:r>
      <w:r w:rsidR="00706D53" w:rsidRPr="007031C8">
        <w:rPr>
          <w:rFonts w:ascii="Verdana" w:hAnsi="Verdana"/>
        </w:rPr>
        <w:t xml:space="preserve"> (Check ảnh hưởng)</w:t>
      </w:r>
    </w:p>
    <w:p w14:paraId="2CB69A2C" w14:textId="77777777" w:rsidR="00327A77" w:rsidRPr="007031C8" w:rsidRDefault="00327A77" w:rsidP="00EB0761">
      <w:pPr>
        <w:pStyle w:val="Heading4"/>
        <w:rPr>
          <w:rFonts w:ascii="Verdana" w:hAnsi="Verdana"/>
        </w:rPr>
      </w:pPr>
      <w:bookmarkStart w:id="68" w:name="_Toc135227451"/>
      <w:r w:rsidRPr="007031C8">
        <w:rPr>
          <w:rFonts w:ascii="Verdana" w:hAnsi="Verdana"/>
        </w:rPr>
        <w:t>Thông tin chung của chức năng</w:t>
      </w:r>
      <w:bookmarkEnd w:id="68"/>
    </w:p>
    <w:p w14:paraId="7445440D" w14:textId="77777777" w:rsidR="00327A77" w:rsidRPr="007031C8" w:rsidRDefault="00327A77" w:rsidP="00EB0761">
      <w:pPr>
        <w:rPr>
          <w:rFonts w:ascii="Verdana" w:hAnsi="Verdana"/>
        </w:rPr>
      </w:pPr>
    </w:p>
    <w:p w14:paraId="20509E29" w14:textId="77777777" w:rsidR="00327A77" w:rsidRPr="007031C8" w:rsidRDefault="00327A77" w:rsidP="00EB0761">
      <w:pPr>
        <w:rPr>
          <w:rFonts w:ascii="Verdana" w:hAnsi="Verdana"/>
          <w:noProof/>
        </w:rPr>
      </w:pPr>
      <w:r w:rsidRPr="007031C8">
        <w:rPr>
          <w:rFonts w:ascii="Verdana" w:hAnsi="Verdana"/>
          <w:noProof/>
        </w:rPr>
        <w:drawing>
          <wp:inline distT="0" distB="0" distL="0" distR="0" wp14:anchorId="661D20B1" wp14:editId="067C2037">
            <wp:extent cx="2692400" cy="2540000"/>
            <wp:effectExtent l="0" t="0" r="0" b="0"/>
            <wp:docPr id="23" name="Picture 1" descr="A picture containing text, screenshot, font,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 descr="A picture containing text, screenshot, font, line&#10;&#10;Description automatically generated"/>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2400" cy="2540000"/>
                    </a:xfrm>
                    <a:prstGeom prst="rect">
                      <a:avLst/>
                    </a:prstGeom>
                    <a:noFill/>
                    <a:ln>
                      <a:noFill/>
                    </a:ln>
                  </pic:spPr>
                </pic:pic>
              </a:graphicData>
            </a:graphic>
          </wp:inline>
        </w:drawing>
      </w:r>
    </w:p>
    <w:p w14:paraId="4FD0530D" w14:textId="77777777" w:rsidR="00327A77" w:rsidRPr="007031C8" w:rsidRDefault="00327A77" w:rsidP="00EB0761">
      <w:pPr>
        <w:rPr>
          <w:rFonts w:ascii="Verdana" w:hAnsi="Verdana"/>
        </w:rPr>
      </w:pPr>
      <w:r w:rsidRPr="007031C8">
        <w:rPr>
          <w:rFonts w:ascii="Verdana" w:hAnsi="Verdana"/>
        </w:rPr>
        <w:t>Quản trị hệ thống thực hiện đăng nhập hệ thống thực hiện xuất báo cáo:</w:t>
      </w:r>
    </w:p>
    <w:p w14:paraId="201B5E07" w14:textId="4DDE1C8B" w:rsidR="00327A77" w:rsidRPr="007031C8" w:rsidRDefault="00327A77" w:rsidP="00FF41D9">
      <w:pPr>
        <w:ind w:left="720"/>
        <w:rPr>
          <w:rFonts w:ascii="Verdana" w:hAnsi="Verdana"/>
        </w:rPr>
      </w:pPr>
      <w:r w:rsidRPr="007031C8">
        <w:rPr>
          <w:rFonts w:ascii="Verdana" w:hAnsi="Verdana"/>
        </w:rPr>
        <w:t>+ Báo cáo tổng hợp</w:t>
      </w:r>
    </w:p>
    <w:p w14:paraId="7753F142" w14:textId="3E760788" w:rsidR="00327A77" w:rsidRPr="007031C8" w:rsidRDefault="00327A77" w:rsidP="00FF41D9">
      <w:pPr>
        <w:ind w:left="720"/>
        <w:rPr>
          <w:rFonts w:ascii="Verdana" w:hAnsi="Verdana"/>
        </w:rPr>
      </w:pPr>
      <w:r w:rsidRPr="007031C8">
        <w:rPr>
          <w:rFonts w:ascii="Verdana" w:hAnsi="Verdana"/>
        </w:rPr>
        <w:t>+ Báo cáo chi tiết theo phiên</w:t>
      </w:r>
    </w:p>
    <w:p w14:paraId="49A7A8BE" w14:textId="7F3BB0F1" w:rsidR="00327A77" w:rsidRPr="007031C8" w:rsidRDefault="00327A77" w:rsidP="00FF41D9">
      <w:pPr>
        <w:ind w:left="720"/>
        <w:rPr>
          <w:rFonts w:ascii="Verdana" w:hAnsi="Verdana"/>
        </w:rPr>
      </w:pPr>
      <w:r w:rsidRPr="007031C8">
        <w:rPr>
          <w:rFonts w:ascii="Verdana" w:hAnsi="Verdana"/>
        </w:rPr>
        <w:t>+ Báo cáo chi tiết theo hội thoại</w:t>
      </w:r>
    </w:p>
    <w:p w14:paraId="0DDA2E54" w14:textId="54E1CA9B" w:rsidR="00327A77" w:rsidRPr="007031C8" w:rsidRDefault="00327A77" w:rsidP="00FF41D9">
      <w:pPr>
        <w:ind w:left="720"/>
        <w:rPr>
          <w:rFonts w:ascii="Verdana" w:hAnsi="Verdana"/>
        </w:rPr>
      </w:pPr>
      <w:r w:rsidRPr="007031C8">
        <w:rPr>
          <w:rFonts w:ascii="Verdana" w:hAnsi="Verdana"/>
        </w:rPr>
        <w:t>+ Báo cáo chi tiết năng suất</w:t>
      </w:r>
    </w:p>
    <w:p w14:paraId="5EF70854" w14:textId="74229CE2" w:rsidR="00327A77" w:rsidRPr="007031C8" w:rsidRDefault="00327A77" w:rsidP="00FF41D9">
      <w:pPr>
        <w:ind w:left="720"/>
        <w:rPr>
          <w:rFonts w:ascii="Verdana" w:hAnsi="Verdana"/>
        </w:rPr>
      </w:pPr>
      <w:r w:rsidRPr="007031C8">
        <w:rPr>
          <w:rFonts w:ascii="Verdana" w:hAnsi="Verdana"/>
        </w:rPr>
        <w:t>+ Báo cáo chi tiết tương tác</w:t>
      </w:r>
    </w:p>
    <w:p w14:paraId="40C59922" w14:textId="38563267" w:rsidR="00327A77" w:rsidRPr="007031C8" w:rsidRDefault="00327A77" w:rsidP="00FF41D9">
      <w:pPr>
        <w:ind w:left="720"/>
        <w:rPr>
          <w:rFonts w:ascii="Verdana" w:hAnsi="Verdana"/>
        </w:rPr>
      </w:pPr>
      <w:r w:rsidRPr="007031C8">
        <w:rPr>
          <w:rFonts w:ascii="Verdana" w:hAnsi="Verdana"/>
        </w:rPr>
        <w:lastRenderedPageBreak/>
        <w:t>+ Báo cáo chi tiết phân loại</w:t>
      </w:r>
    </w:p>
    <w:p w14:paraId="779085A7" w14:textId="77777777" w:rsidR="00327A77" w:rsidRPr="007031C8" w:rsidRDefault="00327A77" w:rsidP="00EB0761">
      <w:pPr>
        <w:pStyle w:val="Heading4"/>
        <w:rPr>
          <w:rFonts w:ascii="Verdana" w:hAnsi="Verdana"/>
        </w:rPr>
      </w:pPr>
      <w:bookmarkStart w:id="69" w:name="_Toc135227452"/>
      <w:r w:rsidRPr="007031C8">
        <w:rPr>
          <w:rFonts w:ascii="Verdana" w:hAnsi="Verdana"/>
        </w:rPr>
        <w:t>Màn hình</w:t>
      </w:r>
      <w:bookmarkEnd w:id="69"/>
    </w:p>
    <w:p w14:paraId="7E644728" w14:textId="4BFAF2AA" w:rsidR="00327A77" w:rsidRPr="007031C8" w:rsidRDefault="00327A77" w:rsidP="00EB0761">
      <w:pPr>
        <w:pStyle w:val="ListParagraph"/>
        <w:numPr>
          <w:ilvl w:val="2"/>
          <w:numId w:val="14"/>
        </w:numPr>
        <w:rPr>
          <w:rFonts w:ascii="Verdana" w:hAnsi="Verdana"/>
        </w:rPr>
      </w:pPr>
      <w:r w:rsidRPr="007031C8">
        <w:rPr>
          <w:rFonts w:ascii="Verdana" w:hAnsi="Verdana"/>
        </w:rPr>
        <w:t xml:space="preserve">Báo cáo </w:t>
      </w:r>
      <w:r w:rsidR="00CE3EBD" w:rsidRPr="007031C8">
        <w:rPr>
          <w:rFonts w:ascii="Verdana" w:hAnsi="Verdana"/>
        </w:rPr>
        <w:t>tổng hợp</w:t>
      </w:r>
    </w:p>
    <w:p w14:paraId="680AD485" w14:textId="3890CE93" w:rsidR="00327A77" w:rsidRPr="007031C8" w:rsidRDefault="009A12CA" w:rsidP="00EB0761">
      <w:pPr>
        <w:rPr>
          <w:rFonts w:ascii="Verdana" w:hAnsi="Verdana"/>
        </w:rPr>
      </w:pPr>
      <w:r w:rsidRPr="007031C8">
        <w:rPr>
          <w:rFonts w:ascii="Verdana" w:hAnsi="Verdana"/>
          <w:noProof/>
        </w:rPr>
        <w:drawing>
          <wp:inline distT="0" distB="0" distL="0" distR="0" wp14:anchorId="2651BD76" wp14:editId="46AAAE04">
            <wp:extent cx="8229600" cy="4337685"/>
            <wp:effectExtent l="0" t="0" r="0" b="5715"/>
            <wp:docPr id="17810850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85021" name="Picture 1" descr="A screenshot of a computer&#10;&#10;Description automatically generated with medium confidence"/>
                    <pic:cNvPicPr/>
                  </pic:nvPicPr>
                  <pic:blipFill>
                    <a:blip r:embed="rId58"/>
                    <a:stretch>
                      <a:fillRect/>
                    </a:stretch>
                  </pic:blipFill>
                  <pic:spPr>
                    <a:xfrm>
                      <a:off x="0" y="0"/>
                      <a:ext cx="8229600" cy="4337685"/>
                    </a:xfrm>
                    <a:prstGeom prst="rect">
                      <a:avLst/>
                    </a:prstGeom>
                  </pic:spPr>
                </pic:pic>
              </a:graphicData>
            </a:graphic>
          </wp:inline>
        </w:drawing>
      </w:r>
    </w:p>
    <w:p w14:paraId="0287F06D" w14:textId="63A34F77" w:rsidR="00327A77" w:rsidRPr="007031C8" w:rsidRDefault="00B91C2D" w:rsidP="00EB0761">
      <w:pPr>
        <w:pStyle w:val="ListParagraph"/>
        <w:numPr>
          <w:ilvl w:val="2"/>
          <w:numId w:val="14"/>
        </w:numPr>
        <w:rPr>
          <w:rFonts w:ascii="Verdana" w:hAnsi="Verdana"/>
        </w:rPr>
      </w:pPr>
      <w:r w:rsidRPr="007031C8">
        <w:rPr>
          <w:rFonts w:ascii="Verdana" w:hAnsi="Verdana"/>
        </w:rPr>
        <w:t>Báo cáo chi tiết theo phiên</w:t>
      </w:r>
    </w:p>
    <w:p w14:paraId="341F2D9C" w14:textId="29391702" w:rsidR="00327A77" w:rsidRPr="007031C8" w:rsidRDefault="009A12CA" w:rsidP="00EB0761">
      <w:pPr>
        <w:rPr>
          <w:rFonts w:ascii="Verdana" w:hAnsi="Verdana"/>
          <w:noProof/>
        </w:rPr>
      </w:pPr>
      <w:r w:rsidRPr="007031C8">
        <w:rPr>
          <w:rFonts w:ascii="Verdana" w:hAnsi="Verdana"/>
          <w:noProof/>
        </w:rPr>
        <w:lastRenderedPageBreak/>
        <w:drawing>
          <wp:inline distT="0" distB="0" distL="0" distR="0" wp14:anchorId="0E347F79" wp14:editId="325BDEBF">
            <wp:extent cx="8229600" cy="4053205"/>
            <wp:effectExtent l="0" t="0" r="0" b="0"/>
            <wp:docPr id="11057780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8059" name="Picture 1" descr="A screenshot of a computer&#10;&#10;Description automatically generated with medium confidence"/>
                    <pic:cNvPicPr/>
                  </pic:nvPicPr>
                  <pic:blipFill>
                    <a:blip r:embed="rId59"/>
                    <a:stretch>
                      <a:fillRect/>
                    </a:stretch>
                  </pic:blipFill>
                  <pic:spPr>
                    <a:xfrm>
                      <a:off x="0" y="0"/>
                      <a:ext cx="8229600" cy="4053205"/>
                    </a:xfrm>
                    <a:prstGeom prst="rect">
                      <a:avLst/>
                    </a:prstGeom>
                  </pic:spPr>
                </pic:pic>
              </a:graphicData>
            </a:graphic>
          </wp:inline>
        </w:drawing>
      </w:r>
    </w:p>
    <w:p w14:paraId="2B25935D" w14:textId="5E52FBCF" w:rsidR="00327A77" w:rsidRPr="007031C8" w:rsidRDefault="00B91C2D" w:rsidP="00EB0761">
      <w:pPr>
        <w:pStyle w:val="ListParagraph"/>
        <w:numPr>
          <w:ilvl w:val="2"/>
          <w:numId w:val="14"/>
        </w:numPr>
        <w:rPr>
          <w:rFonts w:ascii="Verdana" w:hAnsi="Verdana"/>
        </w:rPr>
      </w:pPr>
      <w:r w:rsidRPr="007031C8">
        <w:rPr>
          <w:rFonts w:ascii="Verdana" w:hAnsi="Verdana"/>
        </w:rPr>
        <w:t>Báo cáo chi tiết theo hội thoại</w:t>
      </w:r>
    </w:p>
    <w:p w14:paraId="5B933186" w14:textId="710DA774" w:rsidR="00327A77" w:rsidRPr="007031C8" w:rsidRDefault="009A12CA" w:rsidP="00EB0761">
      <w:pPr>
        <w:rPr>
          <w:rFonts w:ascii="Verdana" w:hAnsi="Verdana"/>
          <w:noProof/>
        </w:rPr>
      </w:pPr>
      <w:r w:rsidRPr="007031C8">
        <w:rPr>
          <w:rFonts w:ascii="Verdana" w:hAnsi="Verdana"/>
          <w:noProof/>
        </w:rPr>
        <w:lastRenderedPageBreak/>
        <w:drawing>
          <wp:inline distT="0" distB="0" distL="0" distR="0" wp14:anchorId="33DDF165" wp14:editId="453A6F63">
            <wp:extent cx="8229600" cy="3594100"/>
            <wp:effectExtent l="0" t="0" r="0" b="0"/>
            <wp:docPr id="14747276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27670" name="Picture 1" descr="A screenshot of a computer&#10;&#10;Description automatically generated with medium confidence"/>
                    <pic:cNvPicPr/>
                  </pic:nvPicPr>
                  <pic:blipFill>
                    <a:blip r:embed="rId60"/>
                    <a:stretch>
                      <a:fillRect/>
                    </a:stretch>
                  </pic:blipFill>
                  <pic:spPr>
                    <a:xfrm>
                      <a:off x="0" y="0"/>
                      <a:ext cx="8229600" cy="3594100"/>
                    </a:xfrm>
                    <a:prstGeom prst="rect">
                      <a:avLst/>
                    </a:prstGeom>
                  </pic:spPr>
                </pic:pic>
              </a:graphicData>
            </a:graphic>
          </wp:inline>
        </w:drawing>
      </w:r>
    </w:p>
    <w:p w14:paraId="38DFBA3F" w14:textId="219742CF" w:rsidR="00327A77" w:rsidRPr="007031C8" w:rsidRDefault="00B91C2D" w:rsidP="00EB0761">
      <w:pPr>
        <w:pStyle w:val="ListParagraph"/>
        <w:numPr>
          <w:ilvl w:val="2"/>
          <w:numId w:val="14"/>
        </w:numPr>
        <w:rPr>
          <w:rFonts w:ascii="Verdana" w:hAnsi="Verdana"/>
        </w:rPr>
      </w:pPr>
      <w:r w:rsidRPr="007031C8">
        <w:rPr>
          <w:rFonts w:ascii="Verdana" w:hAnsi="Verdana"/>
        </w:rPr>
        <w:t>Báo cáo chi tiết năng suất</w:t>
      </w:r>
    </w:p>
    <w:p w14:paraId="79F8D12F" w14:textId="6BC17A8D" w:rsidR="00327A77" w:rsidRPr="007031C8" w:rsidRDefault="00852D7D" w:rsidP="00EB0761">
      <w:pPr>
        <w:rPr>
          <w:rFonts w:ascii="Verdana" w:hAnsi="Verdana"/>
          <w:noProof/>
        </w:rPr>
      </w:pPr>
      <w:r w:rsidRPr="007031C8">
        <w:rPr>
          <w:rFonts w:ascii="Verdana" w:hAnsi="Verdana"/>
          <w:noProof/>
        </w:rPr>
        <w:lastRenderedPageBreak/>
        <w:drawing>
          <wp:inline distT="0" distB="0" distL="0" distR="0" wp14:anchorId="788754ED" wp14:editId="470D4844">
            <wp:extent cx="8229600" cy="4381500"/>
            <wp:effectExtent l="0" t="0" r="0" b="0"/>
            <wp:docPr id="8467123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2369" name="Picture 1" descr="A screenshot of a computer&#10;&#10;Description automatically generated with medium confidence"/>
                    <pic:cNvPicPr/>
                  </pic:nvPicPr>
                  <pic:blipFill>
                    <a:blip r:embed="rId61"/>
                    <a:stretch>
                      <a:fillRect/>
                    </a:stretch>
                  </pic:blipFill>
                  <pic:spPr>
                    <a:xfrm>
                      <a:off x="0" y="0"/>
                      <a:ext cx="8229600" cy="4381500"/>
                    </a:xfrm>
                    <a:prstGeom prst="rect">
                      <a:avLst/>
                    </a:prstGeom>
                  </pic:spPr>
                </pic:pic>
              </a:graphicData>
            </a:graphic>
          </wp:inline>
        </w:drawing>
      </w:r>
    </w:p>
    <w:p w14:paraId="597DF128" w14:textId="1AC51C38" w:rsidR="00327A77" w:rsidRPr="007031C8" w:rsidRDefault="00B91C2D" w:rsidP="00EB0761">
      <w:pPr>
        <w:pStyle w:val="ListParagraph"/>
        <w:numPr>
          <w:ilvl w:val="2"/>
          <w:numId w:val="14"/>
        </w:numPr>
        <w:rPr>
          <w:rFonts w:ascii="Verdana" w:hAnsi="Verdana"/>
          <w:noProof/>
          <w:snapToGrid/>
        </w:rPr>
      </w:pPr>
      <w:r w:rsidRPr="007031C8">
        <w:rPr>
          <w:rFonts w:ascii="Verdana" w:hAnsi="Verdana"/>
        </w:rPr>
        <w:t>Báo cáo chi tiết tương tác</w:t>
      </w:r>
    </w:p>
    <w:p w14:paraId="4F9979C0" w14:textId="432DA5BA" w:rsidR="00327A77" w:rsidRPr="007031C8" w:rsidRDefault="00852D7D" w:rsidP="00EB0761">
      <w:pPr>
        <w:rPr>
          <w:rFonts w:ascii="Verdana" w:hAnsi="Verdana"/>
          <w:noProof/>
        </w:rPr>
      </w:pPr>
      <w:r w:rsidRPr="007031C8">
        <w:rPr>
          <w:rFonts w:ascii="Verdana" w:hAnsi="Verdana"/>
          <w:noProof/>
        </w:rPr>
        <w:lastRenderedPageBreak/>
        <w:drawing>
          <wp:inline distT="0" distB="0" distL="0" distR="0" wp14:anchorId="493BB14D" wp14:editId="2708135F">
            <wp:extent cx="8229600" cy="4134485"/>
            <wp:effectExtent l="0" t="0" r="0" b="5715"/>
            <wp:docPr id="131535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56362" name=""/>
                    <pic:cNvPicPr/>
                  </pic:nvPicPr>
                  <pic:blipFill>
                    <a:blip r:embed="rId62"/>
                    <a:stretch>
                      <a:fillRect/>
                    </a:stretch>
                  </pic:blipFill>
                  <pic:spPr>
                    <a:xfrm>
                      <a:off x="0" y="0"/>
                      <a:ext cx="8229600" cy="4134485"/>
                    </a:xfrm>
                    <a:prstGeom prst="rect">
                      <a:avLst/>
                    </a:prstGeom>
                  </pic:spPr>
                </pic:pic>
              </a:graphicData>
            </a:graphic>
          </wp:inline>
        </w:drawing>
      </w:r>
    </w:p>
    <w:p w14:paraId="2BA8BAC8" w14:textId="312DBDDE" w:rsidR="00852D7D" w:rsidRPr="007031C8" w:rsidRDefault="00852D7D" w:rsidP="00EB0761">
      <w:pPr>
        <w:pStyle w:val="ListParagraph"/>
        <w:numPr>
          <w:ilvl w:val="2"/>
          <w:numId w:val="14"/>
        </w:numPr>
        <w:rPr>
          <w:rFonts w:ascii="Verdana" w:hAnsi="Verdana"/>
          <w:noProof/>
          <w:snapToGrid/>
        </w:rPr>
      </w:pPr>
      <w:r w:rsidRPr="007031C8">
        <w:rPr>
          <w:rFonts w:ascii="Verdana" w:hAnsi="Verdana"/>
        </w:rPr>
        <w:t>Báo cáo chi tiết phân loại</w:t>
      </w:r>
    </w:p>
    <w:p w14:paraId="332F2CFA" w14:textId="353E1215" w:rsidR="00852D7D" w:rsidRPr="007031C8" w:rsidRDefault="00852D7D" w:rsidP="00EB0761">
      <w:pPr>
        <w:rPr>
          <w:rFonts w:ascii="Verdana" w:hAnsi="Verdana"/>
          <w:noProof/>
        </w:rPr>
      </w:pPr>
      <w:r w:rsidRPr="007031C8">
        <w:rPr>
          <w:rFonts w:ascii="Verdana" w:hAnsi="Verdana"/>
          <w:noProof/>
        </w:rPr>
        <w:lastRenderedPageBreak/>
        <w:drawing>
          <wp:inline distT="0" distB="0" distL="0" distR="0" wp14:anchorId="294889D8" wp14:editId="50000683">
            <wp:extent cx="8229600" cy="3783965"/>
            <wp:effectExtent l="0" t="0" r="0" b="635"/>
            <wp:docPr id="11822284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28481" name="Picture 1" descr="A screenshot of a computer&#10;&#10;Description automatically generated with medium confidence"/>
                    <pic:cNvPicPr/>
                  </pic:nvPicPr>
                  <pic:blipFill>
                    <a:blip r:embed="rId63"/>
                    <a:stretch>
                      <a:fillRect/>
                    </a:stretch>
                  </pic:blipFill>
                  <pic:spPr>
                    <a:xfrm>
                      <a:off x="0" y="0"/>
                      <a:ext cx="8229600" cy="3783965"/>
                    </a:xfrm>
                    <a:prstGeom prst="rect">
                      <a:avLst/>
                    </a:prstGeom>
                  </pic:spPr>
                </pic:pic>
              </a:graphicData>
            </a:graphic>
          </wp:inline>
        </w:drawing>
      </w:r>
    </w:p>
    <w:p w14:paraId="4DE09C02" w14:textId="77777777" w:rsidR="00327A77" w:rsidRPr="007031C8" w:rsidRDefault="00327A77" w:rsidP="00EB0761">
      <w:pPr>
        <w:pStyle w:val="Heading4"/>
        <w:rPr>
          <w:rFonts w:ascii="Verdana" w:hAnsi="Verdana"/>
        </w:rPr>
      </w:pPr>
      <w:bookmarkStart w:id="70" w:name="_Toc135227453"/>
      <w:r w:rsidRPr="007031C8">
        <w:rPr>
          <w:rFonts w:ascii="Verdana" w:hAnsi="Verdana"/>
        </w:rPr>
        <w:t>Mô tả thành phần màn hình</w:t>
      </w:r>
      <w:bookmarkEnd w:id="70"/>
    </w:p>
    <w:p w14:paraId="3CCDC9B9" w14:textId="502B17C4" w:rsidR="00327A77" w:rsidRPr="007031C8" w:rsidRDefault="00327A77" w:rsidP="00EB0761">
      <w:pPr>
        <w:pStyle w:val="ListParagraph"/>
        <w:numPr>
          <w:ilvl w:val="0"/>
          <w:numId w:val="14"/>
        </w:numPr>
        <w:rPr>
          <w:rFonts w:ascii="Verdana" w:hAnsi="Verdana"/>
        </w:rPr>
      </w:pPr>
      <w:r w:rsidRPr="007031C8">
        <w:rPr>
          <w:rFonts w:ascii="Verdana" w:hAnsi="Verdana"/>
        </w:rPr>
        <w:t>Báo c</w:t>
      </w:r>
      <w:r w:rsidR="00852D7D" w:rsidRPr="007031C8">
        <w:rPr>
          <w:rFonts w:ascii="Verdana" w:hAnsi="Verdana"/>
        </w:rPr>
        <w:t>áo tổng hợp</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327A77" w:rsidRPr="007031C8" w14:paraId="5DBD9D78" w14:textId="77777777" w:rsidTr="004F180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3DC0A59C" w14:textId="77777777" w:rsidR="00327A77" w:rsidRPr="007031C8" w:rsidRDefault="00327A77"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229E1EA0" w14:textId="77777777" w:rsidR="00327A77" w:rsidRPr="007031C8" w:rsidRDefault="00327A77"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2709A882" w14:textId="77777777" w:rsidR="00327A77" w:rsidRPr="007031C8" w:rsidRDefault="00327A77" w:rsidP="00D9490E">
            <w:pPr>
              <w:pStyle w:val="Bang"/>
              <w:rPr>
                <w:rFonts w:ascii="Verdana" w:hAnsi="Verdana"/>
              </w:rPr>
            </w:pPr>
            <w:r w:rsidRPr="007031C8">
              <w:rPr>
                <w:rFonts w:ascii="Verdana" w:hAnsi="Verdana"/>
              </w:rPr>
              <w:t xml:space="preserve">Kiểu dữ liệu </w:t>
            </w:r>
          </w:p>
          <w:p w14:paraId="38924889" w14:textId="77777777" w:rsidR="00327A77" w:rsidRPr="007031C8" w:rsidRDefault="00327A77"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5EF58A48" w14:textId="77777777" w:rsidR="00327A77" w:rsidRPr="007031C8" w:rsidRDefault="00327A77"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0CC6D62F" w14:textId="77777777" w:rsidR="00327A77" w:rsidRPr="007031C8" w:rsidRDefault="00327A77"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43137D60" w14:textId="77777777" w:rsidR="00327A77" w:rsidRPr="007031C8" w:rsidRDefault="00327A77" w:rsidP="00D9490E">
            <w:pPr>
              <w:pStyle w:val="Bang"/>
              <w:rPr>
                <w:rFonts w:ascii="Verdana" w:hAnsi="Verdana"/>
              </w:rPr>
            </w:pPr>
            <w:r w:rsidRPr="007031C8">
              <w:rPr>
                <w:rFonts w:ascii="Verdana" w:hAnsi="Verdana"/>
              </w:rPr>
              <w:t>Mô tả (Mapping với CSDL nếu có)</w:t>
            </w:r>
          </w:p>
        </w:tc>
      </w:tr>
      <w:tr w:rsidR="00327A77" w:rsidRPr="007031C8" w14:paraId="7A65F0DF"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E4EFD61" w14:textId="77777777" w:rsidR="00327A77" w:rsidRPr="007031C8" w:rsidRDefault="00327A77"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475B4496" w14:textId="4824952C" w:rsidR="00327A77" w:rsidRPr="007031C8" w:rsidRDefault="00852D7D" w:rsidP="00EB0761">
            <w:pPr>
              <w:pStyle w:val="TableData12"/>
            </w:pPr>
            <w:r w:rsidRPr="007031C8">
              <w:t>Loại báo cáo</w:t>
            </w:r>
          </w:p>
        </w:tc>
        <w:tc>
          <w:tcPr>
            <w:tcW w:w="1689" w:type="dxa"/>
            <w:tcBorders>
              <w:top w:val="dotted" w:sz="4" w:space="0" w:color="000000"/>
              <w:left w:val="dotted" w:sz="4" w:space="0" w:color="000000"/>
              <w:bottom w:val="dotted" w:sz="4" w:space="0" w:color="000000"/>
            </w:tcBorders>
            <w:shd w:val="clear" w:color="auto" w:fill="auto"/>
            <w:vAlign w:val="center"/>
          </w:tcPr>
          <w:p w14:paraId="1362F9E0" w14:textId="29803AC6" w:rsidR="00327A77" w:rsidRPr="007031C8" w:rsidRDefault="00082B0E"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5718AF82"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91203B6" w14:textId="77777777" w:rsidR="00327A77" w:rsidRPr="007031C8" w:rsidRDefault="00327A7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3255620" w14:textId="6E45F535" w:rsidR="00327A77" w:rsidRPr="007031C8" w:rsidRDefault="00327A77" w:rsidP="00EB0761">
            <w:pPr>
              <w:pStyle w:val="TableData12"/>
              <w:numPr>
                <w:ilvl w:val="0"/>
                <w:numId w:val="14"/>
              </w:numPr>
            </w:pPr>
            <w:r w:rsidRPr="007031C8">
              <w:t xml:space="preserve">Chọn </w:t>
            </w:r>
            <w:r w:rsidR="00082B0E" w:rsidRPr="007031C8">
              <w:t>loại báo cáo</w:t>
            </w:r>
          </w:p>
        </w:tc>
      </w:tr>
      <w:tr w:rsidR="00327A77" w:rsidRPr="007031C8" w14:paraId="5A833B9F"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3D6A6E7" w14:textId="77777777" w:rsidR="00327A77" w:rsidRPr="007031C8" w:rsidRDefault="00327A77" w:rsidP="00EB0761">
            <w:pPr>
              <w:pStyle w:val="TableData12"/>
            </w:pPr>
            <w:r w:rsidRPr="007031C8">
              <w:lastRenderedPageBreak/>
              <w:t>2</w:t>
            </w:r>
          </w:p>
        </w:tc>
        <w:tc>
          <w:tcPr>
            <w:tcW w:w="1891" w:type="dxa"/>
            <w:tcBorders>
              <w:top w:val="dotted" w:sz="4" w:space="0" w:color="000000"/>
              <w:left w:val="dotted" w:sz="4" w:space="0" w:color="000000"/>
              <w:bottom w:val="dotted" w:sz="4" w:space="0" w:color="000000"/>
            </w:tcBorders>
            <w:shd w:val="clear" w:color="auto" w:fill="auto"/>
            <w:vAlign w:val="center"/>
          </w:tcPr>
          <w:p w14:paraId="4CCDCA8D" w14:textId="35B7AE6F" w:rsidR="00327A77" w:rsidRPr="007031C8" w:rsidRDefault="00852D7D" w:rsidP="00EB0761">
            <w:pPr>
              <w:pStyle w:val="TableData12"/>
            </w:pPr>
            <w:r w:rsidRPr="007031C8">
              <w:t>Số điện thoại</w:t>
            </w:r>
          </w:p>
        </w:tc>
        <w:tc>
          <w:tcPr>
            <w:tcW w:w="1689" w:type="dxa"/>
            <w:tcBorders>
              <w:top w:val="dotted" w:sz="4" w:space="0" w:color="000000"/>
              <w:left w:val="dotted" w:sz="4" w:space="0" w:color="000000"/>
              <w:bottom w:val="dotted" w:sz="4" w:space="0" w:color="000000"/>
            </w:tcBorders>
            <w:shd w:val="clear" w:color="auto" w:fill="auto"/>
            <w:vAlign w:val="center"/>
          </w:tcPr>
          <w:p w14:paraId="0DE06CE0" w14:textId="77777777" w:rsidR="00327A77" w:rsidRPr="007031C8" w:rsidRDefault="00327A7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75BD8532"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2ABB55F" w14:textId="2C8C8CDF" w:rsidR="00327A77" w:rsidRPr="007031C8" w:rsidRDefault="00D74B0F"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059A7B3" w14:textId="3EA85B38" w:rsidR="00327A77" w:rsidRPr="007031C8" w:rsidRDefault="00D74B0F" w:rsidP="00EB0761">
            <w:pPr>
              <w:pStyle w:val="TableData12"/>
              <w:numPr>
                <w:ilvl w:val="0"/>
                <w:numId w:val="14"/>
              </w:numPr>
            </w:pPr>
            <w:r w:rsidRPr="007031C8">
              <w:t>Số điện thoại</w:t>
            </w:r>
          </w:p>
        </w:tc>
      </w:tr>
      <w:tr w:rsidR="00327A77" w:rsidRPr="007031C8" w14:paraId="3ECE5753"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7931913" w14:textId="77777777" w:rsidR="00327A77" w:rsidRPr="007031C8" w:rsidRDefault="00327A77"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6135F7B2" w14:textId="3847D7E4" w:rsidR="00327A77" w:rsidRPr="007031C8" w:rsidRDefault="00852D7D" w:rsidP="00EB0761">
            <w:pPr>
              <w:pStyle w:val="TableData12"/>
            </w:pPr>
            <w:r w:rsidRPr="007031C8">
              <w:t>Mã hội thoại</w:t>
            </w:r>
          </w:p>
        </w:tc>
        <w:tc>
          <w:tcPr>
            <w:tcW w:w="1689" w:type="dxa"/>
            <w:tcBorders>
              <w:top w:val="dotted" w:sz="4" w:space="0" w:color="000000"/>
              <w:left w:val="dotted" w:sz="4" w:space="0" w:color="000000"/>
              <w:bottom w:val="dotted" w:sz="4" w:space="0" w:color="000000"/>
            </w:tcBorders>
            <w:shd w:val="clear" w:color="auto" w:fill="auto"/>
            <w:vAlign w:val="center"/>
          </w:tcPr>
          <w:p w14:paraId="6E6C4300" w14:textId="77777777" w:rsidR="00327A77" w:rsidRPr="007031C8" w:rsidRDefault="00327A7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4A5340F3"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6EF7E1E" w14:textId="637E1851" w:rsidR="00327A77" w:rsidRPr="007031C8" w:rsidRDefault="00D74B0F"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CC64EEA" w14:textId="77777777" w:rsidR="00327A77" w:rsidRPr="007031C8" w:rsidRDefault="00327A77" w:rsidP="00EB0761">
            <w:pPr>
              <w:pStyle w:val="TableData12"/>
              <w:numPr>
                <w:ilvl w:val="0"/>
                <w:numId w:val="14"/>
              </w:numPr>
            </w:pPr>
            <w:r w:rsidRPr="007031C8">
              <w:t>Đến ngày xuất báo cáo</w:t>
            </w:r>
          </w:p>
        </w:tc>
      </w:tr>
      <w:tr w:rsidR="00327A77" w:rsidRPr="007031C8" w14:paraId="4ABD1B36"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CF8EFB6" w14:textId="77777777" w:rsidR="00327A77" w:rsidRPr="007031C8" w:rsidRDefault="00327A77"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4510C374" w14:textId="695BEE20" w:rsidR="00327A77" w:rsidRPr="007031C8" w:rsidRDefault="00327A77" w:rsidP="00EB0761">
            <w:pPr>
              <w:pStyle w:val="TableData12"/>
            </w:pPr>
            <w:r w:rsidRPr="007031C8">
              <w:t>T</w:t>
            </w:r>
            <w:r w:rsidR="00852D7D" w:rsidRPr="007031C8">
              <w: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2F2704AB" w14:textId="688DE5B3" w:rsidR="00327A77" w:rsidRPr="007031C8" w:rsidRDefault="00D74B0F"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06EAF18F"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E41C1D4" w14:textId="4C914D27" w:rsidR="00327A77" w:rsidRPr="007031C8" w:rsidRDefault="00D74B0F"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BB5DBC6" w14:textId="77777777" w:rsidR="00327A77" w:rsidRPr="007031C8" w:rsidRDefault="00327A77" w:rsidP="00EB0761">
            <w:pPr>
              <w:pStyle w:val="TableData12"/>
              <w:numPr>
                <w:ilvl w:val="0"/>
                <w:numId w:val="14"/>
              </w:numPr>
            </w:pPr>
            <w:r w:rsidRPr="007031C8">
              <w:t>Nút tìm kiếm</w:t>
            </w:r>
          </w:p>
        </w:tc>
      </w:tr>
      <w:tr w:rsidR="00327A77" w:rsidRPr="007031C8" w14:paraId="1EB598DA"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3C9D01E" w14:textId="77777777" w:rsidR="00327A77" w:rsidRPr="007031C8" w:rsidRDefault="00327A77"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0041DF27" w14:textId="20BF5352" w:rsidR="00327A77" w:rsidRPr="007031C8" w:rsidRDefault="00852D7D"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7A1A7CE2" w14:textId="135C7F82" w:rsidR="00327A77" w:rsidRPr="007031C8" w:rsidRDefault="00D74B0F"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6535E043"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EE963CC" w14:textId="71CFB2E5" w:rsidR="00327A77" w:rsidRPr="007031C8" w:rsidRDefault="00D74B0F"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AA673CF" w14:textId="4BEEC1D6" w:rsidR="00327A77" w:rsidRPr="007031C8" w:rsidRDefault="00D74B0F" w:rsidP="00EB0761">
            <w:pPr>
              <w:pStyle w:val="TableData12"/>
              <w:numPr>
                <w:ilvl w:val="0"/>
                <w:numId w:val="14"/>
              </w:numPr>
            </w:pPr>
            <w:r w:rsidRPr="007031C8">
              <w:t>Từ ngày xuất báo cáo</w:t>
            </w:r>
          </w:p>
        </w:tc>
      </w:tr>
      <w:tr w:rsidR="00852D7D" w:rsidRPr="007031C8" w14:paraId="4009AABF"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6F9971C" w14:textId="104B2A79" w:rsidR="00852D7D" w:rsidRPr="007031C8" w:rsidRDefault="00852D7D"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7026F804" w14:textId="7B24ACF5" w:rsidR="00852D7D" w:rsidRPr="007031C8" w:rsidRDefault="00852D7D" w:rsidP="00EB0761">
            <w:pPr>
              <w:pStyle w:val="TableData12"/>
            </w:pPr>
            <w:r w:rsidRPr="007031C8">
              <w:t>Bộ phận</w:t>
            </w:r>
          </w:p>
        </w:tc>
        <w:tc>
          <w:tcPr>
            <w:tcW w:w="1689" w:type="dxa"/>
            <w:tcBorders>
              <w:top w:val="dotted" w:sz="4" w:space="0" w:color="000000"/>
              <w:left w:val="dotted" w:sz="4" w:space="0" w:color="000000"/>
              <w:bottom w:val="dotted" w:sz="4" w:space="0" w:color="000000"/>
            </w:tcBorders>
            <w:shd w:val="clear" w:color="auto" w:fill="auto"/>
            <w:vAlign w:val="center"/>
          </w:tcPr>
          <w:p w14:paraId="2205B268" w14:textId="5E946748" w:rsidR="00852D7D" w:rsidRPr="007031C8" w:rsidRDefault="00D74B0F"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4F9A0A7C" w14:textId="4737D46C" w:rsidR="00852D7D" w:rsidRPr="007031C8" w:rsidRDefault="00D74B0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391148E" w14:textId="77777777" w:rsidR="00852D7D" w:rsidRPr="007031C8" w:rsidRDefault="00852D7D"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FCE7FCD" w14:textId="0CADA33B" w:rsidR="00852D7D" w:rsidRPr="007031C8" w:rsidRDefault="00D74B0F" w:rsidP="00EB0761">
            <w:pPr>
              <w:pStyle w:val="TableData12"/>
              <w:numPr>
                <w:ilvl w:val="0"/>
                <w:numId w:val="14"/>
              </w:numPr>
            </w:pPr>
            <w:r w:rsidRPr="007031C8">
              <w:t>Bộ phận</w:t>
            </w:r>
          </w:p>
        </w:tc>
      </w:tr>
      <w:tr w:rsidR="00852D7D" w:rsidRPr="007031C8" w14:paraId="0FBB03BA"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280FF20" w14:textId="4D0F4A5C" w:rsidR="00852D7D" w:rsidRPr="007031C8" w:rsidRDefault="00D74B0F"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29C82E8A" w14:textId="3E13A10A" w:rsidR="00852D7D" w:rsidRPr="007031C8" w:rsidRDefault="00852D7D" w:rsidP="00EB0761">
            <w:pPr>
              <w:pStyle w:val="TableData12"/>
            </w:pPr>
            <w:r w:rsidRPr="007031C8">
              <w:t>Khách hàng</w:t>
            </w:r>
          </w:p>
        </w:tc>
        <w:tc>
          <w:tcPr>
            <w:tcW w:w="1689" w:type="dxa"/>
            <w:tcBorders>
              <w:top w:val="dotted" w:sz="4" w:space="0" w:color="000000"/>
              <w:left w:val="dotted" w:sz="4" w:space="0" w:color="000000"/>
              <w:bottom w:val="dotted" w:sz="4" w:space="0" w:color="000000"/>
            </w:tcBorders>
            <w:shd w:val="clear" w:color="auto" w:fill="auto"/>
            <w:vAlign w:val="center"/>
          </w:tcPr>
          <w:p w14:paraId="7FAE3BA6" w14:textId="7E4B12D0" w:rsidR="00852D7D" w:rsidRPr="007031C8" w:rsidRDefault="00D74B0F"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5A334624" w14:textId="2D089CB7" w:rsidR="00852D7D" w:rsidRPr="007031C8" w:rsidRDefault="00D74B0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C16B036" w14:textId="77777777" w:rsidR="00852D7D" w:rsidRPr="007031C8" w:rsidRDefault="00852D7D"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D72FF5B" w14:textId="5E803D85" w:rsidR="00852D7D" w:rsidRPr="007031C8" w:rsidRDefault="00D74B0F" w:rsidP="00EB0761">
            <w:pPr>
              <w:pStyle w:val="TableData12"/>
              <w:numPr>
                <w:ilvl w:val="0"/>
                <w:numId w:val="14"/>
              </w:numPr>
            </w:pPr>
            <w:r w:rsidRPr="007031C8">
              <w:t>Khách hàng</w:t>
            </w:r>
          </w:p>
        </w:tc>
      </w:tr>
      <w:tr w:rsidR="00852D7D" w:rsidRPr="007031C8" w14:paraId="7D1F27CE"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A105EC2" w14:textId="5EA47CDE" w:rsidR="00852D7D" w:rsidRPr="007031C8" w:rsidRDefault="00D74B0F"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21100415" w14:textId="67017E64" w:rsidR="00852D7D" w:rsidRPr="007031C8" w:rsidRDefault="00852D7D" w:rsidP="00EB0761">
            <w:pPr>
              <w:pStyle w:val="TableData12"/>
            </w:pPr>
            <w:r w:rsidRPr="007031C8">
              <w:t>KPI thời gian trả lời</w:t>
            </w:r>
          </w:p>
        </w:tc>
        <w:tc>
          <w:tcPr>
            <w:tcW w:w="1689" w:type="dxa"/>
            <w:tcBorders>
              <w:top w:val="dotted" w:sz="4" w:space="0" w:color="000000"/>
              <w:left w:val="dotted" w:sz="4" w:space="0" w:color="000000"/>
              <w:bottom w:val="dotted" w:sz="4" w:space="0" w:color="000000"/>
            </w:tcBorders>
            <w:shd w:val="clear" w:color="auto" w:fill="auto"/>
            <w:vAlign w:val="center"/>
          </w:tcPr>
          <w:p w14:paraId="7E7957AB" w14:textId="211DB7B7" w:rsidR="00852D7D" w:rsidRPr="007031C8" w:rsidRDefault="00D74B0F"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10252440" w14:textId="3E70E907" w:rsidR="00852D7D" w:rsidRPr="007031C8" w:rsidRDefault="00D74B0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BEC58BA" w14:textId="77777777" w:rsidR="00852D7D" w:rsidRPr="007031C8" w:rsidRDefault="00852D7D"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514E197" w14:textId="11DFAD7D" w:rsidR="00852D7D" w:rsidRPr="007031C8" w:rsidRDefault="00D74B0F" w:rsidP="00EB0761">
            <w:pPr>
              <w:pStyle w:val="TableData12"/>
              <w:numPr>
                <w:ilvl w:val="0"/>
                <w:numId w:val="14"/>
              </w:numPr>
            </w:pPr>
            <w:r w:rsidRPr="007031C8">
              <w:t>KPI thời gian trả lời</w:t>
            </w:r>
          </w:p>
        </w:tc>
      </w:tr>
      <w:tr w:rsidR="00082B0E" w:rsidRPr="007031C8" w14:paraId="540F8FB7"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E0B8966" w14:textId="67573B7E" w:rsidR="00082B0E" w:rsidRPr="007031C8" w:rsidRDefault="00D74B0F"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7BA2F022" w14:textId="540E6A69" w:rsidR="00082B0E" w:rsidRPr="007031C8" w:rsidRDefault="00082B0E"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34E33FA3" w14:textId="0C1DAE97" w:rsidR="00082B0E" w:rsidRPr="007031C8" w:rsidRDefault="00D74B0F"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0D0D30A7" w14:textId="0CA89580" w:rsidR="00082B0E" w:rsidRPr="007031C8" w:rsidRDefault="00D74B0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E102160" w14:textId="77777777" w:rsidR="00082B0E" w:rsidRPr="007031C8" w:rsidRDefault="00082B0E"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BDD4E3E" w14:textId="473443A5" w:rsidR="00082B0E" w:rsidRPr="007031C8" w:rsidRDefault="00D74B0F" w:rsidP="00EB0761">
            <w:pPr>
              <w:pStyle w:val="TableData12"/>
              <w:numPr>
                <w:ilvl w:val="0"/>
                <w:numId w:val="14"/>
              </w:numPr>
            </w:pPr>
            <w:r w:rsidRPr="007031C8">
              <w:t>Đến ngày xuất báo cáo</w:t>
            </w:r>
          </w:p>
        </w:tc>
      </w:tr>
      <w:tr w:rsidR="00082B0E" w:rsidRPr="007031C8" w14:paraId="1A97AA5F"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BDEAE97" w14:textId="40561733" w:rsidR="00082B0E" w:rsidRPr="007031C8" w:rsidRDefault="00D74B0F" w:rsidP="00EB0761">
            <w:pPr>
              <w:pStyle w:val="TableData12"/>
            </w:pPr>
            <w:r w:rsidRPr="007031C8">
              <w:t>10</w:t>
            </w:r>
          </w:p>
        </w:tc>
        <w:tc>
          <w:tcPr>
            <w:tcW w:w="1891" w:type="dxa"/>
            <w:tcBorders>
              <w:top w:val="dotted" w:sz="4" w:space="0" w:color="000000"/>
              <w:left w:val="dotted" w:sz="4" w:space="0" w:color="000000"/>
              <w:bottom w:val="dotted" w:sz="4" w:space="0" w:color="000000"/>
            </w:tcBorders>
            <w:shd w:val="clear" w:color="auto" w:fill="auto"/>
            <w:vAlign w:val="center"/>
          </w:tcPr>
          <w:p w14:paraId="58DCB7BD" w14:textId="43A49DCD" w:rsidR="00082B0E" w:rsidRPr="007031C8" w:rsidRDefault="00082B0E"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2681A242" w14:textId="79B0B66B" w:rsidR="00082B0E" w:rsidRPr="007031C8" w:rsidRDefault="00D74B0F"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563A7439" w14:textId="77777777" w:rsidR="00082B0E" w:rsidRPr="007031C8" w:rsidRDefault="00082B0E"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1B899C08" w14:textId="77777777" w:rsidR="00082B0E" w:rsidRPr="007031C8" w:rsidRDefault="00082B0E"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93392E9" w14:textId="4D3A7073" w:rsidR="00082B0E" w:rsidRPr="007031C8" w:rsidRDefault="00D74B0F" w:rsidP="00EB0761">
            <w:pPr>
              <w:pStyle w:val="TableData12"/>
              <w:numPr>
                <w:ilvl w:val="0"/>
                <w:numId w:val="14"/>
              </w:numPr>
            </w:pPr>
            <w:r w:rsidRPr="007031C8">
              <w:t>Nút tìm kiếm</w:t>
            </w:r>
          </w:p>
        </w:tc>
      </w:tr>
      <w:tr w:rsidR="00082B0E" w:rsidRPr="007031C8" w14:paraId="3A8D269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798CCB8" w14:textId="37554283" w:rsidR="00082B0E" w:rsidRPr="007031C8" w:rsidRDefault="00D74B0F" w:rsidP="00EB0761">
            <w:pPr>
              <w:pStyle w:val="TableData12"/>
            </w:pPr>
            <w:r w:rsidRPr="007031C8">
              <w:t>11</w:t>
            </w:r>
          </w:p>
        </w:tc>
        <w:tc>
          <w:tcPr>
            <w:tcW w:w="1891" w:type="dxa"/>
            <w:tcBorders>
              <w:top w:val="dotted" w:sz="4" w:space="0" w:color="000000"/>
              <w:left w:val="dotted" w:sz="4" w:space="0" w:color="000000"/>
              <w:bottom w:val="dotted" w:sz="4" w:space="0" w:color="000000"/>
            </w:tcBorders>
            <w:shd w:val="clear" w:color="auto" w:fill="auto"/>
            <w:vAlign w:val="center"/>
          </w:tcPr>
          <w:p w14:paraId="2BF275CD" w14:textId="18384B96" w:rsidR="00082B0E" w:rsidRPr="007031C8" w:rsidRDefault="00082B0E"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0F9E13D7" w14:textId="1FBC524E" w:rsidR="00082B0E" w:rsidRPr="007031C8" w:rsidRDefault="00D74B0F"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3E6BD4D4" w14:textId="77777777" w:rsidR="00082B0E" w:rsidRPr="007031C8" w:rsidRDefault="00082B0E"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49D0ABEC" w14:textId="77777777" w:rsidR="00082B0E" w:rsidRPr="007031C8" w:rsidRDefault="00082B0E"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5604D94" w14:textId="704AC902" w:rsidR="00082B0E" w:rsidRPr="007031C8" w:rsidRDefault="00D74B0F" w:rsidP="00EB0761">
            <w:pPr>
              <w:pStyle w:val="TableData12"/>
              <w:numPr>
                <w:ilvl w:val="0"/>
                <w:numId w:val="14"/>
              </w:numPr>
            </w:pPr>
            <w:r w:rsidRPr="007031C8">
              <w:t>Nút xuất excel</w:t>
            </w:r>
          </w:p>
        </w:tc>
      </w:tr>
      <w:tr w:rsidR="00814682" w:rsidRPr="007031C8" w14:paraId="5AD610FB"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E897815" w14:textId="350BBBB6" w:rsidR="00814682" w:rsidRPr="007031C8" w:rsidRDefault="00814682" w:rsidP="00EB0761">
            <w:pPr>
              <w:pStyle w:val="TableData12"/>
            </w:pPr>
            <w:r w:rsidRPr="007031C8">
              <w:t>12</w:t>
            </w:r>
          </w:p>
        </w:tc>
        <w:tc>
          <w:tcPr>
            <w:tcW w:w="1891" w:type="dxa"/>
            <w:tcBorders>
              <w:top w:val="dotted" w:sz="4" w:space="0" w:color="000000"/>
              <w:left w:val="dotted" w:sz="4" w:space="0" w:color="000000"/>
              <w:bottom w:val="dotted" w:sz="4" w:space="0" w:color="000000"/>
            </w:tcBorders>
            <w:shd w:val="clear" w:color="auto" w:fill="auto"/>
            <w:vAlign w:val="center"/>
          </w:tcPr>
          <w:p w14:paraId="4AD0645E" w14:textId="2E7D4B55" w:rsidR="00814682" w:rsidRPr="007031C8" w:rsidRDefault="00814682" w:rsidP="00EB0761">
            <w:pPr>
              <w:pStyle w:val="TableData12"/>
            </w:pPr>
            <w:r w:rsidRPr="007031C8">
              <w:t>Kết quả 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37A74077" w14:textId="308BBE29" w:rsidR="00814682" w:rsidRPr="007031C8" w:rsidRDefault="00814682"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2660F8AA" w14:textId="4DFAEF62" w:rsidR="00814682" w:rsidRPr="007031C8" w:rsidRDefault="00814682"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713046A8" w14:textId="77777777" w:rsidR="00814682" w:rsidRPr="007031C8" w:rsidRDefault="00814682"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4137E02" w14:textId="57073711" w:rsidR="00814682" w:rsidRPr="007031C8" w:rsidRDefault="00814682" w:rsidP="00EB0761">
            <w:pPr>
              <w:pStyle w:val="TableData12"/>
              <w:numPr>
                <w:ilvl w:val="0"/>
                <w:numId w:val="14"/>
              </w:numPr>
            </w:pPr>
            <w:r w:rsidRPr="007031C8">
              <w:t>Hiển thị các thông tin cơ bản của báo cáo</w:t>
            </w:r>
          </w:p>
        </w:tc>
      </w:tr>
      <w:tr w:rsidR="00814682" w:rsidRPr="007031C8" w14:paraId="6792AC0A"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2511873" w14:textId="4AD87758" w:rsidR="00814682" w:rsidRPr="007031C8" w:rsidRDefault="00814682" w:rsidP="00EB0761">
            <w:pPr>
              <w:pStyle w:val="TableData12"/>
            </w:pPr>
            <w:r w:rsidRPr="007031C8">
              <w:t>13</w:t>
            </w:r>
          </w:p>
        </w:tc>
        <w:tc>
          <w:tcPr>
            <w:tcW w:w="1891" w:type="dxa"/>
            <w:tcBorders>
              <w:top w:val="dotted" w:sz="4" w:space="0" w:color="000000"/>
              <w:left w:val="dotted" w:sz="4" w:space="0" w:color="000000"/>
              <w:bottom w:val="dotted" w:sz="4" w:space="0" w:color="000000"/>
            </w:tcBorders>
            <w:shd w:val="clear" w:color="auto" w:fill="auto"/>
            <w:vAlign w:val="center"/>
          </w:tcPr>
          <w:p w14:paraId="3C23DEA0" w14:textId="6D674195" w:rsidR="00814682" w:rsidRPr="007031C8" w:rsidRDefault="00814682" w:rsidP="00EB0761">
            <w:pPr>
              <w:pStyle w:val="TableData12"/>
            </w:pPr>
            <w:r w:rsidRPr="007031C8">
              <w:t>Khung hiển thị 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47207AB7" w14:textId="2D4BF06F" w:rsidR="00814682" w:rsidRPr="007031C8" w:rsidRDefault="00814682" w:rsidP="00EB0761">
            <w:pPr>
              <w:pStyle w:val="TableData12"/>
            </w:pPr>
            <w:r w:rsidRPr="007031C8">
              <w:t>Table</w:t>
            </w:r>
          </w:p>
        </w:tc>
        <w:tc>
          <w:tcPr>
            <w:tcW w:w="1640" w:type="dxa"/>
            <w:tcBorders>
              <w:top w:val="dotted" w:sz="4" w:space="0" w:color="000000"/>
              <w:left w:val="dotted" w:sz="4" w:space="0" w:color="000000"/>
              <w:bottom w:val="dotted" w:sz="4" w:space="0" w:color="000000"/>
            </w:tcBorders>
            <w:shd w:val="clear" w:color="auto" w:fill="auto"/>
            <w:vAlign w:val="center"/>
          </w:tcPr>
          <w:p w14:paraId="4410891C" w14:textId="55539D2D" w:rsidR="00814682" w:rsidRPr="007031C8" w:rsidRDefault="00814682"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4968CDB7" w14:textId="77777777" w:rsidR="00814682" w:rsidRPr="007031C8" w:rsidRDefault="00814682"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4A8B773" w14:textId="03C1B2CC" w:rsidR="00814682" w:rsidRPr="007031C8" w:rsidRDefault="00814682" w:rsidP="00EB0761">
            <w:pPr>
              <w:pStyle w:val="TableData12"/>
              <w:numPr>
                <w:ilvl w:val="0"/>
                <w:numId w:val="14"/>
              </w:numPr>
            </w:pPr>
            <w:r w:rsidRPr="007031C8">
              <w:t>Hiển thị chi tiết các dữ liệu báo cáo theo hàng</w:t>
            </w:r>
          </w:p>
        </w:tc>
      </w:tr>
    </w:tbl>
    <w:p w14:paraId="131C0E73" w14:textId="77777777" w:rsidR="00D74B0F" w:rsidRPr="007031C8" w:rsidRDefault="00D74B0F" w:rsidP="00EB0761">
      <w:pPr>
        <w:rPr>
          <w:rFonts w:ascii="Verdana" w:hAnsi="Verdana"/>
        </w:rPr>
      </w:pPr>
    </w:p>
    <w:p w14:paraId="6156497E" w14:textId="29B4AB4A" w:rsidR="00327A77" w:rsidRPr="007031C8" w:rsidRDefault="00327A77" w:rsidP="00EB0761">
      <w:pPr>
        <w:pStyle w:val="ListParagraph"/>
        <w:numPr>
          <w:ilvl w:val="0"/>
          <w:numId w:val="14"/>
        </w:numPr>
        <w:rPr>
          <w:rFonts w:ascii="Verdana" w:hAnsi="Verdana"/>
        </w:rPr>
      </w:pPr>
      <w:r w:rsidRPr="007031C8">
        <w:rPr>
          <w:rFonts w:ascii="Verdana" w:hAnsi="Verdana"/>
        </w:rPr>
        <w:t>Báo cáo số lượng khách hàng tương tác trong ngày</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327A77" w:rsidRPr="007031C8" w14:paraId="004FDE46" w14:textId="77777777" w:rsidTr="004F180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464E5E95" w14:textId="77777777" w:rsidR="00327A77" w:rsidRPr="007031C8" w:rsidRDefault="00327A77" w:rsidP="00D9490E">
            <w:pPr>
              <w:pStyle w:val="Bang"/>
              <w:rPr>
                <w:rFonts w:ascii="Verdana" w:hAnsi="Verdana"/>
              </w:rPr>
            </w:pPr>
            <w:r w:rsidRPr="007031C8">
              <w:rPr>
                <w:rFonts w:ascii="Verdana" w:hAnsi="Verdana"/>
              </w:rPr>
              <w:lastRenderedPageBreak/>
              <w:t>STT</w:t>
            </w:r>
          </w:p>
        </w:tc>
        <w:tc>
          <w:tcPr>
            <w:tcW w:w="1891" w:type="dxa"/>
            <w:tcBorders>
              <w:top w:val="dotted" w:sz="4" w:space="0" w:color="000000"/>
              <w:left w:val="dotted" w:sz="4" w:space="0" w:color="000000"/>
              <w:bottom w:val="dotted" w:sz="4" w:space="0" w:color="000000"/>
            </w:tcBorders>
            <w:shd w:val="clear" w:color="auto" w:fill="F2F2F2"/>
            <w:vAlign w:val="center"/>
          </w:tcPr>
          <w:p w14:paraId="478F64FA" w14:textId="77777777" w:rsidR="00327A77" w:rsidRPr="007031C8" w:rsidRDefault="00327A77"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6321A568" w14:textId="77777777" w:rsidR="00327A77" w:rsidRPr="007031C8" w:rsidRDefault="00327A77" w:rsidP="00D9490E">
            <w:pPr>
              <w:pStyle w:val="Bang"/>
              <w:rPr>
                <w:rFonts w:ascii="Verdana" w:hAnsi="Verdana"/>
              </w:rPr>
            </w:pPr>
            <w:r w:rsidRPr="007031C8">
              <w:rPr>
                <w:rFonts w:ascii="Verdana" w:hAnsi="Verdana"/>
              </w:rPr>
              <w:t xml:space="preserve">Kiểu dữ liệu </w:t>
            </w:r>
          </w:p>
          <w:p w14:paraId="1CD377C7" w14:textId="77777777" w:rsidR="00327A77" w:rsidRPr="007031C8" w:rsidRDefault="00327A77"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77A6BD78" w14:textId="77777777" w:rsidR="00327A77" w:rsidRPr="007031C8" w:rsidRDefault="00327A77"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52BF9CEE" w14:textId="77777777" w:rsidR="00327A77" w:rsidRPr="007031C8" w:rsidRDefault="00327A77"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1BF42583" w14:textId="77777777" w:rsidR="00327A77" w:rsidRPr="007031C8" w:rsidRDefault="00327A77" w:rsidP="00D9490E">
            <w:pPr>
              <w:pStyle w:val="Bang"/>
              <w:rPr>
                <w:rFonts w:ascii="Verdana" w:hAnsi="Verdana"/>
              </w:rPr>
            </w:pPr>
            <w:r w:rsidRPr="007031C8">
              <w:rPr>
                <w:rFonts w:ascii="Verdana" w:hAnsi="Verdana"/>
              </w:rPr>
              <w:t>Mô tả (Mapping với CSDL nếu có)</w:t>
            </w:r>
          </w:p>
        </w:tc>
      </w:tr>
      <w:tr w:rsidR="00327A77" w:rsidRPr="007031C8" w14:paraId="4CAE3F05"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30EC214" w14:textId="77777777" w:rsidR="00327A77" w:rsidRPr="007031C8" w:rsidRDefault="00327A77"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383837E8" w14:textId="0FE36F70" w:rsidR="00327A77" w:rsidRPr="007031C8" w:rsidRDefault="001B7369" w:rsidP="00EB0761">
            <w:pPr>
              <w:pStyle w:val="TableData12"/>
            </w:pPr>
            <w:r w:rsidRPr="007031C8">
              <w:t>Loại báo cáo</w:t>
            </w:r>
          </w:p>
        </w:tc>
        <w:tc>
          <w:tcPr>
            <w:tcW w:w="1689" w:type="dxa"/>
            <w:tcBorders>
              <w:top w:val="dotted" w:sz="4" w:space="0" w:color="000000"/>
              <w:left w:val="dotted" w:sz="4" w:space="0" w:color="000000"/>
              <w:bottom w:val="dotted" w:sz="4" w:space="0" w:color="000000"/>
            </w:tcBorders>
            <w:shd w:val="clear" w:color="auto" w:fill="auto"/>
            <w:vAlign w:val="center"/>
          </w:tcPr>
          <w:p w14:paraId="5FC5A1CB" w14:textId="73FFC68D" w:rsidR="00327A77" w:rsidRPr="007031C8" w:rsidRDefault="001B736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3BDCC4FC"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F7DC207" w14:textId="77777777" w:rsidR="00327A77" w:rsidRPr="007031C8" w:rsidRDefault="00327A7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6894F26" w14:textId="6B372004" w:rsidR="00327A77" w:rsidRPr="007031C8" w:rsidRDefault="001B7369" w:rsidP="00EB0761">
            <w:pPr>
              <w:pStyle w:val="TableData12"/>
              <w:numPr>
                <w:ilvl w:val="0"/>
                <w:numId w:val="14"/>
              </w:numPr>
            </w:pPr>
            <w:r w:rsidRPr="007031C8">
              <w:t>Chọn loại báo cáo</w:t>
            </w:r>
          </w:p>
        </w:tc>
      </w:tr>
      <w:tr w:rsidR="00327A77" w:rsidRPr="007031C8" w14:paraId="130E8C80"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8A8DF2E" w14:textId="45BA714B" w:rsidR="00327A77" w:rsidRPr="007031C8" w:rsidRDefault="001B7369"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3186E19F" w14:textId="2C3FFD24" w:rsidR="00327A77" w:rsidRPr="007031C8" w:rsidRDefault="001B7369" w:rsidP="00EB0761">
            <w:pPr>
              <w:pStyle w:val="TableData12"/>
            </w:pPr>
            <w:r w:rsidRPr="007031C8">
              <w:t>Mã hội thoại</w:t>
            </w:r>
          </w:p>
        </w:tc>
        <w:tc>
          <w:tcPr>
            <w:tcW w:w="1689" w:type="dxa"/>
            <w:tcBorders>
              <w:top w:val="dotted" w:sz="4" w:space="0" w:color="000000"/>
              <w:left w:val="dotted" w:sz="4" w:space="0" w:color="000000"/>
              <w:bottom w:val="dotted" w:sz="4" w:space="0" w:color="000000"/>
            </w:tcBorders>
            <w:shd w:val="clear" w:color="auto" w:fill="auto"/>
            <w:vAlign w:val="center"/>
          </w:tcPr>
          <w:p w14:paraId="1E8A588C" w14:textId="77777777" w:rsidR="00327A77" w:rsidRPr="007031C8" w:rsidRDefault="00327A7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3C73A6C9"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BD24223" w14:textId="6CE8EA99" w:rsidR="00327A77"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C401FBF" w14:textId="26CC8EDB" w:rsidR="00327A77" w:rsidRPr="007031C8" w:rsidRDefault="00962720" w:rsidP="00EB0761">
            <w:pPr>
              <w:pStyle w:val="TableData12"/>
              <w:numPr>
                <w:ilvl w:val="0"/>
                <w:numId w:val="14"/>
              </w:numPr>
            </w:pPr>
            <w:r w:rsidRPr="007031C8">
              <w:t>Chọn mã hội thoại</w:t>
            </w:r>
          </w:p>
        </w:tc>
      </w:tr>
      <w:tr w:rsidR="00327A77" w:rsidRPr="007031C8" w14:paraId="173A3C26"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030C120" w14:textId="3C1DF9BD" w:rsidR="00327A77" w:rsidRPr="007031C8" w:rsidRDefault="001B7369"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596DAC0F" w14:textId="1F615D6F" w:rsidR="00327A77" w:rsidRPr="007031C8" w:rsidRDefault="001B7369" w:rsidP="00EB0761">
            <w:pPr>
              <w:pStyle w:val="TableData12"/>
            </w:pPr>
            <w:r w:rsidRPr="007031C8">
              <w:t>Khách hàng</w:t>
            </w:r>
          </w:p>
        </w:tc>
        <w:tc>
          <w:tcPr>
            <w:tcW w:w="1689" w:type="dxa"/>
            <w:tcBorders>
              <w:top w:val="dotted" w:sz="4" w:space="0" w:color="000000"/>
              <w:left w:val="dotted" w:sz="4" w:space="0" w:color="000000"/>
              <w:bottom w:val="dotted" w:sz="4" w:space="0" w:color="000000"/>
            </w:tcBorders>
            <w:shd w:val="clear" w:color="auto" w:fill="auto"/>
            <w:vAlign w:val="center"/>
          </w:tcPr>
          <w:p w14:paraId="5F6EA792" w14:textId="77777777" w:rsidR="00327A77" w:rsidRPr="007031C8" w:rsidRDefault="00327A7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331F6A00"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732534C" w14:textId="500EFFFE" w:rsidR="00327A77"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0B26785" w14:textId="332B5A82" w:rsidR="00327A77" w:rsidRPr="007031C8" w:rsidRDefault="00962720" w:rsidP="00EB0761">
            <w:pPr>
              <w:pStyle w:val="TableData12"/>
              <w:numPr>
                <w:ilvl w:val="0"/>
                <w:numId w:val="14"/>
              </w:numPr>
            </w:pPr>
            <w:r w:rsidRPr="007031C8">
              <w:t>Chọn khách hàng</w:t>
            </w:r>
          </w:p>
        </w:tc>
      </w:tr>
      <w:tr w:rsidR="00327A77" w:rsidRPr="007031C8" w14:paraId="62D8C68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02247AF" w14:textId="31A4158B" w:rsidR="00327A77" w:rsidRPr="007031C8" w:rsidRDefault="001B7369"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2E24E229" w14:textId="3D07F746" w:rsidR="00327A77" w:rsidRPr="007031C8" w:rsidRDefault="001B7369"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580513B6" w14:textId="77777777" w:rsidR="00327A77" w:rsidRPr="007031C8" w:rsidRDefault="00327A7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55D21EA2"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8EE0DCE" w14:textId="77777777" w:rsidR="00327A77" w:rsidRPr="007031C8" w:rsidRDefault="00327A7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F9499AF" w14:textId="40BDDDC1" w:rsidR="00327A77" w:rsidRPr="007031C8" w:rsidRDefault="00962720" w:rsidP="00EB0761">
            <w:pPr>
              <w:pStyle w:val="TableData12"/>
              <w:numPr>
                <w:ilvl w:val="0"/>
                <w:numId w:val="14"/>
              </w:numPr>
            </w:pPr>
            <w:r w:rsidRPr="007031C8">
              <w:t>Từ ngày xuất báo cáo</w:t>
            </w:r>
          </w:p>
        </w:tc>
      </w:tr>
      <w:tr w:rsidR="00327A77" w:rsidRPr="007031C8" w14:paraId="4D92A91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1454831" w14:textId="3C7CDF10" w:rsidR="00327A77" w:rsidRPr="007031C8" w:rsidRDefault="001B7369"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49EF5226" w14:textId="2A6C2425" w:rsidR="00327A77" w:rsidRPr="007031C8" w:rsidRDefault="001B7369" w:rsidP="00EB0761">
            <w:pPr>
              <w:pStyle w:val="TableData12"/>
            </w:pPr>
            <w:r w:rsidRPr="007031C8">
              <w:t>Bộ phận</w:t>
            </w:r>
          </w:p>
        </w:tc>
        <w:tc>
          <w:tcPr>
            <w:tcW w:w="1689" w:type="dxa"/>
            <w:tcBorders>
              <w:top w:val="dotted" w:sz="4" w:space="0" w:color="000000"/>
              <w:left w:val="dotted" w:sz="4" w:space="0" w:color="000000"/>
              <w:bottom w:val="dotted" w:sz="4" w:space="0" w:color="000000"/>
            </w:tcBorders>
            <w:shd w:val="clear" w:color="auto" w:fill="auto"/>
            <w:vAlign w:val="center"/>
          </w:tcPr>
          <w:p w14:paraId="7D2F472E" w14:textId="16517B9C" w:rsidR="00327A77" w:rsidRPr="007031C8" w:rsidRDefault="001B736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19CAA593"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E3EC79B" w14:textId="77777777" w:rsidR="00327A77" w:rsidRPr="007031C8" w:rsidRDefault="00327A7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97C3890" w14:textId="5AF2A5FE" w:rsidR="00327A77" w:rsidRPr="007031C8" w:rsidRDefault="00962720" w:rsidP="00EB0761">
            <w:pPr>
              <w:pStyle w:val="TableData12"/>
              <w:numPr>
                <w:ilvl w:val="0"/>
                <w:numId w:val="14"/>
              </w:numPr>
            </w:pPr>
            <w:r w:rsidRPr="007031C8">
              <w:t>Chọn bộ phận</w:t>
            </w:r>
          </w:p>
        </w:tc>
      </w:tr>
      <w:tr w:rsidR="00327A77" w:rsidRPr="007031C8" w14:paraId="10E4212F"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E6D4A06" w14:textId="43F9C3DB" w:rsidR="00327A77" w:rsidRPr="007031C8" w:rsidRDefault="001B7369"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11BD6EEC" w14:textId="48A8E808" w:rsidR="00327A77" w:rsidRPr="007031C8" w:rsidRDefault="001B7369" w:rsidP="00EB0761">
            <w:pPr>
              <w:pStyle w:val="TableData12"/>
            </w:pPr>
            <w:r w:rsidRPr="007031C8">
              <w:t>Kênh</w:t>
            </w:r>
          </w:p>
        </w:tc>
        <w:tc>
          <w:tcPr>
            <w:tcW w:w="1689" w:type="dxa"/>
            <w:tcBorders>
              <w:top w:val="dotted" w:sz="4" w:space="0" w:color="000000"/>
              <w:left w:val="dotted" w:sz="4" w:space="0" w:color="000000"/>
              <w:bottom w:val="dotted" w:sz="4" w:space="0" w:color="000000"/>
            </w:tcBorders>
            <w:shd w:val="clear" w:color="auto" w:fill="auto"/>
            <w:vAlign w:val="center"/>
          </w:tcPr>
          <w:p w14:paraId="2B5503B1" w14:textId="77777777" w:rsidR="00327A77" w:rsidRPr="007031C8" w:rsidRDefault="00327A7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777B5A5D"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246A369" w14:textId="388454F7" w:rsidR="00327A77"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AF7D645" w14:textId="2032A8B8" w:rsidR="00327A77" w:rsidRPr="007031C8" w:rsidRDefault="00962720" w:rsidP="00EB0761">
            <w:pPr>
              <w:pStyle w:val="TableData12"/>
              <w:numPr>
                <w:ilvl w:val="0"/>
                <w:numId w:val="14"/>
              </w:numPr>
            </w:pPr>
            <w:r w:rsidRPr="007031C8">
              <w:t>Chọn kênh</w:t>
            </w:r>
          </w:p>
        </w:tc>
      </w:tr>
      <w:tr w:rsidR="00962720" w:rsidRPr="007031C8" w14:paraId="5074360C"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97E53C7" w14:textId="154A4447" w:rsidR="00962720" w:rsidRPr="007031C8" w:rsidRDefault="00962720"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4E60A341" w14:textId="3F97211C" w:rsidR="00962720" w:rsidRPr="007031C8" w:rsidRDefault="00962720" w:rsidP="00EB0761">
            <w:pPr>
              <w:pStyle w:val="TableData12"/>
            </w:pPr>
            <w:r w:rsidRPr="007031C8">
              <w:t>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6C63C3A9" w14:textId="03BEC249" w:rsidR="00962720" w:rsidRPr="007031C8" w:rsidRDefault="00962720"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4A561C6F" w14:textId="2341AE6A" w:rsidR="00962720" w:rsidRPr="007031C8" w:rsidRDefault="00962720"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48DB9D8" w14:textId="5B6306DC" w:rsidR="00962720"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C1F8669" w14:textId="077E45DA" w:rsidR="00962720" w:rsidRPr="007031C8" w:rsidRDefault="00962720" w:rsidP="00EB0761">
            <w:pPr>
              <w:pStyle w:val="TableData12"/>
              <w:numPr>
                <w:ilvl w:val="0"/>
                <w:numId w:val="14"/>
              </w:numPr>
            </w:pPr>
            <w:r w:rsidRPr="007031C8">
              <w:t>Chọn tư vấn viên</w:t>
            </w:r>
          </w:p>
        </w:tc>
      </w:tr>
      <w:tr w:rsidR="00327A77" w:rsidRPr="007031C8" w14:paraId="639C1E4C"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AD9D554" w14:textId="642B5D9D" w:rsidR="00327A77" w:rsidRPr="007031C8" w:rsidRDefault="008A4B49"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31D9B568" w14:textId="27370DC5" w:rsidR="00327A77" w:rsidRPr="007031C8" w:rsidRDefault="001B7369"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081131F9" w14:textId="77777777" w:rsidR="00327A77" w:rsidRPr="007031C8" w:rsidRDefault="00327A77"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16B6D31C" w14:textId="77777777" w:rsidR="00327A77" w:rsidRPr="007031C8" w:rsidRDefault="00327A77"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ECD8EBE" w14:textId="77777777" w:rsidR="00327A77" w:rsidRPr="007031C8" w:rsidRDefault="00327A7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EEA0A5B" w14:textId="2EB7D31F" w:rsidR="00327A77" w:rsidRPr="007031C8" w:rsidRDefault="00962720" w:rsidP="00EB0761">
            <w:pPr>
              <w:pStyle w:val="TableData12"/>
              <w:numPr>
                <w:ilvl w:val="0"/>
                <w:numId w:val="14"/>
              </w:numPr>
            </w:pPr>
            <w:r w:rsidRPr="007031C8">
              <w:t>Đến ngày xuất báo c</w:t>
            </w:r>
            <w:r w:rsidR="00D64A40" w:rsidRPr="007031C8">
              <w:t>áo</w:t>
            </w:r>
          </w:p>
        </w:tc>
      </w:tr>
      <w:tr w:rsidR="00327A77" w:rsidRPr="007031C8" w14:paraId="2A6E0021"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7433042" w14:textId="77777777" w:rsidR="00327A77" w:rsidRPr="007031C8" w:rsidRDefault="00327A77"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679F4E55" w14:textId="77777777" w:rsidR="00327A77" w:rsidRPr="007031C8" w:rsidRDefault="00327A77"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658D048B" w14:textId="77777777" w:rsidR="00327A77" w:rsidRPr="007031C8" w:rsidRDefault="00327A77"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6DF43763" w14:textId="339462E4" w:rsidR="00327A77" w:rsidRPr="007031C8" w:rsidRDefault="00327A77"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4CFDCA93" w14:textId="77777777" w:rsidR="00327A77" w:rsidRPr="007031C8" w:rsidRDefault="00327A7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F513BC0" w14:textId="77777777" w:rsidR="00327A77" w:rsidRPr="007031C8" w:rsidRDefault="00327A77" w:rsidP="00EB0761">
            <w:pPr>
              <w:pStyle w:val="TableData12"/>
              <w:numPr>
                <w:ilvl w:val="0"/>
                <w:numId w:val="14"/>
              </w:numPr>
            </w:pPr>
            <w:r w:rsidRPr="007031C8">
              <w:t>Nút tìm kiếm</w:t>
            </w:r>
          </w:p>
        </w:tc>
      </w:tr>
      <w:tr w:rsidR="00327A77" w:rsidRPr="007031C8" w14:paraId="2F269AA3"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907C17C" w14:textId="77777777" w:rsidR="00327A77" w:rsidRPr="007031C8" w:rsidRDefault="00327A77" w:rsidP="00EB0761">
            <w:pPr>
              <w:pStyle w:val="TableData12"/>
            </w:pPr>
            <w:r w:rsidRPr="007031C8">
              <w:t>10</w:t>
            </w:r>
          </w:p>
        </w:tc>
        <w:tc>
          <w:tcPr>
            <w:tcW w:w="1891" w:type="dxa"/>
            <w:tcBorders>
              <w:top w:val="dotted" w:sz="4" w:space="0" w:color="000000"/>
              <w:left w:val="dotted" w:sz="4" w:space="0" w:color="000000"/>
              <w:bottom w:val="dotted" w:sz="4" w:space="0" w:color="000000"/>
            </w:tcBorders>
            <w:shd w:val="clear" w:color="auto" w:fill="auto"/>
            <w:vAlign w:val="center"/>
          </w:tcPr>
          <w:p w14:paraId="1996A789" w14:textId="77777777" w:rsidR="00327A77" w:rsidRPr="007031C8" w:rsidRDefault="00327A77"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43A6056A" w14:textId="77777777" w:rsidR="00327A77" w:rsidRPr="007031C8" w:rsidRDefault="00327A77"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532A9AC2" w14:textId="44C4ACCA" w:rsidR="00327A77" w:rsidRPr="007031C8" w:rsidRDefault="00327A77"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247FE9DB" w14:textId="77777777" w:rsidR="00327A77" w:rsidRPr="007031C8" w:rsidRDefault="00327A7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A3B472E" w14:textId="77777777" w:rsidR="00327A77" w:rsidRPr="007031C8" w:rsidRDefault="00327A77" w:rsidP="00EB0761">
            <w:pPr>
              <w:pStyle w:val="TableData12"/>
              <w:numPr>
                <w:ilvl w:val="0"/>
                <w:numId w:val="14"/>
              </w:numPr>
            </w:pPr>
            <w:r w:rsidRPr="007031C8">
              <w:t>Nút xuất excel</w:t>
            </w:r>
          </w:p>
        </w:tc>
      </w:tr>
      <w:tr w:rsidR="00327A77" w:rsidRPr="007031C8" w14:paraId="58A2D2CF"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7071A68" w14:textId="77777777" w:rsidR="00327A77" w:rsidRPr="007031C8" w:rsidRDefault="00327A77" w:rsidP="00EB0761">
            <w:pPr>
              <w:pStyle w:val="TableData12"/>
            </w:pPr>
            <w:r w:rsidRPr="007031C8">
              <w:t>11</w:t>
            </w:r>
          </w:p>
        </w:tc>
        <w:tc>
          <w:tcPr>
            <w:tcW w:w="1891" w:type="dxa"/>
            <w:tcBorders>
              <w:top w:val="dotted" w:sz="4" w:space="0" w:color="000000"/>
              <w:left w:val="dotted" w:sz="4" w:space="0" w:color="000000"/>
              <w:bottom w:val="dotted" w:sz="4" w:space="0" w:color="000000"/>
            </w:tcBorders>
            <w:shd w:val="clear" w:color="auto" w:fill="auto"/>
            <w:vAlign w:val="center"/>
          </w:tcPr>
          <w:p w14:paraId="668CF4A6" w14:textId="77777777" w:rsidR="00327A77" w:rsidRPr="007031C8" w:rsidRDefault="00327A77" w:rsidP="00EB0761">
            <w:pPr>
              <w:pStyle w:val="TableData12"/>
            </w:pPr>
            <w:r w:rsidRPr="007031C8">
              <w:t>Kết quả 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489281A9" w14:textId="77777777" w:rsidR="00327A77" w:rsidRPr="007031C8" w:rsidRDefault="00327A77"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378505D0" w14:textId="77777777" w:rsidR="00327A77" w:rsidRPr="007031C8" w:rsidRDefault="00327A77"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053CD91A" w14:textId="77777777" w:rsidR="00327A77" w:rsidRPr="007031C8" w:rsidRDefault="00327A7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A617A70" w14:textId="77777777" w:rsidR="00327A77" w:rsidRPr="007031C8" w:rsidRDefault="00327A77" w:rsidP="00EB0761">
            <w:pPr>
              <w:pStyle w:val="TableData12"/>
              <w:numPr>
                <w:ilvl w:val="0"/>
                <w:numId w:val="14"/>
              </w:numPr>
            </w:pPr>
            <w:r w:rsidRPr="007031C8">
              <w:t>Hiển thị các thông tin cơ bản của báo cáo</w:t>
            </w:r>
          </w:p>
        </w:tc>
      </w:tr>
      <w:tr w:rsidR="00327A77" w:rsidRPr="007031C8" w14:paraId="51E97F8C"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97E2AE9" w14:textId="77777777" w:rsidR="00327A77" w:rsidRPr="007031C8" w:rsidRDefault="00327A77" w:rsidP="00EB0761">
            <w:pPr>
              <w:pStyle w:val="TableData12"/>
            </w:pPr>
            <w:r w:rsidRPr="007031C8">
              <w:t>12</w:t>
            </w:r>
          </w:p>
        </w:tc>
        <w:tc>
          <w:tcPr>
            <w:tcW w:w="1891" w:type="dxa"/>
            <w:tcBorders>
              <w:top w:val="dotted" w:sz="4" w:space="0" w:color="000000"/>
              <w:left w:val="dotted" w:sz="4" w:space="0" w:color="000000"/>
              <w:bottom w:val="dotted" w:sz="4" w:space="0" w:color="000000"/>
            </w:tcBorders>
            <w:shd w:val="clear" w:color="auto" w:fill="auto"/>
            <w:vAlign w:val="center"/>
          </w:tcPr>
          <w:p w14:paraId="78411312" w14:textId="77777777" w:rsidR="00327A77" w:rsidRPr="007031C8" w:rsidRDefault="00327A77" w:rsidP="00EB0761">
            <w:pPr>
              <w:pStyle w:val="TableData12"/>
            </w:pPr>
            <w:r w:rsidRPr="007031C8">
              <w:t>Khung hiển thị 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73857F10" w14:textId="77777777" w:rsidR="00327A77" w:rsidRPr="007031C8" w:rsidRDefault="00327A77" w:rsidP="00EB0761">
            <w:pPr>
              <w:pStyle w:val="TableData12"/>
            </w:pPr>
            <w:r w:rsidRPr="007031C8">
              <w:t>Table</w:t>
            </w:r>
          </w:p>
        </w:tc>
        <w:tc>
          <w:tcPr>
            <w:tcW w:w="1640" w:type="dxa"/>
            <w:tcBorders>
              <w:top w:val="dotted" w:sz="4" w:space="0" w:color="000000"/>
              <w:left w:val="dotted" w:sz="4" w:space="0" w:color="000000"/>
              <w:bottom w:val="dotted" w:sz="4" w:space="0" w:color="000000"/>
            </w:tcBorders>
            <w:shd w:val="clear" w:color="auto" w:fill="auto"/>
            <w:vAlign w:val="center"/>
          </w:tcPr>
          <w:p w14:paraId="63688DCF" w14:textId="77777777" w:rsidR="00327A77" w:rsidRPr="007031C8" w:rsidRDefault="00327A77"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3D1527EC" w14:textId="77777777" w:rsidR="00327A77" w:rsidRPr="007031C8" w:rsidRDefault="00327A77"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FA96DE3" w14:textId="77777777" w:rsidR="00327A77" w:rsidRPr="007031C8" w:rsidRDefault="00327A77" w:rsidP="00EB0761">
            <w:pPr>
              <w:pStyle w:val="TableData12"/>
              <w:numPr>
                <w:ilvl w:val="0"/>
                <w:numId w:val="14"/>
              </w:numPr>
            </w:pPr>
            <w:r w:rsidRPr="007031C8">
              <w:t>Hiển thị chi tiết các dữ liệu báo cáo theo hàng</w:t>
            </w:r>
          </w:p>
        </w:tc>
      </w:tr>
    </w:tbl>
    <w:p w14:paraId="5F0D29A4" w14:textId="77777777" w:rsidR="007B3063" w:rsidRPr="007031C8" w:rsidRDefault="007B3063" w:rsidP="00EB0761">
      <w:pPr>
        <w:pStyle w:val="ListParagraph"/>
        <w:rPr>
          <w:rFonts w:ascii="Verdana" w:hAnsi="Verdana"/>
        </w:rPr>
      </w:pPr>
    </w:p>
    <w:p w14:paraId="0A0F209A" w14:textId="583FBBB4" w:rsidR="007B3063" w:rsidRPr="007031C8" w:rsidRDefault="007B3063" w:rsidP="00EB0761">
      <w:pPr>
        <w:pStyle w:val="ListParagraph"/>
        <w:numPr>
          <w:ilvl w:val="0"/>
          <w:numId w:val="14"/>
        </w:numPr>
        <w:rPr>
          <w:rFonts w:ascii="Verdana" w:hAnsi="Verdana"/>
        </w:rPr>
      </w:pPr>
      <w:r w:rsidRPr="007031C8">
        <w:rPr>
          <w:rFonts w:ascii="Verdana" w:hAnsi="Verdana"/>
        </w:rPr>
        <w:t>Báo cáo chi tiết theo hội thoại</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7B3063" w:rsidRPr="007031C8" w14:paraId="11AAF41E" w14:textId="77777777" w:rsidTr="004F180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01627A88" w14:textId="77777777" w:rsidR="007B3063" w:rsidRPr="007031C8" w:rsidRDefault="007B3063" w:rsidP="00D9490E">
            <w:pPr>
              <w:pStyle w:val="Bang"/>
              <w:rPr>
                <w:rFonts w:ascii="Verdana" w:hAnsi="Verdana"/>
              </w:rPr>
            </w:pPr>
            <w:r w:rsidRPr="007031C8">
              <w:rPr>
                <w:rFonts w:ascii="Verdana" w:hAnsi="Verdana"/>
              </w:rPr>
              <w:lastRenderedPageBreak/>
              <w:t>STT</w:t>
            </w:r>
          </w:p>
        </w:tc>
        <w:tc>
          <w:tcPr>
            <w:tcW w:w="1891" w:type="dxa"/>
            <w:tcBorders>
              <w:top w:val="dotted" w:sz="4" w:space="0" w:color="000000"/>
              <w:left w:val="dotted" w:sz="4" w:space="0" w:color="000000"/>
              <w:bottom w:val="dotted" w:sz="4" w:space="0" w:color="000000"/>
            </w:tcBorders>
            <w:shd w:val="clear" w:color="auto" w:fill="F2F2F2"/>
            <w:vAlign w:val="center"/>
          </w:tcPr>
          <w:p w14:paraId="3A036AEE" w14:textId="77777777" w:rsidR="007B3063" w:rsidRPr="007031C8" w:rsidRDefault="007B3063"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3029F6CB" w14:textId="77777777" w:rsidR="007B3063" w:rsidRPr="007031C8" w:rsidRDefault="007B3063" w:rsidP="00D9490E">
            <w:pPr>
              <w:pStyle w:val="Bang"/>
              <w:rPr>
                <w:rFonts w:ascii="Verdana" w:hAnsi="Verdana"/>
              </w:rPr>
            </w:pPr>
            <w:r w:rsidRPr="007031C8">
              <w:rPr>
                <w:rFonts w:ascii="Verdana" w:hAnsi="Verdana"/>
              </w:rPr>
              <w:t xml:space="preserve">Kiểu dữ liệu </w:t>
            </w:r>
          </w:p>
          <w:p w14:paraId="54ED8FE1" w14:textId="77777777" w:rsidR="007B3063" w:rsidRPr="007031C8" w:rsidRDefault="007B3063"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38B5852D" w14:textId="77777777" w:rsidR="007B3063" w:rsidRPr="007031C8" w:rsidRDefault="007B3063"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26C2F268" w14:textId="77777777" w:rsidR="007B3063" w:rsidRPr="007031C8" w:rsidRDefault="007B3063"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1FDA3834" w14:textId="77777777" w:rsidR="007B3063" w:rsidRPr="007031C8" w:rsidRDefault="007B3063" w:rsidP="00D9490E">
            <w:pPr>
              <w:pStyle w:val="Bang"/>
              <w:rPr>
                <w:rFonts w:ascii="Verdana" w:hAnsi="Verdana"/>
              </w:rPr>
            </w:pPr>
            <w:r w:rsidRPr="007031C8">
              <w:rPr>
                <w:rFonts w:ascii="Verdana" w:hAnsi="Verdana"/>
              </w:rPr>
              <w:t>Mô tả (Mapping với CSDL nếu có)</w:t>
            </w:r>
          </w:p>
        </w:tc>
      </w:tr>
      <w:tr w:rsidR="007B3063" w:rsidRPr="007031C8" w14:paraId="2969EF97"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663D27A" w14:textId="77777777" w:rsidR="007B3063" w:rsidRPr="007031C8" w:rsidRDefault="007B3063"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1E8E7946" w14:textId="77777777" w:rsidR="007B3063" w:rsidRPr="007031C8" w:rsidRDefault="007B3063" w:rsidP="00EB0761">
            <w:pPr>
              <w:pStyle w:val="TableData12"/>
            </w:pPr>
            <w:r w:rsidRPr="007031C8">
              <w:t>Loại báo cáo</w:t>
            </w:r>
          </w:p>
        </w:tc>
        <w:tc>
          <w:tcPr>
            <w:tcW w:w="1689" w:type="dxa"/>
            <w:tcBorders>
              <w:top w:val="dotted" w:sz="4" w:space="0" w:color="000000"/>
              <w:left w:val="dotted" w:sz="4" w:space="0" w:color="000000"/>
              <w:bottom w:val="dotted" w:sz="4" w:space="0" w:color="000000"/>
            </w:tcBorders>
            <w:shd w:val="clear" w:color="auto" w:fill="auto"/>
            <w:vAlign w:val="center"/>
          </w:tcPr>
          <w:p w14:paraId="5ACF3BEF" w14:textId="77777777" w:rsidR="007B3063" w:rsidRPr="007031C8" w:rsidRDefault="007B3063"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5B3B20EE"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66B33E4"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9B254BE" w14:textId="77777777" w:rsidR="007B3063" w:rsidRPr="007031C8" w:rsidRDefault="007B3063" w:rsidP="00EB0761">
            <w:pPr>
              <w:pStyle w:val="TableData12"/>
              <w:numPr>
                <w:ilvl w:val="0"/>
                <w:numId w:val="14"/>
              </w:numPr>
            </w:pPr>
            <w:r w:rsidRPr="007031C8">
              <w:t>Chọn loại báo cáo</w:t>
            </w:r>
          </w:p>
        </w:tc>
      </w:tr>
      <w:tr w:rsidR="007B3063" w:rsidRPr="007031C8" w14:paraId="7EA1E92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0194347" w14:textId="77777777" w:rsidR="007B3063" w:rsidRPr="007031C8" w:rsidRDefault="007B3063"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4436E950" w14:textId="77777777" w:rsidR="007B3063" w:rsidRPr="007031C8" w:rsidRDefault="007B3063" w:rsidP="00EB0761">
            <w:pPr>
              <w:pStyle w:val="TableData12"/>
            </w:pPr>
            <w:r w:rsidRPr="007031C8">
              <w:t>Mã hội thoại</w:t>
            </w:r>
          </w:p>
        </w:tc>
        <w:tc>
          <w:tcPr>
            <w:tcW w:w="1689" w:type="dxa"/>
            <w:tcBorders>
              <w:top w:val="dotted" w:sz="4" w:space="0" w:color="000000"/>
              <w:left w:val="dotted" w:sz="4" w:space="0" w:color="000000"/>
              <w:bottom w:val="dotted" w:sz="4" w:space="0" w:color="000000"/>
            </w:tcBorders>
            <w:shd w:val="clear" w:color="auto" w:fill="auto"/>
            <w:vAlign w:val="center"/>
          </w:tcPr>
          <w:p w14:paraId="09A178D5" w14:textId="77777777" w:rsidR="007B3063" w:rsidRPr="007031C8" w:rsidRDefault="007B3063"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12A543E5"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92A6ABA" w14:textId="31DE09BA"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B4D46CD" w14:textId="77777777" w:rsidR="007B3063" w:rsidRPr="007031C8" w:rsidRDefault="007B3063" w:rsidP="00EB0761">
            <w:pPr>
              <w:pStyle w:val="TableData12"/>
              <w:numPr>
                <w:ilvl w:val="0"/>
                <w:numId w:val="14"/>
              </w:numPr>
            </w:pPr>
            <w:r w:rsidRPr="007031C8">
              <w:t>Chọn mã hội thoại</w:t>
            </w:r>
          </w:p>
        </w:tc>
      </w:tr>
      <w:tr w:rsidR="007B3063" w:rsidRPr="007031C8" w14:paraId="772D2E5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FF9C8E0" w14:textId="1B57E99F" w:rsidR="007B3063" w:rsidRPr="007031C8" w:rsidRDefault="007B3063"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6C9C11DD" w14:textId="5900F6CA" w:rsidR="007B3063" w:rsidRPr="007031C8" w:rsidRDefault="007B3063" w:rsidP="00EB0761">
            <w:pPr>
              <w:pStyle w:val="TableData12"/>
            </w:pPr>
            <w:r w:rsidRPr="007031C8">
              <w:t>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3A6638FB" w14:textId="4B835C31" w:rsidR="007B3063" w:rsidRPr="007031C8" w:rsidRDefault="007B3063"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7EA4CC06" w14:textId="52ABD534"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333F007" w14:textId="2EB8352A"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A8BFB1C" w14:textId="0E10098F" w:rsidR="007B3063" w:rsidRPr="007031C8" w:rsidRDefault="007B3063" w:rsidP="00EB0761">
            <w:pPr>
              <w:pStyle w:val="TableData12"/>
              <w:numPr>
                <w:ilvl w:val="0"/>
                <w:numId w:val="14"/>
              </w:numPr>
            </w:pPr>
            <w:r w:rsidRPr="007031C8">
              <w:t>Chọn tư vấn viên</w:t>
            </w:r>
          </w:p>
        </w:tc>
      </w:tr>
      <w:tr w:rsidR="007B3063" w:rsidRPr="007031C8" w14:paraId="61CD6DA2"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47A96B3" w14:textId="6B209F1F" w:rsidR="007B3063" w:rsidRPr="007031C8" w:rsidRDefault="008A4B49"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0DF40B8D" w14:textId="32DC0C19" w:rsidR="007B3063" w:rsidRPr="007031C8" w:rsidRDefault="007B3063" w:rsidP="00EB0761">
            <w:pPr>
              <w:pStyle w:val="TableData12"/>
            </w:pPr>
            <w:r w:rsidRPr="007031C8">
              <w:t>Dịch vụ</w:t>
            </w:r>
          </w:p>
        </w:tc>
        <w:tc>
          <w:tcPr>
            <w:tcW w:w="1689" w:type="dxa"/>
            <w:tcBorders>
              <w:top w:val="dotted" w:sz="4" w:space="0" w:color="000000"/>
              <w:left w:val="dotted" w:sz="4" w:space="0" w:color="000000"/>
              <w:bottom w:val="dotted" w:sz="4" w:space="0" w:color="000000"/>
            </w:tcBorders>
            <w:shd w:val="clear" w:color="auto" w:fill="auto"/>
            <w:vAlign w:val="center"/>
          </w:tcPr>
          <w:p w14:paraId="666BCE60" w14:textId="693B8636" w:rsidR="007B3063" w:rsidRPr="007031C8" w:rsidRDefault="007B3063"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50D934E1"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7CE8D2E" w14:textId="1E4A954C"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A0AF7B4" w14:textId="0FEC19CF" w:rsidR="007B3063" w:rsidRPr="007031C8" w:rsidRDefault="007B3063" w:rsidP="00EB0761">
            <w:pPr>
              <w:pStyle w:val="TableData12"/>
              <w:numPr>
                <w:ilvl w:val="0"/>
                <w:numId w:val="14"/>
              </w:numPr>
            </w:pPr>
            <w:r w:rsidRPr="007031C8">
              <w:t>Chọn dịch vụ</w:t>
            </w:r>
          </w:p>
        </w:tc>
      </w:tr>
      <w:tr w:rsidR="007B3063" w:rsidRPr="007031C8" w14:paraId="538E37D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0F3D75D" w14:textId="5F988AE9" w:rsidR="007B3063" w:rsidRPr="007031C8" w:rsidRDefault="008A4B49"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4599D9C2" w14:textId="77777777" w:rsidR="007B3063" w:rsidRPr="007031C8" w:rsidRDefault="007B3063"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3A43D28D" w14:textId="77777777" w:rsidR="007B3063" w:rsidRPr="007031C8" w:rsidRDefault="007B3063"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56F1345A"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E724552"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0DA58D3" w14:textId="77777777" w:rsidR="007B3063" w:rsidRPr="007031C8" w:rsidRDefault="007B3063" w:rsidP="00EB0761">
            <w:pPr>
              <w:pStyle w:val="TableData12"/>
              <w:numPr>
                <w:ilvl w:val="0"/>
                <w:numId w:val="14"/>
              </w:numPr>
            </w:pPr>
            <w:r w:rsidRPr="007031C8">
              <w:t>Từ ngày xuất báo cáo</w:t>
            </w:r>
          </w:p>
        </w:tc>
      </w:tr>
      <w:tr w:rsidR="007B3063" w:rsidRPr="007031C8" w14:paraId="31299CB6"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2014538" w14:textId="375CFC05" w:rsidR="007B3063" w:rsidRPr="007031C8" w:rsidRDefault="008A4B49"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55C93BED" w14:textId="4FC1C867" w:rsidR="007B3063" w:rsidRPr="007031C8" w:rsidRDefault="007B3063" w:rsidP="00EB0761">
            <w:pPr>
              <w:pStyle w:val="TableData12"/>
            </w:pPr>
            <w:r w:rsidRPr="007031C8">
              <w:t>Số điện thoại</w:t>
            </w:r>
          </w:p>
        </w:tc>
        <w:tc>
          <w:tcPr>
            <w:tcW w:w="1689" w:type="dxa"/>
            <w:tcBorders>
              <w:top w:val="dotted" w:sz="4" w:space="0" w:color="000000"/>
              <w:left w:val="dotted" w:sz="4" w:space="0" w:color="000000"/>
              <w:bottom w:val="dotted" w:sz="4" w:space="0" w:color="000000"/>
            </w:tcBorders>
            <w:shd w:val="clear" w:color="auto" w:fill="auto"/>
            <w:vAlign w:val="center"/>
          </w:tcPr>
          <w:p w14:paraId="240CD0FC" w14:textId="2FA3663D" w:rsidR="007B3063" w:rsidRPr="007031C8" w:rsidRDefault="007B3063"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1ABA1DE1"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118FB68" w14:textId="59FB068E"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671A73C" w14:textId="4DCAB2B6" w:rsidR="007B3063" w:rsidRPr="007031C8" w:rsidRDefault="007B3063" w:rsidP="00EB0761">
            <w:pPr>
              <w:pStyle w:val="TableData12"/>
              <w:numPr>
                <w:ilvl w:val="0"/>
                <w:numId w:val="14"/>
              </w:numPr>
            </w:pPr>
            <w:r w:rsidRPr="007031C8">
              <w:t>Chọn số điện thoại</w:t>
            </w:r>
          </w:p>
        </w:tc>
      </w:tr>
      <w:tr w:rsidR="007B3063" w:rsidRPr="007031C8" w14:paraId="2777431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46DCBE2" w14:textId="12D252A0" w:rsidR="007B3063" w:rsidRPr="007031C8" w:rsidRDefault="008A4B49"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233367CF" w14:textId="5AFAC919" w:rsidR="007B3063" w:rsidRPr="007031C8" w:rsidRDefault="007B3063" w:rsidP="00EB0761">
            <w:pPr>
              <w:pStyle w:val="TableData12"/>
            </w:pPr>
            <w:r w:rsidRPr="007031C8">
              <w:t>Khách hàng</w:t>
            </w:r>
          </w:p>
        </w:tc>
        <w:tc>
          <w:tcPr>
            <w:tcW w:w="1689" w:type="dxa"/>
            <w:tcBorders>
              <w:top w:val="dotted" w:sz="4" w:space="0" w:color="000000"/>
              <w:left w:val="dotted" w:sz="4" w:space="0" w:color="000000"/>
              <w:bottom w:val="dotted" w:sz="4" w:space="0" w:color="000000"/>
            </w:tcBorders>
            <w:shd w:val="clear" w:color="auto" w:fill="auto"/>
            <w:vAlign w:val="center"/>
          </w:tcPr>
          <w:p w14:paraId="0622275A" w14:textId="77777777" w:rsidR="007B3063" w:rsidRPr="007031C8" w:rsidRDefault="007B3063"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674C4F2E"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5868D58" w14:textId="30957CEA"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5E96FEA" w14:textId="6D8BB926" w:rsidR="007B3063" w:rsidRPr="007031C8" w:rsidRDefault="007B3063" w:rsidP="00EB0761">
            <w:pPr>
              <w:pStyle w:val="TableData12"/>
              <w:numPr>
                <w:ilvl w:val="0"/>
                <w:numId w:val="14"/>
              </w:numPr>
            </w:pPr>
            <w:r w:rsidRPr="007031C8">
              <w:t>Chọn khách hàng</w:t>
            </w:r>
          </w:p>
        </w:tc>
      </w:tr>
      <w:tr w:rsidR="007B3063" w:rsidRPr="007031C8" w14:paraId="16977FD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555B674" w14:textId="24C5A123" w:rsidR="007B3063" w:rsidRPr="007031C8" w:rsidRDefault="008A4B49"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64454599" w14:textId="26024556" w:rsidR="007B3063" w:rsidRPr="007031C8" w:rsidRDefault="007B3063" w:rsidP="00EB0761">
            <w:pPr>
              <w:pStyle w:val="TableData12"/>
            </w:pPr>
            <w:r w:rsidRPr="007031C8">
              <w:t>Nguồn</w:t>
            </w:r>
          </w:p>
        </w:tc>
        <w:tc>
          <w:tcPr>
            <w:tcW w:w="1689" w:type="dxa"/>
            <w:tcBorders>
              <w:top w:val="dotted" w:sz="4" w:space="0" w:color="000000"/>
              <w:left w:val="dotted" w:sz="4" w:space="0" w:color="000000"/>
              <w:bottom w:val="dotted" w:sz="4" w:space="0" w:color="000000"/>
            </w:tcBorders>
            <w:shd w:val="clear" w:color="auto" w:fill="auto"/>
            <w:vAlign w:val="center"/>
          </w:tcPr>
          <w:p w14:paraId="508BE708" w14:textId="77777777" w:rsidR="007B3063" w:rsidRPr="007031C8" w:rsidRDefault="007B3063"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222AFFB1"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69FDE59" w14:textId="03021889"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E21ED40" w14:textId="0A9A28C7" w:rsidR="007B3063" w:rsidRPr="007031C8" w:rsidRDefault="007B3063" w:rsidP="00EB0761">
            <w:pPr>
              <w:pStyle w:val="TableData12"/>
              <w:numPr>
                <w:ilvl w:val="0"/>
                <w:numId w:val="14"/>
              </w:numPr>
            </w:pPr>
            <w:r w:rsidRPr="007031C8">
              <w:t>Chọn nguồn</w:t>
            </w:r>
          </w:p>
        </w:tc>
      </w:tr>
      <w:tr w:rsidR="007B3063" w:rsidRPr="007031C8" w14:paraId="071AEFB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D0F97BF" w14:textId="02F4A0CD" w:rsidR="007B3063" w:rsidRPr="007031C8" w:rsidRDefault="008A4B49"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6A3D48E9" w14:textId="77777777" w:rsidR="007B3063" w:rsidRPr="007031C8" w:rsidRDefault="007B3063"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4C22FA45" w14:textId="77777777" w:rsidR="007B3063" w:rsidRPr="007031C8" w:rsidRDefault="007B3063"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74E80AEB"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4F7E21F"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4AA5F68" w14:textId="77777777" w:rsidR="007B3063" w:rsidRPr="007031C8" w:rsidRDefault="007B3063" w:rsidP="00EB0761">
            <w:pPr>
              <w:pStyle w:val="TableData12"/>
              <w:numPr>
                <w:ilvl w:val="0"/>
                <w:numId w:val="14"/>
              </w:numPr>
            </w:pPr>
            <w:r w:rsidRPr="007031C8">
              <w:t>Đến ngày xuất báo cáo</w:t>
            </w:r>
          </w:p>
        </w:tc>
      </w:tr>
      <w:tr w:rsidR="007B3063" w:rsidRPr="007031C8" w14:paraId="1721CD9A"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F6A747B" w14:textId="0EB2ECBF" w:rsidR="007B3063" w:rsidRPr="007031C8" w:rsidRDefault="008A4B49" w:rsidP="00EB0761">
            <w:pPr>
              <w:pStyle w:val="TableData12"/>
            </w:pPr>
            <w:r w:rsidRPr="007031C8">
              <w:t>10</w:t>
            </w:r>
          </w:p>
        </w:tc>
        <w:tc>
          <w:tcPr>
            <w:tcW w:w="1891" w:type="dxa"/>
            <w:tcBorders>
              <w:top w:val="dotted" w:sz="4" w:space="0" w:color="000000"/>
              <w:left w:val="dotted" w:sz="4" w:space="0" w:color="000000"/>
              <w:bottom w:val="dotted" w:sz="4" w:space="0" w:color="000000"/>
            </w:tcBorders>
            <w:shd w:val="clear" w:color="auto" w:fill="auto"/>
            <w:vAlign w:val="center"/>
          </w:tcPr>
          <w:p w14:paraId="22034CFB" w14:textId="77777777" w:rsidR="007B3063" w:rsidRPr="007031C8" w:rsidRDefault="007B3063"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73ACF8CB" w14:textId="77777777" w:rsidR="007B3063" w:rsidRPr="007031C8" w:rsidRDefault="007B3063"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4DD18C1D" w14:textId="1582A496" w:rsidR="007B3063" w:rsidRPr="007031C8" w:rsidRDefault="007B3063"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7AF924D9"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307A3C0" w14:textId="77777777" w:rsidR="007B3063" w:rsidRPr="007031C8" w:rsidRDefault="007B3063" w:rsidP="00EB0761">
            <w:pPr>
              <w:pStyle w:val="TableData12"/>
              <w:numPr>
                <w:ilvl w:val="0"/>
                <w:numId w:val="14"/>
              </w:numPr>
            </w:pPr>
            <w:r w:rsidRPr="007031C8">
              <w:t>Nút tìm kiếm</w:t>
            </w:r>
          </w:p>
        </w:tc>
      </w:tr>
      <w:tr w:rsidR="007B3063" w:rsidRPr="007031C8" w14:paraId="7C16520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6D9400D" w14:textId="55C5BB68" w:rsidR="007B3063" w:rsidRPr="007031C8" w:rsidRDefault="007B3063" w:rsidP="00EB0761">
            <w:pPr>
              <w:pStyle w:val="TableData12"/>
            </w:pPr>
            <w:r w:rsidRPr="007031C8">
              <w:t>1</w:t>
            </w:r>
            <w:r w:rsidR="008A4B49"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577AE18D" w14:textId="77777777" w:rsidR="007B3063" w:rsidRPr="007031C8" w:rsidRDefault="007B3063"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202BCC38" w14:textId="77777777" w:rsidR="007B3063" w:rsidRPr="007031C8" w:rsidRDefault="007B3063"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4B464CB2" w14:textId="3362B0F9" w:rsidR="007B3063" w:rsidRPr="007031C8" w:rsidRDefault="007B3063"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62F92606"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B349A76" w14:textId="77777777" w:rsidR="007B3063" w:rsidRPr="007031C8" w:rsidRDefault="007B3063" w:rsidP="00EB0761">
            <w:pPr>
              <w:pStyle w:val="TableData12"/>
              <w:numPr>
                <w:ilvl w:val="0"/>
                <w:numId w:val="14"/>
              </w:numPr>
            </w:pPr>
            <w:r w:rsidRPr="007031C8">
              <w:t>Nút xuất excel</w:t>
            </w:r>
          </w:p>
        </w:tc>
      </w:tr>
      <w:tr w:rsidR="007B3063" w:rsidRPr="007031C8" w14:paraId="447A5525"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F5569A5" w14:textId="08F94C18" w:rsidR="007B3063" w:rsidRPr="007031C8" w:rsidRDefault="007B3063" w:rsidP="00EB0761">
            <w:pPr>
              <w:pStyle w:val="TableData12"/>
            </w:pPr>
            <w:r w:rsidRPr="007031C8">
              <w:t>1</w:t>
            </w:r>
            <w:r w:rsidR="008A4B49"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0AC2EB6F" w14:textId="77777777" w:rsidR="007B3063" w:rsidRPr="007031C8" w:rsidRDefault="007B3063" w:rsidP="00EB0761">
            <w:pPr>
              <w:pStyle w:val="TableData12"/>
            </w:pPr>
            <w:r w:rsidRPr="007031C8">
              <w:t>Kết quả 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72CECAFA" w14:textId="77777777" w:rsidR="007B3063" w:rsidRPr="007031C8" w:rsidRDefault="007B3063"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024DC7DE" w14:textId="77777777" w:rsidR="007B3063" w:rsidRPr="007031C8" w:rsidRDefault="007B3063"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7CF94A9D"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2B0675F" w14:textId="77777777" w:rsidR="007B3063" w:rsidRPr="007031C8" w:rsidRDefault="007B3063" w:rsidP="00EB0761">
            <w:pPr>
              <w:pStyle w:val="TableData12"/>
              <w:numPr>
                <w:ilvl w:val="0"/>
                <w:numId w:val="14"/>
              </w:numPr>
            </w:pPr>
            <w:r w:rsidRPr="007031C8">
              <w:t>Hiển thị các thông tin cơ bản của báo cáo</w:t>
            </w:r>
          </w:p>
        </w:tc>
      </w:tr>
      <w:tr w:rsidR="007B3063" w:rsidRPr="007031C8" w14:paraId="31694370"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42137AC" w14:textId="29684918" w:rsidR="007B3063" w:rsidRPr="007031C8" w:rsidRDefault="007B3063" w:rsidP="00EB0761">
            <w:pPr>
              <w:pStyle w:val="TableData12"/>
            </w:pPr>
            <w:r w:rsidRPr="007031C8">
              <w:t>1</w:t>
            </w:r>
            <w:r w:rsidR="008A4B49"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29619A0D" w14:textId="77777777" w:rsidR="007B3063" w:rsidRPr="007031C8" w:rsidRDefault="007B3063" w:rsidP="00EB0761">
            <w:pPr>
              <w:pStyle w:val="TableData12"/>
            </w:pPr>
            <w:r w:rsidRPr="007031C8">
              <w:t>Khung hiển thị 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205FB306" w14:textId="77777777" w:rsidR="007B3063" w:rsidRPr="007031C8" w:rsidRDefault="007B3063" w:rsidP="00EB0761">
            <w:pPr>
              <w:pStyle w:val="TableData12"/>
            </w:pPr>
            <w:r w:rsidRPr="007031C8">
              <w:t>Table</w:t>
            </w:r>
          </w:p>
        </w:tc>
        <w:tc>
          <w:tcPr>
            <w:tcW w:w="1640" w:type="dxa"/>
            <w:tcBorders>
              <w:top w:val="dotted" w:sz="4" w:space="0" w:color="000000"/>
              <w:left w:val="dotted" w:sz="4" w:space="0" w:color="000000"/>
              <w:bottom w:val="dotted" w:sz="4" w:space="0" w:color="000000"/>
            </w:tcBorders>
            <w:shd w:val="clear" w:color="auto" w:fill="auto"/>
            <w:vAlign w:val="center"/>
          </w:tcPr>
          <w:p w14:paraId="1263BFE7" w14:textId="77777777" w:rsidR="007B3063" w:rsidRPr="007031C8" w:rsidRDefault="007B3063"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17C5C8C7"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9B43530" w14:textId="77777777" w:rsidR="007B3063" w:rsidRPr="007031C8" w:rsidRDefault="007B3063" w:rsidP="00EB0761">
            <w:pPr>
              <w:pStyle w:val="TableData12"/>
              <w:numPr>
                <w:ilvl w:val="0"/>
                <w:numId w:val="14"/>
              </w:numPr>
            </w:pPr>
            <w:r w:rsidRPr="007031C8">
              <w:t>Hiển thị chi tiết các dữ liệu báo cáo theo hàng</w:t>
            </w:r>
          </w:p>
        </w:tc>
      </w:tr>
    </w:tbl>
    <w:p w14:paraId="2DDB3B74" w14:textId="77777777" w:rsidR="007B3063" w:rsidRPr="007031C8" w:rsidRDefault="007B3063" w:rsidP="00EB0761">
      <w:pPr>
        <w:pStyle w:val="ListParagraph"/>
        <w:rPr>
          <w:rFonts w:ascii="Verdana" w:hAnsi="Verdana"/>
        </w:rPr>
      </w:pPr>
    </w:p>
    <w:p w14:paraId="4E7E6072" w14:textId="77777777" w:rsidR="007B3063" w:rsidRPr="007031C8" w:rsidRDefault="007B3063" w:rsidP="00EB0761">
      <w:pPr>
        <w:pStyle w:val="ListParagraph"/>
        <w:rPr>
          <w:rFonts w:ascii="Verdana" w:hAnsi="Verdana"/>
        </w:rPr>
      </w:pPr>
    </w:p>
    <w:p w14:paraId="59DBBFAA" w14:textId="77777777" w:rsidR="008A4B49" w:rsidRPr="007031C8" w:rsidRDefault="008A4B49" w:rsidP="00EB0761">
      <w:pPr>
        <w:pStyle w:val="ListParagraph"/>
        <w:rPr>
          <w:rFonts w:ascii="Verdana" w:hAnsi="Verdana"/>
        </w:rPr>
      </w:pPr>
    </w:p>
    <w:p w14:paraId="73F6515A" w14:textId="77777777" w:rsidR="008A4B49" w:rsidRPr="007031C8" w:rsidRDefault="008A4B49" w:rsidP="00EB0761">
      <w:pPr>
        <w:pStyle w:val="ListParagraph"/>
        <w:rPr>
          <w:rFonts w:ascii="Verdana" w:hAnsi="Verdana"/>
        </w:rPr>
      </w:pPr>
    </w:p>
    <w:p w14:paraId="38042752" w14:textId="77777777" w:rsidR="008A4B49" w:rsidRPr="007031C8" w:rsidRDefault="008A4B49" w:rsidP="00EB0761">
      <w:pPr>
        <w:pStyle w:val="ListParagraph"/>
        <w:rPr>
          <w:rFonts w:ascii="Verdana" w:hAnsi="Verdana"/>
        </w:rPr>
      </w:pPr>
    </w:p>
    <w:p w14:paraId="4FE5D1EF" w14:textId="77777777" w:rsidR="008A4B49" w:rsidRPr="007031C8" w:rsidRDefault="008A4B49" w:rsidP="00EB0761">
      <w:pPr>
        <w:pStyle w:val="ListParagraph"/>
        <w:rPr>
          <w:rFonts w:ascii="Verdana" w:hAnsi="Verdana"/>
        </w:rPr>
      </w:pPr>
    </w:p>
    <w:p w14:paraId="67531EE0" w14:textId="4856327A" w:rsidR="007B3063" w:rsidRPr="007031C8" w:rsidRDefault="007B3063" w:rsidP="00EB0761">
      <w:pPr>
        <w:pStyle w:val="ListParagraph"/>
        <w:numPr>
          <w:ilvl w:val="0"/>
          <w:numId w:val="14"/>
        </w:numPr>
        <w:rPr>
          <w:rFonts w:ascii="Verdana" w:hAnsi="Verdana"/>
        </w:rPr>
      </w:pPr>
      <w:r w:rsidRPr="007031C8">
        <w:rPr>
          <w:rFonts w:ascii="Verdana" w:hAnsi="Verdana"/>
        </w:rPr>
        <w:t>Báo cáo chi tiết năng suất</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7B3063" w:rsidRPr="007031C8" w14:paraId="1476B375" w14:textId="77777777" w:rsidTr="004F180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7AD4788C" w14:textId="77777777" w:rsidR="007B3063" w:rsidRPr="007031C8" w:rsidRDefault="007B3063"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442198C2" w14:textId="77777777" w:rsidR="007B3063" w:rsidRPr="007031C8" w:rsidRDefault="007B3063"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57EE14BB" w14:textId="77777777" w:rsidR="007B3063" w:rsidRPr="007031C8" w:rsidRDefault="007B3063" w:rsidP="00D9490E">
            <w:pPr>
              <w:pStyle w:val="Bang"/>
              <w:rPr>
                <w:rFonts w:ascii="Verdana" w:hAnsi="Verdana"/>
              </w:rPr>
            </w:pPr>
            <w:r w:rsidRPr="007031C8">
              <w:rPr>
                <w:rFonts w:ascii="Verdana" w:hAnsi="Verdana"/>
              </w:rPr>
              <w:t xml:space="preserve">Kiểu dữ liệu </w:t>
            </w:r>
          </w:p>
          <w:p w14:paraId="639E23FF" w14:textId="77777777" w:rsidR="007B3063" w:rsidRPr="007031C8" w:rsidRDefault="007B3063"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44D7D437" w14:textId="77777777" w:rsidR="007B3063" w:rsidRPr="007031C8" w:rsidRDefault="007B3063"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26F50F02" w14:textId="77777777" w:rsidR="007B3063" w:rsidRPr="007031C8" w:rsidRDefault="007B3063"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224D8F14" w14:textId="77777777" w:rsidR="007B3063" w:rsidRPr="007031C8" w:rsidRDefault="007B3063" w:rsidP="00D9490E">
            <w:pPr>
              <w:pStyle w:val="Bang"/>
              <w:rPr>
                <w:rFonts w:ascii="Verdana" w:hAnsi="Verdana"/>
              </w:rPr>
            </w:pPr>
            <w:r w:rsidRPr="007031C8">
              <w:rPr>
                <w:rFonts w:ascii="Verdana" w:hAnsi="Verdana"/>
              </w:rPr>
              <w:t>Mô tả (Mapping với CSDL nếu có)</w:t>
            </w:r>
          </w:p>
        </w:tc>
      </w:tr>
      <w:tr w:rsidR="007B3063" w:rsidRPr="007031C8" w14:paraId="1A0604EC"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8CF4408" w14:textId="77777777" w:rsidR="007B3063" w:rsidRPr="007031C8" w:rsidRDefault="007B3063"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3271A70C" w14:textId="77777777" w:rsidR="007B3063" w:rsidRPr="007031C8" w:rsidRDefault="007B3063" w:rsidP="00EB0761">
            <w:pPr>
              <w:pStyle w:val="TableData12"/>
            </w:pPr>
            <w:r w:rsidRPr="007031C8">
              <w:t>Loại báo cáo</w:t>
            </w:r>
          </w:p>
        </w:tc>
        <w:tc>
          <w:tcPr>
            <w:tcW w:w="1689" w:type="dxa"/>
            <w:tcBorders>
              <w:top w:val="dotted" w:sz="4" w:space="0" w:color="000000"/>
              <w:left w:val="dotted" w:sz="4" w:space="0" w:color="000000"/>
              <w:bottom w:val="dotted" w:sz="4" w:space="0" w:color="000000"/>
            </w:tcBorders>
            <w:shd w:val="clear" w:color="auto" w:fill="auto"/>
            <w:vAlign w:val="center"/>
          </w:tcPr>
          <w:p w14:paraId="4D223D6B" w14:textId="77777777" w:rsidR="007B3063" w:rsidRPr="007031C8" w:rsidRDefault="007B3063"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359B0558"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728C1C9"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19EF412" w14:textId="77777777" w:rsidR="007B3063" w:rsidRPr="007031C8" w:rsidRDefault="007B3063" w:rsidP="00EB0761">
            <w:pPr>
              <w:pStyle w:val="TableData12"/>
              <w:numPr>
                <w:ilvl w:val="0"/>
                <w:numId w:val="14"/>
              </w:numPr>
            </w:pPr>
            <w:r w:rsidRPr="007031C8">
              <w:t>Chọn loại báo cáo</w:t>
            </w:r>
          </w:p>
        </w:tc>
      </w:tr>
      <w:tr w:rsidR="007B3063" w:rsidRPr="007031C8" w14:paraId="1949748A"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3F795EB" w14:textId="77777777" w:rsidR="007B3063" w:rsidRPr="007031C8" w:rsidRDefault="007B3063"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7C3F3D72" w14:textId="1128C05D" w:rsidR="007B3063" w:rsidRPr="007031C8" w:rsidRDefault="008A4B49" w:rsidP="00EB0761">
            <w:pPr>
              <w:pStyle w:val="TableData12"/>
            </w:pPr>
            <w:r w:rsidRPr="007031C8">
              <w:t>Bộ phận</w:t>
            </w:r>
          </w:p>
        </w:tc>
        <w:tc>
          <w:tcPr>
            <w:tcW w:w="1689" w:type="dxa"/>
            <w:tcBorders>
              <w:top w:val="dotted" w:sz="4" w:space="0" w:color="000000"/>
              <w:left w:val="dotted" w:sz="4" w:space="0" w:color="000000"/>
              <w:bottom w:val="dotted" w:sz="4" w:space="0" w:color="000000"/>
            </w:tcBorders>
            <w:shd w:val="clear" w:color="auto" w:fill="auto"/>
            <w:vAlign w:val="center"/>
          </w:tcPr>
          <w:p w14:paraId="21253FF8" w14:textId="423E0776" w:rsidR="007B3063" w:rsidRPr="007031C8" w:rsidRDefault="008A4B49" w:rsidP="00EB0761">
            <w:pPr>
              <w:pStyle w:val="TableData12"/>
            </w:pPr>
            <w:r w:rsidRPr="007031C8">
              <w:t>Select</w:t>
            </w:r>
            <w:r w:rsidR="007B3063" w:rsidRPr="007031C8">
              <w:t>box</w:t>
            </w:r>
          </w:p>
        </w:tc>
        <w:tc>
          <w:tcPr>
            <w:tcW w:w="1640" w:type="dxa"/>
            <w:tcBorders>
              <w:top w:val="dotted" w:sz="4" w:space="0" w:color="000000"/>
              <w:left w:val="dotted" w:sz="4" w:space="0" w:color="000000"/>
              <w:bottom w:val="dotted" w:sz="4" w:space="0" w:color="000000"/>
            </w:tcBorders>
            <w:shd w:val="clear" w:color="auto" w:fill="auto"/>
            <w:vAlign w:val="center"/>
          </w:tcPr>
          <w:p w14:paraId="2D13C2D2"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A25AED4"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2B0F23A" w14:textId="6C844BBC" w:rsidR="007B3063" w:rsidRPr="007031C8" w:rsidRDefault="008A4B49" w:rsidP="00EB0761">
            <w:pPr>
              <w:pStyle w:val="TableData12"/>
              <w:numPr>
                <w:ilvl w:val="0"/>
                <w:numId w:val="14"/>
              </w:numPr>
            </w:pPr>
            <w:r w:rsidRPr="007031C8">
              <w:t>Chọn bộ phận</w:t>
            </w:r>
          </w:p>
        </w:tc>
      </w:tr>
      <w:tr w:rsidR="007B3063" w:rsidRPr="007031C8" w14:paraId="42C91ED6"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20880F7" w14:textId="77777777" w:rsidR="007B3063" w:rsidRPr="007031C8" w:rsidRDefault="007B3063"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0B484B5E" w14:textId="012F5F48" w:rsidR="007B3063" w:rsidRPr="007031C8" w:rsidRDefault="008A4B49" w:rsidP="00EB0761">
            <w:pPr>
              <w:pStyle w:val="TableData12"/>
            </w:pPr>
            <w:r w:rsidRPr="007031C8">
              <w:t>Số điện thoại</w:t>
            </w:r>
          </w:p>
        </w:tc>
        <w:tc>
          <w:tcPr>
            <w:tcW w:w="1689" w:type="dxa"/>
            <w:tcBorders>
              <w:top w:val="dotted" w:sz="4" w:space="0" w:color="000000"/>
              <w:left w:val="dotted" w:sz="4" w:space="0" w:color="000000"/>
              <w:bottom w:val="dotted" w:sz="4" w:space="0" w:color="000000"/>
            </w:tcBorders>
            <w:shd w:val="clear" w:color="auto" w:fill="auto"/>
            <w:vAlign w:val="center"/>
          </w:tcPr>
          <w:p w14:paraId="6F7FFB22" w14:textId="77777777" w:rsidR="007B3063" w:rsidRPr="007031C8" w:rsidRDefault="007B3063"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1BD24B14"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D96FE54" w14:textId="13580968"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4A7C1F8" w14:textId="77777777" w:rsidR="007B3063" w:rsidRPr="007031C8" w:rsidRDefault="007B3063" w:rsidP="00EB0761">
            <w:pPr>
              <w:pStyle w:val="TableData12"/>
              <w:numPr>
                <w:ilvl w:val="0"/>
                <w:numId w:val="14"/>
              </w:numPr>
            </w:pPr>
            <w:r w:rsidRPr="007031C8">
              <w:t>Chọn tư vấn viên</w:t>
            </w:r>
          </w:p>
        </w:tc>
      </w:tr>
      <w:tr w:rsidR="007B3063" w:rsidRPr="007031C8" w14:paraId="6E62B829"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8B0C61E" w14:textId="57528BB1" w:rsidR="007B3063" w:rsidRPr="007031C8" w:rsidRDefault="008A4B49"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70AD4696" w14:textId="4880B548" w:rsidR="007B3063" w:rsidRPr="007031C8" w:rsidRDefault="008A4B49" w:rsidP="00EB0761">
            <w:pPr>
              <w:pStyle w:val="TableData12"/>
            </w:pPr>
            <w:r w:rsidRPr="007031C8">
              <w:t>Email</w:t>
            </w:r>
          </w:p>
        </w:tc>
        <w:tc>
          <w:tcPr>
            <w:tcW w:w="1689" w:type="dxa"/>
            <w:tcBorders>
              <w:top w:val="dotted" w:sz="4" w:space="0" w:color="000000"/>
              <w:left w:val="dotted" w:sz="4" w:space="0" w:color="000000"/>
              <w:bottom w:val="dotted" w:sz="4" w:space="0" w:color="000000"/>
            </w:tcBorders>
            <w:shd w:val="clear" w:color="auto" w:fill="auto"/>
            <w:vAlign w:val="center"/>
          </w:tcPr>
          <w:p w14:paraId="4279D297" w14:textId="77777777" w:rsidR="007B3063" w:rsidRPr="007031C8" w:rsidRDefault="007B3063"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5690CC7C"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C01A4E4" w14:textId="3CF5A248"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61F6B43" w14:textId="2B8E2624" w:rsidR="007B3063" w:rsidRPr="007031C8" w:rsidRDefault="008A4B49" w:rsidP="00EB0761">
            <w:pPr>
              <w:pStyle w:val="TableData12"/>
              <w:numPr>
                <w:ilvl w:val="0"/>
                <w:numId w:val="14"/>
              </w:numPr>
            </w:pPr>
            <w:r w:rsidRPr="007031C8">
              <w:t>Chọn email</w:t>
            </w:r>
          </w:p>
        </w:tc>
      </w:tr>
      <w:tr w:rsidR="007B3063" w:rsidRPr="007031C8" w14:paraId="05AB5965"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C400064" w14:textId="07056EA2" w:rsidR="007B3063" w:rsidRPr="007031C8" w:rsidRDefault="008A4B49"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1E5BF424" w14:textId="77777777" w:rsidR="007B3063" w:rsidRPr="007031C8" w:rsidRDefault="007B3063"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48B1CD90" w14:textId="77777777" w:rsidR="007B3063" w:rsidRPr="007031C8" w:rsidRDefault="007B3063"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6827E7E6"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DF8538C"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AA9F867" w14:textId="77777777" w:rsidR="007B3063" w:rsidRPr="007031C8" w:rsidRDefault="007B3063" w:rsidP="00EB0761">
            <w:pPr>
              <w:pStyle w:val="TableData12"/>
              <w:numPr>
                <w:ilvl w:val="0"/>
                <w:numId w:val="14"/>
              </w:numPr>
            </w:pPr>
            <w:r w:rsidRPr="007031C8">
              <w:t>Từ ngày xuất báo cáo</w:t>
            </w:r>
          </w:p>
        </w:tc>
      </w:tr>
      <w:tr w:rsidR="007B3063" w:rsidRPr="007031C8" w14:paraId="20E6A8D7"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991203B" w14:textId="0AADA8BF" w:rsidR="007B3063" w:rsidRPr="007031C8" w:rsidRDefault="008A4B49"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6F8E352C" w14:textId="4296213F" w:rsidR="007B3063" w:rsidRPr="007031C8" w:rsidRDefault="008A4B49" w:rsidP="00EB0761">
            <w:pPr>
              <w:pStyle w:val="TableData12"/>
            </w:pPr>
            <w:r w:rsidRPr="007031C8">
              <w:t>Kênh</w:t>
            </w:r>
          </w:p>
        </w:tc>
        <w:tc>
          <w:tcPr>
            <w:tcW w:w="1689" w:type="dxa"/>
            <w:tcBorders>
              <w:top w:val="dotted" w:sz="4" w:space="0" w:color="000000"/>
              <w:left w:val="dotted" w:sz="4" w:space="0" w:color="000000"/>
              <w:bottom w:val="dotted" w:sz="4" w:space="0" w:color="000000"/>
            </w:tcBorders>
            <w:shd w:val="clear" w:color="auto" w:fill="auto"/>
            <w:vAlign w:val="center"/>
          </w:tcPr>
          <w:p w14:paraId="3D9ACC99" w14:textId="05EEA70A" w:rsidR="007B3063" w:rsidRPr="007031C8" w:rsidRDefault="008A4B49" w:rsidP="00EB0761">
            <w:pPr>
              <w:pStyle w:val="TableData12"/>
            </w:pPr>
            <w:r w:rsidRPr="007031C8">
              <w:t>Select</w:t>
            </w:r>
            <w:r w:rsidR="007B3063" w:rsidRPr="007031C8">
              <w:t>box</w:t>
            </w:r>
          </w:p>
        </w:tc>
        <w:tc>
          <w:tcPr>
            <w:tcW w:w="1640" w:type="dxa"/>
            <w:tcBorders>
              <w:top w:val="dotted" w:sz="4" w:space="0" w:color="000000"/>
              <w:left w:val="dotted" w:sz="4" w:space="0" w:color="000000"/>
              <w:bottom w:val="dotted" w:sz="4" w:space="0" w:color="000000"/>
            </w:tcBorders>
            <w:shd w:val="clear" w:color="auto" w:fill="auto"/>
            <w:vAlign w:val="center"/>
          </w:tcPr>
          <w:p w14:paraId="76A7EDE8"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35EE5CD"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AA2C184" w14:textId="733B7924" w:rsidR="007B3063" w:rsidRPr="007031C8" w:rsidRDefault="008A4B49" w:rsidP="00EB0761">
            <w:pPr>
              <w:pStyle w:val="TableData12"/>
              <w:numPr>
                <w:ilvl w:val="0"/>
                <w:numId w:val="14"/>
              </w:numPr>
            </w:pPr>
            <w:r w:rsidRPr="007031C8">
              <w:t>Chọn kênh</w:t>
            </w:r>
          </w:p>
        </w:tc>
      </w:tr>
      <w:tr w:rsidR="007B3063" w:rsidRPr="007031C8" w14:paraId="414D8E97"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BE8094F" w14:textId="09423308" w:rsidR="007B3063" w:rsidRPr="007031C8" w:rsidRDefault="008A4B49"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1FBA074C" w14:textId="652EB65C" w:rsidR="007B3063" w:rsidRPr="007031C8" w:rsidRDefault="008A4B49" w:rsidP="00EB0761">
            <w:pPr>
              <w:pStyle w:val="TableData12"/>
            </w:pPr>
            <w:r w:rsidRPr="007031C8">
              <w:t>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3EB6C228" w14:textId="77777777" w:rsidR="007B3063" w:rsidRPr="007031C8" w:rsidRDefault="007B3063"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04434051"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307175A" w14:textId="32A4300D"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217ACD0" w14:textId="5732B10C" w:rsidR="007B3063" w:rsidRPr="007031C8" w:rsidRDefault="007B3063" w:rsidP="00EB0761">
            <w:pPr>
              <w:pStyle w:val="TableData12"/>
              <w:numPr>
                <w:ilvl w:val="0"/>
                <w:numId w:val="14"/>
              </w:numPr>
            </w:pPr>
            <w:r w:rsidRPr="007031C8">
              <w:t xml:space="preserve">Chọn </w:t>
            </w:r>
            <w:r w:rsidR="008A4B49" w:rsidRPr="007031C8">
              <w:t>tư vấn viên</w:t>
            </w:r>
          </w:p>
        </w:tc>
      </w:tr>
      <w:tr w:rsidR="007B3063" w:rsidRPr="007031C8" w14:paraId="6D817652"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7640754" w14:textId="31E44F27" w:rsidR="007B3063" w:rsidRPr="007031C8" w:rsidRDefault="008A4B49"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3379FE81" w14:textId="1ABC24D6" w:rsidR="007B3063" w:rsidRPr="007031C8" w:rsidRDefault="008A4B49" w:rsidP="00EB0761">
            <w:pPr>
              <w:pStyle w:val="TableData12"/>
            </w:pPr>
            <w:r w:rsidRPr="007031C8">
              <w:t>Tên khách hàng</w:t>
            </w:r>
          </w:p>
        </w:tc>
        <w:tc>
          <w:tcPr>
            <w:tcW w:w="1689" w:type="dxa"/>
            <w:tcBorders>
              <w:top w:val="dotted" w:sz="4" w:space="0" w:color="000000"/>
              <w:left w:val="dotted" w:sz="4" w:space="0" w:color="000000"/>
              <w:bottom w:val="dotted" w:sz="4" w:space="0" w:color="000000"/>
            </w:tcBorders>
            <w:shd w:val="clear" w:color="auto" w:fill="auto"/>
            <w:vAlign w:val="center"/>
          </w:tcPr>
          <w:p w14:paraId="6A255E4C" w14:textId="77777777" w:rsidR="007B3063" w:rsidRPr="007031C8" w:rsidRDefault="007B3063"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369F75BB"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E7464E5" w14:textId="56467516" w:rsidR="007B3063"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24F767C" w14:textId="57F37AF2" w:rsidR="007B3063" w:rsidRPr="007031C8" w:rsidRDefault="007B3063" w:rsidP="00EB0761">
            <w:pPr>
              <w:pStyle w:val="TableData12"/>
              <w:numPr>
                <w:ilvl w:val="0"/>
                <w:numId w:val="14"/>
              </w:numPr>
            </w:pPr>
            <w:r w:rsidRPr="007031C8">
              <w:t xml:space="preserve">Chọn </w:t>
            </w:r>
            <w:r w:rsidR="008A4B49" w:rsidRPr="007031C8">
              <w:t>tên khách hàng</w:t>
            </w:r>
          </w:p>
        </w:tc>
      </w:tr>
      <w:tr w:rsidR="007B3063" w:rsidRPr="007031C8" w14:paraId="7608566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AA50A9F" w14:textId="6168DFF3" w:rsidR="007B3063" w:rsidRPr="007031C8" w:rsidRDefault="008A4B49"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48953FB7" w14:textId="77777777" w:rsidR="007B3063" w:rsidRPr="007031C8" w:rsidRDefault="007B3063"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20BA3409" w14:textId="77777777" w:rsidR="007B3063" w:rsidRPr="007031C8" w:rsidRDefault="007B3063"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226B0DF8" w14:textId="77777777" w:rsidR="007B3063" w:rsidRPr="007031C8" w:rsidRDefault="007B3063"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003AEA0"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84EE733" w14:textId="77777777" w:rsidR="007B3063" w:rsidRPr="007031C8" w:rsidRDefault="007B3063" w:rsidP="00EB0761">
            <w:pPr>
              <w:pStyle w:val="TableData12"/>
              <w:numPr>
                <w:ilvl w:val="0"/>
                <w:numId w:val="14"/>
              </w:numPr>
            </w:pPr>
            <w:r w:rsidRPr="007031C8">
              <w:t>Đến ngày xuất báo cáo</w:t>
            </w:r>
          </w:p>
        </w:tc>
      </w:tr>
      <w:tr w:rsidR="007B3063" w:rsidRPr="007031C8" w14:paraId="084E8C87"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8E7DB5D" w14:textId="6D6BE419" w:rsidR="007B3063" w:rsidRPr="007031C8" w:rsidRDefault="008A4B49" w:rsidP="00EB0761">
            <w:pPr>
              <w:pStyle w:val="TableData12"/>
            </w:pPr>
            <w:r w:rsidRPr="007031C8">
              <w:t>10</w:t>
            </w:r>
          </w:p>
        </w:tc>
        <w:tc>
          <w:tcPr>
            <w:tcW w:w="1891" w:type="dxa"/>
            <w:tcBorders>
              <w:top w:val="dotted" w:sz="4" w:space="0" w:color="000000"/>
              <w:left w:val="dotted" w:sz="4" w:space="0" w:color="000000"/>
              <w:bottom w:val="dotted" w:sz="4" w:space="0" w:color="000000"/>
            </w:tcBorders>
            <w:shd w:val="clear" w:color="auto" w:fill="auto"/>
            <w:vAlign w:val="center"/>
          </w:tcPr>
          <w:p w14:paraId="31D75F85" w14:textId="77777777" w:rsidR="007B3063" w:rsidRPr="007031C8" w:rsidRDefault="007B3063"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2E7837E6" w14:textId="77777777" w:rsidR="007B3063" w:rsidRPr="007031C8" w:rsidRDefault="007B3063"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55055070" w14:textId="49DA92C0" w:rsidR="007B3063" w:rsidRPr="007031C8" w:rsidRDefault="007B3063"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47EBC961"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B996F45" w14:textId="77777777" w:rsidR="007B3063" w:rsidRPr="007031C8" w:rsidRDefault="007B3063" w:rsidP="00EB0761">
            <w:pPr>
              <w:pStyle w:val="TableData12"/>
              <w:numPr>
                <w:ilvl w:val="0"/>
                <w:numId w:val="14"/>
              </w:numPr>
            </w:pPr>
            <w:r w:rsidRPr="007031C8">
              <w:t>Nút tìm kiếm</w:t>
            </w:r>
          </w:p>
        </w:tc>
      </w:tr>
      <w:tr w:rsidR="007B3063" w:rsidRPr="007031C8" w14:paraId="17204599"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871BE15" w14:textId="160D71D3" w:rsidR="007B3063" w:rsidRPr="007031C8" w:rsidRDefault="007B3063" w:rsidP="00EB0761">
            <w:pPr>
              <w:pStyle w:val="TableData12"/>
            </w:pPr>
            <w:r w:rsidRPr="007031C8">
              <w:t>1</w:t>
            </w:r>
            <w:r w:rsidR="008A4B49"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4E95F775" w14:textId="77777777" w:rsidR="007B3063" w:rsidRPr="007031C8" w:rsidRDefault="007B3063"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6A431673" w14:textId="77777777" w:rsidR="007B3063" w:rsidRPr="007031C8" w:rsidRDefault="007B3063"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2AC1168A" w14:textId="78486892" w:rsidR="007B3063" w:rsidRPr="007031C8" w:rsidRDefault="007B3063"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4C8A8107"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884BBA9" w14:textId="77777777" w:rsidR="007B3063" w:rsidRPr="007031C8" w:rsidRDefault="007B3063" w:rsidP="00EB0761">
            <w:pPr>
              <w:pStyle w:val="TableData12"/>
              <w:numPr>
                <w:ilvl w:val="0"/>
                <w:numId w:val="14"/>
              </w:numPr>
            </w:pPr>
            <w:r w:rsidRPr="007031C8">
              <w:t>Nút xuất excel</w:t>
            </w:r>
          </w:p>
        </w:tc>
      </w:tr>
      <w:tr w:rsidR="007B3063" w:rsidRPr="007031C8" w14:paraId="395208BA"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C1AB428" w14:textId="1A2CE858" w:rsidR="007B3063" w:rsidRPr="007031C8" w:rsidRDefault="007B3063" w:rsidP="00EB0761">
            <w:pPr>
              <w:pStyle w:val="TableData12"/>
            </w:pPr>
            <w:r w:rsidRPr="007031C8">
              <w:t>1</w:t>
            </w:r>
            <w:r w:rsidR="008A4B49"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377E3780" w14:textId="77777777" w:rsidR="007B3063" w:rsidRPr="007031C8" w:rsidRDefault="007B3063" w:rsidP="00EB0761">
            <w:pPr>
              <w:pStyle w:val="TableData12"/>
            </w:pPr>
            <w:r w:rsidRPr="007031C8">
              <w:t>Kết quả 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00240298" w14:textId="77777777" w:rsidR="007B3063" w:rsidRPr="007031C8" w:rsidRDefault="007B3063"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00843393" w14:textId="77777777" w:rsidR="007B3063" w:rsidRPr="007031C8" w:rsidRDefault="007B3063"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6ABB4446"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D3730A6" w14:textId="77777777" w:rsidR="007B3063" w:rsidRPr="007031C8" w:rsidRDefault="007B3063" w:rsidP="00EB0761">
            <w:pPr>
              <w:pStyle w:val="TableData12"/>
              <w:numPr>
                <w:ilvl w:val="0"/>
                <w:numId w:val="14"/>
              </w:numPr>
            </w:pPr>
            <w:r w:rsidRPr="007031C8">
              <w:t>Hiển thị các thông tin cơ bản của báo cáo</w:t>
            </w:r>
          </w:p>
        </w:tc>
      </w:tr>
      <w:tr w:rsidR="007B3063" w:rsidRPr="007031C8" w14:paraId="22DFC9BD"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B2598CC" w14:textId="19F7CC9D" w:rsidR="007B3063" w:rsidRPr="007031C8" w:rsidRDefault="007B3063" w:rsidP="00EB0761">
            <w:pPr>
              <w:pStyle w:val="TableData12"/>
            </w:pPr>
            <w:r w:rsidRPr="007031C8">
              <w:t>1</w:t>
            </w:r>
            <w:r w:rsidR="008A4B49"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0C6379B1" w14:textId="77777777" w:rsidR="007B3063" w:rsidRPr="007031C8" w:rsidRDefault="007B3063" w:rsidP="00EB0761">
            <w:pPr>
              <w:pStyle w:val="TableData12"/>
            </w:pPr>
            <w:r w:rsidRPr="007031C8">
              <w:t xml:space="preserve">Khung hiển thị </w:t>
            </w:r>
            <w:r w:rsidRPr="007031C8">
              <w:lastRenderedPageBreak/>
              <w:t>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5F403BE3" w14:textId="77777777" w:rsidR="007B3063" w:rsidRPr="007031C8" w:rsidRDefault="007B3063" w:rsidP="00EB0761">
            <w:pPr>
              <w:pStyle w:val="TableData12"/>
            </w:pPr>
            <w:r w:rsidRPr="007031C8">
              <w:lastRenderedPageBreak/>
              <w:t>Table</w:t>
            </w:r>
          </w:p>
        </w:tc>
        <w:tc>
          <w:tcPr>
            <w:tcW w:w="1640" w:type="dxa"/>
            <w:tcBorders>
              <w:top w:val="dotted" w:sz="4" w:space="0" w:color="000000"/>
              <w:left w:val="dotted" w:sz="4" w:space="0" w:color="000000"/>
              <w:bottom w:val="dotted" w:sz="4" w:space="0" w:color="000000"/>
            </w:tcBorders>
            <w:shd w:val="clear" w:color="auto" w:fill="auto"/>
            <w:vAlign w:val="center"/>
          </w:tcPr>
          <w:p w14:paraId="3E466355" w14:textId="77777777" w:rsidR="007B3063" w:rsidRPr="007031C8" w:rsidRDefault="007B3063"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2D5D94FD" w14:textId="77777777" w:rsidR="007B3063" w:rsidRPr="007031C8" w:rsidRDefault="007B3063"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A2970F8" w14:textId="77777777" w:rsidR="007B3063" w:rsidRPr="007031C8" w:rsidRDefault="007B3063" w:rsidP="00EB0761">
            <w:pPr>
              <w:pStyle w:val="TableData12"/>
              <w:numPr>
                <w:ilvl w:val="0"/>
                <w:numId w:val="14"/>
              </w:numPr>
            </w:pPr>
            <w:r w:rsidRPr="007031C8">
              <w:t xml:space="preserve">Hiển thị chi tiết các dữ liệu báo cáo theo </w:t>
            </w:r>
            <w:r w:rsidRPr="007031C8">
              <w:lastRenderedPageBreak/>
              <w:t>hàng</w:t>
            </w:r>
          </w:p>
        </w:tc>
      </w:tr>
    </w:tbl>
    <w:p w14:paraId="39923EE5" w14:textId="77777777" w:rsidR="008A4B49" w:rsidRPr="007031C8" w:rsidRDefault="008A4B49" w:rsidP="00EB0761">
      <w:pPr>
        <w:pStyle w:val="ListParagraph"/>
        <w:rPr>
          <w:rFonts w:ascii="Verdana" w:hAnsi="Verdana"/>
        </w:rPr>
      </w:pPr>
    </w:p>
    <w:p w14:paraId="69723EE0" w14:textId="432690EA" w:rsidR="008A4B49" w:rsidRPr="007031C8" w:rsidRDefault="008A4B49" w:rsidP="00EB0761">
      <w:pPr>
        <w:pStyle w:val="ListParagraph"/>
        <w:numPr>
          <w:ilvl w:val="0"/>
          <w:numId w:val="14"/>
        </w:numPr>
        <w:rPr>
          <w:rFonts w:ascii="Verdana" w:hAnsi="Verdana"/>
        </w:rPr>
      </w:pPr>
      <w:r w:rsidRPr="007031C8">
        <w:rPr>
          <w:rFonts w:ascii="Verdana" w:hAnsi="Verdana"/>
        </w:rPr>
        <w:t>Báo cáo chi tiết tương tác</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8A4B49" w:rsidRPr="007031C8" w14:paraId="6ECABE47" w14:textId="77777777" w:rsidTr="004F180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5EE30392" w14:textId="77777777" w:rsidR="008A4B49" w:rsidRPr="007031C8" w:rsidRDefault="008A4B49"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460CDCF8" w14:textId="77777777" w:rsidR="008A4B49" w:rsidRPr="007031C8" w:rsidRDefault="008A4B49"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7685E344" w14:textId="77777777" w:rsidR="008A4B49" w:rsidRPr="007031C8" w:rsidRDefault="008A4B49" w:rsidP="00D9490E">
            <w:pPr>
              <w:pStyle w:val="Bang"/>
              <w:rPr>
                <w:rFonts w:ascii="Verdana" w:hAnsi="Verdana"/>
              </w:rPr>
            </w:pPr>
            <w:r w:rsidRPr="007031C8">
              <w:rPr>
                <w:rFonts w:ascii="Verdana" w:hAnsi="Verdana"/>
              </w:rPr>
              <w:t xml:space="preserve">Kiểu dữ liệu </w:t>
            </w:r>
          </w:p>
          <w:p w14:paraId="096CAB5B" w14:textId="77777777" w:rsidR="008A4B49" w:rsidRPr="007031C8" w:rsidRDefault="008A4B49"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28F67B15" w14:textId="77777777" w:rsidR="008A4B49" w:rsidRPr="007031C8" w:rsidRDefault="008A4B49"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12DC90E0" w14:textId="77777777" w:rsidR="008A4B49" w:rsidRPr="007031C8" w:rsidRDefault="008A4B49"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32AE965A" w14:textId="77777777" w:rsidR="008A4B49" w:rsidRPr="007031C8" w:rsidRDefault="008A4B49" w:rsidP="00D9490E">
            <w:pPr>
              <w:pStyle w:val="Bang"/>
              <w:rPr>
                <w:rFonts w:ascii="Verdana" w:hAnsi="Verdana"/>
              </w:rPr>
            </w:pPr>
            <w:r w:rsidRPr="007031C8">
              <w:rPr>
                <w:rFonts w:ascii="Verdana" w:hAnsi="Verdana"/>
              </w:rPr>
              <w:t>Mô tả (Mapping với CSDL nếu có)</w:t>
            </w:r>
          </w:p>
        </w:tc>
      </w:tr>
      <w:tr w:rsidR="008A4B49" w:rsidRPr="007031C8" w14:paraId="77815FC1"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2F2A3D9" w14:textId="77777777" w:rsidR="008A4B49" w:rsidRPr="007031C8" w:rsidRDefault="008A4B49"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6184B7FD" w14:textId="77777777" w:rsidR="008A4B49" w:rsidRPr="007031C8" w:rsidRDefault="008A4B49" w:rsidP="00EB0761">
            <w:pPr>
              <w:pStyle w:val="TableData12"/>
            </w:pPr>
            <w:r w:rsidRPr="007031C8">
              <w:t>Loại báo cáo</w:t>
            </w:r>
          </w:p>
        </w:tc>
        <w:tc>
          <w:tcPr>
            <w:tcW w:w="1689" w:type="dxa"/>
            <w:tcBorders>
              <w:top w:val="dotted" w:sz="4" w:space="0" w:color="000000"/>
              <w:left w:val="dotted" w:sz="4" w:space="0" w:color="000000"/>
              <w:bottom w:val="dotted" w:sz="4" w:space="0" w:color="000000"/>
            </w:tcBorders>
            <w:shd w:val="clear" w:color="auto" w:fill="auto"/>
            <w:vAlign w:val="center"/>
          </w:tcPr>
          <w:p w14:paraId="3B933E00"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1ABE5EB8"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4446EB8"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0585353" w14:textId="77777777" w:rsidR="008A4B49" w:rsidRPr="007031C8" w:rsidRDefault="008A4B49" w:rsidP="00EB0761">
            <w:pPr>
              <w:pStyle w:val="TableData12"/>
              <w:numPr>
                <w:ilvl w:val="0"/>
                <w:numId w:val="14"/>
              </w:numPr>
            </w:pPr>
            <w:r w:rsidRPr="007031C8">
              <w:t>Chọn loại báo cáo</w:t>
            </w:r>
          </w:p>
        </w:tc>
      </w:tr>
      <w:tr w:rsidR="008A4B49" w:rsidRPr="007031C8" w14:paraId="5CF01855"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9436FB1" w14:textId="77777777" w:rsidR="008A4B49" w:rsidRPr="007031C8" w:rsidRDefault="008A4B49"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6B20A773" w14:textId="77777777" w:rsidR="008A4B49" w:rsidRPr="007031C8" w:rsidRDefault="008A4B49" w:rsidP="00EB0761">
            <w:pPr>
              <w:pStyle w:val="TableData12"/>
            </w:pPr>
            <w:r w:rsidRPr="007031C8">
              <w:t>Bộ phận</w:t>
            </w:r>
          </w:p>
        </w:tc>
        <w:tc>
          <w:tcPr>
            <w:tcW w:w="1689" w:type="dxa"/>
            <w:tcBorders>
              <w:top w:val="dotted" w:sz="4" w:space="0" w:color="000000"/>
              <w:left w:val="dotted" w:sz="4" w:space="0" w:color="000000"/>
              <w:bottom w:val="dotted" w:sz="4" w:space="0" w:color="000000"/>
            </w:tcBorders>
            <w:shd w:val="clear" w:color="auto" w:fill="auto"/>
            <w:vAlign w:val="center"/>
          </w:tcPr>
          <w:p w14:paraId="5EC4D1EC"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3FB64159"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DF5BB6A"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723A14E" w14:textId="77777777" w:rsidR="008A4B49" w:rsidRPr="007031C8" w:rsidRDefault="008A4B49" w:rsidP="00EB0761">
            <w:pPr>
              <w:pStyle w:val="TableData12"/>
              <w:numPr>
                <w:ilvl w:val="0"/>
                <w:numId w:val="14"/>
              </w:numPr>
            </w:pPr>
            <w:r w:rsidRPr="007031C8">
              <w:t>Chọn bộ phận</w:t>
            </w:r>
          </w:p>
        </w:tc>
      </w:tr>
      <w:tr w:rsidR="008A4B49" w:rsidRPr="007031C8" w14:paraId="70E184BC"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1E25D68" w14:textId="77777777" w:rsidR="008A4B49" w:rsidRPr="007031C8" w:rsidRDefault="008A4B49"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6426212A" w14:textId="77777777" w:rsidR="008A4B49" w:rsidRPr="007031C8" w:rsidRDefault="008A4B49" w:rsidP="00EB0761">
            <w:pPr>
              <w:pStyle w:val="TableData12"/>
            </w:pPr>
            <w:r w:rsidRPr="007031C8">
              <w:t>Số điện thoại</w:t>
            </w:r>
          </w:p>
        </w:tc>
        <w:tc>
          <w:tcPr>
            <w:tcW w:w="1689" w:type="dxa"/>
            <w:tcBorders>
              <w:top w:val="dotted" w:sz="4" w:space="0" w:color="000000"/>
              <w:left w:val="dotted" w:sz="4" w:space="0" w:color="000000"/>
              <w:bottom w:val="dotted" w:sz="4" w:space="0" w:color="000000"/>
            </w:tcBorders>
            <w:shd w:val="clear" w:color="auto" w:fill="auto"/>
            <w:vAlign w:val="center"/>
          </w:tcPr>
          <w:p w14:paraId="25D345EB" w14:textId="77777777" w:rsidR="008A4B49" w:rsidRPr="007031C8" w:rsidRDefault="008A4B49"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352E03F1"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159F789" w14:textId="2FA40709" w:rsidR="008A4B49"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37A2B72" w14:textId="77777777" w:rsidR="008A4B49" w:rsidRPr="007031C8" w:rsidRDefault="008A4B49" w:rsidP="00EB0761">
            <w:pPr>
              <w:pStyle w:val="TableData12"/>
              <w:numPr>
                <w:ilvl w:val="0"/>
                <w:numId w:val="14"/>
              </w:numPr>
            </w:pPr>
            <w:r w:rsidRPr="007031C8">
              <w:t>Chọn tư vấn viên</w:t>
            </w:r>
          </w:p>
        </w:tc>
      </w:tr>
      <w:tr w:rsidR="008A4B49" w:rsidRPr="007031C8" w14:paraId="4C766169"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6AE15B6" w14:textId="6010DCC5" w:rsidR="008A4B49" w:rsidRPr="007031C8" w:rsidRDefault="008A4B49"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2F83B2DF" w14:textId="77777777" w:rsidR="008A4B49" w:rsidRPr="007031C8" w:rsidRDefault="008A4B49" w:rsidP="00EB0761">
            <w:pPr>
              <w:pStyle w:val="TableData12"/>
            </w:pPr>
            <w:r w:rsidRPr="007031C8">
              <w:t>Email</w:t>
            </w:r>
          </w:p>
        </w:tc>
        <w:tc>
          <w:tcPr>
            <w:tcW w:w="1689" w:type="dxa"/>
            <w:tcBorders>
              <w:top w:val="dotted" w:sz="4" w:space="0" w:color="000000"/>
              <w:left w:val="dotted" w:sz="4" w:space="0" w:color="000000"/>
              <w:bottom w:val="dotted" w:sz="4" w:space="0" w:color="000000"/>
            </w:tcBorders>
            <w:shd w:val="clear" w:color="auto" w:fill="auto"/>
            <w:vAlign w:val="center"/>
          </w:tcPr>
          <w:p w14:paraId="6A71E0FD"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2DD12ACB"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C638244" w14:textId="3758BC32" w:rsidR="008A4B49"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0894059" w14:textId="77777777" w:rsidR="008A4B49" w:rsidRPr="007031C8" w:rsidRDefault="008A4B49" w:rsidP="00EB0761">
            <w:pPr>
              <w:pStyle w:val="TableData12"/>
              <w:numPr>
                <w:ilvl w:val="0"/>
                <w:numId w:val="14"/>
              </w:numPr>
            </w:pPr>
            <w:r w:rsidRPr="007031C8">
              <w:t>Chọn email</w:t>
            </w:r>
          </w:p>
        </w:tc>
      </w:tr>
      <w:tr w:rsidR="008A4B49" w:rsidRPr="007031C8" w14:paraId="40044E2C"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483D321" w14:textId="4A6B621D" w:rsidR="008A4B49" w:rsidRPr="007031C8" w:rsidRDefault="008A4B49"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00479EF7" w14:textId="77777777" w:rsidR="008A4B49" w:rsidRPr="007031C8" w:rsidRDefault="008A4B49"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56AA1483"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55E1DAEE"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498AF8E"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093C54A" w14:textId="77777777" w:rsidR="008A4B49" w:rsidRPr="007031C8" w:rsidRDefault="008A4B49" w:rsidP="00EB0761">
            <w:pPr>
              <w:pStyle w:val="TableData12"/>
              <w:numPr>
                <w:ilvl w:val="0"/>
                <w:numId w:val="14"/>
              </w:numPr>
            </w:pPr>
            <w:r w:rsidRPr="007031C8">
              <w:t>Từ ngày xuất báo cáo</w:t>
            </w:r>
          </w:p>
        </w:tc>
      </w:tr>
      <w:tr w:rsidR="008A4B49" w:rsidRPr="007031C8" w14:paraId="035CA163"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037C0DC" w14:textId="504E149C" w:rsidR="008A4B49" w:rsidRPr="007031C8" w:rsidRDefault="008A4B49"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75EE72D0" w14:textId="77777777" w:rsidR="008A4B49" w:rsidRPr="007031C8" w:rsidRDefault="008A4B49" w:rsidP="00EB0761">
            <w:pPr>
              <w:pStyle w:val="TableData12"/>
            </w:pPr>
            <w:r w:rsidRPr="007031C8">
              <w:t>Kênh</w:t>
            </w:r>
          </w:p>
        </w:tc>
        <w:tc>
          <w:tcPr>
            <w:tcW w:w="1689" w:type="dxa"/>
            <w:tcBorders>
              <w:top w:val="dotted" w:sz="4" w:space="0" w:color="000000"/>
              <w:left w:val="dotted" w:sz="4" w:space="0" w:color="000000"/>
              <w:bottom w:val="dotted" w:sz="4" w:space="0" w:color="000000"/>
            </w:tcBorders>
            <w:shd w:val="clear" w:color="auto" w:fill="auto"/>
            <w:vAlign w:val="center"/>
          </w:tcPr>
          <w:p w14:paraId="57B78CEC"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37A62F99"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D7CCFB4"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8392567" w14:textId="77777777" w:rsidR="008A4B49" w:rsidRPr="007031C8" w:rsidRDefault="008A4B49" w:rsidP="00EB0761">
            <w:pPr>
              <w:pStyle w:val="TableData12"/>
              <w:numPr>
                <w:ilvl w:val="0"/>
                <w:numId w:val="14"/>
              </w:numPr>
            </w:pPr>
            <w:r w:rsidRPr="007031C8">
              <w:t>Chọn kênh</w:t>
            </w:r>
          </w:p>
        </w:tc>
      </w:tr>
      <w:tr w:rsidR="008A4B49" w:rsidRPr="007031C8" w14:paraId="18B1905A"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3A7F296" w14:textId="7B2C8AAF" w:rsidR="008A4B49" w:rsidRPr="007031C8" w:rsidRDefault="008A4B49"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2D1230FF" w14:textId="77777777" w:rsidR="008A4B49" w:rsidRPr="007031C8" w:rsidRDefault="008A4B49" w:rsidP="00EB0761">
            <w:pPr>
              <w:pStyle w:val="TableData12"/>
            </w:pPr>
            <w:r w:rsidRPr="007031C8">
              <w:t>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2DEE6B92"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2EA19E13"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93A172C" w14:textId="241CAF70" w:rsidR="008A4B49"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497A56A" w14:textId="77777777" w:rsidR="008A4B49" w:rsidRPr="007031C8" w:rsidRDefault="008A4B49" w:rsidP="00EB0761">
            <w:pPr>
              <w:pStyle w:val="TableData12"/>
              <w:numPr>
                <w:ilvl w:val="0"/>
                <w:numId w:val="14"/>
              </w:numPr>
            </w:pPr>
            <w:r w:rsidRPr="007031C8">
              <w:t>Chọn tư vấn viên</w:t>
            </w:r>
          </w:p>
        </w:tc>
      </w:tr>
      <w:tr w:rsidR="008A4B49" w:rsidRPr="007031C8" w14:paraId="37140213"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EFB930D" w14:textId="5617315B" w:rsidR="008A4B49" w:rsidRPr="007031C8" w:rsidRDefault="008A4B49"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44454911" w14:textId="77777777" w:rsidR="008A4B49" w:rsidRPr="007031C8" w:rsidRDefault="008A4B49" w:rsidP="00EB0761">
            <w:pPr>
              <w:pStyle w:val="TableData12"/>
            </w:pPr>
            <w:r w:rsidRPr="007031C8">
              <w:t>Tên khách hàng</w:t>
            </w:r>
          </w:p>
        </w:tc>
        <w:tc>
          <w:tcPr>
            <w:tcW w:w="1689" w:type="dxa"/>
            <w:tcBorders>
              <w:top w:val="dotted" w:sz="4" w:space="0" w:color="000000"/>
              <w:left w:val="dotted" w:sz="4" w:space="0" w:color="000000"/>
              <w:bottom w:val="dotted" w:sz="4" w:space="0" w:color="000000"/>
            </w:tcBorders>
            <w:shd w:val="clear" w:color="auto" w:fill="auto"/>
            <w:vAlign w:val="center"/>
          </w:tcPr>
          <w:p w14:paraId="3110E805"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70A1CF4C"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A9A7B64" w14:textId="2AEB37AE" w:rsidR="008A4B49"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37C6AA4" w14:textId="77777777" w:rsidR="008A4B49" w:rsidRPr="007031C8" w:rsidRDefault="008A4B49" w:rsidP="00EB0761">
            <w:pPr>
              <w:pStyle w:val="TableData12"/>
              <w:numPr>
                <w:ilvl w:val="0"/>
                <w:numId w:val="14"/>
              </w:numPr>
            </w:pPr>
            <w:r w:rsidRPr="007031C8">
              <w:t>Chọn tên khách hàng</w:t>
            </w:r>
          </w:p>
        </w:tc>
      </w:tr>
      <w:tr w:rsidR="008A4B49" w:rsidRPr="007031C8" w14:paraId="60340809"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5A06D58" w14:textId="29F1BEB6" w:rsidR="008A4B49" w:rsidRPr="007031C8" w:rsidRDefault="008A4B49"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468F85A9" w14:textId="77777777" w:rsidR="008A4B49" w:rsidRPr="007031C8" w:rsidRDefault="008A4B49"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0B07832F"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3A404CEF"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FD442C4"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D124028" w14:textId="77777777" w:rsidR="008A4B49" w:rsidRPr="007031C8" w:rsidRDefault="008A4B49" w:rsidP="00EB0761">
            <w:pPr>
              <w:pStyle w:val="TableData12"/>
              <w:numPr>
                <w:ilvl w:val="0"/>
                <w:numId w:val="14"/>
              </w:numPr>
            </w:pPr>
            <w:r w:rsidRPr="007031C8">
              <w:t>Đến ngày xuất báo cáo</w:t>
            </w:r>
          </w:p>
        </w:tc>
      </w:tr>
      <w:tr w:rsidR="008A4B49" w:rsidRPr="007031C8" w14:paraId="537ADD5E"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7252260" w14:textId="2DCE21C1" w:rsidR="008A4B49" w:rsidRPr="007031C8" w:rsidRDefault="008A4B49" w:rsidP="00EB0761">
            <w:pPr>
              <w:pStyle w:val="TableData12"/>
            </w:pPr>
            <w:r w:rsidRPr="007031C8">
              <w:t>10</w:t>
            </w:r>
          </w:p>
        </w:tc>
        <w:tc>
          <w:tcPr>
            <w:tcW w:w="1891" w:type="dxa"/>
            <w:tcBorders>
              <w:top w:val="dotted" w:sz="4" w:space="0" w:color="000000"/>
              <w:left w:val="dotted" w:sz="4" w:space="0" w:color="000000"/>
              <w:bottom w:val="dotted" w:sz="4" w:space="0" w:color="000000"/>
            </w:tcBorders>
            <w:shd w:val="clear" w:color="auto" w:fill="auto"/>
            <w:vAlign w:val="center"/>
          </w:tcPr>
          <w:p w14:paraId="76A4A64C" w14:textId="77777777" w:rsidR="008A4B49" w:rsidRPr="007031C8" w:rsidRDefault="008A4B49"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258CA141" w14:textId="77777777" w:rsidR="008A4B49" w:rsidRPr="007031C8" w:rsidRDefault="008A4B49"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1F1306F8" w14:textId="36B40467" w:rsidR="008A4B49" w:rsidRPr="007031C8" w:rsidRDefault="008A4B49"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37FF0F18"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EF2CBA2" w14:textId="77777777" w:rsidR="008A4B49" w:rsidRPr="007031C8" w:rsidRDefault="008A4B49" w:rsidP="00EB0761">
            <w:pPr>
              <w:pStyle w:val="TableData12"/>
              <w:numPr>
                <w:ilvl w:val="0"/>
                <w:numId w:val="14"/>
              </w:numPr>
            </w:pPr>
            <w:r w:rsidRPr="007031C8">
              <w:t>Nút tìm kiếm</w:t>
            </w:r>
          </w:p>
        </w:tc>
      </w:tr>
      <w:tr w:rsidR="008A4B49" w:rsidRPr="007031C8" w14:paraId="38A6354F"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B8B3EFC" w14:textId="2E0205D0" w:rsidR="008A4B49" w:rsidRPr="007031C8" w:rsidRDefault="008A4B49" w:rsidP="00EB0761">
            <w:pPr>
              <w:pStyle w:val="TableData12"/>
            </w:pPr>
            <w:r w:rsidRPr="007031C8">
              <w:lastRenderedPageBreak/>
              <w:t>11</w:t>
            </w:r>
          </w:p>
        </w:tc>
        <w:tc>
          <w:tcPr>
            <w:tcW w:w="1891" w:type="dxa"/>
            <w:tcBorders>
              <w:top w:val="dotted" w:sz="4" w:space="0" w:color="000000"/>
              <w:left w:val="dotted" w:sz="4" w:space="0" w:color="000000"/>
              <w:bottom w:val="dotted" w:sz="4" w:space="0" w:color="000000"/>
            </w:tcBorders>
            <w:shd w:val="clear" w:color="auto" w:fill="auto"/>
            <w:vAlign w:val="center"/>
          </w:tcPr>
          <w:p w14:paraId="17FC093D" w14:textId="77777777" w:rsidR="008A4B49" w:rsidRPr="007031C8" w:rsidRDefault="008A4B49"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3AFB2BC6" w14:textId="77777777" w:rsidR="008A4B49" w:rsidRPr="007031C8" w:rsidRDefault="008A4B49"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50CB10C3" w14:textId="7F88C90D" w:rsidR="008A4B49" w:rsidRPr="007031C8" w:rsidRDefault="008A4B49"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194EEDC5"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4046BBF" w14:textId="77777777" w:rsidR="008A4B49" w:rsidRPr="007031C8" w:rsidRDefault="008A4B49" w:rsidP="00EB0761">
            <w:pPr>
              <w:pStyle w:val="TableData12"/>
              <w:numPr>
                <w:ilvl w:val="0"/>
                <w:numId w:val="14"/>
              </w:numPr>
            </w:pPr>
            <w:r w:rsidRPr="007031C8">
              <w:t>Nút xuất excel</w:t>
            </w:r>
          </w:p>
        </w:tc>
      </w:tr>
      <w:tr w:rsidR="008A4B49" w:rsidRPr="007031C8" w14:paraId="19468A00"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B57F702" w14:textId="5AA084C7" w:rsidR="008A4B49" w:rsidRPr="007031C8" w:rsidRDefault="008A4B49" w:rsidP="00EB0761">
            <w:pPr>
              <w:pStyle w:val="TableData12"/>
            </w:pPr>
            <w:r w:rsidRPr="007031C8">
              <w:t>12</w:t>
            </w:r>
          </w:p>
        </w:tc>
        <w:tc>
          <w:tcPr>
            <w:tcW w:w="1891" w:type="dxa"/>
            <w:tcBorders>
              <w:top w:val="dotted" w:sz="4" w:space="0" w:color="000000"/>
              <w:left w:val="dotted" w:sz="4" w:space="0" w:color="000000"/>
              <w:bottom w:val="dotted" w:sz="4" w:space="0" w:color="000000"/>
            </w:tcBorders>
            <w:shd w:val="clear" w:color="auto" w:fill="auto"/>
            <w:vAlign w:val="center"/>
          </w:tcPr>
          <w:p w14:paraId="58ABE35D" w14:textId="77777777" w:rsidR="008A4B49" w:rsidRPr="007031C8" w:rsidRDefault="008A4B49" w:rsidP="00EB0761">
            <w:pPr>
              <w:pStyle w:val="TableData12"/>
            </w:pPr>
            <w:r w:rsidRPr="007031C8">
              <w:t>Kết quả 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553E463E" w14:textId="77777777" w:rsidR="008A4B49" w:rsidRPr="007031C8" w:rsidRDefault="008A4B49"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5119A219" w14:textId="77777777" w:rsidR="008A4B49" w:rsidRPr="007031C8" w:rsidRDefault="008A4B49"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5F6C704C"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E1CFDEE" w14:textId="77777777" w:rsidR="008A4B49" w:rsidRPr="007031C8" w:rsidRDefault="008A4B49" w:rsidP="00EB0761">
            <w:pPr>
              <w:pStyle w:val="TableData12"/>
              <w:numPr>
                <w:ilvl w:val="0"/>
                <w:numId w:val="14"/>
              </w:numPr>
            </w:pPr>
            <w:r w:rsidRPr="007031C8">
              <w:t>Hiển thị các thông tin cơ bản của báo cáo</w:t>
            </w:r>
          </w:p>
        </w:tc>
      </w:tr>
      <w:tr w:rsidR="008A4B49" w:rsidRPr="007031C8" w14:paraId="4CF2710D"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228E31D" w14:textId="78B21AB0" w:rsidR="008A4B49" w:rsidRPr="007031C8" w:rsidRDefault="008A4B49" w:rsidP="00EB0761">
            <w:pPr>
              <w:pStyle w:val="TableData12"/>
            </w:pPr>
            <w:r w:rsidRPr="007031C8">
              <w:t>13</w:t>
            </w:r>
          </w:p>
        </w:tc>
        <w:tc>
          <w:tcPr>
            <w:tcW w:w="1891" w:type="dxa"/>
            <w:tcBorders>
              <w:top w:val="dotted" w:sz="4" w:space="0" w:color="000000"/>
              <w:left w:val="dotted" w:sz="4" w:space="0" w:color="000000"/>
              <w:bottom w:val="dotted" w:sz="4" w:space="0" w:color="000000"/>
            </w:tcBorders>
            <w:shd w:val="clear" w:color="auto" w:fill="auto"/>
            <w:vAlign w:val="center"/>
          </w:tcPr>
          <w:p w14:paraId="359DA375" w14:textId="77777777" w:rsidR="008A4B49" w:rsidRPr="007031C8" w:rsidRDefault="008A4B49" w:rsidP="00EB0761">
            <w:pPr>
              <w:pStyle w:val="TableData12"/>
            </w:pPr>
            <w:r w:rsidRPr="007031C8">
              <w:t>Khung hiển thị 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7B9483C3" w14:textId="77777777" w:rsidR="008A4B49" w:rsidRPr="007031C8" w:rsidRDefault="008A4B49" w:rsidP="00EB0761">
            <w:pPr>
              <w:pStyle w:val="TableData12"/>
            </w:pPr>
            <w:r w:rsidRPr="007031C8">
              <w:t>Table</w:t>
            </w:r>
          </w:p>
        </w:tc>
        <w:tc>
          <w:tcPr>
            <w:tcW w:w="1640" w:type="dxa"/>
            <w:tcBorders>
              <w:top w:val="dotted" w:sz="4" w:space="0" w:color="000000"/>
              <w:left w:val="dotted" w:sz="4" w:space="0" w:color="000000"/>
              <w:bottom w:val="dotted" w:sz="4" w:space="0" w:color="000000"/>
            </w:tcBorders>
            <w:shd w:val="clear" w:color="auto" w:fill="auto"/>
            <w:vAlign w:val="center"/>
          </w:tcPr>
          <w:p w14:paraId="0B8FBBE4" w14:textId="77777777" w:rsidR="008A4B49" w:rsidRPr="007031C8" w:rsidRDefault="008A4B49"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2427CA9C"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5947FAA" w14:textId="77777777" w:rsidR="008A4B49" w:rsidRPr="007031C8" w:rsidRDefault="008A4B49" w:rsidP="00EB0761">
            <w:pPr>
              <w:pStyle w:val="TableData12"/>
              <w:numPr>
                <w:ilvl w:val="0"/>
                <w:numId w:val="14"/>
              </w:numPr>
            </w:pPr>
            <w:r w:rsidRPr="007031C8">
              <w:t>Hiển thị chi tiết các dữ liệu báo cáo theo hàng</w:t>
            </w:r>
          </w:p>
        </w:tc>
      </w:tr>
    </w:tbl>
    <w:p w14:paraId="4A67C576" w14:textId="77777777" w:rsidR="007B3063" w:rsidRPr="007031C8" w:rsidRDefault="007B3063" w:rsidP="00EB0761">
      <w:pPr>
        <w:pStyle w:val="ListParagraph"/>
        <w:rPr>
          <w:rFonts w:ascii="Verdana" w:hAnsi="Verdana"/>
        </w:rPr>
      </w:pPr>
    </w:p>
    <w:p w14:paraId="1E0ABA30" w14:textId="77777777" w:rsidR="008A4B49" w:rsidRPr="007031C8" w:rsidRDefault="008A4B49" w:rsidP="00EB0761">
      <w:pPr>
        <w:pStyle w:val="ListParagraph"/>
        <w:rPr>
          <w:rFonts w:ascii="Verdana" w:hAnsi="Verdana"/>
        </w:rPr>
      </w:pPr>
    </w:p>
    <w:p w14:paraId="1C9590D7" w14:textId="77777777" w:rsidR="008A4B49" w:rsidRPr="007031C8" w:rsidRDefault="008A4B49" w:rsidP="00EB0761">
      <w:pPr>
        <w:pStyle w:val="ListParagraph"/>
        <w:numPr>
          <w:ilvl w:val="0"/>
          <w:numId w:val="14"/>
        </w:numPr>
        <w:rPr>
          <w:rFonts w:ascii="Verdana" w:hAnsi="Verdana"/>
        </w:rPr>
      </w:pPr>
      <w:r w:rsidRPr="007031C8">
        <w:rPr>
          <w:rFonts w:ascii="Verdana" w:hAnsi="Verdana"/>
        </w:rPr>
        <w:t>Báo cáo chi tiết tương tác</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8A4B49" w:rsidRPr="007031C8" w14:paraId="2C8A4260" w14:textId="77777777" w:rsidTr="004F180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30E253EF" w14:textId="77777777" w:rsidR="008A4B49" w:rsidRPr="007031C8" w:rsidRDefault="008A4B49"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75BACAC4" w14:textId="77777777" w:rsidR="008A4B49" w:rsidRPr="007031C8" w:rsidRDefault="008A4B49"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1A01C455" w14:textId="77777777" w:rsidR="008A4B49" w:rsidRPr="007031C8" w:rsidRDefault="008A4B49" w:rsidP="00D9490E">
            <w:pPr>
              <w:pStyle w:val="Bang"/>
              <w:rPr>
                <w:rFonts w:ascii="Verdana" w:hAnsi="Verdana"/>
              </w:rPr>
            </w:pPr>
            <w:r w:rsidRPr="007031C8">
              <w:rPr>
                <w:rFonts w:ascii="Verdana" w:hAnsi="Verdana"/>
              </w:rPr>
              <w:t xml:space="preserve">Kiểu dữ liệu </w:t>
            </w:r>
          </w:p>
          <w:p w14:paraId="50D59F8F" w14:textId="77777777" w:rsidR="008A4B49" w:rsidRPr="007031C8" w:rsidRDefault="008A4B49"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2E571102" w14:textId="77777777" w:rsidR="008A4B49" w:rsidRPr="007031C8" w:rsidRDefault="008A4B49"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5D344E52" w14:textId="77777777" w:rsidR="008A4B49" w:rsidRPr="007031C8" w:rsidRDefault="008A4B49"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3AAD7C67" w14:textId="77777777" w:rsidR="008A4B49" w:rsidRPr="007031C8" w:rsidRDefault="008A4B49" w:rsidP="00D9490E">
            <w:pPr>
              <w:pStyle w:val="Bang"/>
              <w:rPr>
                <w:rFonts w:ascii="Verdana" w:hAnsi="Verdana"/>
              </w:rPr>
            </w:pPr>
            <w:r w:rsidRPr="007031C8">
              <w:rPr>
                <w:rFonts w:ascii="Verdana" w:hAnsi="Verdana"/>
              </w:rPr>
              <w:t>Mô tả (Mapping với CSDL nếu có)</w:t>
            </w:r>
          </w:p>
        </w:tc>
      </w:tr>
      <w:tr w:rsidR="008A4B49" w:rsidRPr="007031C8" w14:paraId="012A513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F21373D" w14:textId="77777777" w:rsidR="008A4B49" w:rsidRPr="007031C8" w:rsidRDefault="008A4B49"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4850FB3F" w14:textId="77777777" w:rsidR="008A4B49" w:rsidRPr="007031C8" w:rsidRDefault="008A4B49" w:rsidP="00EB0761">
            <w:pPr>
              <w:pStyle w:val="TableData12"/>
            </w:pPr>
            <w:r w:rsidRPr="007031C8">
              <w:t>Loại báo cáo</w:t>
            </w:r>
          </w:p>
        </w:tc>
        <w:tc>
          <w:tcPr>
            <w:tcW w:w="1689" w:type="dxa"/>
            <w:tcBorders>
              <w:top w:val="dotted" w:sz="4" w:space="0" w:color="000000"/>
              <w:left w:val="dotted" w:sz="4" w:space="0" w:color="000000"/>
              <w:bottom w:val="dotted" w:sz="4" w:space="0" w:color="000000"/>
            </w:tcBorders>
            <w:shd w:val="clear" w:color="auto" w:fill="auto"/>
            <w:vAlign w:val="center"/>
          </w:tcPr>
          <w:p w14:paraId="65C382CA"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187D7699"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03B7EAF"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577D4C5" w14:textId="77777777" w:rsidR="008A4B49" w:rsidRPr="007031C8" w:rsidRDefault="008A4B49" w:rsidP="00EB0761">
            <w:pPr>
              <w:pStyle w:val="TableData12"/>
              <w:numPr>
                <w:ilvl w:val="0"/>
                <w:numId w:val="14"/>
              </w:numPr>
            </w:pPr>
            <w:r w:rsidRPr="007031C8">
              <w:t>Chọn loại báo cáo</w:t>
            </w:r>
          </w:p>
        </w:tc>
      </w:tr>
      <w:tr w:rsidR="008A4B49" w:rsidRPr="007031C8" w14:paraId="19570015"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F79DDE1" w14:textId="77777777" w:rsidR="008A4B49" w:rsidRPr="007031C8" w:rsidRDefault="008A4B49"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1141DE1A" w14:textId="77777777" w:rsidR="008A4B49" w:rsidRPr="007031C8" w:rsidRDefault="008A4B49" w:rsidP="00EB0761">
            <w:pPr>
              <w:pStyle w:val="TableData12"/>
            </w:pPr>
            <w:r w:rsidRPr="007031C8">
              <w:t>Bộ phận</w:t>
            </w:r>
          </w:p>
        </w:tc>
        <w:tc>
          <w:tcPr>
            <w:tcW w:w="1689" w:type="dxa"/>
            <w:tcBorders>
              <w:top w:val="dotted" w:sz="4" w:space="0" w:color="000000"/>
              <w:left w:val="dotted" w:sz="4" w:space="0" w:color="000000"/>
              <w:bottom w:val="dotted" w:sz="4" w:space="0" w:color="000000"/>
            </w:tcBorders>
            <w:shd w:val="clear" w:color="auto" w:fill="auto"/>
            <w:vAlign w:val="center"/>
          </w:tcPr>
          <w:p w14:paraId="26F256D3"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39F9AC27"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A4E234B"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2ACC6E4" w14:textId="77777777" w:rsidR="008A4B49" w:rsidRPr="007031C8" w:rsidRDefault="008A4B49" w:rsidP="00EB0761">
            <w:pPr>
              <w:pStyle w:val="TableData12"/>
              <w:numPr>
                <w:ilvl w:val="0"/>
                <w:numId w:val="14"/>
              </w:numPr>
            </w:pPr>
            <w:r w:rsidRPr="007031C8">
              <w:t>Chọn bộ phận</w:t>
            </w:r>
          </w:p>
        </w:tc>
      </w:tr>
      <w:tr w:rsidR="008A4B49" w:rsidRPr="007031C8" w14:paraId="7AB713DE"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9AAE4A5" w14:textId="77777777" w:rsidR="008A4B49" w:rsidRPr="007031C8" w:rsidRDefault="008A4B49"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6C125E90" w14:textId="77777777" w:rsidR="008A4B49" w:rsidRPr="007031C8" w:rsidRDefault="008A4B49" w:rsidP="00EB0761">
            <w:pPr>
              <w:pStyle w:val="TableData12"/>
            </w:pPr>
            <w:r w:rsidRPr="007031C8">
              <w:t>Số điện thoại</w:t>
            </w:r>
          </w:p>
        </w:tc>
        <w:tc>
          <w:tcPr>
            <w:tcW w:w="1689" w:type="dxa"/>
            <w:tcBorders>
              <w:top w:val="dotted" w:sz="4" w:space="0" w:color="000000"/>
              <w:left w:val="dotted" w:sz="4" w:space="0" w:color="000000"/>
              <w:bottom w:val="dotted" w:sz="4" w:space="0" w:color="000000"/>
            </w:tcBorders>
            <w:shd w:val="clear" w:color="auto" w:fill="auto"/>
            <w:vAlign w:val="center"/>
          </w:tcPr>
          <w:p w14:paraId="17C2A53D" w14:textId="77777777" w:rsidR="008A4B49" w:rsidRPr="007031C8" w:rsidRDefault="008A4B49"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2149D06E"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7CDD970"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F1B707C" w14:textId="77777777" w:rsidR="008A4B49" w:rsidRPr="007031C8" w:rsidRDefault="008A4B49" w:rsidP="00EB0761">
            <w:pPr>
              <w:pStyle w:val="TableData12"/>
              <w:numPr>
                <w:ilvl w:val="0"/>
                <w:numId w:val="14"/>
              </w:numPr>
            </w:pPr>
            <w:r w:rsidRPr="007031C8">
              <w:t>Chọn tư vấn viên</w:t>
            </w:r>
          </w:p>
        </w:tc>
      </w:tr>
      <w:tr w:rsidR="008A4B49" w:rsidRPr="007031C8" w14:paraId="6A8BA16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C822F25" w14:textId="60CF08C1" w:rsidR="008A4B49" w:rsidRPr="007031C8" w:rsidRDefault="008A4B49"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09579641" w14:textId="77777777" w:rsidR="008A4B49" w:rsidRPr="007031C8" w:rsidRDefault="008A4B49" w:rsidP="00EB0761">
            <w:pPr>
              <w:pStyle w:val="TableData12"/>
            </w:pPr>
            <w:r w:rsidRPr="007031C8">
              <w:t>Email</w:t>
            </w:r>
          </w:p>
        </w:tc>
        <w:tc>
          <w:tcPr>
            <w:tcW w:w="1689" w:type="dxa"/>
            <w:tcBorders>
              <w:top w:val="dotted" w:sz="4" w:space="0" w:color="000000"/>
              <w:left w:val="dotted" w:sz="4" w:space="0" w:color="000000"/>
              <w:bottom w:val="dotted" w:sz="4" w:space="0" w:color="000000"/>
            </w:tcBorders>
            <w:shd w:val="clear" w:color="auto" w:fill="auto"/>
            <w:vAlign w:val="center"/>
          </w:tcPr>
          <w:p w14:paraId="002C001A"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330C99AC"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570261E"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A730B77" w14:textId="77777777" w:rsidR="008A4B49" w:rsidRPr="007031C8" w:rsidRDefault="008A4B49" w:rsidP="00EB0761">
            <w:pPr>
              <w:pStyle w:val="TableData12"/>
              <w:numPr>
                <w:ilvl w:val="0"/>
                <w:numId w:val="14"/>
              </w:numPr>
            </w:pPr>
            <w:r w:rsidRPr="007031C8">
              <w:t>Chọn email</w:t>
            </w:r>
          </w:p>
        </w:tc>
      </w:tr>
      <w:tr w:rsidR="008A4B49" w:rsidRPr="007031C8" w14:paraId="0FC3DAE2"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9BBF012" w14:textId="03FC6E2F" w:rsidR="008A4B49" w:rsidRPr="007031C8" w:rsidRDefault="008A4B49"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09F59B7D" w14:textId="77777777" w:rsidR="008A4B49" w:rsidRPr="007031C8" w:rsidRDefault="008A4B49"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2E5ABFB0"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6A787C08"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B3B287B"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78CCDE7" w14:textId="77777777" w:rsidR="008A4B49" w:rsidRPr="007031C8" w:rsidRDefault="008A4B49" w:rsidP="00EB0761">
            <w:pPr>
              <w:pStyle w:val="TableData12"/>
              <w:numPr>
                <w:ilvl w:val="0"/>
                <w:numId w:val="14"/>
              </w:numPr>
            </w:pPr>
            <w:r w:rsidRPr="007031C8">
              <w:t>Từ ngày xuất báo cáo</w:t>
            </w:r>
          </w:p>
        </w:tc>
      </w:tr>
      <w:tr w:rsidR="008A4B49" w:rsidRPr="007031C8" w14:paraId="2FE16A1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7B0B9E9" w14:textId="6D07A3A0" w:rsidR="008A4B49" w:rsidRPr="007031C8" w:rsidRDefault="008A4B49"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01D90720" w14:textId="77777777" w:rsidR="008A4B49" w:rsidRPr="007031C8" w:rsidRDefault="008A4B49" w:rsidP="00EB0761">
            <w:pPr>
              <w:pStyle w:val="TableData12"/>
            </w:pPr>
            <w:r w:rsidRPr="007031C8">
              <w:t>Kênh</w:t>
            </w:r>
          </w:p>
        </w:tc>
        <w:tc>
          <w:tcPr>
            <w:tcW w:w="1689" w:type="dxa"/>
            <w:tcBorders>
              <w:top w:val="dotted" w:sz="4" w:space="0" w:color="000000"/>
              <w:left w:val="dotted" w:sz="4" w:space="0" w:color="000000"/>
              <w:bottom w:val="dotted" w:sz="4" w:space="0" w:color="000000"/>
            </w:tcBorders>
            <w:shd w:val="clear" w:color="auto" w:fill="auto"/>
            <w:vAlign w:val="center"/>
          </w:tcPr>
          <w:p w14:paraId="7DF3042E"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6EF44355"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BC816EE"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6247676" w14:textId="77777777" w:rsidR="008A4B49" w:rsidRPr="007031C8" w:rsidRDefault="008A4B49" w:rsidP="00EB0761">
            <w:pPr>
              <w:pStyle w:val="TableData12"/>
              <w:numPr>
                <w:ilvl w:val="0"/>
                <w:numId w:val="14"/>
              </w:numPr>
            </w:pPr>
            <w:r w:rsidRPr="007031C8">
              <w:t>Chọn kênh</w:t>
            </w:r>
          </w:p>
        </w:tc>
      </w:tr>
      <w:tr w:rsidR="008A4B49" w:rsidRPr="007031C8" w14:paraId="6CA28987"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5AF599A" w14:textId="71F862C5" w:rsidR="008A4B49" w:rsidRPr="007031C8" w:rsidRDefault="008A4B49" w:rsidP="00EB0761">
            <w:pPr>
              <w:pStyle w:val="TableData12"/>
            </w:pPr>
            <w:r w:rsidRPr="007031C8">
              <w:lastRenderedPageBreak/>
              <w:t>7</w:t>
            </w:r>
          </w:p>
        </w:tc>
        <w:tc>
          <w:tcPr>
            <w:tcW w:w="1891" w:type="dxa"/>
            <w:tcBorders>
              <w:top w:val="dotted" w:sz="4" w:space="0" w:color="000000"/>
              <w:left w:val="dotted" w:sz="4" w:space="0" w:color="000000"/>
              <w:bottom w:val="dotted" w:sz="4" w:space="0" w:color="000000"/>
            </w:tcBorders>
            <w:shd w:val="clear" w:color="auto" w:fill="auto"/>
            <w:vAlign w:val="center"/>
          </w:tcPr>
          <w:p w14:paraId="630D6F11" w14:textId="77777777" w:rsidR="008A4B49" w:rsidRPr="007031C8" w:rsidRDefault="008A4B49" w:rsidP="00EB0761">
            <w:pPr>
              <w:pStyle w:val="TableData12"/>
            </w:pPr>
            <w:r w:rsidRPr="007031C8">
              <w:t>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156ABE6A"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3B1796D0"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3018D25"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D908747" w14:textId="77777777" w:rsidR="008A4B49" w:rsidRPr="007031C8" w:rsidRDefault="008A4B49" w:rsidP="00EB0761">
            <w:pPr>
              <w:pStyle w:val="TableData12"/>
              <w:numPr>
                <w:ilvl w:val="0"/>
                <w:numId w:val="14"/>
              </w:numPr>
            </w:pPr>
            <w:r w:rsidRPr="007031C8">
              <w:t>Chọn tư vấn viên</w:t>
            </w:r>
          </w:p>
        </w:tc>
      </w:tr>
      <w:tr w:rsidR="008A4B49" w:rsidRPr="007031C8" w14:paraId="43F80196"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282FEF9" w14:textId="43FE9736" w:rsidR="008A4B49" w:rsidRPr="007031C8" w:rsidRDefault="008A4B49"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667C64E8" w14:textId="77777777" w:rsidR="008A4B49" w:rsidRPr="007031C8" w:rsidRDefault="008A4B49" w:rsidP="00EB0761">
            <w:pPr>
              <w:pStyle w:val="TableData12"/>
            </w:pPr>
            <w:r w:rsidRPr="007031C8">
              <w:t>Tên khách hàng</w:t>
            </w:r>
          </w:p>
        </w:tc>
        <w:tc>
          <w:tcPr>
            <w:tcW w:w="1689" w:type="dxa"/>
            <w:tcBorders>
              <w:top w:val="dotted" w:sz="4" w:space="0" w:color="000000"/>
              <w:left w:val="dotted" w:sz="4" w:space="0" w:color="000000"/>
              <w:bottom w:val="dotted" w:sz="4" w:space="0" w:color="000000"/>
            </w:tcBorders>
            <w:shd w:val="clear" w:color="auto" w:fill="auto"/>
            <w:vAlign w:val="center"/>
          </w:tcPr>
          <w:p w14:paraId="4D37F8F0"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7755F529"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7AB2E44"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D1AB0A8" w14:textId="77777777" w:rsidR="008A4B49" w:rsidRPr="007031C8" w:rsidRDefault="008A4B49" w:rsidP="00EB0761">
            <w:pPr>
              <w:pStyle w:val="TableData12"/>
              <w:numPr>
                <w:ilvl w:val="0"/>
                <w:numId w:val="14"/>
              </w:numPr>
            </w:pPr>
            <w:r w:rsidRPr="007031C8">
              <w:t>Chọn tên khách hàng</w:t>
            </w:r>
          </w:p>
        </w:tc>
      </w:tr>
      <w:tr w:rsidR="008A4B49" w:rsidRPr="007031C8" w14:paraId="06B7D6B5"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C61A831" w14:textId="0C86B135" w:rsidR="008A4B49" w:rsidRPr="007031C8" w:rsidRDefault="008A4B49"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697E2B54" w14:textId="77777777" w:rsidR="008A4B49" w:rsidRPr="007031C8" w:rsidRDefault="008A4B49"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285112F4"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4950E186"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EE8A513"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E11AA1B" w14:textId="77777777" w:rsidR="008A4B49" w:rsidRPr="007031C8" w:rsidRDefault="008A4B49" w:rsidP="00EB0761">
            <w:pPr>
              <w:pStyle w:val="TableData12"/>
              <w:numPr>
                <w:ilvl w:val="0"/>
                <w:numId w:val="14"/>
              </w:numPr>
            </w:pPr>
            <w:r w:rsidRPr="007031C8">
              <w:t>Đến ngày xuất báo cáo</w:t>
            </w:r>
          </w:p>
        </w:tc>
      </w:tr>
      <w:tr w:rsidR="008A4B49" w:rsidRPr="007031C8" w14:paraId="1A461BE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5B48BD5" w14:textId="2CF97919" w:rsidR="008A4B49" w:rsidRPr="007031C8" w:rsidRDefault="008A4B49" w:rsidP="00EB0761">
            <w:pPr>
              <w:pStyle w:val="TableData12"/>
            </w:pPr>
            <w:r w:rsidRPr="007031C8">
              <w:t>10</w:t>
            </w:r>
          </w:p>
        </w:tc>
        <w:tc>
          <w:tcPr>
            <w:tcW w:w="1891" w:type="dxa"/>
            <w:tcBorders>
              <w:top w:val="dotted" w:sz="4" w:space="0" w:color="000000"/>
              <w:left w:val="dotted" w:sz="4" w:space="0" w:color="000000"/>
              <w:bottom w:val="dotted" w:sz="4" w:space="0" w:color="000000"/>
            </w:tcBorders>
            <w:shd w:val="clear" w:color="auto" w:fill="auto"/>
            <w:vAlign w:val="center"/>
          </w:tcPr>
          <w:p w14:paraId="0A655F6C" w14:textId="77777777" w:rsidR="008A4B49" w:rsidRPr="007031C8" w:rsidRDefault="008A4B49"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6E0A5B11" w14:textId="77777777" w:rsidR="008A4B49" w:rsidRPr="007031C8" w:rsidRDefault="008A4B49"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1E549B28" w14:textId="35D0986D" w:rsidR="008A4B49" w:rsidRPr="007031C8" w:rsidRDefault="008A4B49"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2ED10A4D"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484EB5D" w14:textId="77777777" w:rsidR="008A4B49" w:rsidRPr="007031C8" w:rsidRDefault="008A4B49" w:rsidP="00EB0761">
            <w:pPr>
              <w:pStyle w:val="TableData12"/>
              <w:numPr>
                <w:ilvl w:val="0"/>
                <w:numId w:val="14"/>
              </w:numPr>
            </w:pPr>
            <w:r w:rsidRPr="007031C8">
              <w:t>Nút tìm kiếm</w:t>
            </w:r>
          </w:p>
        </w:tc>
      </w:tr>
      <w:tr w:rsidR="008A4B49" w:rsidRPr="007031C8" w14:paraId="34B117E7"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EA8A9C9" w14:textId="74BE7642" w:rsidR="008A4B49" w:rsidRPr="007031C8" w:rsidRDefault="008A4B49" w:rsidP="00EB0761">
            <w:pPr>
              <w:pStyle w:val="TableData12"/>
            </w:pPr>
            <w:r w:rsidRPr="007031C8">
              <w:t>11</w:t>
            </w:r>
          </w:p>
        </w:tc>
        <w:tc>
          <w:tcPr>
            <w:tcW w:w="1891" w:type="dxa"/>
            <w:tcBorders>
              <w:top w:val="dotted" w:sz="4" w:space="0" w:color="000000"/>
              <w:left w:val="dotted" w:sz="4" w:space="0" w:color="000000"/>
              <w:bottom w:val="dotted" w:sz="4" w:space="0" w:color="000000"/>
            </w:tcBorders>
            <w:shd w:val="clear" w:color="auto" w:fill="auto"/>
            <w:vAlign w:val="center"/>
          </w:tcPr>
          <w:p w14:paraId="77864115" w14:textId="77777777" w:rsidR="008A4B49" w:rsidRPr="007031C8" w:rsidRDefault="008A4B49"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747BC441" w14:textId="77777777" w:rsidR="008A4B49" w:rsidRPr="007031C8" w:rsidRDefault="008A4B49"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4B24D4BE" w14:textId="4528432F" w:rsidR="008A4B49" w:rsidRPr="007031C8" w:rsidRDefault="008A4B49"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5F0262D9"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9971943" w14:textId="77777777" w:rsidR="008A4B49" w:rsidRPr="007031C8" w:rsidRDefault="008A4B49" w:rsidP="00EB0761">
            <w:pPr>
              <w:pStyle w:val="TableData12"/>
              <w:numPr>
                <w:ilvl w:val="0"/>
                <w:numId w:val="14"/>
              </w:numPr>
            </w:pPr>
            <w:r w:rsidRPr="007031C8">
              <w:t>Nút xuất excel</w:t>
            </w:r>
          </w:p>
        </w:tc>
      </w:tr>
      <w:tr w:rsidR="008A4B49" w:rsidRPr="007031C8" w14:paraId="708982CE"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8EEB670" w14:textId="26898B9E" w:rsidR="008A4B49" w:rsidRPr="007031C8" w:rsidRDefault="008A4B49" w:rsidP="00EB0761">
            <w:pPr>
              <w:pStyle w:val="TableData12"/>
            </w:pPr>
            <w:r w:rsidRPr="007031C8">
              <w:t>12</w:t>
            </w:r>
          </w:p>
        </w:tc>
        <w:tc>
          <w:tcPr>
            <w:tcW w:w="1891" w:type="dxa"/>
            <w:tcBorders>
              <w:top w:val="dotted" w:sz="4" w:space="0" w:color="000000"/>
              <w:left w:val="dotted" w:sz="4" w:space="0" w:color="000000"/>
              <w:bottom w:val="dotted" w:sz="4" w:space="0" w:color="000000"/>
            </w:tcBorders>
            <w:shd w:val="clear" w:color="auto" w:fill="auto"/>
            <w:vAlign w:val="center"/>
          </w:tcPr>
          <w:p w14:paraId="48D99F09" w14:textId="77777777" w:rsidR="008A4B49" w:rsidRPr="007031C8" w:rsidRDefault="008A4B49" w:rsidP="00EB0761">
            <w:pPr>
              <w:pStyle w:val="TableData12"/>
            </w:pPr>
            <w:r w:rsidRPr="007031C8">
              <w:t>Kết quả 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5FB6E686" w14:textId="77777777" w:rsidR="008A4B49" w:rsidRPr="007031C8" w:rsidRDefault="008A4B49"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06B67CBF" w14:textId="77777777" w:rsidR="008A4B49" w:rsidRPr="007031C8" w:rsidRDefault="008A4B49"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21DC6B9A"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018BFF9" w14:textId="77777777" w:rsidR="008A4B49" w:rsidRPr="007031C8" w:rsidRDefault="008A4B49" w:rsidP="00EB0761">
            <w:pPr>
              <w:pStyle w:val="TableData12"/>
              <w:numPr>
                <w:ilvl w:val="0"/>
                <w:numId w:val="14"/>
              </w:numPr>
            </w:pPr>
            <w:r w:rsidRPr="007031C8">
              <w:t>Hiển thị các thông tin cơ bản của báo cáo</w:t>
            </w:r>
          </w:p>
        </w:tc>
      </w:tr>
      <w:tr w:rsidR="008A4B49" w:rsidRPr="007031C8" w14:paraId="5E0D2D3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66C0063" w14:textId="647295CE" w:rsidR="008A4B49" w:rsidRPr="007031C8" w:rsidRDefault="008A4B49" w:rsidP="00EB0761">
            <w:pPr>
              <w:pStyle w:val="TableData12"/>
            </w:pPr>
            <w:r w:rsidRPr="007031C8">
              <w:t>13</w:t>
            </w:r>
          </w:p>
        </w:tc>
        <w:tc>
          <w:tcPr>
            <w:tcW w:w="1891" w:type="dxa"/>
            <w:tcBorders>
              <w:top w:val="dotted" w:sz="4" w:space="0" w:color="000000"/>
              <w:left w:val="dotted" w:sz="4" w:space="0" w:color="000000"/>
              <w:bottom w:val="dotted" w:sz="4" w:space="0" w:color="000000"/>
            </w:tcBorders>
            <w:shd w:val="clear" w:color="auto" w:fill="auto"/>
            <w:vAlign w:val="center"/>
          </w:tcPr>
          <w:p w14:paraId="5857B100" w14:textId="77777777" w:rsidR="008A4B49" w:rsidRPr="007031C8" w:rsidRDefault="008A4B49" w:rsidP="00EB0761">
            <w:pPr>
              <w:pStyle w:val="TableData12"/>
            </w:pPr>
            <w:r w:rsidRPr="007031C8">
              <w:t>Khung hiển thị 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372E4170" w14:textId="77777777" w:rsidR="008A4B49" w:rsidRPr="007031C8" w:rsidRDefault="008A4B49" w:rsidP="00EB0761">
            <w:pPr>
              <w:pStyle w:val="TableData12"/>
            </w:pPr>
            <w:r w:rsidRPr="007031C8">
              <w:t>Table</w:t>
            </w:r>
          </w:p>
        </w:tc>
        <w:tc>
          <w:tcPr>
            <w:tcW w:w="1640" w:type="dxa"/>
            <w:tcBorders>
              <w:top w:val="dotted" w:sz="4" w:space="0" w:color="000000"/>
              <w:left w:val="dotted" w:sz="4" w:space="0" w:color="000000"/>
              <w:bottom w:val="dotted" w:sz="4" w:space="0" w:color="000000"/>
            </w:tcBorders>
            <w:shd w:val="clear" w:color="auto" w:fill="auto"/>
            <w:vAlign w:val="center"/>
          </w:tcPr>
          <w:p w14:paraId="049149DF" w14:textId="77777777" w:rsidR="008A4B49" w:rsidRPr="007031C8" w:rsidRDefault="008A4B49"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54CB9DDE"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2742DC9" w14:textId="77777777" w:rsidR="008A4B49" w:rsidRPr="007031C8" w:rsidRDefault="008A4B49" w:rsidP="00EB0761">
            <w:pPr>
              <w:pStyle w:val="TableData12"/>
              <w:numPr>
                <w:ilvl w:val="0"/>
                <w:numId w:val="14"/>
              </w:numPr>
            </w:pPr>
            <w:r w:rsidRPr="007031C8">
              <w:t>Hiển thị chi tiết các dữ liệu báo cáo theo hàng</w:t>
            </w:r>
          </w:p>
        </w:tc>
      </w:tr>
    </w:tbl>
    <w:p w14:paraId="242B2086" w14:textId="77777777" w:rsidR="008A4B49" w:rsidRPr="007031C8" w:rsidRDefault="008A4B49" w:rsidP="00EB0761">
      <w:pPr>
        <w:pStyle w:val="ListParagraph"/>
        <w:rPr>
          <w:rFonts w:ascii="Verdana" w:hAnsi="Verdana"/>
        </w:rPr>
      </w:pPr>
    </w:p>
    <w:p w14:paraId="18F943EF" w14:textId="6F3366E1" w:rsidR="008A4B49" w:rsidRPr="007031C8" w:rsidRDefault="008A4B49" w:rsidP="00EB0761">
      <w:pPr>
        <w:pStyle w:val="ListParagraph"/>
        <w:numPr>
          <w:ilvl w:val="0"/>
          <w:numId w:val="14"/>
        </w:numPr>
        <w:rPr>
          <w:rFonts w:ascii="Verdana" w:hAnsi="Verdana"/>
        </w:rPr>
      </w:pPr>
      <w:r w:rsidRPr="007031C8">
        <w:rPr>
          <w:rFonts w:ascii="Verdana" w:hAnsi="Verdana"/>
        </w:rPr>
        <w:t>Báo cáo chi tiết phân loại</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8A4B49" w:rsidRPr="007031C8" w14:paraId="49B3DC7E" w14:textId="77777777" w:rsidTr="004F180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2DAFE066" w14:textId="77777777" w:rsidR="008A4B49" w:rsidRPr="007031C8" w:rsidRDefault="008A4B49"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4F4061DA" w14:textId="77777777" w:rsidR="008A4B49" w:rsidRPr="007031C8" w:rsidRDefault="008A4B49"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73F6B5E5" w14:textId="77777777" w:rsidR="008A4B49" w:rsidRPr="007031C8" w:rsidRDefault="008A4B49" w:rsidP="00D9490E">
            <w:pPr>
              <w:pStyle w:val="Bang"/>
              <w:rPr>
                <w:rFonts w:ascii="Verdana" w:hAnsi="Verdana"/>
              </w:rPr>
            </w:pPr>
            <w:r w:rsidRPr="007031C8">
              <w:rPr>
                <w:rFonts w:ascii="Verdana" w:hAnsi="Verdana"/>
              </w:rPr>
              <w:t xml:space="preserve">Kiểu dữ liệu </w:t>
            </w:r>
          </w:p>
          <w:p w14:paraId="5AACF9E4" w14:textId="77777777" w:rsidR="008A4B49" w:rsidRPr="007031C8" w:rsidRDefault="008A4B49"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38FB88A7" w14:textId="77777777" w:rsidR="008A4B49" w:rsidRPr="007031C8" w:rsidRDefault="008A4B49"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24B64CEE" w14:textId="77777777" w:rsidR="008A4B49" w:rsidRPr="007031C8" w:rsidRDefault="008A4B49"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00B20D46" w14:textId="77777777" w:rsidR="008A4B49" w:rsidRPr="007031C8" w:rsidRDefault="008A4B49" w:rsidP="00D9490E">
            <w:pPr>
              <w:pStyle w:val="Bang"/>
              <w:rPr>
                <w:rFonts w:ascii="Verdana" w:hAnsi="Verdana"/>
              </w:rPr>
            </w:pPr>
            <w:r w:rsidRPr="007031C8">
              <w:rPr>
                <w:rFonts w:ascii="Verdana" w:hAnsi="Verdana"/>
              </w:rPr>
              <w:t>Mô tả (Mapping với CSDL nếu có)</w:t>
            </w:r>
          </w:p>
        </w:tc>
      </w:tr>
      <w:tr w:rsidR="008A4B49" w:rsidRPr="007031C8" w14:paraId="56A1A95E"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41EB21B" w14:textId="77777777" w:rsidR="008A4B49" w:rsidRPr="007031C8" w:rsidRDefault="008A4B49"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78A37D10" w14:textId="77777777" w:rsidR="008A4B49" w:rsidRPr="007031C8" w:rsidRDefault="008A4B49" w:rsidP="00EB0761">
            <w:pPr>
              <w:pStyle w:val="TableData12"/>
            </w:pPr>
            <w:r w:rsidRPr="007031C8">
              <w:t>Loại báo cáo</w:t>
            </w:r>
          </w:p>
        </w:tc>
        <w:tc>
          <w:tcPr>
            <w:tcW w:w="1689" w:type="dxa"/>
            <w:tcBorders>
              <w:top w:val="dotted" w:sz="4" w:space="0" w:color="000000"/>
              <w:left w:val="dotted" w:sz="4" w:space="0" w:color="000000"/>
              <w:bottom w:val="dotted" w:sz="4" w:space="0" w:color="000000"/>
            </w:tcBorders>
            <w:shd w:val="clear" w:color="auto" w:fill="auto"/>
            <w:vAlign w:val="center"/>
          </w:tcPr>
          <w:p w14:paraId="3301C50D"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65F14F79"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582C74B"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5248F7E" w14:textId="77777777" w:rsidR="008A4B49" w:rsidRPr="007031C8" w:rsidRDefault="008A4B49" w:rsidP="00EB0761">
            <w:pPr>
              <w:pStyle w:val="TableData12"/>
              <w:numPr>
                <w:ilvl w:val="0"/>
                <w:numId w:val="14"/>
              </w:numPr>
            </w:pPr>
            <w:r w:rsidRPr="007031C8">
              <w:t>Chọn loại báo cáo</w:t>
            </w:r>
          </w:p>
        </w:tc>
      </w:tr>
      <w:tr w:rsidR="008A4B49" w:rsidRPr="007031C8" w14:paraId="474CAAAB"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2EB57C3" w14:textId="77777777" w:rsidR="008A4B49" w:rsidRPr="007031C8" w:rsidRDefault="008A4B49"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69929ACB" w14:textId="77777777" w:rsidR="008A4B49" w:rsidRPr="007031C8" w:rsidRDefault="008A4B49" w:rsidP="00EB0761">
            <w:pPr>
              <w:pStyle w:val="TableData12"/>
            </w:pPr>
            <w:r w:rsidRPr="007031C8">
              <w:t>Bộ phận</w:t>
            </w:r>
          </w:p>
        </w:tc>
        <w:tc>
          <w:tcPr>
            <w:tcW w:w="1689" w:type="dxa"/>
            <w:tcBorders>
              <w:top w:val="dotted" w:sz="4" w:space="0" w:color="000000"/>
              <w:left w:val="dotted" w:sz="4" w:space="0" w:color="000000"/>
              <w:bottom w:val="dotted" w:sz="4" w:space="0" w:color="000000"/>
            </w:tcBorders>
            <w:shd w:val="clear" w:color="auto" w:fill="auto"/>
            <w:vAlign w:val="center"/>
          </w:tcPr>
          <w:p w14:paraId="38495E79"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71BA240B"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D059CE8"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B611AC4" w14:textId="77777777" w:rsidR="008A4B49" w:rsidRPr="007031C8" w:rsidRDefault="008A4B49" w:rsidP="00EB0761">
            <w:pPr>
              <w:pStyle w:val="TableData12"/>
              <w:numPr>
                <w:ilvl w:val="0"/>
                <w:numId w:val="14"/>
              </w:numPr>
            </w:pPr>
            <w:r w:rsidRPr="007031C8">
              <w:t>Chọn bộ phận</w:t>
            </w:r>
          </w:p>
        </w:tc>
      </w:tr>
      <w:tr w:rsidR="008A4B49" w:rsidRPr="007031C8" w14:paraId="2D371991"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33C3750" w14:textId="77777777" w:rsidR="008A4B49" w:rsidRPr="007031C8" w:rsidRDefault="008A4B49"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1822E60F" w14:textId="77777777" w:rsidR="008A4B49" w:rsidRPr="007031C8" w:rsidRDefault="008A4B49" w:rsidP="00EB0761">
            <w:pPr>
              <w:pStyle w:val="TableData12"/>
            </w:pPr>
            <w:r w:rsidRPr="007031C8">
              <w:t>Số điện thoại</w:t>
            </w:r>
          </w:p>
        </w:tc>
        <w:tc>
          <w:tcPr>
            <w:tcW w:w="1689" w:type="dxa"/>
            <w:tcBorders>
              <w:top w:val="dotted" w:sz="4" w:space="0" w:color="000000"/>
              <w:left w:val="dotted" w:sz="4" w:space="0" w:color="000000"/>
              <w:bottom w:val="dotted" w:sz="4" w:space="0" w:color="000000"/>
            </w:tcBorders>
            <w:shd w:val="clear" w:color="auto" w:fill="auto"/>
            <w:vAlign w:val="center"/>
          </w:tcPr>
          <w:p w14:paraId="0DE099CE" w14:textId="77777777" w:rsidR="008A4B49" w:rsidRPr="007031C8" w:rsidRDefault="008A4B49"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7C792AD4"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F6D13A8" w14:textId="145CD3F0" w:rsidR="008A4B49"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697EBA0" w14:textId="77777777" w:rsidR="008A4B49" w:rsidRPr="007031C8" w:rsidRDefault="008A4B49" w:rsidP="00EB0761">
            <w:pPr>
              <w:pStyle w:val="TableData12"/>
              <w:numPr>
                <w:ilvl w:val="0"/>
                <w:numId w:val="14"/>
              </w:numPr>
            </w:pPr>
            <w:r w:rsidRPr="007031C8">
              <w:t>Chọn tư vấn viên</w:t>
            </w:r>
          </w:p>
        </w:tc>
      </w:tr>
      <w:tr w:rsidR="008A4B49" w:rsidRPr="007031C8" w14:paraId="3CF2779B"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5DC8B3F" w14:textId="44531370" w:rsidR="008A4B49" w:rsidRPr="007031C8" w:rsidRDefault="008A4B49" w:rsidP="00EB0761">
            <w:pPr>
              <w:pStyle w:val="TableData12"/>
            </w:pPr>
            <w:r w:rsidRPr="007031C8">
              <w:lastRenderedPageBreak/>
              <w:t>4</w:t>
            </w:r>
          </w:p>
        </w:tc>
        <w:tc>
          <w:tcPr>
            <w:tcW w:w="1891" w:type="dxa"/>
            <w:tcBorders>
              <w:top w:val="dotted" w:sz="4" w:space="0" w:color="000000"/>
              <w:left w:val="dotted" w:sz="4" w:space="0" w:color="000000"/>
              <w:bottom w:val="dotted" w:sz="4" w:space="0" w:color="000000"/>
            </w:tcBorders>
            <w:shd w:val="clear" w:color="auto" w:fill="auto"/>
            <w:vAlign w:val="center"/>
          </w:tcPr>
          <w:p w14:paraId="68D6B2DF" w14:textId="77777777" w:rsidR="008A4B49" w:rsidRPr="007031C8" w:rsidRDefault="008A4B49" w:rsidP="00EB0761">
            <w:pPr>
              <w:pStyle w:val="TableData12"/>
            </w:pPr>
            <w:r w:rsidRPr="007031C8">
              <w:t>Email</w:t>
            </w:r>
          </w:p>
        </w:tc>
        <w:tc>
          <w:tcPr>
            <w:tcW w:w="1689" w:type="dxa"/>
            <w:tcBorders>
              <w:top w:val="dotted" w:sz="4" w:space="0" w:color="000000"/>
              <w:left w:val="dotted" w:sz="4" w:space="0" w:color="000000"/>
              <w:bottom w:val="dotted" w:sz="4" w:space="0" w:color="000000"/>
            </w:tcBorders>
            <w:shd w:val="clear" w:color="auto" w:fill="auto"/>
            <w:vAlign w:val="center"/>
          </w:tcPr>
          <w:p w14:paraId="0F98FDB1" w14:textId="77777777" w:rsidR="008A4B49" w:rsidRPr="007031C8" w:rsidRDefault="008A4B49"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7B491942"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E5AEE64" w14:textId="2AE74928" w:rsidR="008A4B49"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1783E15" w14:textId="77777777" w:rsidR="008A4B49" w:rsidRPr="007031C8" w:rsidRDefault="008A4B49" w:rsidP="00EB0761">
            <w:pPr>
              <w:pStyle w:val="TableData12"/>
              <w:numPr>
                <w:ilvl w:val="0"/>
                <w:numId w:val="14"/>
              </w:numPr>
            </w:pPr>
            <w:r w:rsidRPr="007031C8">
              <w:t>Chọn email</w:t>
            </w:r>
          </w:p>
        </w:tc>
      </w:tr>
      <w:tr w:rsidR="008A4B49" w:rsidRPr="007031C8" w14:paraId="69FD81AD"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CE35631" w14:textId="02966D31" w:rsidR="008A4B49" w:rsidRPr="007031C8" w:rsidRDefault="008A4B49"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786E6A51" w14:textId="77777777" w:rsidR="008A4B49" w:rsidRPr="007031C8" w:rsidRDefault="008A4B49"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3EF1A16F"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56CAEA7A"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1922B47"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F931E48" w14:textId="77777777" w:rsidR="008A4B49" w:rsidRPr="007031C8" w:rsidRDefault="008A4B49" w:rsidP="00EB0761">
            <w:pPr>
              <w:pStyle w:val="TableData12"/>
              <w:numPr>
                <w:ilvl w:val="0"/>
                <w:numId w:val="14"/>
              </w:numPr>
            </w:pPr>
            <w:r w:rsidRPr="007031C8">
              <w:t>Từ ngày xuất báo cáo</w:t>
            </w:r>
          </w:p>
        </w:tc>
      </w:tr>
      <w:tr w:rsidR="008A4B49" w:rsidRPr="007031C8" w14:paraId="35B2F202"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B937C21" w14:textId="504CA0DE" w:rsidR="008A4B49" w:rsidRPr="007031C8" w:rsidRDefault="008A4B49"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240DC59F" w14:textId="77777777" w:rsidR="008A4B49" w:rsidRPr="007031C8" w:rsidRDefault="008A4B49" w:rsidP="00EB0761">
            <w:pPr>
              <w:pStyle w:val="TableData12"/>
            </w:pPr>
            <w:r w:rsidRPr="007031C8">
              <w:t>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3F63311D"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5B6002E5"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D5BF179" w14:textId="6FEC2C80" w:rsidR="008A4B49"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B4B601D" w14:textId="77777777" w:rsidR="008A4B49" w:rsidRPr="007031C8" w:rsidRDefault="008A4B49" w:rsidP="00EB0761">
            <w:pPr>
              <w:pStyle w:val="TableData12"/>
              <w:numPr>
                <w:ilvl w:val="0"/>
                <w:numId w:val="14"/>
              </w:numPr>
            </w:pPr>
            <w:r w:rsidRPr="007031C8">
              <w:t>Chọn tư vấn viên</w:t>
            </w:r>
          </w:p>
        </w:tc>
      </w:tr>
      <w:tr w:rsidR="008A4B49" w:rsidRPr="007031C8" w14:paraId="69D8807F"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CFAF66B" w14:textId="53E878B3" w:rsidR="008A4B49" w:rsidRPr="007031C8" w:rsidRDefault="008A4B49"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32CC297C" w14:textId="77777777" w:rsidR="008A4B49" w:rsidRPr="007031C8" w:rsidRDefault="008A4B49" w:rsidP="00EB0761">
            <w:pPr>
              <w:pStyle w:val="TableData12"/>
            </w:pPr>
            <w:r w:rsidRPr="007031C8">
              <w:t>Tên khách hàng</w:t>
            </w:r>
          </w:p>
        </w:tc>
        <w:tc>
          <w:tcPr>
            <w:tcW w:w="1689" w:type="dxa"/>
            <w:tcBorders>
              <w:top w:val="dotted" w:sz="4" w:space="0" w:color="000000"/>
              <w:left w:val="dotted" w:sz="4" w:space="0" w:color="000000"/>
              <w:bottom w:val="dotted" w:sz="4" w:space="0" w:color="000000"/>
            </w:tcBorders>
            <w:shd w:val="clear" w:color="auto" w:fill="auto"/>
            <w:vAlign w:val="center"/>
          </w:tcPr>
          <w:p w14:paraId="5D603FE1"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507F7FAA"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651904C" w14:textId="323E1AEF" w:rsidR="008A4B49" w:rsidRPr="007031C8" w:rsidRDefault="00814682"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21990E5" w14:textId="77777777" w:rsidR="008A4B49" w:rsidRPr="007031C8" w:rsidRDefault="008A4B49" w:rsidP="00EB0761">
            <w:pPr>
              <w:pStyle w:val="TableData12"/>
              <w:numPr>
                <w:ilvl w:val="0"/>
                <w:numId w:val="14"/>
              </w:numPr>
            </w:pPr>
            <w:r w:rsidRPr="007031C8">
              <w:t>Chọn tên khách hàng</w:t>
            </w:r>
          </w:p>
        </w:tc>
      </w:tr>
      <w:tr w:rsidR="008A4B49" w:rsidRPr="007031C8" w14:paraId="0A220C7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1C68A23" w14:textId="66AB0567" w:rsidR="008A4B49" w:rsidRPr="007031C8" w:rsidRDefault="008A4B49"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28AE402D" w14:textId="77777777" w:rsidR="008A4B49" w:rsidRPr="007031C8" w:rsidRDefault="008A4B49"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3FE0C18F" w14:textId="77777777" w:rsidR="008A4B49" w:rsidRPr="007031C8" w:rsidRDefault="008A4B49"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2C6E622B" w14:textId="77777777" w:rsidR="008A4B49" w:rsidRPr="007031C8" w:rsidRDefault="008A4B49"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1B8CF95"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A00574D" w14:textId="77777777" w:rsidR="008A4B49" w:rsidRPr="007031C8" w:rsidRDefault="008A4B49" w:rsidP="00EB0761">
            <w:pPr>
              <w:pStyle w:val="TableData12"/>
              <w:numPr>
                <w:ilvl w:val="0"/>
                <w:numId w:val="14"/>
              </w:numPr>
            </w:pPr>
            <w:r w:rsidRPr="007031C8">
              <w:t>Đến ngày xuất báo cáo</w:t>
            </w:r>
          </w:p>
        </w:tc>
      </w:tr>
      <w:tr w:rsidR="008A4B49" w:rsidRPr="007031C8" w14:paraId="4819D4E1"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7446BB2" w14:textId="0F3CD1F7" w:rsidR="008A4B49" w:rsidRPr="007031C8" w:rsidRDefault="008A4B49"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76E47649" w14:textId="77777777" w:rsidR="008A4B49" w:rsidRPr="007031C8" w:rsidRDefault="008A4B49"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359ABA91" w14:textId="77777777" w:rsidR="008A4B49" w:rsidRPr="007031C8" w:rsidRDefault="008A4B49"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0BF423D2" w14:textId="7767140A" w:rsidR="008A4B49" w:rsidRPr="007031C8" w:rsidRDefault="008A4B49"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300EEC48"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78B5A73" w14:textId="77777777" w:rsidR="008A4B49" w:rsidRPr="007031C8" w:rsidRDefault="008A4B49" w:rsidP="00EB0761">
            <w:pPr>
              <w:pStyle w:val="TableData12"/>
              <w:numPr>
                <w:ilvl w:val="0"/>
                <w:numId w:val="14"/>
              </w:numPr>
            </w:pPr>
            <w:r w:rsidRPr="007031C8">
              <w:t>Nút tìm kiếm</w:t>
            </w:r>
          </w:p>
        </w:tc>
      </w:tr>
      <w:tr w:rsidR="008A4B49" w:rsidRPr="007031C8" w14:paraId="3B7DDEC2"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208932F" w14:textId="2AABA7CC" w:rsidR="008A4B49" w:rsidRPr="007031C8" w:rsidRDefault="008A4B49" w:rsidP="00EB0761">
            <w:pPr>
              <w:pStyle w:val="TableData12"/>
            </w:pPr>
            <w:r w:rsidRPr="007031C8">
              <w:t>10</w:t>
            </w:r>
          </w:p>
        </w:tc>
        <w:tc>
          <w:tcPr>
            <w:tcW w:w="1891" w:type="dxa"/>
            <w:tcBorders>
              <w:top w:val="dotted" w:sz="4" w:space="0" w:color="000000"/>
              <w:left w:val="dotted" w:sz="4" w:space="0" w:color="000000"/>
              <w:bottom w:val="dotted" w:sz="4" w:space="0" w:color="000000"/>
            </w:tcBorders>
            <w:shd w:val="clear" w:color="auto" w:fill="auto"/>
            <w:vAlign w:val="center"/>
          </w:tcPr>
          <w:p w14:paraId="3E032494" w14:textId="77777777" w:rsidR="008A4B49" w:rsidRPr="007031C8" w:rsidRDefault="008A4B49"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199F0594" w14:textId="77777777" w:rsidR="008A4B49" w:rsidRPr="007031C8" w:rsidRDefault="008A4B49"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04A5C102" w14:textId="1B48D6B2" w:rsidR="008A4B49" w:rsidRPr="007031C8" w:rsidRDefault="008A4B49"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65EA0CB7"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EF6C203" w14:textId="77777777" w:rsidR="008A4B49" w:rsidRPr="007031C8" w:rsidRDefault="008A4B49" w:rsidP="00EB0761">
            <w:pPr>
              <w:pStyle w:val="TableData12"/>
              <w:numPr>
                <w:ilvl w:val="0"/>
                <w:numId w:val="14"/>
              </w:numPr>
            </w:pPr>
            <w:r w:rsidRPr="007031C8">
              <w:t>Nút xuất excel</w:t>
            </w:r>
          </w:p>
        </w:tc>
      </w:tr>
      <w:tr w:rsidR="008A4B49" w:rsidRPr="007031C8" w14:paraId="52FCC8C6"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6D78101" w14:textId="3C94805C" w:rsidR="008A4B49" w:rsidRPr="007031C8" w:rsidRDefault="008A4B49" w:rsidP="00EB0761">
            <w:pPr>
              <w:pStyle w:val="TableData12"/>
            </w:pPr>
            <w:r w:rsidRPr="007031C8">
              <w:t>11</w:t>
            </w:r>
          </w:p>
        </w:tc>
        <w:tc>
          <w:tcPr>
            <w:tcW w:w="1891" w:type="dxa"/>
            <w:tcBorders>
              <w:top w:val="dotted" w:sz="4" w:space="0" w:color="000000"/>
              <w:left w:val="dotted" w:sz="4" w:space="0" w:color="000000"/>
              <w:bottom w:val="dotted" w:sz="4" w:space="0" w:color="000000"/>
            </w:tcBorders>
            <w:shd w:val="clear" w:color="auto" w:fill="auto"/>
            <w:vAlign w:val="center"/>
          </w:tcPr>
          <w:p w14:paraId="747CFCF8" w14:textId="77777777" w:rsidR="008A4B49" w:rsidRPr="007031C8" w:rsidRDefault="008A4B49" w:rsidP="00EB0761">
            <w:pPr>
              <w:pStyle w:val="TableData12"/>
            </w:pPr>
            <w:r w:rsidRPr="007031C8">
              <w:t>Kết quả 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7A01AEBA" w14:textId="77777777" w:rsidR="008A4B49" w:rsidRPr="007031C8" w:rsidRDefault="008A4B49"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2D99007F" w14:textId="77777777" w:rsidR="008A4B49" w:rsidRPr="007031C8" w:rsidRDefault="008A4B49"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61B4C367"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EB93A41" w14:textId="77777777" w:rsidR="008A4B49" w:rsidRPr="007031C8" w:rsidRDefault="008A4B49" w:rsidP="00EB0761">
            <w:pPr>
              <w:pStyle w:val="TableData12"/>
              <w:numPr>
                <w:ilvl w:val="0"/>
                <w:numId w:val="14"/>
              </w:numPr>
            </w:pPr>
            <w:r w:rsidRPr="007031C8">
              <w:t>Hiển thị các thông tin cơ bản của báo cáo</w:t>
            </w:r>
          </w:p>
        </w:tc>
      </w:tr>
      <w:tr w:rsidR="008A4B49" w:rsidRPr="007031C8" w14:paraId="79A1F9EE"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6AF22D4" w14:textId="1A707A21" w:rsidR="008A4B49" w:rsidRPr="007031C8" w:rsidRDefault="008A4B49" w:rsidP="00EB0761">
            <w:pPr>
              <w:pStyle w:val="TableData12"/>
            </w:pPr>
            <w:r w:rsidRPr="007031C8">
              <w:t>12</w:t>
            </w:r>
          </w:p>
        </w:tc>
        <w:tc>
          <w:tcPr>
            <w:tcW w:w="1891" w:type="dxa"/>
            <w:tcBorders>
              <w:top w:val="dotted" w:sz="4" w:space="0" w:color="000000"/>
              <w:left w:val="dotted" w:sz="4" w:space="0" w:color="000000"/>
              <w:bottom w:val="dotted" w:sz="4" w:space="0" w:color="000000"/>
            </w:tcBorders>
            <w:shd w:val="clear" w:color="auto" w:fill="auto"/>
            <w:vAlign w:val="center"/>
          </w:tcPr>
          <w:p w14:paraId="47D8031F" w14:textId="77777777" w:rsidR="008A4B49" w:rsidRPr="007031C8" w:rsidRDefault="008A4B49" w:rsidP="00EB0761">
            <w:pPr>
              <w:pStyle w:val="TableData12"/>
            </w:pPr>
            <w:r w:rsidRPr="007031C8">
              <w:t>Khung hiển thị 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44FC8983" w14:textId="77777777" w:rsidR="008A4B49" w:rsidRPr="007031C8" w:rsidRDefault="008A4B49" w:rsidP="00EB0761">
            <w:pPr>
              <w:pStyle w:val="TableData12"/>
            </w:pPr>
            <w:r w:rsidRPr="007031C8">
              <w:t>Table</w:t>
            </w:r>
          </w:p>
        </w:tc>
        <w:tc>
          <w:tcPr>
            <w:tcW w:w="1640" w:type="dxa"/>
            <w:tcBorders>
              <w:top w:val="dotted" w:sz="4" w:space="0" w:color="000000"/>
              <w:left w:val="dotted" w:sz="4" w:space="0" w:color="000000"/>
              <w:bottom w:val="dotted" w:sz="4" w:space="0" w:color="000000"/>
            </w:tcBorders>
            <w:shd w:val="clear" w:color="auto" w:fill="auto"/>
            <w:vAlign w:val="center"/>
          </w:tcPr>
          <w:p w14:paraId="27344AD9" w14:textId="77777777" w:rsidR="008A4B49" w:rsidRPr="007031C8" w:rsidRDefault="008A4B49"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1C281BA9" w14:textId="77777777" w:rsidR="008A4B49" w:rsidRPr="007031C8" w:rsidRDefault="008A4B49"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9B9D80B" w14:textId="77777777" w:rsidR="008A4B49" w:rsidRPr="007031C8" w:rsidRDefault="008A4B49" w:rsidP="00EB0761">
            <w:pPr>
              <w:pStyle w:val="TableData12"/>
              <w:numPr>
                <w:ilvl w:val="0"/>
                <w:numId w:val="14"/>
              </w:numPr>
            </w:pPr>
            <w:r w:rsidRPr="007031C8">
              <w:t>Hiển thị chi tiết các dữ liệu báo cáo theo hàng</w:t>
            </w:r>
          </w:p>
        </w:tc>
      </w:tr>
    </w:tbl>
    <w:p w14:paraId="3C86E4F7" w14:textId="77777777" w:rsidR="008A4B49" w:rsidRPr="007031C8" w:rsidRDefault="008A4B49" w:rsidP="00EB0761">
      <w:pPr>
        <w:pStyle w:val="ListParagraph"/>
        <w:rPr>
          <w:rFonts w:ascii="Verdana" w:hAnsi="Verdana"/>
        </w:rPr>
      </w:pPr>
    </w:p>
    <w:p w14:paraId="29920853" w14:textId="77777777" w:rsidR="00327A77" w:rsidRPr="007031C8" w:rsidRDefault="00327A77" w:rsidP="00EB0761">
      <w:pPr>
        <w:pStyle w:val="Heading4"/>
        <w:rPr>
          <w:rFonts w:ascii="Verdana" w:hAnsi="Verdana"/>
        </w:rPr>
      </w:pPr>
      <w:bookmarkStart w:id="71" w:name="_Toc135227454"/>
      <w:r w:rsidRPr="007031C8">
        <w:rPr>
          <w:rFonts w:ascii="Verdana" w:hAnsi="Verdana"/>
        </w:rPr>
        <w:lastRenderedPageBreak/>
        <w:t>Luồng nghiệp vụ</w:t>
      </w:r>
      <w:bookmarkEnd w:id="71"/>
    </w:p>
    <w:p w14:paraId="62563031" w14:textId="77777777" w:rsidR="00327A77" w:rsidRPr="007031C8" w:rsidRDefault="00327A77" w:rsidP="00EB0761">
      <w:pPr>
        <w:rPr>
          <w:rFonts w:ascii="Verdana" w:hAnsi="Verdana"/>
          <w:noProof/>
        </w:rPr>
      </w:pPr>
      <w:r w:rsidRPr="007031C8">
        <w:rPr>
          <w:rFonts w:ascii="Verdana" w:hAnsi="Verdana"/>
          <w:noProof/>
        </w:rPr>
        <w:drawing>
          <wp:inline distT="0" distB="0" distL="0" distR="0" wp14:anchorId="0524A23D" wp14:editId="6970BB00">
            <wp:extent cx="2959100" cy="2489200"/>
            <wp:effectExtent l="0" t="0" r="0" b="0"/>
            <wp:docPr id="29" name="Picture 1" descr="A diagram of a service report&#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 descr="A diagram of a service report&#10;&#10;Description automatically generated with medium confidence"/>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9100" cy="2489200"/>
                    </a:xfrm>
                    <a:prstGeom prst="rect">
                      <a:avLst/>
                    </a:prstGeom>
                    <a:noFill/>
                    <a:ln>
                      <a:noFill/>
                    </a:ln>
                  </pic:spPr>
                </pic:pic>
              </a:graphicData>
            </a:graphic>
          </wp:inline>
        </w:drawing>
      </w:r>
    </w:p>
    <w:p w14:paraId="1F83B20D" w14:textId="77777777" w:rsidR="00327A77" w:rsidRPr="007031C8" w:rsidRDefault="00327A77" w:rsidP="00EB0761">
      <w:pPr>
        <w:pStyle w:val="ListParagraph"/>
        <w:numPr>
          <w:ilvl w:val="0"/>
          <w:numId w:val="14"/>
        </w:numPr>
        <w:rPr>
          <w:rFonts w:ascii="Verdana" w:hAnsi="Verdana"/>
        </w:rPr>
      </w:pPr>
      <w:r w:rsidRPr="007031C8">
        <w:rPr>
          <w:rFonts w:ascii="Verdana" w:hAnsi="Verdana"/>
        </w:rPr>
        <w:t>Nhân viên quản trị vào hệ thống, chọn các menu để xuất báo cáo.</w:t>
      </w:r>
    </w:p>
    <w:p w14:paraId="499E29DB" w14:textId="26EECCF8" w:rsidR="00327A77" w:rsidRPr="007031C8" w:rsidRDefault="00327A77" w:rsidP="00EB0761">
      <w:pPr>
        <w:pStyle w:val="ListParagraph"/>
        <w:numPr>
          <w:ilvl w:val="0"/>
          <w:numId w:val="14"/>
        </w:numPr>
        <w:rPr>
          <w:rFonts w:ascii="Verdana" w:hAnsi="Verdana"/>
        </w:rPr>
      </w:pPr>
      <w:r w:rsidRPr="007031C8">
        <w:rPr>
          <w:rFonts w:ascii="Verdana" w:hAnsi="Verdana"/>
        </w:rPr>
        <w:t>Module TicketUI gửi request lên service report, service report thực hiện truy vấn DB Oracle để trả về kết quả cho người dùng.</w:t>
      </w:r>
    </w:p>
    <w:p w14:paraId="49E18CC1" w14:textId="166D88EA" w:rsidR="0055708F" w:rsidRPr="007031C8" w:rsidRDefault="0055708F" w:rsidP="00EB0761">
      <w:pPr>
        <w:pStyle w:val="Heading3"/>
        <w:rPr>
          <w:rFonts w:ascii="Verdana" w:hAnsi="Verdana"/>
          <w:highlight w:val="yellow"/>
        </w:rPr>
      </w:pPr>
      <w:r w:rsidRPr="003463BC">
        <w:rPr>
          <w:rFonts w:ascii="Verdana" w:hAnsi="Verdana"/>
        </w:rPr>
        <w:t>Hiển thị thông tin phản hồi tự động khách hàng</w:t>
      </w:r>
      <w:r w:rsidR="007A24F4" w:rsidRPr="003463BC">
        <w:rPr>
          <w:rFonts w:ascii="Verdana" w:hAnsi="Verdana"/>
        </w:rPr>
        <w:t xml:space="preserve"> (Check ảnh hưởng)</w:t>
      </w:r>
    </w:p>
    <w:p w14:paraId="66533D07" w14:textId="2FDE8710" w:rsidR="008A695B" w:rsidRPr="007031C8" w:rsidRDefault="008A695B" w:rsidP="00EB0761">
      <w:pPr>
        <w:pStyle w:val="Heading4"/>
        <w:rPr>
          <w:rFonts w:ascii="Verdana" w:hAnsi="Verdana"/>
        </w:rPr>
      </w:pPr>
      <w:r w:rsidRPr="007031C8">
        <w:rPr>
          <w:rFonts w:ascii="Verdana" w:hAnsi="Verdana"/>
        </w:rPr>
        <w:t>Thông tin chung chức năng</w:t>
      </w:r>
    </w:p>
    <w:p w14:paraId="44FA4456" w14:textId="352B9021" w:rsidR="008A695B" w:rsidRPr="007031C8" w:rsidRDefault="008A695B" w:rsidP="00782257">
      <w:pPr>
        <w:jc w:val="center"/>
        <w:rPr>
          <w:rFonts w:ascii="Verdana" w:hAnsi="Verdana"/>
        </w:rPr>
      </w:pPr>
      <w:r w:rsidRPr="007031C8">
        <w:rPr>
          <w:rFonts w:ascii="Verdana" w:hAnsi="Verdana"/>
          <w:noProof/>
        </w:rPr>
        <w:drawing>
          <wp:inline distT="0" distB="0" distL="0" distR="0" wp14:anchorId="63450340" wp14:editId="69973E30">
            <wp:extent cx="2209800" cy="1397000"/>
            <wp:effectExtent l="0" t="0" r="0" b="0"/>
            <wp:docPr id="1297089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9359" name="Picture 1297089359"/>
                    <pic:cNvPicPr/>
                  </pic:nvPicPr>
                  <pic:blipFill>
                    <a:blip r:embed="rId65">
                      <a:extLst>
                        <a:ext uri="{28A0092B-C50C-407E-A947-70E740481C1C}">
                          <a14:useLocalDpi xmlns:a14="http://schemas.microsoft.com/office/drawing/2010/main" val="0"/>
                        </a:ext>
                      </a:extLst>
                    </a:blip>
                    <a:stretch>
                      <a:fillRect/>
                    </a:stretch>
                  </pic:blipFill>
                  <pic:spPr>
                    <a:xfrm>
                      <a:off x="0" y="0"/>
                      <a:ext cx="2209800" cy="1397000"/>
                    </a:xfrm>
                    <a:prstGeom prst="rect">
                      <a:avLst/>
                    </a:prstGeom>
                  </pic:spPr>
                </pic:pic>
              </a:graphicData>
            </a:graphic>
          </wp:inline>
        </w:drawing>
      </w:r>
    </w:p>
    <w:p w14:paraId="4BDFB52B" w14:textId="69E86001" w:rsidR="008A695B" w:rsidRPr="007031C8" w:rsidRDefault="008A695B" w:rsidP="00EB0761">
      <w:pPr>
        <w:pStyle w:val="ListParagraph"/>
        <w:numPr>
          <w:ilvl w:val="0"/>
          <w:numId w:val="11"/>
        </w:numPr>
        <w:rPr>
          <w:rFonts w:ascii="Verdana" w:hAnsi="Verdana"/>
        </w:rPr>
      </w:pPr>
      <w:r w:rsidRPr="007031C8">
        <w:rPr>
          <w:rFonts w:ascii="Verdana" w:hAnsi="Verdana"/>
        </w:rPr>
        <w:t>Khách hàng tương tác với chat bot tra cứu các thông tin về hoá đơn, trạng thái thuê bao, OTP và tìm cửa hàng gần nhất</w:t>
      </w:r>
    </w:p>
    <w:p w14:paraId="57677EC7" w14:textId="5DBDB4A5" w:rsidR="008A695B" w:rsidRPr="007031C8" w:rsidRDefault="008A695B" w:rsidP="00EB0761">
      <w:pPr>
        <w:pStyle w:val="ListParagraph"/>
        <w:numPr>
          <w:ilvl w:val="0"/>
          <w:numId w:val="11"/>
        </w:numPr>
        <w:rPr>
          <w:rFonts w:ascii="Verdana" w:hAnsi="Verdana"/>
        </w:rPr>
      </w:pPr>
      <w:r w:rsidRPr="007031C8">
        <w:rPr>
          <w:rFonts w:ascii="Verdana" w:hAnsi="Verdana"/>
        </w:rPr>
        <w:lastRenderedPageBreak/>
        <w:t>Chatbot phản hồi thông tin về hoá đơn, trạng thái thuê bao, OTP và cửa hàng gần nhất tới khách hàng.</w:t>
      </w:r>
    </w:p>
    <w:p w14:paraId="1B15222C" w14:textId="4577CC61" w:rsidR="008A695B" w:rsidRPr="007031C8" w:rsidRDefault="008A695B" w:rsidP="00EB0761">
      <w:pPr>
        <w:pStyle w:val="Heading4"/>
        <w:rPr>
          <w:rFonts w:ascii="Verdana" w:hAnsi="Verdana"/>
        </w:rPr>
      </w:pPr>
      <w:r w:rsidRPr="007031C8">
        <w:rPr>
          <w:rFonts w:ascii="Verdana" w:hAnsi="Verdana"/>
        </w:rPr>
        <w:t>Màn hình</w:t>
      </w:r>
    </w:p>
    <w:p w14:paraId="3CD38EAC" w14:textId="04FB9377" w:rsidR="008A695B" w:rsidRPr="007031C8" w:rsidRDefault="008A695B" w:rsidP="00EB0761">
      <w:pPr>
        <w:rPr>
          <w:rFonts w:ascii="Verdana" w:hAnsi="Verdana"/>
        </w:rPr>
      </w:pPr>
      <w:r w:rsidRPr="007031C8">
        <w:rPr>
          <w:rFonts w:ascii="Verdana" w:hAnsi="Verdana"/>
        </w:rPr>
        <w:t>Thông tin về hoá đơn, trạng thái thuê bao</w:t>
      </w:r>
    </w:p>
    <w:p w14:paraId="4185F56B" w14:textId="72F6F3FA" w:rsidR="008A695B" w:rsidRPr="007031C8" w:rsidRDefault="007A24F4" w:rsidP="00782257">
      <w:pPr>
        <w:jc w:val="center"/>
        <w:rPr>
          <w:rFonts w:ascii="Verdana" w:hAnsi="Verdana"/>
        </w:rPr>
      </w:pPr>
      <w:r w:rsidRPr="007031C8">
        <w:rPr>
          <w:rFonts w:ascii="Verdana" w:hAnsi="Verdana"/>
          <w:noProof/>
        </w:rPr>
        <w:drawing>
          <wp:inline distT="0" distB="0" distL="0" distR="0" wp14:anchorId="06FABC3A" wp14:editId="3042812F">
            <wp:extent cx="3142211" cy="4492508"/>
            <wp:effectExtent l="0" t="0" r="0" b="3810"/>
            <wp:docPr id="108066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1441" name=""/>
                    <pic:cNvPicPr/>
                  </pic:nvPicPr>
                  <pic:blipFill>
                    <a:blip r:embed="rId66"/>
                    <a:stretch>
                      <a:fillRect/>
                    </a:stretch>
                  </pic:blipFill>
                  <pic:spPr>
                    <a:xfrm>
                      <a:off x="0" y="0"/>
                      <a:ext cx="3155851" cy="4512009"/>
                    </a:xfrm>
                    <a:prstGeom prst="rect">
                      <a:avLst/>
                    </a:prstGeom>
                  </pic:spPr>
                </pic:pic>
              </a:graphicData>
            </a:graphic>
          </wp:inline>
        </w:drawing>
      </w:r>
    </w:p>
    <w:p w14:paraId="1E85A469" w14:textId="77777777" w:rsidR="007A24F4" w:rsidRPr="007031C8" w:rsidRDefault="007A24F4" w:rsidP="00EB0761">
      <w:pPr>
        <w:rPr>
          <w:rFonts w:ascii="Verdana" w:hAnsi="Verdana"/>
        </w:rPr>
      </w:pPr>
    </w:p>
    <w:p w14:paraId="1EA24C1C" w14:textId="77777777" w:rsidR="007A24F4" w:rsidRPr="007031C8" w:rsidRDefault="007A24F4" w:rsidP="00EB0761">
      <w:pPr>
        <w:rPr>
          <w:rFonts w:ascii="Verdana" w:hAnsi="Verdana"/>
        </w:rPr>
      </w:pPr>
      <w:r w:rsidRPr="007031C8">
        <w:rPr>
          <w:rFonts w:ascii="Verdana" w:hAnsi="Verdana"/>
        </w:rPr>
        <w:t>Thông tin cửa hàng gần nhất với khách hàng</w:t>
      </w:r>
    </w:p>
    <w:p w14:paraId="506E3990" w14:textId="0C291C33" w:rsidR="007A24F4" w:rsidRPr="007031C8" w:rsidRDefault="007A24F4" w:rsidP="00782257">
      <w:pPr>
        <w:jc w:val="center"/>
        <w:rPr>
          <w:rFonts w:ascii="Verdana" w:hAnsi="Verdana"/>
        </w:rPr>
      </w:pPr>
      <w:r w:rsidRPr="007031C8">
        <w:rPr>
          <w:rFonts w:ascii="Verdana" w:hAnsi="Verdana"/>
          <w:noProof/>
        </w:rPr>
        <w:lastRenderedPageBreak/>
        <w:drawing>
          <wp:inline distT="0" distB="0" distL="0" distR="0" wp14:anchorId="304276E2" wp14:editId="40DB5FF9">
            <wp:extent cx="2244436" cy="4857370"/>
            <wp:effectExtent l="0" t="0" r="6350" b="3810"/>
            <wp:docPr id="213992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20469" name=""/>
                    <pic:cNvPicPr/>
                  </pic:nvPicPr>
                  <pic:blipFill>
                    <a:blip r:embed="rId67"/>
                    <a:stretch>
                      <a:fillRect/>
                    </a:stretch>
                  </pic:blipFill>
                  <pic:spPr>
                    <a:xfrm>
                      <a:off x="0" y="0"/>
                      <a:ext cx="2244436" cy="4857370"/>
                    </a:xfrm>
                    <a:prstGeom prst="rect">
                      <a:avLst/>
                    </a:prstGeom>
                  </pic:spPr>
                </pic:pic>
              </a:graphicData>
            </a:graphic>
          </wp:inline>
        </w:drawing>
      </w:r>
    </w:p>
    <w:p w14:paraId="5470FAF9" w14:textId="77777777" w:rsidR="007A24F4" w:rsidRPr="007031C8" w:rsidRDefault="007A24F4" w:rsidP="00EB0761">
      <w:pPr>
        <w:pStyle w:val="Heading4"/>
        <w:rPr>
          <w:rFonts w:ascii="Verdana" w:hAnsi="Verdana"/>
        </w:rPr>
      </w:pPr>
      <w:r w:rsidRPr="007031C8">
        <w:rPr>
          <w:rFonts w:ascii="Verdana" w:hAnsi="Verdana"/>
        </w:rPr>
        <w:t>Mô tả thành phần màn hình</w:t>
      </w:r>
    </w:p>
    <w:p w14:paraId="68D1D1F8" w14:textId="3B8BA370" w:rsidR="007A24F4" w:rsidRPr="007031C8" w:rsidRDefault="007A24F4" w:rsidP="00EB0761">
      <w:pPr>
        <w:rPr>
          <w:rFonts w:ascii="Verdana" w:hAnsi="Verdana"/>
        </w:rPr>
      </w:pPr>
      <w:r w:rsidRPr="007031C8">
        <w:rPr>
          <w:rFonts w:ascii="Verdana" w:hAnsi="Verdana"/>
        </w:rPr>
        <w:t>N/A</w:t>
      </w:r>
    </w:p>
    <w:p w14:paraId="01E3E916" w14:textId="77777777" w:rsidR="007A24F4" w:rsidRPr="007031C8" w:rsidRDefault="007A24F4" w:rsidP="00EB0761">
      <w:pPr>
        <w:pStyle w:val="Heading4"/>
        <w:rPr>
          <w:rFonts w:ascii="Verdana" w:hAnsi="Verdana"/>
        </w:rPr>
      </w:pPr>
      <w:r w:rsidRPr="007031C8">
        <w:rPr>
          <w:rFonts w:ascii="Verdana" w:hAnsi="Verdana"/>
        </w:rPr>
        <w:lastRenderedPageBreak/>
        <w:t>Luồng nghiệp vụ</w:t>
      </w:r>
    </w:p>
    <w:p w14:paraId="49133BA4" w14:textId="34C14A87" w:rsidR="007A24F4" w:rsidRPr="007031C8" w:rsidRDefault="007A24F4" w:rsidP="00EB0761">
      <w:pPr>
        <w:pStyle w:val="ListParagraph"/>
        <w:numPr>
          <w:ilvl w:val="0"/>
          <w:numId w:val="11"/>
        </w:numPr>
        <w:rPr>
          <w:rFonts w:ascii="Verdana" w:hAnsi="Verdana"/>
        </w:rPr>
      </w:pPr>
      <w:r w:rsidRPr="007031C8">
        <w:rPr>
          <w:rFonts w:ascii="Verdana" w:hAnsi="Verdana"/>
        </w:rPr>
        <w:t>Khách hàng chat với chatbot Bitel và chọn loại dịch vụ “Informacion”</w:t>
      </w:r>
    </w:p>
    <w:p w14:paraId="338D596A" w14:textId="76882E35" w:rsidR="007A24F4" w:rsidRPr="007031C8" w:rsidRDefault="007A24F4" w:rsidP="00EB0761">
      <w:pPr>
        <w:pStyle w:val="ListParagraph"/>
        <w:numPr>
          <w:ilvl w:val="0"/>
          <w:numId w:val="11"/>
        </w:numPr>
        <w:rPr>
          <w:rFonts w:ascii="Verdana" w:hAnsi="Verdana"/>
        </w:rPr>
      </w:pPr>
      <w:r w:rsidRPr="007031C8">
        <w:rPr>
          <w:rFonts w:ascii="Verdana" w:hAnsi="Verdana"/>
        </w:rPr>
        <w:t>Khách hàng chọn các thông tin mà mình cần tra cứu</w:t>
      </w:r>
    </w:p>
    <w:p w14:paraId="7B75F8D5" w14:textId="6B903B07" w:rsidR="007A24F4" w:rsidRPr="007031C8" w:rsidRDefault="007A24F4" w:rsidP="00EB0761">
      <w:pPr>
        <w:pStyle w:val="ListParagraph"/>
        <w:numPr>
          <w:ilvl w:val="0"/>
          <w:numId w:val="11"/>
        </w:numPr>
        <w:rPr>
          <w:rFonts w:ascii="Verdana" w:hAnsi="Verdana"/>
        </w:rPr>
      </w:pPr>
      <w:r w:rsidRPr="007031C8">
        <w:rPr>
          <w:rFonts w:ascii="Verdana" w:hAnsi="Verdana"/>
        </w:rPr>
        <w:t>ChatBot sẽ verify dữ liệu khách hàng và về kết quả tra cứu cho khách hàng</w:t>
      </w:r>
    </w:p>
    <w:p w14:paraId="1DEB03A4" w14:textId="76260392" w:rsidR="0055708F" w:rsidRPr="007031C8" w:rsidRDefault="0055708F" w:rsidP="00EB0761">
      <w:pPr>
        <w:pStyle w:val="Heading3"/>
        <w:rPr>
          <w:rFonts w:ascii="Verdana" w:hAnsi="Verdana"/>
        </w:rPr>
      </w:pPr>
      <w:r w:rsidRPr="007031C8">
        <w:rPr>
          <w:rFonts w:ascii="Verdana" w:hAnsi="Verdana"/>
        </w:rPr>
        <w:t>Survey</w:t>
      </w:r>
      <w:r w:rsidR="00706D53" w:rsidRPr="007031C8">
        <w:rPr>
          <w:rFonts w:ascii="Verdana" w:hAnsi="Verdana"/>
        </w:rPr>
        <w:t xml:space="preserve"> (Check ảnh hưởng)</w:t>
      </w:r>
    </w:p>
    <w:p w14:paraId="034BD6CA" w14:textId="77777777" w:rsidR="0055708F" w:rsidRPr="007031C8" w:rsidRDefault="0055708F" w:rsidP="00EB0761">
      <w:pPr>
        <w:pStyle w:val="Heading4"/>
        <w:rPr>
          <w:rFonts w:ascii="Verdana" w:hAnsi="Verdana"/>
        </w:rPr>
      </w:pPr>
      <w:r w:rsidRPr="007031C8">
        <w:rPr>
          <w:rFonts w:ascii="Verdana" w:hAnsi="Verdana"/>
        </w:rPr>
        <w:t>Thông tin chung chức năng</w:t>
      </w:r>
    </w:p>
    <w:p w14:paraId="27FA1AE0" w14:textId="12CBD223" w:rsidR="00CA4D36" w:rsidRDefault="00CA4D36" w:rsidP="00DE1886">
      <w:pPr>
        <w:jc w:val="center"/>
        <w:rPr>
          <w:rFonts w:ascii="Verdana" w:hAnsi="Verdana"/>
        </w:rPr>
      </w:pPr>
      <w:r w:rsidRPr="007031C8">
        <w:rPr>
          <w:rFonts w:ascii="Verdana" w:hAnsi="Verdana"/>
          <w:noProof/>
        </w:rPr>
        <w:drawing>
          <wp:inline distT="0" distB="0" distL="0" distR="0" wp14:anchorId="49006B38" wp14:editId="47809BC3">
            <wp:extent cx="4726583" cy="2872509"/>
            <wp:effectExtent l="0" t="0" r="0" b="0"/>
            <wp:docPr id="2072386581" name="Picture 23" descr="A diagram of a surve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86581" name="Picture 23" descr="A diagram of a survey&#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4750225" cy="2886877"/>
                    </a:xfrm>
                    <a:prstGeom prst="rect">
                      <a:avLst/>
                    </a:prstGeom>
                  </pic:spPr>
                </pic:pic>
              </a:graphicData>
            </a:graphic>
          </wp:inline>
        </w:drawing>
      </w:r>
    </w:p>
    <w:p w14:paraId="30494808" w14:textId="763DF5E2" w:rsidR="00DC0A1A" w:rsidRDefault="00DC0A1A" w:rsidP="00DE1886">
      <w:pPr>
        <w:jc w:val="center"/>
        <w:rPr>
          <w:rFonts w:ascii="Verdana" w:hAnsi="Verdana"/>
        </w:rPr>
      </w:pPr>
    </w:p>
    <w:p w14:paraId="420EC980" w14:textId="7CE5657F" w:rsidR="00DC0A1A" w:rsidRDefault="00DC0A1A" w:rsidP="00DC0A1A">
      <w:pPr>
        <w:jc w:val="center"/>
        <w:rPr>
          <w:rFonts w:ascii="Verdana" w:hAnsi="Verdana"/>
        </w:rPr>
      </w:pPr>
      <w:r>
        <w:rPr>
          <w:noProof/>
        </w:rPr>
        <w:lastRenderedPageBreak/>
        <w:drawing>
          <wp:inline distT="0" distB="0" distL="0" distR="0" wp14:anchorId="0773BCDD" wp14:editId="74322E41">
            <wp:extent cx="7236178" cy="5104389"/>
            <wp:effectExtent l="19050" t="19050" r="22225"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63214" cy="5123460"/>
                    </a:xfrm>
                    <a:prstGeom prst="rect">
                      <a:avLst/>
                    </a:prstGeom>
                    <a:ln>
                      <a:solidFill>
                        <a:schemeClr val="tx1"/>
                      </a:solidFill>
                    </a:ln>
                  </pic:spPr>
                </pic:pic>
              </a:graphicData>
            </a:graphic>
          </wp:inline>
        </w:drawing>
      </w:r>
    </w:p>
    <w:p w14:paraId="0AC4A900" w14:textId="77777777" w:rsidR="00DC0A1A" w:rsidRPr="007031C8" w:rsidRDefault="00DC0A1A" w:rsidP="00DE1886">
      <w:pPr>
        <w:jc w:val="center"/>
        <w:rPr>
          <w:rFonts w:ascii="Verdana" w:hAnsi="Verdana"/>
        </w:rPr>
      </w:pPr>
    </w:p>
    <w:p w14:paraId="73FE4C59" w14:textId="010E4984" w:rsidR="00CA4D36" w:rsidRPr="007031C8" w:rsidRDefault="00CA4D36" w:rsidP="00EB0761">
      <w:pPr>
        <w:pStyle w:val="ListParagraph"/>
        <w:numPr>
          <w:ilvl w:val="0"/>
          <w:numId w:val="11"/>
        </w:numPr>
        <w:rPr>
          <w:rFonts w:ascii="Verdana" w:hAnsi="Verdana"/>
        </w:rPr>
      </w:pPr>
      <w:r w:rsidRPr="007031C8">
        <w:rPr>
          <w:rFonts w:ascii="Verdana" w:hAnsi="Verdana"/>
        </w:rPr>
        <w:t xml:space="preserve">Khi khách hàng kết thúc cuộc hội thoại với khách hàng, hoặc kết thúc cuộc hội thoại với bot một cách chủ động. Sẽ </w:t>
      </w:r>
      <w:r w:rsidR="00F85282" w:rsidRPr="007031C8">
        <w:rPr>
          <w:rFonts w:ascii="Verdana" w:hAnsi="Verdana"/>
        </w:rPr>
        <w:t>hiển</w:t>
      </w:r>
      <w:r w:rsidRPr="007031C8">
        <w:rPr>
          <w:rFonts w:ascii="Verdana" w:hAnsi="Verdana"/>
        </w:rPr>
        <w:t xml:space="preserve"> thị survey </w:t>
      </w:r>
      <w:r w:rsidR="008712D4" w:rsidRPr="007031C8">
        <w:rPr>
          <w:rFonts w:ascii="Verdana" w:hAnsi="Verdana"/>
        </w:rPr>
        <w:t>khảo sát người dùng.</w:t>
      </w:r>
    </w:p>
    <w:p w14:paraId="19B5BD56" w14:textId="77777777" w:rsidR="0055708F" w:rsidRPr="007031C8" w:rsidRDefault="0055708F" w:rsidP="00EB0761">
      <w:pPr>
        <w:pStyle w:val="Heading4"/>
        <w:rPr>
          <w:rFonts w:ascii="Verdana" w:hAnsi="Verdana"/>
        </w:rPr>
      </w:pPr>
      <w:r w:rsidRPr="007031C8">
        <w:rPr>
          <w:rFonts w:ascii="Verdana" w:hAnsi="Verdana"/>
        </w:rPr>
        <w:lastRenderedPageBreak/>
        <w:t>Màn hình</w:t>
      </w:r>
    </w:p>
    <w:p w14:paraId="570C983E" w14:textId="2EA9B48F" w:rsidR="008712D4" w:rsidRPr="007031C8" w:rsidRDefault="008712D4" w:rsidP="00DE1886">
      <w:pPr>
        <w:jc w:val="center"/>
        <w:rPr>
          <w:rFonts w:ascii="Verdana" w:hAnsi="Verdana"/>
        </w:rPr>
      </w:pPr>
      <w:r w:rsidRPr="007031C8">
        <w:rPr>
          <w:rFonts w:ascii="Verdana" w:hAnsi="Verdana"/>
          <w:noProof/>
        </w:rPr>
        <w:drawing>
          <wp:inline distT="0" distB="0" distL="0" distR="0" wp14:anchorId="3F809B87" wp14:editId="4CED8147">
            <wp:extent cx="2318327" cy="5018492"/>
            <wp:effectExtent l="0" t="0" r="6350" b="0"/>
            <wp:docPr id="1309051900"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1900" name="Picture 1" descr="A screenshot of a chat&#10;&#10;Description automatically generated with medium confidence"/>
                    <pic:cNvPicPr/>
                  </pic:nvPicPr>
                  <pic:blipFill>
                    <a:blip r:embed="rId70"/>
                    <a:stretch>
                      <a:fillRect/>
                    </a:stretch>
                  </pic:blipFill>
                  <pic:spPr>
                    <a:xfrm>
                      <a:off x="0" y="0"/>
                      <a:ext cx="2335303" cy="5055241"/>
                    </a:xfrm>
                    <a:prstGeom prst="rect">
                      <a:avLst/>
                    </a:prstGeom>
                  </pic:spPr>
                </pic:pic>
              </a:graphicData>
            </a:graphic>
          </wp:inline>
        </w:drawing>
      </w:r>
    </w:p>
    <w:p w14:paraId="20237C26" w14:textId="77777777" w:rsidR="0055708F" w:rsidRPr="007031C8" w:rsidRDefault="0055708F" w:rsidP="00EB0761">
      <w:pPr>
        <w:pStyle w:val="Heading4"/>
        <w:rPr>
          <w:rFonts w:ascii="Verdana" w:hAnsi="Verdana"/>
        </w:rPr>
      </w:pPr>
      <w:r w:rsidRPr="007031C8">
        <w:rPr>
          <w:rFonts w:ascii="Verdana" w:hAnsi="Verdana"/>
        </w:rPr>
        <w:t>Mô tả thành phần màn hình</w:t>
      </w:r>
    </w:p>
    <w:p w14:paraId="6CE18B4C" w14:textId="2AEC5481" w:rsidR="008712D4" w:rsidRPr="007031C8" w:rsidRDefault="008712D4" w:rsidP="00EB0761">
      <w:pPr>
        <w:rPr>
          <w:rFonts w:ascii="Verdana" w:hAnsi="Verdana"/>
        </w:rPr>
      </w:pPr>
      <w:r w:rsidRPr="007031C8">
        <w:rPr>
          <w:rFonts w:ascii="Verdana" w:hAnsi="Verdana"/>
        </w:rPr>
        <w:t>N/A</w:t>
      </w:r>
    </w:p>
    <w:p w14:paraId="39AF9564" w14:textId="218B8A03" w:rsidR="0055708F" w:rsidRPr="007031C8" w:rsidRDefault="0055708F" w:rsidP="00EB0761">
      <w:pPr>
        <w:pStyle w:val="Heading4"/>
        <w:rPr>
          <w:rFonts w:ascii="Verdana" w:hAnsi="Verdana"/>
        </w:rPr>
      </w:pPr>
      <w:r w:rsidRPr="007031C8">
        <w:rPr>
          <w:rFonts w:ascii="Verdana" w:hAnsi="Verdana"/>
        </w:rPr>
        <w:lastRenderedPageBreak/>
        <w:t>Luồng nghiệp vụ</w:t>
      </w:r>
    </w:p>
    <w:p w14:paraId="013A475F" w14:textId="4BBFF6B0" w:rsidR="00D74E02" w:rsidRPr="007031C8" w:rsidRDefault="00D74E02" w:rsidP="00D74E02">
      <w:pPr>
        <w:rPr>
          <w:rFonts w:ascii="Verdana" w:hAnsi="Verdana"/>
        </w:rPr>
      </w:pPr>
    </w:p>
    <w:p w14:paraId="75C00E43" w14:textId="07AB3137" w:rsidR="00864075" w:rsidRPr="007031C8" w:rsidRDefault="00C33315" w:rsidP="00864075">
      <w:pPr>
        <w:rPr>
          <w:rFonts w:ascii="Verdana" w:hAnsi="Verdana"/>
        </w:rPr>
      </w:pPr>
      <w:r w:rsidRPr="007031C8">
        <w:rPr>
          <w:rFonts w:ascii="Verdana" w:hAnsi="Verdana"/>
          <w:noProof/>
        </w:rPr>
        <w:drawing>
          <wp:inline distT="0" distB="0" distL="0" distR="0" wp14:anchorId="21CAE3D3" wp14:editId="11002BA2">
            <wp:extent cx="8229600" cy="1957070"/>
            <wp:effectExtent l="12700" t="12700" r="1270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229600" cy="1957070"/>
                    </a:xfrm>
                    <a:prstGeom prst="rect">
                      <a:avLst/>
                    </a:prstGeom>
                    <a:ln>
                      <a:solidFill>
                        <a:schemeClr val="tx1"/>
                      </a:solidFill>
                    </a:ln>
                  </pic:spPr>
                </pic:pic>
              </a:graphicData>
            </a:graphic>
          </wp:inline>
        </w:drawing>
      </w:r>
    </w:p>
    <w:p w14:paraId="21312587" w14:textId="0F70E84C" w:rsidR="00864075" w:rsidRPr="007031C8" w:rsidRDefault="00864075" w:rsidP="00864075">
      <w:pPr>
        <w:numPr>
          <w:ilvl w:val="0"/>
          <w:numId w:val="11"/>
        </w:numPr>
        <w:rPr>
          <w:rFonts w:ascii="Verdana" w:hAnsi="Verdana"/>
        </w:rPr>
      </w:pPr>
      <w:r w:rsidRPr="007031C8">
        <w:rPr>
          <w:rFonts w:ascii="Verdana" w:hAnsi="Verdana"/>
        </w:rPr>
        <w:t>Sau khi</w:t>
      </w:r>
      <w:r w:rsidR="00DE1886">
        <w:rPr>
          <w:rFonts w:ascii="Verdana" w:hAnsi="Verdana"/>
        </w:rPr>
        <w:t xml:space="preserve"> khách hàng nhấn vào nhánh Survey trên kịch bản BOT thì hệ thống sẽ</w:t>
      </w:r>
      <w:r w:rsidRPr="007031C8">
        <w:rPr>
          <w:rFonts w:ascii="Verdana" w:hAnsi="Verdana"/>
        </w:rPr>
        <w:t xml:space="preserve"> kết t</w:t>
      </w:r>
      <w:r w:rsidR="00DE1886">
        <w:rPr>
          <w:rFonts w:ascii="Verdana" w:hAnsi="Verdana"/>
        </w:rPr>
        <w:t>húc cuộc hội thoại với chatbot thực hiện gọi api sang survey hiển thị thông tin</w:t>
      </w:r>
      <w:r w:rsidRPr="007031C8">
        <w:rPr>
          <w:rFonts w:ascii="Verdana" w:hAnsi="Verdana"/>
        </w:rPr>
        <w:t xml:space="preserve"> </w:t>
      </w:r>
      <w:r w:rsidR="00DE1886">
        <w:rPr>
          <w:rFonts w:ascii="Verdana" w:hAnsi="Verdana"/>
        </w:rPr>
        <w:t>cho phép thực hiện</w:t>
      </w:r>
      <w:r w:rsidRPr="007031C8">
        <w:rPr>
          <w:rFonts w:ascii="Verdana" w:hAnsi="Verdana"/>
        </w:rPr>
        <w:t xml:space="preserve"> survey khảo sát dịch vụ</w:t>
      </w:r>
    </w:p>
    <w:p w14:paraId="75796BF4" w14:textId="77777777" w:rsidR="00864075" w:rsidRPr="007031C8" w:rsidRDefault="00864075" w:rsidP="008369D9">
      <w:pPr>
        <w:numPr>
          <w:ilvl w:val="0"/>
          <w:numId w:val="25"/>
        </w:numPr>
        <w:jc w:val="both"/>
        <w:rPr>
          <w:rFonts w:ascii="Verdana" w:hAnsi="Verdana"/>
        </w:rPr>
      </w:pPr>
      <w:r w:rsidRPr="007031C8">
        <w:rPr>
          <w:rFonts w:ascii="Verdana" w:hAnsi="Verdana"/>
        </w:rPr>
        <w:t>Kiểm tra xem domain đó có cho phép gửi survey trong bảng DOMAIN, trường SURVEY_SEND</w:t>
      </w:r>
    </w:p>
    <w:p w14:paraId="4E2F6D85" w14:textId="541CAC58" w:rsidR="00864075" w:rsidRPr="007031C8" w:rsidRDefault="00864075" w:rsidP="008369D9">
      <w:pPr>
        <w:numPr>
          <w:ilvl w:val="0"/>
          <w:numId w:val="25"/>
        </w:numPr>
        <w:jc w:val="both"/>
        <w:rPr>
          <w:rFonts w:ascii="Verdana" w:hAnsi="Verdana"/>
        </w:rPr>
      </w:pPr>
      <w:r w:rsidRPr="007031C8">
        <w:rPr>
          <w:rFonts w:ascii="Verdana" w:hAnsi="Verdana"/>
        </w:rPr>
        <w:t xml:space="preserve">Kiểm tra action response của chatbot trả về, nếu action = END_SESSION thì </w:t>
      </w:r>
      <w:r w:rsidR="008369D9">
        <w:rPr>
          <w:rFonts w:ascii="Verdana" w:hAnsi="Verdana"/>
        </w:rPr>
        <w:t>kết thúc bot</w:t>
      </w:r>
    </w:p>
    <w:p w14:paraId="0D5566AE" w14:textId="37F73B35" w:rsidR="00864075" w:rsidRDefault="00864075" w:rsidP="00864075">
      <w:pPr>
        <w:numPr>
          <w:ilvl w:val="0"/>
          <w:numId w:val="11"/>
        </w:numPr>
        <w:rPr>
          <w:rFonts w:ascii="Verdana" w:hAnsi="Verdana"/>
        </w:rPr>
      </w:pPr>
      <w:r w:rsidRPr="007031C8">
        <w:rPr>
          <w:rFonts w:ascii="Verdana" w:hAnsi="Verdana"/>
        </w:rPr>
        <w:t>Khi cuộc hội thoại bị timeout từ khách hàng hoặc tư vấn viên sẽ không hiển thị survey.</w:t>
      </w:r>
    </w:p>
    <w:p w14:paraId="22A737FF" w14:textId="6B61C025" w:rsidR="000D423E" w:rsidRDefault="000D423E" w:rsidP="000D423E">
      <w:pPr>
        <w:ind w:left="1080"/>
        <w:rPr>
          <w:rFonts w:ascii="Verdana" w:hAnsi="Verdana"/>
        </w:rPr>
      </w:pPr>
    </w:p>
    <w:p w14:paraId="20153072" w14:textId="67F0598E" w:rsidR="003A50E3" w:rsidRDefault="003A50E3" w:rsidP="000D423E">
      <w:pPr>
        <w:ind w:left="1080"/>
        <w:rPr>
          <w:rFonts w:ascii="Verdana" w:hAnsi="Verdana"/>
        </w:rPr>
      </w:pPr>
    </w:p>
    <w:p w14:paraId="0AA89C1E" w14:textId="0179E439" w:rsidR="003A50E3" w:rsidRDefault="003A50E3" w:rsidP="000D423E">
      <w:pPr>
        <w:ind w:left="1080"/>
        <w:rPr>
          <w:rFonts w:ascii="Verdana" w:hAnsi="Verdana"/>
        </w:rPr>
      </w:pPr>
    </w:p>
    <w:p w14:paraId="3C351076" w14:textId="5AC549B8" w:rsidR="003A50E3" w:rsidRDefault="003A50E3" w:rsidP="000D423E">
      <w:pPr>
        <w:ind w:left="1080"/>
        <w:rPr>
          <w:rFonts w:ascii="Verdana" w:hAnsi="Verdana"/>
        </w:rPr>
      </w:pPr>
    </w:p>
    <w:p w14:paraId="5DAA0EC1" w14:textId="6004E611" w:rsidR="003A50E3" w:rsidRDefault="003A50E3" w:rsidP="000D423E">
      <w:pPr>
        <w:ind w:left="1080"/>
        <w:rPr>
          <w:rFonts w:ascii="Verdana" w:hAnsi="Verdana"/>
        </w:rPr>
      </w:pPr>
    </w:p>
    <w:p w14:paraId="36FAFFDB" w14:textId="77777777" w:rsidR="003A50E3" w:rsidRPr="000D423E" w:rsidRDefault="003A50E3" w:rsidP="000D423E">
      <w:pPr>
        <w:ind w:left="1080"/>
        <w:rPr>
          <w:rFonts w:ascii="Verdana" w:hAnsi="Verdana"/>
        </w:rPr>
      </w:pPr>
    </w:p>
    <w:p w14:paraId="3AD68259" w14:textId="1148FFD4" w:rsidR="00E70715" w:rsidRPr="007031C8" w:rsidRDefault="00E70715" w:rsidP="00EB0761">
      <w:pPr>
        <w:pStyle w:val="Heading2"/>
        <w:rPr>
          <w:rFonts w:ascii="Verdana" w:hAnsi="Verdana"/>
        </w:rPr>
      </w:pPr>
      <w:r w:rsidRPr="007031C8">
        <w:rPr>
          <w:rFonts w:ascii="Verdana" w:hAnsi="Verdana"/>
        </w:rPr>
        <w:lastRenderedPageBreak/>
        <w:t>TÍNH NĂNG NÂNG CẤP</w:t>
      </w:r>
      <w:r w:rsidR="000D14F1" w:rsidRPr="007031C8">
        <w:rPr>
          <w:rFonts w:ascii="Verdana" w:hAnsi="Verdana"/>
        </w:rPr>
        <w:t xml:space="preserve"> 1</w:t>
      </w:r>
    </w:p>
    <w:p w14:paraId="2148A2D5" w14:textId="2F121867" w:rsidR="000D14F1" w:rsidRPr="007031C8" w:rsidRDefault="000D14F1" w:rsidP="00EB0761">
      <w:pPr>
        <w:pStyle w:val="Heading3"/>
        <w:rPr>
          <w:rFonts w:ascii="Verdana" w:hAnsi="Verdana"/>
        </w:rPr>
      </w:pPr>
      <w:r w:rsidRPr="007031C8">
        <w:rPr>
          <w:rFonts w:ascii="Verdana" w:hAnsi="Verdana"/>
          <w:shd w:val="clear" w:color="auto" w:fill="FFFFFF"/>
        </w:rPr>
        <w:t>Bổ sung tham số truyền các web service đã tích hợp với core survey (báo cáo survey kênh chat/WA và Facebook)</w:t>
      </w:r>
    </w:p>
    <w:p w14:paraId="5B0D9FD9" w14:textId="4D6FE7E1" w:rsidR="001B4166" w:rsidRPr="007031C8" w:rsidRDefault="001B4166" w:rsidP="001B4166">
      <w:pPr>
        <w:pStyle w:val="Heading4"/>
        <w:rPr>
          <w:rFonts w:ascii="Verdana" w:hAnsi="Verdana"/>
        </w:rPr>
      </w:pPr>
      <w:r w:rsidRPr="007031C8">
        <w:rPr>
          <w:rFonts w:ascii="Verdana" w:hAnsi="Verdana"/>
        </w:rPr>
        <w:t>Thông tin chung chức năng</w:t>
      </w:r>
    </w:p>
    <w:p w14:paraId="591F838B" w14:textId="44CA6A98" w:rsidR="00D608B3" w:rsidRPr="007031C8" w:rsidRDefault="00D608B3" w:rsidP="00D608B3">
      <w:pPr>
        <w:rPr>
          <w:rFonts w:ascii="Verdana" w:hAnsi="Verdana"/>
        </w:rPr>
      </w:pPr>
      <w:r w:rsidRPr="007031C8">
        <w:rPr>
          <w:rFonts w:ascii="Verdana" w:hAnsi="Verdana"/>
        </w:rPr>
        <w:t xml:space="preserve">Sau khi khách hàng đánh giá khảo sát, tiến hành gửi dữ liệu sang </w:t>
      </w:r>
      <w:r w:rsidR="0042173A" w:rsidRPr="007031C8">
        <w:rPr>
          <w:rFonts w:ascii="Verdana" w:hAnsi="Verdana"/>
        </w:rPr>
        <w:t>BCCS</w:t>
      </w:r>
      <w:r w:rsidRPr="007031C8">
        <w:rPr>
          <w:rFonts w:ascii="Verdana" w:hAnsi="Verdana"/>
        </w:rPr>
        <w:t>, bổ sung thêm tham số truyền có trong web service</w:t>
      </w:r>
    </w:p>
    <w:p w14:paraId="34BA37ED" w14:textId="7B7475F0" w:rsidR="001B4166" w:rsidRPr="007031C8" w:rsidRDefault="001B4166" w:rsidP="001B4166">
      <w:pPr>
        <w:pStyle w:val="Heading4"/>
        <w:rPr>
          <w:rFonts w:ascii="Verdana" w:hAnsi="Verdana"/>
        </w:rPr>
      </w:pPr>
      <w:r w:rsidRPr="007031C8">
        <w:rPr>
          <w:rFonts w:ascii="Verdana" w:hAnsi="Verdana"/>
        </w:rPr>
        <w:t>Màn hình</w:t>
      </w:r>
    </w:p>
    <w:p w14:paraId="3DDD6270" w14:textId="0C8CA864" w:rsidR="00D608B3" w:rsidRPr="007031C8" w:rsidRDefault="00D608B3" w:rsidP="00D608B3">
      <w:pPr>
        <w:rPr>
          <w:rFonts w:ascii="Verdana" w:hAnsi="Verdana"/>
        </w:rPr>
      </w:pPr>
      <w:r w:rsidRPr="007031C8">
        <w:rPr>
          <w:rFonts w:ascii="Verdana" w:hAnsi="Verdana"/>
        </w:rPr>
        <w:t>N/A</w:t>
      </w:r>
    </w:p>
    <w:p w14:paraId="11D9D273" w14:textId="0B24ACDE" w:rsidR="001B4166" w:rsidRPr="007031C8" w:rsidRDefault="001B4166" w:rsidP="001B4166">
      <w:pPr>
        <w:pStyle w:val="Heading4"/>
        <w:rPr>
          <w:rFonts w:ascii="Verdana" w:hAnsi="Verdana"/>
        </w:rPr>
      </w:pPr>
      <w:r w:rsidRPr="007031C8">
        <w:rPr>
          <w:rFonts w:ascii="Verdana" w:hAnsi="Verdana"/>
        </w:rPr>
        <w:t>Mô tả thành phần màn hình</w:t>
      </w:r>
    </w:p>
    <w:p w14:paraId="19087E64" w14:textId="68476C27" w:rsidR="00D608B3" w:rsidRPr="007031C8" w:rsidRDefault="00D608B3" w:rsidP="00D608B3">
      <w:pPr>
        <w:rPr>
          <w:rFonts w:ascii="Verdana" w:hAnsi="Verdana"/>
        </w:rPr>
      </w:pPr>
      <w:r w:rsidRPr="007031C8">
        <w:rPr>
          <w:rFonts w:ascii="Verdana" w:hAnsi="Verdana"/>
        </w:rPr>
        <w:t>N/A</w:t>
      </w:r>
    </w:p>
    <w:p w14:paraId="6C6B502E" w14:textId="170CFE1F" w:rsidR="001B4166" w:rsidRPr="007031C8" w:rsidRDefault="001B4166" w:rsidP="001B4166">
      <w:pPr>
        <w:pStyle w:val="Heading4"/>
        <w:rPr>
          <w:rFonts w:ascii="Verdana" w:hAnsi="Verdana"/>
        </w:rPr>
      </w:pPr>
      <w:r w:rsidRPr="007031C8">
        <w:rPr>
          <w:rFonts w:ascii="Verdana" w:hAnsi="Verdana"/>
        </w:rPr>
        <w:t>Luồng nghiệp vụ</w:t>
      </w:r>
    </w:p>
    <w:p w14:paraId="687DAF98" w14:textId="0CCE3D98" w:rsidR="00D608B3" w:rsidRPr="007031C8" w:rsidRDefault="00D608B3" w:rsidP="00D608B3">
      <w:pPr>
        <w:rPr>
          <w:rFonts w:ascii="Verdana" w:hAnsi="Verdana"/>
        </w:rPr>
      </w:pPr>
      <w:r w:rsidRPr="007031C8">
        <w:rPr>
          <w:rFonts w:ascii="Verdana" w:hAnsi="Verdana"/>
        </w:rPr>
        <w:t>Mô tả API chi tiết khi gửi kết quả khảo sát</w:t>
      </w:r>
    </w:p>
    <w:tbl>
      <w:tblPr>
        <w:tblStyle w:val="TableGrid"/>
        <w:tblW w:w="0" w:type="auto"/>
        <w:tblLook w:val="04A0" w:firstRow="1" w:lastRow="0" w:firstColumn="1" w:lastColumn="0" w:noHBand="0" w:noVBand="1"/>
      </w:tblPr>
      <w:tblGrid>
        <w:gridCol w:w="12950"/>
      </w:tblGrid>
      <w:tr w:rsidR="00D608B3" w:rsidRPr="007031C8" w14:paraId="71E82CAC" w14:textId="77777777" w:rsidTr="00D608B3">
        <w:tc>
          <w:tcPr>
            <w:tcW w:w="12950" w:type="dxa"/>
          </w:tcPr>
          <w:p w14:paraId="1DFF9AF3" w14:textId="006EB27A" w:rsidR="00D608B3" w:rsidRPr="007031C8" w:rsidRDefault="00D608B3" w:rsidP="00D608B3">
            <w:pPr>
              <w:rPr>
                <w:rFonts w:ascii="Verdana" w:hAnsi="Verdana"/>
              </w:rPr>
            </w:pPr>
            <w:r w:rsidRPr="007031C8">
              <w:rPr>
                <w:rFonts w:ascii="Verdana" w:hAnsi="Verdana" w:cs="Arial"/>
                <w:color w:val="1A1A1A"/>
                <w:shd w:val="clear" w:color="auto" w:fill="FFFFFF"/>
              </w:rPr>
              <w:t>&lt;soapenv:Envelope xmlns:soapenv=</w:t>
            </w:r>
            <w:hyperlink r:id="rId72" w:tgtFrame="_blank" w:history="1">
              <w:r w:rsidRPr="007031C8">
                <w:rPr>
                  <w:rStyle w:val="Hyperlink"/>
                  <w:rFonts w:ascii="Verdana" w:hAnsi="Verdana" w:cs="Arial"/>
                  <w:shd w:val="clear" w:color="auto" w:fill="FFFFFF"/>
                </w:rPr>
                <w:t>"http://schemas.xmlsoap.org/soap/envelope/"</w:t>
              </w:r>
            </w:hyperlink>
            <w:r w:rsidRPr="007031C8">
              <w:rPr>
                <w:rFonts w:ascii="Verdana" w:hAnsi="Verdana" w:cs="Arial"/>
                <w:color w:val="1A1A1A"/>
                <w:shd w:val="clear" w:color="auto" w:fill="FFFFFF"/>
              </w:rPr>
              <w:t> xmlns:ser=</w:t>
            </w:r>
            <w:hyperlink r:id="rId73" w:tgtFrame="_blank" w:history="1">
              <w:r w:rsidRPr="007031C8">
                <w:rPr>
                  <w:rStyle w:val="Hyperlink"/>
                  <w:rFonts w:ascii="Verdana" w:hAnsi="Verdana" w:cs="Arial"/>
                  <w:shd w:val="clear" w:color="auto" w:fill="FFFFFF"/>
                </w:rPr>
                <w:t>"http://service.survey.bccs.viettel.com/"</w:t>
              </w:r>
            </w:hyperlink>
            <w:r w:rsidRPr="007031C8">
              <w:rPr>
                <w:rFonts w:ascii="Verdana" w:hAnsi="Verdana" w:cs="Arial"/>
                <w:color w:val="1A1A1A"/>
                <w:shd w:val="clear" w:color="auto" w:fill="FFFFFF"/>
              </w:rPr>
              <w:t>&gt;</w:t>
            </w:r>
            <w:r w:rsidRPr="007031C8">
              <w:rPr>
                <w:rFonts w:ascii="Verdana" w:hAnsi="Verdana" w:cs="Arial"/>
                <w:color w:val="1A1A1A"/>
              </w:rPr>
              <w:br/>
            </w:r>
            <w:r w:rsidRPr="007031C8">
              <w:rPr>
                <w:rFonts w:ascii="Verdana" w:hAnsi="Verdana" w:cs="Arial"/>
                <w:color w:val="1A1A1A"/>
                <w:shd w:val="clear" w:color="auto" w:fill="FFFFFF"/>
              </w:rPr>
              <w:t>   &lt;soapenv:Header&gt;</w:t>
            </w:r>
            <w:r w:rsidRPr="007031C8">
              <w:rPr>
                <w:rFonts w:ascii="Verdana" w:hAnsi="Verdana" w:cs="Arial"/>
                <w:color w:val="1A1A1A"/>
              </w:rPr>
              <w:br/>
            </w:r>
            <w:r w:rsidRPr="007031C8">
              <w:rPr>
                <w:rFonts w:ascii="Verdana" w:hAnsi="Verdana" w:cs="Arial"/>
                <w:color w:val="1A1A1A"/>
                <w:shd w:val="clear" w:color="auto" w:fill="FFFFFF"/>
              </w:rPr>
              <w:t>      &lt;wsse:Security soapenv:mustUnderstand="1" xmlns:wsse=</w:t>
            </w:r>
            <w:hyperlink r:id="rId74" w:tgtFrame="_blank" w:history="1">
              <w:r w:rsidRPr="007031C8">
                <w:rPr>
                  <w:rStyle w:val="Hyperlink"/>
                  <w:rFonts w:ascii="Verdana" w:hAnsi="Verdana" w:cs="Arial"/>
                  <w:shd w:val="clear" w:color="auto" w:fill="FFFFFF"/>
                </w:rPr>
                <w:t>"http://docs.oasis-open.org/wss/2004/01/oasis-200401-wss-wssecurity-secext-1.0.xsd"</w:t>
              </w:r>
            </w:hyperlink>
            <w:r w:rsidRPr="007031C8">
              <w:rPr>
                <w:rFonts w:ascii="Verdana" w:hAnsi="Verdana" w:cs="Arial"/>
                <w:color w:val="1A1A1A"/>
                <w:shd w:val="clear" w:color="auto" w:fill="FFFFFF"/>
              </w:rPr>
              <w:t> xmlns:wsu=</w:t>
            </w:r>
            <w:hyperlink r:id="rId75" w:tgtFrame="_blank" w:history="1">
              <w:r w:rsidRPr="007031C8">
                <w:rPr>
                  <w:rStyle w:val="Hyperlink"/>
                  <w:rFonts w:ascii="Verdana" w:hAnsi="Verdana" w:cs="Arial"/>
                  <w:shd w:val="clear" w:color="auto" w:fill="FFFFFF"/>
                </w:rPr>
                <w:t>"http://docs.oasis-open.org/wss/2004/01/oasis-200401-wss-wssecurity-utility-1.0.xsd"</w:t>
              </w:r>
            </w:hyperlink>
            <w:r w:rsidRPr="007031C8">
              <w:rPr>
                <w:rFonts w:ascii="Verdana" w:hAnsi="Verdana" w:cs="Arial"/>
                <w:color w:val="1A1A1A"/>
                <w:shd w:val="clear" w:color="auto" w:fill="FFFFFF"/>
              </w:rPr>
              <w:t>&gt;</w:t>
            </w:r>
            <w:r w:rsidRPr="007031C8">
              <w:rPr>
                <w:rFonts w:ascii="Verdana" w:hAnsi="Verdana" w:cs="Arial"/>
                <w:color w:val="1A1A1A"/>
              </w:rPr>
              <w:br/>
            </w:r>
            <w:r w:rsidRPr="007031C8">
              <w:rPr>
                <w:rFonts w:ascii="Verdana" w:hAnsi="Verdana" w:cs="Arial"/>
                <w:color w:val="1A1A1A"/>
                <w:shd w:val="clear" w:color="auto" w:fill="FFFFFF"/>
              </w:rPr>
              <w:t>         &lt;wsse:UsernameToken wsu:Id="UsernameToken-32ce50e8-4a5d-4040-af71-c3428d92daa7"&gt;</w:t>
            </w:r>
            <w:r w:rsidRPr="007031C8">
              <w:rPr>
                <w:rFonts w:ascii="Verdana" w:hAnsi="Verdana" w:cs="Arial"/>
                <w:color w:val="1A1A1A"/>
              </w:rPr>
              <w:br/>
            </w:r>
            <w:r w:rsidRPr="007031C8">
              <w:rPr>
                <w:rFonts w:ascii="Verdana" w:hAnsi="Verdana" w:cs="Arial"/>
                <w:color w:val="1A1A1A"/>
                <w:shd w:val="clear" w:color="auto" w:fill="FFFFFF"/>
              </w:rPr>
              <w:t>            &lt;wsse:Username&gt;admin&lt;/wsse:Username&gt;</w:t>
            </w:r>
            <w:r w:rsidRPr="007031C8">
              <w:rPr>
                <w:rFonts w:ascii="Verdana" w:hAnsi="Verdana" w:cs="Arial"/>
                <w:color w:val="1A1A1A"/>
              </w:rPr>
              <w:br/>
            </w:r>
            <w:r w:rsidRPr="007031C8">
              <w:rPr>
                <w:rFonts w:ascii="Verdana" w:hAnsi="Verdana" w:cs="Arial"/>
                <w:color w:val="1A1A1A"/>
                <w:shd w:val="clear" w:color="auto" w:fill="FFFFFF"/>
              </w:rPr>
              <w:t>            &lt;wsse:Password Type=</w:t>
            </w:r>
            <w:hyperlink r:id="rId76" w:anchor="PasswordText" w:tgtFrame="_blank" w:history="1">
              <w:r w:rsidRPr="007031C8">
                <w:rPr>
                  <w:rStyle w:val="Hyperlink"/>
                  <w:rFonts w:ascii="Verdana" w:hAnsi="Verdana" w:cs="Arial"/>
                  <w:shd w:val="clear" w:color="auto" w:fill="FFFFFF"/>
                </w:rPr>
                <w:t>"http://docs.oasis-open.org/wss/2004/01/oasis-200401-wss-username-token-profile-1.0#PasswordText"</w:t>
              </w:r>
            </w:hyperlink>
            <w:r w:rsidRPr="007031C8">
              <w:rPr>
                <w:rFonts w:ascii="Verdana" w:hAnsi="Verdana" w:cs="Arial"/>
                <w:color w:val="1A1A1A"/>
                <w:shd w:val="clear" w:color="auto" w:fill="FFFFFF"/>
              </w:rPr>
              <w:t>&gt;admin&lt;/wsse:Password&gt;</w:t>
            </w:r>
            <w:r w:rsidRPr="007031C8">
              <w:rPr>
                <w:rFonts w:ascii="Verdana" w:hAnsi="Verdana" w:cs="Arial"/>
                <w:color w:val="1A1A1A"/>
              </w:rPr>
              <w:br/>
            </w:r>
            <w:r w:rsidRPr="007031C8">
              <w:rPr>
                <w:rFonts w:ascii="Verdana" w:hAnsi="Verdana" w:cs="Arial"/>
                <w:color w:val="1A1A1A"/>
                <w:shd w:val="clear" w:color="auto" w:fill="FFFFFF"/>
              </w:rPr>
              <w:t>         &lt;/wsse:UsernameToken&gt;</w:t>
            </w:r>
            <w:r w:rsidRPr="007031C8">
              <w:rPr>
                <w:rFonts w:ascii="Verdana" w:hAnsi="Verdana" w:cs="Arial"/>
                <w:color w:val="1A1A1A"/>
              </w:rPr>
              <w:br/>
            </w:r>
            <w:r w:rsidRPr="007031C8">
              <w:rPr>
                <w:rFonts w:ascii="Verdana" w:hAnsi="Verdana" w:cs="Arial"/>
                <w:color w:val="1A1A1A"/>
                <w:shd w:val="clear" w:color="auto" w:fill="FFFFFF"/>
              </w:rPr>
              <w:t>      &lt;/wsse:Security&gt;</w:t>
            </w:r>
            <w:r w:rsidRPr="007031C8">
              <w:rPr>
                <w:rFonts w:ascii="Verdana" w:hAnsi="Verdana" w:cs="Arial"/>
                <w:color w:val="1A1A1A"/>
              </w:rPr>
              <w:br/>
            </w:r>
            <w:r w:rsidRPr="007031C8">
              <w:rPr>
                <w:rFonts w:ascii="Verdana" w:hAnsi="Verdana" w:cs="Arial"/>
                <w:color w:val="1A1A1A"/>
                <w:shd w:val="clear" w:color="auto" w:fill="FFFFFF"/>
              </w:rPr>
              <w:t>   &lt;/soapenv:Header&gt;</w:t>
            </w:r>
            <w:r w:rsidRPr="007031C8">
              <w:rPr>
                <w:rFonts w:ascii="Verdana" w:hAnsi="Verdana" w:cs="Arial"/>
                <w:color w:val="1A1A1A"/>
              </w:rPr>
              <w:br/>
            </w:r>
            <w:r w:rsidRPr="007031C8">
              <w:rPr>
                <w:rFonts w:ascii="Verdana" w:hAnsi="Verdana" w:cs="Arial"/>
                <w:color w:val="1A1A1A"/>
                <w:shd w:val="clear" w:color="auto" w:fill="FFFFFF"/>
              </w:rPr>
              <w:lastRenderedPageBreak/>
              <w:t>   &lt;soapenv:Body&gt;</w:t>
            </w:r>
            <w:r w:rsidRPr="007031C8">
              <w:rPr>
                <w:rFonts w:ascii="Verdana" w:hAnsi="Verdana" w:cs="Arial"/>
                <w:color w:val="1A1A1A"/>
              </w:rPr>
              <w:br/>
            </w:r>
            <w:r w:rsidRPr="007031C8">
              <w:rPr>
                <w:rFonts w:ascii="Verdana" w:hAnsi="Verdana" w:cs="Arial"/>
                <w:color w:val="1A1A1A"/>
                <w:shd w:val="clear" w:color="auto" w:fill="FFFFFF"/>
              </w:rPr>
              <w:t>      &lt;ser:createSurveyForOther&gt;</w:t>
            </w:r>
            <w:r w:rsidRPr="007031C8">
              <w:rPr>
                <w:rFonts w:ascii="Verdana" w:hAnsi="Verdana" w:cs="Arial"/>
                <w:color w:val="1A1A1A"/>
              </w:rPr>
              <w:br/>
            </w:r>
            <w:r w:rsidRPr="007031C8">
              <w:rPr>
                <w:rFonts w:ascii="Verdana" w:hAnsi="Verdana" w:cs="Arial"/>
                <w:color w:val="1A1A1A"/>
                <w:shd w:val="clear" w:color="auto" w:fill="FFFFFF"/>
              </w:rPr>
              <w:t>         &lt;!--Zero or more repetitions:--&gt;</w:t>
            </w:r>
            <w:r w:rsidRPr="007031C8">
              <w:rPr>
                <w:rFonts w:ascii="Verdana" w:hAnsi="Verdana" w:cs="Arial"/>
                <w:color w:val="1A1A1A"/>
              </w:rPr>
              <w:br/>
            </w:r>
            <w:r w:rsidRPr="007031C8">
              <w:rPr>
                <w:rFonts w:ascii="Verdana" w:hAnsi="Verdana" w:cs="Arial"/>
                <w:color w:val="1A1A1A"/>
                <w:shd w:val="clear" w:color="auto" w:fill="FFFFFF"/>
              </w:rPr>
              <w:t>         &lt;isdn&gt;</w:t>
            </w:r>
            <w:r w:rsidRPr="007031C8">
              <w:rPr>
                <w:rStyle w:val="wmi-callto"/>
                <w:rFonts w:ascii="Verdana" w:hAnsi="Verdana" w:cs="Arial"/>
                <w:color w:val="1A1A1A"/>
                <w:shd w:val="clear" w:color="auto" w:fill="FFFFFF"/>
              </w:rPr>
              <w:t>352102525</w:t>
            </w:r>
            <w:r w:rsidRPr="007031C8">
              <w:rPr>
                <w:rFonts w:ascii="Verdana" w:hAnsi="Verdana" w:cs="Arial"/>
                <w:color w:val="1A1A1A"/>
                <w:shd w:val="clear" w:color="auto" w:fill="FFFFFF"/>
              </w:rPr>
              <w:t>&lt;/isdn&gt;</w:t>
            </w:r>
            <w:r w:rsidRPr="007031C8">
              <w:rPr>
                <w:rFonts w:ascii="Verdana" w:hAnsi="Verdana" w:cs="Arial"/>
                <w:color w:val="1A1A1A"/>
              </w:rPr>
              <w:br/>
            </w:r>
            <w:r w:rsidRPr="007031C8">
              <w:rPr>
                <w:rFonts w:ascii="Verdana" w:hAnsi="Verdana" w:cs="Arial"/>
                <w:color w:val="1A1A1A"/>
                <w:shd w:val="clear" w:color="auto" w:fill="FFFFFF"/>
              </w:rPr>
              <w:t>         &lt;!--Optional:--&gt;</w:t>
            </w:r>
            <w:r w:rsidRPr="007031C8">
              <w:rPr>
                <w:rFonts w:ascii="Verdana" w:hAnsi="Verdana" w:cs="Arial"/>
                <w:color w:val="1A1A1A"/>
              </w:rPr>
              <w:br/>
            </w:r>
            <w:r w:rsidRPr="007031C8">
              <w:rPr>
                <w:rFonts w:ascii="Verdana" w:hAnsi="Verdana" w:cs="Arial"/>
                <w:color w:val="1A1A1A"/>
                <w:shd w:val="clear" w:color="auto" w:fill="FFFFFF"/>
              </w:rPr>
              <w:t>         &lt;surveyName&gt;Test&lt;/surveyName&gt;</w:t>
            </w:r>
            <w:r w:rsidRPr="007031C8">
              <w:rPr>
                <w:rFonts w:ascii="Verdana" w:hAnsi="Verdana" w:cs="Arial"/>
                <w:color w:val="1A1A1A"/>
              </w:rPr>
              <w:br/>
            </w:r>
            <w:r w:rsidRPr="007031C8">
              <w:rPr>
                <w:rFonts w:ascii="Verdana" w:hAnsi="Verdana" w:cs="Arial"/>
                <w:color w:val="1A1A1A"/>
                <w:shd w:val="clear" w:color="auto" w:fill="FFFFFF"/>
              </w:rPr>
              <w:t>         &lt;!--Optional:--&gt;</w:t>
            </w:r>
            <w:r w:rsidRPr="007031C8">
              <w:rPr>
                <w:rFonts w:ascii="Verdana" w:hAnsi="Verdana" w:cs="Arial"/>
                <w:color w:val="1A1A1A"/>
              </w:rPr>
              <w:br/>
            </w:r>
            <w:r w:rsidRPr="007031C8">
              <w:rPr>
                <w:rFonts w:ascii="Verdana" w:hAnsi="Verdana" w:cs="Arial"/>
                <w:color w:val="1A1A1A"/>
                <w:shd w:val="clear" w:color="auto" w:fill="FFFFFF"/>
              </w:rPr>
              <w:t>         &lt;bussinessId&gt;8899&lt;/bussinessId&gt;</w:t>
            </w:r>
            <w:r w:rsidRPr="007031C8">
              <w:rPr>
                <w:rFonts w:ascii="Verdana" w:hAnsi="Verdana" w:cs="Arial"/>
                <w:color w:val="1A1A1A"/>
              </w:rPr>
              <w:br/>
            </w:r>
            <w:r w:rsidRPr="007031C8">
              <w:rPr>
                <w:rFonts w:ascii="Verdana" w:hAnsi="Verdana" w:cs="Arial"/>
                <w:color w:val="1A1A1A"/>
                <w:shd w:val="clear" w:color="auto" w:fill="FFFFFF"/>
              </w:rPr>
              <w:t>         &lt;!--Optional:--&gt;</w:t>
            </w:r>
            <w:r w:rsidRPr="007031C8">
              <w:rPr>
                <w:rFonts w:ascii="Verdana" w:hAnsi="Verdana" w:cs="Arial"/>
                <w:color w:val="1A1A1A"/>
              </w:rPr>
              <w:br/>
            </w:r>
            <w:r w:rsidRPr="007031C8">
              <w:rPr>
                <w:rFonts w:ascii="Verdana" w:hAnsi="Verdana" w:cs="Arial"/>
                <w:color w:val="1A1A1A"/>
                <w:shd w:val="clear" w:color="auto" w:fill="FFFFFF"/>
              </w:rPr>
              <w:t>         &lt;channelSurvey&gt;APP&lt;/channelSurvey&gt;</w:t>
            </w:r>
            <w:r w:rsidRPr="007031C8">
              <w:rPr>
                <w:rFonts w:ascii="Verdana" w:hAnsi="Verdana" w:cs="Arial"/>
                <w:color w:val="1A1A1A"/>
              </w:rPr>
              <w:br/>
            </w:r>
            <w:r w:rsidRPr="007031C8">
              <w:rPr>
                <w:rFonts w:ascii="Verdana" w:hAnsi="Verdana" w:cs="Arial"/>
                <w:color w:val="1A1A1A"/>
                <w:shd w:val="clear" w:color="auto" w:fill="FFFFFF"/>
              </w:rPr>
              <w:t>         &lt;!--Optional:--&gt;</w:t>
            </w:r>
            <w:r w:rsidRPr="007031C8">
              <w:rPr>
                <w:rFonts w:ascii="Verdana" w:hAnsi="Verdana" w:cs="Arial"/>
                <w:color w:val="1A1A1A"/>
              </w:rPr>
              <w:br/>
            </w:r>
            <w:r w:rsidRPr="007031C8">
              <w:rPr>
                <w:rFonts w:ascii="Verdana" w:hAnsi="Verdana" w:cs="Arial"/>
                <w:color w:val="1A1A1A"/>
                <w:shd w:val="clear" w:color="auto" w:fill="FFFFFF"/>
              </w:rPr>
              <w:t>         &lt;!--Zero or more repetitions:--&gt;</w:t>
            </w:r>
            <w:r w:rsidRPr="007031C8">
              <w:rPr>
                <w:rFonts w:ascii="Verdana" w:hAnsi="Verdana" w:cs="Arial"/>
                <w:color w:val="1A1A1A"/>
              </w:rPr>
              <w:br/>
            </w:r>
            <w:r w:rsidRPr="007031C8">
              <w:rPr>
                <w:rFonts w:ascii="Verdana" w:hAnsi="Verdana" w:cs="Arial"/>
                <w:color w:val="1A1A1A"/>
                <w:shd w:val="clear" w:color="auto" w:fill="FFFFFF"/>
              </w:rPr>
              <w:t xml:space="preserve">         </w:t>
            </w:r>
            <w:r w:rsidRPr="007031C8">
              <w:rPr>
                <w:rFonts w:ascii="Verdana" w:hAnsi="Verdana" w:cs="Arial"/>
                <w:b/>
                <w:bCs/>
                <w:color w:val="1A1A1A"/>
                <w:shd w:val="clear" w:color="auto" w:fill="FFFFFF"/>
              </w:rPr>
              <w:t>&lt;listSurveyAtt&gt;</w:t>
            </w:r>
            <w:r w:rsidRPr="007031C8">
              <w:rPr>
                <w:rFonts w:ascii="Verdana" w:hAnsi="Verdana" w:cs="Arial"/>
                <w:b/>
                <w:bCs/>
                <w:color w:val="1A1A1A"/>
              </w:rPr>
              <w:br/>
            </w:r>
            <w:r w:rsidRPr="007031C8">
              <w:rPr>
                <w:rFonts w:ascii="Verdana" w:hAnsi="Verdana" w:cs="Arial"/>
                <w:b/>
                <w:bCs/>
                <w:color w:val="1A1A1A"/>
                <w:shd w:val="clear" w:color="auto" w:fill="FFFFFF"/>
              </w:rPr>
              <w:t>            &lt;!--Optional:--&gt;</w:t>
            </w:r>
            <w:r w:rsidRPr="007031C8">
              <w:rPr>
                <w:rFonts w:ascii="Verdana" w:hAnsi="Verdana" w:cs="Arial"/>
                <w:b/>
                <w:bCs/>
                <w:color w:val="1A1A1A"/>
              </w:rPr>
              <w:br/>
            </w:r>
            <w:r w:rsidRPr="007031C8">
              <w:rPr>
                <w:rFonts w:ascii="Verdana" w:hAnsi="Verdana" w:cs="Arial"/>
                <w:b/>
                <w:bCs/>
                <w:color w:val="1A1A1A"/>
                <w:shd w:val="clear" w:color="auto" w:fill="FFFFFF"/>
              </w:rPr>
              <w:t>            &lt;surveyAtt&gt;CHANNEL_CHAT_USER_CHAT&lt;/surveyAtt&gt;</w:t>
            </w:r>
            <w:r w:rsidRPr="007031C8">
              <w:rPr>
                <w:rFonts w:ascii="Verdana" w:hAnsi="Verdana" w:cs="Arial"/>
                <w:b/>
                <w:bCs/>
                <w:color w:val="1A1A1A"/>
              </w:rPr>
              <w:br/>
            </w:r>
            <w:r w:rsidRPr="007031C8">
              <w:rPr>
                <w:rFonts w:ascii="Verdana" w:hAnsi="Verdana" w:cs="Arial"/>
                <w:b/>
                <w:bCs/>
                <w:color w:val="1A1A1A"/>
                <w:shd w:val="clear" w:color="auto" w:fill="FFFFFF"/>
              </w:rPr>
              <w:t>            &lt;!--Optional:--&gt;</w:t>
            </w:r>
            <w:r w:rsidRPr="007031C8">
              <w:rPr>
                <w:rFonts w:ascii="Verdana" w:hAnsi="Verdana" w:cs="Arial"/>
                <w:b/>
                <w:bCs/>
                <w:color w:val="1A1A1A"/>
              </w:rPr>
              <w:br/>
            </w:r>
            <w:r w:rsidRPr="007031C8">
              <w:rPr>
                <w:rFonts w:ascii="Verdana" w:hAnsi="Verdana" w:cs="Arial"/>
                <w:b/>
                <w:bCs/>
                <w:color w:val="1A1A1A"/>
                <w:shd w:val="clear" w:color="auto" w:fill="FFFFFF"/>
              </w:rPr>
              <w:t>            &lt;surveyAttValue&gt;Tes1&lt;/surveyAttValue&gt;</w:t>
            </w:r>
            <w:r w:rsidRPr="007031C8">
              <w:rPr>
                <w:rFonts w:ascii="Verdana" w:hAnsi="Verdana" w:cs="Arial"/>
                <w:b/>
                <w:bCs/>
                <w:color w:val="1A1A1A"/>
              </w:rPr>
              <w:br/>
            </w:r>
            <w:r w:rsidRPr="007031C8">
              <w:rPr>
                <w:rFonts w:ascii="Verdana" w:hAnsi="Verdana" w:cs="Arial"/>
                <w:b/>
                <w:bCs/>
                <w:color w:val="1A1A1A"/>
                <w:shd w:val="clear" w:color="auto" w:fill="FFFFFF"/>
              </w:rPr>
              <w:t>         &lt;/listSurveyAtt&gt;</w:t>
            </w:r>
            <w:r w:rsidRPr="007031C8">
              <w:rPr>
                <w:rFonts w:ascii="Verdana" w:hAnsi="Verdana" w:cs="Arial"/>
                <w:color w:val="1A1A1A"/>
                <w:shd w:val="clear" w:color="auto" w:fill="FFFFFF"/>
              </w:rPr>
              <w:br/>
              <w:t xml:space="preserve">          </w:t>
            </w:r>
            <w:r w:rsidRPr="007031C8">
              <w:rPr>
                <w:rFonts w:ascii="Verdana" w:hAnsi="Verdana" w:cs="Arial"/>
                <w:b/>
                <w:bCs/>
                <w:color w:val="1A1A1A"/>
                <w:shd w:val="clear" w:color="auto" w:fill="FFFFFF"/>
              </w:rPr>
              <w:t>&lt;listSurveyAtt&gt;</w:t>
            </w:r>
            <w:r w:rsidRPr="007031C8">
              <w:rPr>
                <w:rFonts w:ascii="Verdana" w:hAnsi="Verdana" w:cs="Arial"/>
                <w:b/>
                <w:bCs/>
                <w:color w:val="1A1A1A"/>
              </w:rPr>
              <w:br/>
            </w:r>
            <w:r w:rsidRPr="007031C8">
              <w:rPr>
                <w:rFonts w:ascii="Verdana" w:hAnsi="Verdana" w:cs="Arial"/>
                <w:b/>
                <w:bCs/>
                <w:color w:val="1A1A1A"/>
                <w:shd w:val="clear" w:color="auto" w:fill="FFFFFF"/>
              </w:rPr>
              <w:t>            &lt;!--Optional:--&gt;</w:t>
            </w:r>
            <w:r w:rsidRPr="007031C8">
              <w:rPr>
                <w:rFonts w:ascii="Verdana" w:hAnsi="Verdana" w:cs="Arial"/>
                <w:b/>
                <w:bCs/>
                <w:color w:val="1A1A1A"/>
              </w:rPr>
              <w:br/>
            </w:r>
            <w:r w:rsidRPr="007031C8">
              <w:rPr>
                <w:rFonts w:ascii="Verdana" w:hAnsi="Verdana" w:cs="Arial"/>
                <w:b/>
                <w:bCs/>
                <w:color w:val="1A1A1A"/>
                <w:shd w:val="clear" w:color="auto" w:fill="FFFFFF"/>
              </w:rPr>
              <w:t>            &lt;surveyAtt&gt;CHANNEL_CHAT_ACCOUNT&lt;/surveyAtt&gt;</w:t>
            </w:r>
            <w:r w:rsidRPr="007031C8">
              <w:rPr>
                <w:rFonts w:ascii="Verdana" w:hAnsi="Verdana" w:cs="Arial"/>
                <w:b/>
                <w:bCs/>
                <w:color w:val="1A1A1A"/>
              </w:rPr>
              <w:br/>
            </w:r>
            <w:r w:rsidRPr="007031C8">
              <w:rPr>
                <w:rFonts w:ascii="Verdana" w:hAnsi="Verdana" w:cs="Arial"/>
                <w:b/>
                <w:bCs/>
                <w:color w:val="1A1A1A"/>
                <w:shd w:val="clear" w:color="auto" w:fill="FFFFFF"/>
              </w:rPr>
              <w:t>            &lt;!--Optional:--&gt;</w:t>
            </w:r>
            <w:r w:rsidRPr="007031C8">
              <w:rPr>
                <w:rFonts w:ascii="Verdana" w:hAnsi="Verdana" w:cs="Arial"/>
                <w:b/>
                <w:bCs/>
                <w:color w:val="1A1A1A"/>
              </w:rPr>
              <w:br/>
            </w:r>
            <w:r w:rsidRPr="007031C8">
              <w:rPr>
                <w:rFonts w:ascii="Verdana" w:hAnsi="Verdana" w:cs="Arial"/>
                <w:b/>
                <w:bCs/>
                <w:color w:val="1A1A1A"/>
                <w:shd w:val="clear" w:color="auto" w:fill="FFFFFF"/>
              </w:rPr>
              <w:t>            &lt;surveyAttValue&gt;Tes1&lt;/surveyAttValue&gt;</w:t>
            </w:r>
            <w:r w:rsidRPr="007031C8">
              <w:rPr>
                <w:rFonts w:ascii="Verdana" w:hAnsi="Verdana" w:cs="Arial"/>
                <w:b/>
                <w:bCs/>
                <w:color w:val="1A1A1A"/>
              </w:rPr>
              <w:br/>
            </w:r>
            <w:r w:rsidRPr="007031C8">
              <w:rPr>
                <w:rFonts w:ascii="Verdana" w:hAnsi="Verdana" w:cs="Arial"/>
                <w:b/>
                <w:bCs/>
                <w:color w:val="1A1A1A"/>
                <w:shd w:val="clear" w:color="auto" w:fill="FFFFFF"/>
              </w:rPr>
              <w:t>         &lt;/listSurveyAtt&gt;</w:t>
            </w:r>
            <w:r w:rsidRPr="007031C8">
              <w:rPr>
                <w:rFonts w:ascii="Verdana" w:hAnsi="Verdana" w:cs="Arial"/>
                <w:color w:val="1A1A1A"/>
              </w:rPr>
              <w:br/>
            </w:r>
            <w:r w:rsidRPr="007031C8">
              <w:rPr>
                <w:rFonts w:ascii="Verdana" w:hAnsi="Verdana" w:cs="Arial"/>
                <w:color w:val="1A1A1A"/>
                <w:shd w:val="clear" w:color="auto" w:fill="FFFFFF"/>
              </w:rPr>
              <w:t xml:space="preserve">          </w:t>
            </w:r>
            <w:r w:rsidRPr="007031C8">
              <w:rPr>
                <w:rFonts w:ascii="Verdana" w:hAnsi="Verdana" w:cs="Arial"/>
                <w:b/>
                <w:bCs/>
                <w:color w:val="1A1A1A"/>
                <w:shd w:val="clear" w:color="auto" w:fill="FFFFFF"/>
              </w:rPr>
              <w:t>&lt;listSurveyAtt&gt;</w:t>
            </w:r>
            <w:r w:rsidRPr="007031C8">
              <w:rPr>
                <w:rFonts w:ascii="Verdana" w:hAnsi="Verdana" w:cs="Arial"/>
                <w:b/>
                <w:bCs/>
                <w:color w:val="1A1A1A"/>
              </w:rPr>
              <w:br/>
            </w:r>
            <w:r w:rsidRPr="007031C8">
              <w:rPr>
                <w:rFonts w:ascii="Verdana" w:hAnsi="Verdana" w:cs="Arial"/>
                <w:b/>
                <w:bCs/>
                <w:color w:val="1A1A1A"/>
                <w:shd w:val="clear" w:color="auto" w:fill="FFFFFF"/>
              </w:rPr>
              <w:t>            &lt;!--Optional:--&gt;</w:t>
            </w:r>
            <w:r w:rsidRPr="007031C8">
              <w:rPr>
                <w:rFonts w:ascii="Verdana" w:hAnsi="Verdana" w:cs="Arial"/>
                <w:b/>
                <w:bCs/>
                <w:color w:val="1A1A1A"/>
              </w:rPr>
              <w:br/>
            </w:r>
            <w:r w:rsidRPr="007031C8">
              <w:rPr>
                <w:rFonts w:ascii="Verdana" w:hAnsi="Verdana" w:cs="Arial"/>
                <w:b/>
                <w:bCs/>
                <w:color w:val="1A1A1A"/>
                <w:shd w:val="clear" w:color="auto" w:fill="FFFFFF"/>
              </w:rPr>
              <w:t>            &lt;surveyAtt&gt;CHANNEL_CHAT_METHOD&lt;/surveyAtt&gt;</w:t>
            </w:r>
            <w:r w:rsidRPr="007031C8">
              <w:rPr>
                <w:rFonts w:ascii="Verdana" w:hAnsi="Verdana" w:cs="Arial"/>
                <w:b/>
                <w:bCs/>
                <w:color w:val="1A1A1A"/>
              </w:rPr>
              <w:br/>
            </w:r>
            <w:r w:rsidRPr="007031C8">
              <w:rPr>
                <w:rFonts w:ascii="Verdana" w:hAnsi="Verdana" w:cs="Arial"/>
                <w:b/>
                <w:bCs/>
                <w:color w:val="1A1A1A"/>
                <w:shd w:val="clear" w:color="auto" w:fill="FFFFFF"/>
              </w:rPr>
              <w:t>            &lt;!--Optional:--&gt;</w:t>
            </w:r>
            <w:r w:rsidRPr="007031C8">
              <w:rPr>
                <w:rFonts w:ascii="Verdana" w:hAnsi="Verdana" w:cs="Arial"/>
                <w:b/>
                <w:bCs/>
                <w:color w:val="1A1A1A"/>
              </w:rPr>
              <w:br/>
            </w:r>
            <w:r w:rsidRPr="007031C8">
              <w:rPr>
                <w:rFonts w:ascii="Verdana" w:hAnsi="Verdana" w:cs="Arial"/>
                <w:b/>
                <w:bCs/>
                <w:color w:val="1A1A1A"/>
                <w:shd w:val="clear" w:color="auto" w:fill="FFFFFF"/>
              </w:rPr>
              <w:t>            &lt;surveyAttValue&gt;Tes1&lt;/surveyAttValue&gt;</w:t>
            </w:r>
            <w:r w:rsidRPr="007031C8">
              <w:rPr>
                <w:rFonts w:ascii="Verdana" w:hAnsi="Verdana" w:cs="Arial"/>
                <w:b/>
                <w:bCs/>
                <w:color w:val="1A1A1A"/>
              </w:rPr>
              <w:br/>
            </w:r>
            <w:r w:rsidRPr="007031C8">
              <w:rPr>
                <w:rFonts w:ascii="Verdana" w:hAnsi="Verdana" w:cs="Arial"/>
                <w:b/>
                <w:bCs/>
                <w:color w:val="1A1A1A"/>
                <w:shd w:val="clear" w:color="auto" w:fill="FFFFFF"/>
              </w:rPr>
              <w:t>         &lt;/listSurveyAtt&gt;</w:t>
            </w:r>
            <w:r w:rsidRPr="007031C8">
              <w:rPr>
                <w:rFonts w:ascii="Verdana" w:hAnsi="Verdana" w:cs="Arial"/>
                <w:b/>
                <w:bCs/>
                <w:color w:val="1A1A1A"/>
              </w:rPr>
              <w:br/>
            </w:r>
            <w:r w:rsidRPr="007031C8">
              <w:rPr>
                <w:rFonts w:ascii="Verdana" w:hAnsi="Verdana" w:cs="Arial"/>
                <w:color w:val="1A1A1A"/>
                <w:shd w:val="clear" w:color="auto" w:fill="FFFFFF"/>
              </w:rPr>
              <w:lastRenderedPageBreak/>
              <w:t xml:space="preserve">          </w:t>
            </w:r>
            <w:r w:rsidRPr="007031C8">
              <w:rPr>
                <w:rFonts w:ascii="Verdana" w:hAnsi="Verdana" w:cs="Arial"/>
                <w:b/>
                <w:bCs/>
                <w:color w:val="1A1A1A"/>
                <w:shd w:val="clear" w:color="auto" w:fill="FFFFFF"/>
              </w:rPr>
              <w:t>&lt;listSurveyAtt&gt;</w:t>
            </w:r>
            <w:r w:rsidRPr="007031C8">
              <w:rPr>
                <w:rFonts w:ascii="Verdana" w:hAnsi="Verdana" w:cs="Arial"/>
                <w:b/>
                <w:bCs/>
                <w:color w:val="1A1A1A"/>
              </w:rPr>
              <w:br/>
            </w:r>
            <w:r w:rsidRPr="007031C8">
              <w:rPr>
                <w:rFonts w:ascii="Verdana" w:hAnsi="Verdana" w:cs="Arial"/>
                <w:b/>
                <w:bCs/>
                <w:color w:val="1A1A1A"/>
                <w:shd w:val="clear" w:color="auto" w:fill="FFFFFF"/>
              </w:rPr>
              <w:t>            &lt;!--Optional:--&gt;</w:t>
            </w:r>
            <w:r w:rsidRPr="007031C8">
              <w:rPr>
                <w:rFonts w:ascii="Verdana" w:hAnsi="Verdana" w:cs="Arial"/>
                <w:b/>
                <w:bCs/>
                <w:color w:val="1A1A1A"/>
              </w:rPr>
              <w:br/>
            </w:r>
            <w:r w:rsidRPr="007031C8">
              <w:rPr>
                <w:rFonts w:ascii="Verdana" w:hAnsi="Verdana" w:cs="Arial"/>
                <w:b/>
                <w:bCs/>
                <w:color w:val="1A1A1A"/>
                <w:shd w:val="clear" w:color="auto" w:fill="FFFFFF"/>
              </w:rPr>
              <w:t>            &lt;surveyAtt&gt;CHANNEL_CHAT_SUPPORT_TYPE&lt;/surveyAtt&gt;</w:t>
            </w:r>
            <w:r w:rsidRPr="007031C8">
              <w:rPr>
                <w:rFonts w:ascii="Verdana" w:hAnsi="Verdana" w:cs="Arial"/>
                <w:b/>
                <w:bCs/>
                <w:color w:val="1A1A1A"/>
              </w:rPr>
              <w:br/>
            </w:r>
            <w:r w:rsidRPr="007031C8">
              <w:rPr>
                <w:rFonts w:ascii="Verdana" w:hAnsi="Verdana" w:cs="Arial"/>
                <w:b/>
                <w:bCs/>
                <w:color w:val="1A1A1A"/>
                <w:shd w:val="clear" w:color="auto" w:fill="FFFFFF"/>
              </w:rPr>
              <w:t>            &lt;!--Optional:--&gt;</w:t>
            </w:r>
            <w:r w:rsidRPr="007031C8">
              <w:rPr>
                <w:rFonts w:ascii="Verdana" w:hAnsi="Verdana" w:cs="Arial"/>
                <w:b/>
                <w:bCs/>
                <w:color w:val="1A1A1A"/>
              </w:rPr>
              <w:br/>
            </w:r>
            <w:r w:rsidRPr="007031C8">
              <w:rPr>
                <w:rFonts w:ascii="Verdana" w:hAnsi="Verdana" w:cs="Arial"/>
                <w:b/>
                <w:bCs/>
                <w:color w:val="1A1A1A"/>
                <w:shd w:val="clear" w:color="auto" w:fill="FFFFFF"/>
              </w:rPr>
              <w:t>            &lt;surveyAttValue&gt;Tes1&lt;/surveyAttValue&gt;</w:t>
            </w:r>
            <w:r w:rsidRPr="007031C8">
              <w:rPr>
                <w:rFonts w:ascii="Verdana" w:hAnsi="Verdana" w:cs="Arial"/>
                <w:b/>
                <w:bCs/>
                <w:color w:val="1A1A1A"/>
              </w:rPr>
              <w:br/>
            </w:r>
            <w:r w:rsidRPr="007031C8">
              <w:rPr>
                <w:rFonts w:ascii="Verdana" w:hAnsi="Verdana" w:cs="Arial"/>
                <w:b/>
                <w:bCs/>
                <w:color w:val="1A1A1A"/>
                <w:shd w:val="clear" w:color="auto" w:fill="FFFFFF"/>
              </w:rPr>
              <w:t>         &lt;/listSurveyAtt&gt;</w:t>
            </w:r>
            <w:r w:rsidRPr="007031C8">
              <w:rPr>
                <w:rFonts w:ascii="Verdana" w:hAnsi="Verdana" w:cs="Arial"/>
                <w:b/>
                <w:bCs/>
                <w:color w:val="1A1A1A"/>
              </w:rPr>
              <w:br/>
            </w:r>
            <w:r w:rsidRPr="007031C8">
              <w:rPr>
                <w:rFonts w:ascii="Verdana" w:hAnsi="Verdana" w:cs="Arial"/>
                <w:color w:val="1A1A1A"/>
                <w:shd w:val="clear" w:color="auto" w:fill="FFFFFF"/>
              </w:rPr>
              <w:t>      &lt;/ser:createSurveyForOther&gt;</w:t>
            </w:r>
            <w:r w:rsidRPr="007031C8">
              <w:rPr>
                <w:rFonts w:ascii="Verdana" w:hAnsi="Verdana" w:cs="Arial"/>
                <w:color w:val="1A1A1A"/>
              </w:rPr>
              <w:br/>
            </w:r>
            <w:r w:rsidRPr="007031C8">
              <w:rPr>
                <w:rFonts w:ascii="Verdana" w:hAnsi="Verdana" w:cs="Arial"/>
                <w:color w:val="1A1A1A"/>
                <w:shd w:val="clear" w:color="auto" w:fill="FFFFFF"/>
              </w:rPr>
              <w:t>   &lt;/soapenv:Body&gt;</w:t>
            </w:r>
            <w:r w:rsidRPr="007031C8">
              <w:rPr>
                <w:rFonts w:ascii="Verdana" w:hAnsi="Verdana" w:cs="Arial"/>
                <w:color w:val="1A1A1A"/>
              </w:rPr>
              <w:br/>
            </w:r>
            <w:r w:rsidRPr="007031C8">
              <w:rPr>
                <w:rFonts w:ascii="Verdana" w:hAnsi="Verdana" w:cs="Arial"/>
                <w:color w:val="1A1A1A"/>
                <w:shd w:val="clear" w:color="auto" w:fill="FFFFFF"/>
              </w:rPr>
              <w:t>&lt;/soapenv:Envelope&gt;</w:t>
            </w:r>
          </w:p>
        </w:tc>
      </w:tr>
    </w:tbl>
    <w:p w14:paraId="1A056E45" w14:textId="77777777" w:rsidR="0004519F" w:rsidRPr="007031C8" w:rsidRDefault="0004519F" w:rsidP="00D608B3">
      <w:pPr>
        <w:rPr>
          <w:rFonts w:ascii="Verdana" w:hAnsi="Verdana"/>
        </w:rPr>
      </w:pPr>
    </w:p>
    <w:p w14:paraId="05EF3BA2" w14:textId="77777777" w:rsidR="0004519F" w:rsidRPr="007031C8" w:rsidRDefault="0004519F" w:rsidP="00D608B3">
      <w:pPr>
        <w:rPr>
          <w:rFonts w:ascii="Verdana" w:hAnsi="Verdana"/>
        </w:rPr>
      </w:pPr>
    </w:p>
    <w:p w14:paraId="58AE7FAB" w14:textId="77777777" w:rsidR="0004519F" w:rsidRPr="007031C8" w:rsidRDefault="0004519F" w:rsidP="00D608B3">
      <w:pPr>
        <w:rPr>
          <w:rFonts w:ascii="Verdana" w:hAnsi="Verdana"/>
        </w:rPr>
      </w:pPr>
    </w:p>
    <w:p w14:paraId="5F1D9BFA" w14:textId="014895FB" w:rsidR="00D608B3" w:rsidRPr="007031C8" w:rsidRDefault="00D608B3" w:rsidP="00D608B3">
      <w:pPr>
        <w:rPr>
          <w:rFonts w:ascii="Verdana" w:hAnsi="Verdana"/>
        </w:rPr>
      </w:pPr>
      <w:r w:rsidRPr="007031C8">
        <w:rPr>
          <w:rFonts w:ascii="Verdana" w:hAnsi="Verdana"/>
        </w:rPr>
        <w:t>Mô tả API</w:t>
      </w:r>
    </w:p>
    <w:p w14:paraId="276AD024" w14:textId="47BFB0A5" w:rsidR="00D608B3" w:rsidRPr="007031C8" w:rsidRDefault="00D608B3" w:rsidP="00D608B3">
      <w:pPr>
        <w:rPr>
          <w:rFonts w:ascii="Verdana" w:hAnsi="Verdana"/>
        </w:rPr>
      </w:pPr>
    </w:p>
    <w:tbl>
      <w:tblPr>
        <w:tblW w:w="13467" w:type="dxa"/>
        <w:tblInd w:w="-5" w:type="dxa"/>
        <w:tblLayout w:type="fixed"/>
        <w:tblLook w:val="0000" w:firstRow="0" w:lastRow="0" w:firstColumn="0" w:lastColumn="0" w:noHBand="0" w:noVBand="0"/>
      </w:tblPr>
      <w:tblGrid>
        <w:gridCol w:w="851"/>
        <w:gridCol w:w="3708"/>
        <w:gridCol w:w="1962"/>
        <w:gridCol w:w="6946"/>
      </w:tblGrid>
      <w:tr w:rsidR="00B32F61" w:rsidRPr="007031C8" w14:paraId="280D71E3" w14:textId="77777777" w:rsidTr="00B32F61">
        <w:trPr>
          <w:trHeight w:val="1166"/>
          <w:tblHeader/>
        </w:trPr>
        <w:tc>
          <w:tcPr>
            <w:tcW w:w="851" w:type="dxa"/>
            <w:tcBorders>
              <w:top w:val="dotted" w:sz="4" w:space="0" w:color="000000"/>
              <w:left w:val="dotted" w:sz="4" w:space="0" w:color="000000"/>
              <w:bottom w:val="dotted" w:sz="4" w:space="0" w:color="000000"/>
            </w:tcBorders>
            <w:shd w:val="clear" w:color="auto" w:fill="F2F2F2"/>
            <w:vAlign w:val="center"/>
          </w:tcPr>
          <w:p w14:paraId="7138499C" w14:textId="77777777" w:rsidR="00B32F61" w:rsidRPr="007031C8" w:rsidRDefault="00B32F61" w:rsidP="00D9490E">
            <w:pPr>
              <w:pStyle w:val="Bang"/>
              <w:rPr>
                <w:rFonts w:ascii="Verdana" w:hAnsi="Verdana"/>
                <w:b/>
                <w:bCs w:val="0"/>
              </w:rPr>
            </w:pPr>
            <w:r w:rsidRPr="007031C8">
              <w:rPr>
                <w:rFonts w:ascii="Verdana" w:hAnsi="Verdana"/>
                <w:b/>
                <w:bCs w:val="0"/>
              </w:rPr>
              <w:t>STT</w:t>
            </w:r>
          </w:p>
        </w:tc>
        <w:tc>
          <w:tcPr>
            <w:tcW w:w="3708" w:type="dxa"/>
            <w:tcBorders>
              <w:top w:val="dotted" w:sz="4" w:space="0" w:color="000000"/>
              <w:left w:val="dotted" w:sz="4" w:space="0" w:color="000000"/>
              <w:bottom w:val="dotted" w:sz="4" w:space="0" w:color="000000"/>
            </w:tcBorders>
            <w:shd w:val="clear" w:color="auto" w:fill="F2F2F2"/>
            <w:vAlign w:val="center"/>
          </w:tcPr>
          <w:p w14:paraId="176CCD13" w14:textId="0D187AC0" w:rsidR="00B32F61" w:rsidRPr="007031C8" w:rsidRDefault="00B32F61" w:rsidP="00D9490E">
            <w:pPr>
              <w:pStyle w:val="Bang"/>
              <w:rPr>
                <w:rFonts w:ascii="Verdana" w:hAnsi="Verdana"/>
                <w:b/>
                <w:bCs w:val="0"/>
              </w:rPr>
            </w:pPr>
            <w:r w:rsidRPr="007031C8">
              <w:rPr>
                <w:rFonts w:ascii="Verdana" w:hAnsi="Verdana"/>
                <w:b/>
                <w:bCs w:val="0"/>
              </w:rPr>
              <w:t>Tham số</w:t>
            </w:r>
          </w:p>
        </w:tc>
        <w:tc>
          <w:tcPr>
            <w:tcW w:w="1962" w:type="dxa"/>
            <w:tcBorders>
              <w:top w:val="dotted" w:sz="4" w:space="0" w:color="000000"/>
              <w:left w:val="dotted" w:sz="4" w:space="0" w:color="000000"/>
              <w:bottom w:val="dotted" w:sz="4" w:space="0" w:color="000000"/>
            </w:tcBorders>
            <w:shd w:val="clear" w:color="auto" w:fill="F2F2F2"/>
            <w:vAlign w:val="center"/>
          </w:tcPr>
          <w:p w14:paraId="599DC50F" w14:textId="13B3DD05" w:rsidR="00B32F61" w:rsidRPr="007031C8" w:rsidRDefault="00B32F61" w:rsidP="00B32F61">
            <w:pPr>
              <w:pStyle w:val="Bang"/>
              <w:rPr>
                <w:rFonts w:ascii="Verdana" w:hAnsi="Verdana"/>
                <w:b/>
                <w:bCs w:val="0"/>
              </w:rPr>
            </w:pPr>
            <w:r>
              <w:rPr>
                <w:rFonts w:ascii="Verdana" w:hAnsi="Verdana"/>
                <w:b/>
                <w:bCs w:val="0"/>
              </w:rPr>
              <w:t>Bắt buộc</w:t>
            </w:r>
          </w:p>
        </w:tc>
        <w:tc>
          <w:tcPr>
            <w:tcW w:w="6946"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0807A339" w14:textId="47BDDB95" w:rsidR="00B32F61" w:rsidRPr="007031C8" w:rsidRDefault="00B32F61" w:rsidP="00D9490E">
            <w:pPr>
              <w:pStyle w:val="Bang"/>
              <w:rPr>
                <w:rFonts w:ascii="Verdana" w:hAnsi="Verdana"/>
                <w:b/>
                <w:bCs w:val="0"/>
              </w:rPr>
            </w:pPr>
            <w:r w:rsidRPr="007031C8">
              <w:rPr>
                <w:rFonts w:ascii="Verdana" w:hAnsi="Verdana"/>
                <w:b/>
                <w:bCs w:val="0"/>
              </w:rPr>
              <w:t>Mô tả (Mapping CSDL nếu có)</w:t>
            </w:r>
          </w:p>
        </w:tc>
      </w:tr>
      <w:tr w:rsidR="00B32F61" w:rsidRPr="007031C8" w14:paraId="020292B9" w14:textId="77777777" w:rsidTr="00B32F61">
        <w:trPr>
          <w:trHeight w:val="404"/>
        </w:trPr>
        <w:tc>
          <w:tcPr>
            <w:tcW w:w="851" w:type="dxa"/>
            <w:tcBorders>
              <w:top w:val="dotted" w:sz="4" w:space="0" w:color="000000"/>
              <w:left w:val="dotted" w:sz="4" w:space="0" w:color="000000"/>
              <w:bottom w:val="dotted" w:sz="4" w:space="0" w:color="000000"/>
            </w:tcBorders>
            <w:shd w:val="clear" w:color="auto" w:fill="auto"/>
            <w:vAlign w:val="center"/>
          </w:tcPr>
          <w:p w14:paraId="26D6E370" w14:textId="77777777" w:rsidR="00B32F61" w:rsidRPr="007031C8" w:rsidRDefault="00B32F61" w:rsidP="00D9490E">
            <w:pPr>
              <w:pStyle w:val="TableData12"/>
              <w:jc w:val="center"/>
            </w:pPr>
            <w:r w:rsidRPr="007031C8">
              <w:t>1</w:t>
            </w:r>
          </w:p>
        </w:tc>
        <w:tc>
          <w:tcPr>
            <w:tcW w:w="3708" w:type="dxa"/>
            <w:tcBorders>
              <w:top w:val="dotted" w:sz="4" w:space="0" w:color="000000"/>
              <w:left w:val="dotted" w:sz="4" w:space="0" w:color="000000"/>
              <w:bottom w:val="dotted" w:sz="4" w:space="0" w:color="000000"/>
            </w:tcBorders>
            <w:shd w:val="clear" w:color="auto" w:fill="auto"/>
            <w:vAlign w:val="center"/>
          </w:tcPr>
          <w:p w14:paraId="1CE00E97" w14:textId="60970593" w:rsidR="00B32F61" w:rsidRPr="007031C8" w:rsidRDefault="00B32F61" w:rsidP="0042173A">
            <w:pPr>
              <w:pStyle w:val="TableData12"/>
            </w:pPr>
            <w:r w:rsidRPr="007031C8">
              <w:rPr>
                <w:rFonts w:cs="Arial"/>
                <w:b/>
                <w:bCs/>
                <w:color w:val="1A1A1A"/>
                <w:shd w:val="clear" w:color="auto" w:fill="FFFFFF"/>
              </w:rPr>
              <w:t>CHANNEL_CHAT_USER_CHAT</w:t>
            </w:r>
          </w:p>
        </w:tc>
        <w:tc>
          <w:tcPr>
            <w:tcW w:w="1962" w:type="dxa"/>
            <w:tcBorders>
              <w:top w:val="dotted" w:sz="4" w:space="0" w:color="000000"/>
              <w:left w:val="dotted" w:sz="4" w:space="0" w:color="000000"/>
              <w:bottom w:val="dotted" w:sz="4" w:space="0" w:color="000000"/>
            </w:tcBorders>
            <w:vAlign w:val="center"/>
          </w:tcPr>
          <w:p w14:paraId="01EDAFCA" w14:textId="6CA75AA9" w:rsidR="00B32F61" w:rsidRPr="007031C8" w:rsidRDefault="00B32F61" w:rsidP="00B32F61">
            <w:pPr>
              <w:pStyle w:val="TableData12"/>
              <w:ind w:left="-134"/>
              <w:jc w:val="center"/>
              <w:rPr>
                <w:sz w:val="24"/>
                <w:szCs w:val="24"/>
              </w:rPr>
            </w:pPr>
            <w:r>
              <w:rPr>
                <w:sz w:val="24"/>
                <w:szCs w:val="24"/>
              </w:rPr>
              <w:t>Không</w:t>
            </w:r>
          </w:p>
        </w:tc>
        <w:tc>
          <w:tcPr>
            <w:tcW w:w="6946"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233A30A" w14:textId="149DB9CD" w:rsidR="00B32F61" w:rsidRPr="007031C8" w:rsidRDefault="00B32F61" w:rsidP="00D9490E">
            <w:pPr>
              <w:pStyle w:val="TableData12"/>
              <w:ind w:left="360"/>
              <w:rPr>
                <w:sz w:val="24"/>
                <w:szCs w:val="24"/>
              </w:rPr>
            </w:pPr>
            <w:r w:rsidRPr="007031C8">
              <w:rPr>
                <w:sz w:val="24"/>
                <w:szCs w:val="24"/>
              </w:rPr>
              <w:t>User (Tư vấn viên) chat với khách hàng (CHATBOT, CHATBOT;agent_name , AGENT_NAME)</w:t>
            </w:r>
          </w:p>
        </w:tc>
      </w:tr>
      <w:tr w:rsidR="00B32F61" w:rsidRPr="007031C8" w14:paraId="2AF3E84F" w14:textId="77777777" w:rsidTr="00B32F61">
        <w:trPr>
          <w:trHeight w:val="404"/>
        </w:trPr>
        <w:tc>
          <w:tcPr>
            <w:tcW w:w="851" w:type="dxa"/>
            <w:tcBorders>
              <w:top w:val="dotted" w:sz="4" w:space="0" w:color="000000"/>
              <w:left w:val="dotted" w:sz="4" w:space="0" w:color="000000"/>
              <w:bottom w:val="dotted" w:sz="4" w:space="0" w:color="000000"/>
            </w:tcBorders>
            <w:shd w:val="clear" w:color="auto" w:fill="auto"/>
            <w:vAlign w:val="center"/>
          </w:tcPr>
          <w:p w14:paraId="37C37FC0" w14:textId="77777777" w:rsidR="00B32F61" w:rsidRPr="007031C8" w:rsidRDefault="00B32F61" w:rsidP="00D9490E">
            <w:pPr>
              <w:pStyle w:val="TableData12"/>
              <w:jc w:val="center"/>
            </w:pPr>
            <w:r w:rsidRPr="007031C8">
              <w:t>2</w:t>
            </w:r>
          </w:p>
        </w:tc>
        <w:tc>
          <w:tcPr>
            <w:tcW w:w="3708" w:type="dxa"/>
            <w:tcBorders>
              <w:top w:val="dotted" w:sz="4" w:space="0" w:color="000000"/>
              <w:left w:val="dotted" w:sz="4" w:space="0" w:color="000000"/>
              <w:bottom w:val="dotted" w:sz="4" w:space="0" w:color="000000"/>
            </w:tcBorders>
            <w:shd w:val="clear" w:color="auto" w:fill="auto"/>
            <w:vAlign w:val="center"/>
          </w:tcPr>
          <w:p w14:paraId="6208B999" w14:textId="7A2D739C" w:rsidR="00B32F61" w:rsidRPr="007031C8" w:rsidRDefault="00B32F61" w:rsidP="0042173A">
            <w:pPr>
              <w:pStyle w:val="TableData12"/>
            </w:pPr>
            <w:r w:rsidRPr="007031C8">
              <w:rPr>
                <w:rFonts w:cs="Arial"/>
                <w:b/>
                <w:bCs/>
                <w:color w:val="1A1A1A"/>
                <w:shd w:val="clear" w:color="auto" w:fill="FFFFFF"/>
              </w:rPr>
              <w:t>CHANNEL_CHAT_ACCOUNT</w:t>
            </w:r>
          </w:p>
        </w:tc>
        <w:tc>
          <w:tcPr>
            <w:tcW w:w="1962" w:type="dxa"/>
            <w:tcBorders>
              <w:top w:val="dotted" w:sz="4" w:space="0" w:color="000000"/>
              <w:left w:val="dotted" w:sz="4" w:space="0" w:color="000000"/>
              <w:bottom w:val="dotted" w:sz="4" w:space="0" w:color="000000"/>
            </w:tcBorders>
            <w:vAlign w:val="center"/>
          </w:tcPr>
          <w:p w14:paraId="67FE3905" w14:textId="4B44E16D" w:rsidR="00B32F61" w:rsidRPr="007031C8" w:rsidRDefault="00B32F61" w:rsidP="00B32F61">
            <w:pPr>
              <w:pStyle w:val="TableData12"/>
              <w:ind w:left="-134"/>
              <w:jc w:val="center"/>
              <w:rPr>
                <w:sz w:val="24"/>
                <w:szCs w:val="24"/>
              </w:rPr>
            </w:pPr>
            <w:r>
              <w:rPr>
                <w:sz w:val="24"/>
                <w:szCs w:val="24"/>
              </w:rPr>
              <w:t>Không</w:t>
            </w:r>
          </w:p>
        </w:tc>
        <w:tc>
          <w:tcPr>
            <w:tcW w:w="6946"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F4526F2" w14:textId="167D8258" w:rsidR="00B32F61" w:rsidRPr="007031C8" w:rsidRDefault="00B32F61" w:rsidP="00D9490E">
            <w:pPr>
              <w:pStyle w:val="TableData12"/>
              <w:ind w:left="360"/>
              <w:rPr>
                <w:sz w:val="24"/>
                <w:szCs w:val="24"/>
              </w:rPr>
            </w:pPr>
            <w:r w:rsidRPr="007031C8">
              <w:rPr>
                <w:sz w:val="24"/>
                <w:szCs w:val="24"/>
              </w:rPr>
              <w:t>ISDN thuê bao survey của khách hàng đang chat (user_name – portal, fb_id, whatsapp_id)</w:t>
            </w:r>
          </w:p>
        </w:tc>
      </w:tr>
      <w:tr w:rsidR="00B32F61" w:rsidRPr="007031C8" w14:paraId="7AB3DD70" w14:textId="77777777" w:rsidTr="00B32F61">
        <w:trPr>
          <w:trHeight w:val="404"/>
        </w:trPr>
        <w:tc>
          <w:tcPr>
            <w:tcW w:w="851" w:type="dxa"/>
            <w:tcBorders>
              <w:top w:val="dotted" w:sz="4" w:space="0" w:color="000000"/>
              <w:left w:val="dotted" w:sz="4" w:space="0" w:color="000000"/>
              <w:bottom w:val="dotted" w:sz="4" w:space="0" w:color="000000"/>
            </w:tcBorders>
            <w:shd w:val="clear" w:color="auto" w:fill="auto"/>
            <w:vAlign w:val="center"/>
          </w:tcPr>
          <w:p w14:paraId="6A23E2BB" w14:textId="77777777" w:rsidR="00B32F61" w:rsidRPr="007031C8" w:rsidRDefault="00B32F61" w:rsidP="00D9490E">
            <w:pPr>
              <w:pStyle w:val="TableData12"/>
              <w:jc w:val="center"/>
            </w:pPr>
            <w:r w:rsidRPr="007031C8">
              <w:t>3</w:t>
            </w:r>
          </w:p>
        </w:tc>
        <w:tc>
          <w:tcPr>
            <w:tcW w:w="3708" w:type="dxa"/>
            <w:tcBorders>
              <w:top w:val="dotted" w:sz="4" w:space="0" w:color="000000"/>
              <w:left w:val="dotted" w:sz="4" w:space="0" w:color="000000"/>
              <w:bottom w:val="dotted" w:sz="4" w:space="0" w:color="000000"/>
            </w:tcBorders>
            <w:shd w:val="clear" w:color="auto" w:fill="auto"/>
            <w:vAlign w:val="center"/>
          </w:tcPr>
          <w:p w14:paraId="7DBE1D6F" w14:textId="3314A629" w:rsidR="00B32F61" w:rsidRPr="007031C8" w:rsidRDefault="00B32F61" w:rsidP="0042173A">
            <w:pPr>
              <w:pStyle w:val="TableData12"/>
            </w:pPr>
            <w:r w:rsidRPr="007031C8">
              <w:rPr>
                <w:rFonts w:cs="Arial"/>
                <w:b/>
                <w:bCs/>
                <w:color w:val="1A1A1A"/>
                <w:shd w:val="clear" w:color="auto" w:fill="FFFFFF"/>
              </w:rPr>
              <w:t>CHANNEL_CHAT_METHOD</w:t>
            </w:r>
          </w:p>
        </w:tc>
        <w:tc>
          <w:tcPr>
            <w:tcW w:w="1962" w:type="dxa"/>
            <w:tcBorders>
              <w:top w:val="dotted" w:sz="4" w:space="0" w:color="000000"/>
              <w:left w:val="dotted" w:sz="4" w:space="0" w:color="000000"/>
              <w:bottom w:val="dotted" w:sz="4" w:space="0" w:color="000000"/>
            </w:tcBorders>
            <w:vAlign w:val="center"/>
          </w:tcPr>
          <w:p w14:paraId="52CF8571" w14:textId="1CBDAE5B" w:rsidR="00B32F61" w:rsidRPr="007031C8" w:rsidRDefault="00B32F61" w:rsidP="00B32F61">
            <w:pPr>
              <w:pStyle w:val="TableData12"/>
              <w:ind w:left="-134"/>
              <w:jc w:val="center"/>
              <w:rPr>
                <w:sz w:val="24"/>
                <w:szCs w:val="24"/>
              </w:rPr>
            </w:pPr>
            <w:r>
              <w:rPr>
                <w:sz w:val="24"/>
                <w:szCs w:val="24"/>
              </w:rPr>
              <w:t>Không</w:t>
            </w:r>
          </w:p>
        </w:tc>
        <w:tc>
          <w:tcPr>
            <w:tcW w:w="6946"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3493646" w14:textId="1EDE5780" w:rsidR="00B32F61" w:rsidRPr="007031C8" w:rsidRDefault="00B32F61" w:rsidP="00950715">
            <w:pPr>
              <w:pStyle w:val="TableData12"/>
              <w:ind w:left="360"/>
              <w:rPr>
                <w:sz w:val="24"/>
                <w:szCs w:val="24"/>
              </w:rPr>
            </w:pPr>
            <w:r w:rsidRPr="007031C8">
              <w:rPr>
                <w:sz w:val="24"/>
                <w:szCs w:val="24"/>
              </w:rPr>
              <w:t xml:space="preserve">Kênh chat (Có thể là WEB, FACEBOOK, WHATSAPP) </w:t>
            </w:r>
          </w:p>
        </w:tc>
      </w:tr>
      <w:tr w:rsidR="00B32F61" w:rsidRPr="007031C8" w14:paraId="656AC984" w14:textId="77777777" w:rsidTr="00B32F61">
        <w:trPr>
          <w:trHeight w:val="404"/>
        </w:trPr>
        <w:tc>
          <w:tcPr>
            <w:tcW w:w="851" w:type="dxa"/>
            <w:tcBorders>
              <w:top w:val="dotted" w:sz="4" w:space="0" w:color="000000"/>
              <w:left w:val="dotted" w:sz="4" w:space="0" w:color="000000"/>
              <w:bottom w:val="dotted" w:sz="4" w:space="0" w:color="000000"/>
            </w:tcBorders>
            <w:shd w:val="clear" w:color="auto" w:fill="auto"/>
            <w:vAlign w:val="center"/>
          </w:tcPr>
          <w:p w14:paraId="614312DD" w14:textId="77777777" w:rsidR="00B32F61" w:rsidRPr="007031C8" w:rsidRDefault="00B32F61" w:rsidP="00D9490E">
            <w:pPr>
              <w:pStyle w:val="TableData12"/>
              <w:jc w:val="center"/>
            </w:pPr>
            <w:r w:rsidRPr="007031C8">
              <w:t>4</w:t>
            </w:r>
          </w:p>
        </w:tc>
        <w:tc>
          <w:tcPr>
            <w:tcW w:w="3708" w:type="dxa"/>
            <w:tcBorders>
              <w:top w:val="dotted" w:sz="4" w:space="0" w:color="000000"/>
              <w:left w:val="dotted" w:sz="4" w:space="0" w:color="000000"/>
              <w:bottom w:val="dotted" w:sz="4" w:space="0" w:color="000000"/>
            </w:tcBorders>
            <w:shd w:val="clear" w:color="auto" w:fill="auto"/>
            <w:vAlign w:val="center"/>
          </w:tcPr>
          <w:p w14:paraId="653787D1" w14:textId="1725AC40" w:rsidR="00B32F61" w:rsidRPr="007031C8" w:rsidRDefault="00B32F61" w:rsidP="0042173A">
            <w:pPr>
              <w:pStyle w:val="TableData12"/>
            </w:pPr>
            <w:r w:rsidRPr="007031C8">
              <w:rPr>
                <w:rFonts w:cs="Arial"/>
                <w:b/>
                <w:bCs/>
                <w:color w:val="1A1A1A"/>
                <w:shd w:val="clear" w:color="auto" w:fill="FFFFFF"/>
              </w:rPr>
              <w:t>CHANNEL_CHAT_SUPPORT_TYPE</w:t>
            </w:r>
          </w:p>
        </w:tc>
        <w:tc>
          <w:tcPr>
            <w:tcW w:w="1962" w:type="dxa"/>
            <w:tcBorders>
              <w:top w:val="dotted" w:sz="4" w:space="0" w:color="000000"/>
              <w:left w:val="dotted" w:sz="4" w:space="0" w:color="000000"/>
              <w:bottom w:val="dotted" w:sz="4" w:space="0" w:color="000000"/>
            </w:tcBorders>
            <w:vAlign w:val="center"/>
          </w:tcPr>
          <w:p w14:paraId="579CFCCF" w14:textId="0790E768" w:rsidR="00B32F61" w:rsidRPr="007031C8" w:rsidRDefault="00B32F61" w:rsidP="00B32F61">
            <w:pPr>
              <w:pStyle w:val="TableData12"/>
              <w:ind w:left="-134"/>
              <w:jc w:val="center"/>
              <w:rPr>
                <w:sz w:val="24"/>
                <w:szCs w:val="24"/>
              </w:rPr>
            </w:pPr>
            <w:r>
              <w:rPr>
                <w:sz w:val="24"/>
                <w:szCs w:val="24"/>
              </w:rPr>
              <w:t>Không</w:t>
            </w:r>
          </w:p>
        </w:tc>
        <w:tc>
          <w:tcPr>
            <w:tcW w:w="6946"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CFD3613" w14:textId="7E3F25E0" w:rsidR="00B32F61" w:rsidRDefault="00B32F61" w:rsidP="00D9490E">
            <w:pPr>
              <w:pStyle w:val="TableData12"/>
              <w:ind w:left="360"/>
              <w:rPr>
                <w:sz w:val="24"/>
                <w:szCs w:val="24"/>
              </w:rPr>
            </w:pPr>
            <w:r w:rsidRPr="007031C8">
              <w:rPr>
                <w:sz w:val="24"/>
                <w:szCs w:val="24"/>
              </w:rPr>
              <w:t>Loại hỗ trợ (</w:t>
            </w:r>
            <w:r>
              <w:rPr>
                <w:sz w:val="24"/>
                <w:szCs w:val="24"/>
              </w:rPr>
              <w:t>AGENT</w:t>
            </w:r>
            <w:r w:rsidRPr="007031C8">
              <w:rPr>
                <w:sz w:val="24"/>
                <w:szCs w:val="24"/>
              </w:rPr>
              <w:t xml:space="preserve">, </w:t>
            </w:r>
            <w:r>
              <w:rPr>
                <w:sz w:val="24"/>
                <w:szCs w:val="24"/>
              </w:rPr>
              <w:t>CHATBOT</w:t>
            </w:r>
            <w:r w:rsidRPr="007031C8">
              <w:rPr>
                <w:sz w:val="24"/>
                <w:szCs w:val="24"/>
              </w:rPr>
              <w:t>,</w:t>
            </w:r>
            <w:r>
              <w:rPr>
                <w:sz w:val="24"/>
                <w:szCs w:val="24"/>
              </w:rPr>
              <w:t xml:space="preserve"> BOTH</w:t>
            </w:r>
            <w:r w:rsidRPr="007031C8">
              <w:rPr>
                <w:sz w:val="24"/>
                <w:szCs w:val="24"/>
              </w:rPr>
              <w:t>)</w:t>
            </w:r>
          </w:p>
          <w:p w14:paraId="0D3A70AB" w14:textId="77777777" w:rsidR="00B32F61" w:rsidRDefault="00B32F61" w:rsidP="00CB0AFB">
            <w:pPr>
              <w:pStyle w:val="TableData12"/>
              <w:numPr>
                <w:ilvl w:val="0"/>
                <w:numId w:val="27"/>
              </w:numPr>
              <w:rPr>
                <w:sz w:val="24"/>
                <w:szCs w:val="24"/>
              </w:rPr>
            </w:pPr>
            <w:r>
              <w:rPr>
                <w:sz w:val="24"/>
                <w:szCs w:val="24"/>
              </w:rPr>
              <w:t>AGENT: Tư vấn viên hỗ trợ.</w:t>
            </w:r>
          </w:p>
          <w:p w14:paraId="67E9BF0E" w14:textId="77777777" w:rsidR="00B32F61" w:rsidRDefault="00B32F61" w:rsidP="00CB0AFB">
            <w:pPr>
              <w:pStyle w:val="TableData12"/>
              <w:numPr>
                <w:ilvl w:val="0"/>
                <w:numId w:val="27"/>
              </w:numPr>
              <w:rPr>
                <w:sz w:val="24"/>
                <w:szCs w:val="24"/>
              </w:rPr>
            </w:pPr>
            <w:r>
              <w:rPr>
                <w:sz w:val="24"/>
                <w:szCs w:val="24"/>
              </w:rPr>
              <w:lastRenderedPageBreak/>
              <w:t>CHATBOT: Chatbot hỗ trợ.</w:t>
            </w:r>
          </w:p>
          <w:p w14:paraId="63C05ADD" w14:textId="67F7A70C" w:rsidR="00B32F61" w:rsidRPr="007031C8" w:rsidRDefault="00B32F61" w:rsidP="00CB0AFB">
            <w:pPr>
              <w:pStyle w:val="TableData12"/>
              <w:numPr>
                <w:ilvl w:val="0"/>
                <w:numId w:val="27"/>
              </w:numPr>
              <w:rPr>
                <w:sz w:val="24"/>
                <w:szCs w:val="24"/>
              </w:rPr>
            </w:pPr>
            <w:r>
              <w:rPr>
                <w:sz w:val="24"/>
                <w:szCs w:val="24"/>
              </w:rPr>
              <w:t>BOTH: Cả tư vấn viên và chatbot hỗ trợ.</w:t>
            </w:r>
          </w:p>
        </w:tc>
      </w:tr>
    </w:tbl>
    <w:p w14:paraId="1FE8934B" w14:textId="66F3D397" w:rsidR="00D608B3" w:rsidRPr="007031C8" w:rsidRDefault="00036321" w:rsidP="00D608B3">
      <w:pPr>
        <w:rPr>
          <w:rFonts w:ascii="Verdana" w:hAnsi="Verdana"/>
        </w:rPr>
      </w:pPr>
      <w:r w:rsidRPr="007031C8">
        <w:rPr>
          <w:rFonts w:ascii="Verdana" w:hAnsi="Verdana"/>
        </w:rPr>
        <w:lastRenderedPageBreak/>
        <w:t xml:space="preserve"> </w:t>
      </w:r>
    </w:p>
    <w:p w14:paraId="67B6F740" w14:textId="77777777" w:rsidR="00D608B3" w:rsidRPr="007031C8" w:rsidRDefault="00D608B3" w:rsidP="00D608B3">
      <w:pPr>
        <w:rPr>
          <w:rFonts w:ascii="Verdana" w:hAnsi="Verdana"/>
        </w:rPr>
      </w:pPr>
    </w:p>
    <w:p w14:paraId="2CAB328A" w14:textId="250D54CA" w:rsidR="000D14F1" w:rsidRPr="007031C8" w:rsidRDefault="000D14F1" w:rsidP="00EB0761">
      <w:pPr>
        <w:pStyle w:val="Heading3"/>
        <w:rPr>
          <w:rFonts w:ascii="Verdana" w:hAnsi="Verdana"/>
          <w:shd w:val="clear" w:color="auto" w:fill="FFFFFF"/>
        </w:rPr>
      </w:pPr>
      <w:r w:rsidRPr="007031C8">
        <w:rPr>
          <w:rFonts w:ascii="Verdana" w:hAnsi="Verdana"/>
          <w:shd w:val="clear" w:color="auto" w:fill="FFFFFF"/>
        </w:rPr>
        <w:lastRenderedPageBreak/>
        <w:t>Khảo sát mức độ hài lòng qua IVR, báo cáo kết quả khảo sát</w:t>
      </w:r>
    </w:p>
    <w:p w14:paraId="46877CF0" w14:textId="77777777" w:rsidR="00F82AE4" w:rsidRPr="007031C8" w:rsidRDefault="00F82AE4" w:rsidP="00EB0761">
      <w:pPr>
        <w:pStyle w:val="Heading4"/>
        <w:rPr>
          <w:rFonts w:ascii="Verdana" w:hAnsi="Verdana"/>
        </w:rPr>
      </w:pPr>
      <w:r w:rsidRPr="007031C8">
        <w:rPr>
          <w:rFonts w:ascii="Verdana" w:hAnsi="Verdana"/>
        </w:rPr>
        <w:t>Thông tin chung chức năng</w:t>
      </w:r>
    </w:p>
    <w:p w14:paraId="56DA5F6D" w14:textId="77777777" w:rsidR="00F82AE4" w:rsidRPr="007031C8" w:rsidRDefault="00F82AE4" w:rsidP="00EB0761">
      <w:pPr>
        <w:pStyle w:val="Heading4"/>
        <w:rPr>
          <w:rFonts w:ascii="Verdana" w:hAnsi="Verdana"/>
        </w:rPr>
      </w:pPr>
      <w:r w:rsidRPr="007031C8">
        <w:rPr>
          <w:rFonts w:ascii="Verdana" w:hAnsi="Verdana"/>
        </w:rPr>
        <w:t>Màn hình</w:t>
      </w:r>
    </w:p>
    <w:p w14:paraId="63DE296A" w14:textId="72E3C93B" w:rsidR="00397E6C" w:rsidRPr="007031C8" w:rsidRDefault="00397E6C" w:rsidP="00EB0761">
      <w:pPr>
        <w:rPr>
          <w:rFonts w:ascii="Verdana" w:hAnsi="Verdana"/>
        </w:rPr>
      </w:pPr>
      <w:r w:rsidRPr="007031C8">
        <w:rPr>
          <w:rFonts w:ascii="Verdana" w:hAnsi="Verdana"/>
          <w:noProof/>
        </w:rPr>
        <w:drawing>
          <wp:inline distT="0" distB="0" distL="0" distR="0" wp14:anchorId="27ABD538" wp14:editId="4715BB3E">
            <wp:extent cx="8229600" cy="3429635"/>
            <wp:effectExtent l="0" t="0" r="0" b="0"/>
            <wp:docPr id="124105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57599" name=""/>
                    <pic:cNvPicPr/>
                  </pic:nvPicPr>
                  <pic:blipFill>
                    <a:blip r:embed="rId77"/>
                    <a:stretch>
                      <a:fillRect/>
                    </a:stretch>
                  </pic:blipFill>
                  <pic:spPr>
                    <a:xfrm>
                      <a:off x="0" y="0"/>
                      <a:ext cx="8229600" cy="3429635"/>
                    </a:xfrm>
                    <a:prstGeom prst="rect">
                      <a:avLst/>
                    </a:prstGeom>
                  </pic:spPr>
                </pic:pic>
              </a:graphicData>
            </a:graphic>
          </wp:inline>
        </w:drawing>
      </w:r>
    </w:p>
    <w:p w14:paraId="1C832E22" w14:textId="77777777" w:rsidR="00F82AE4" w:rsidRPr="007031C8" w:rsidRDefault="00F82AE4" w:rsidP="00EB0761">
      <w:pPr>
        <w:pStyle w:val="Heading4"/>
        <w:rPr>
          <w:rFonts w:ascii="Verdana" w:hAnsi="Verdana"/>
        </w:rPr>
      </w:pPr>
      <w:r w:rsidRPr="007031C8">
        <w:rPr>
          <w:rFonts w:ascii="Verdana" w:hAnsi="Verdana"/>
        </w:rPr>
        <w:t>Mô tả thành phần màn hình</w:t>
      </w:r>
    </w:p>
    <w:p w14:paraId="37E527BA" w14:textId="77777777" w:rsidR="00F82AE4" w:rsidRPr="007031C8" w:rsidRDefault="00F82AE4" w:rsidP="00EB0761">
      <w:pPr>
        <w:pStyle w:val="Heading4"/>
        <w:rPr>
          <w:rFonts w:ascii="Verdana" w:hAnsi="Verdana"/>
        </w:rPr>
      </w:pPr>
      <w:r w:rsidRPr="007031C8">
        <w:rPr>
          <w:rFonts w:ascii="Verdana" w:hAnsi="Verdana"/>
        </w:rPr>
        <w:t>Luồng nghiệp vụ</w:t>
      </w:r>
    </w:p>
    <w:p w14:paraId="21DA15EA" w14:textId="77777777" w:rsidR="00F82AE4" w:rsidRPr="007031C8" w:rsidRDefault="00F82AE4" w:rsidP="00EB0761">
      <w:pPr>
        <w:rPr>
          <w:rFonts w:ascii="Verdana" w:hAnsi="Verdana"/>
        </w:rPr>
      </w:pPr>
    </w:p>
    <w:p w14:paraId="7AE090A0" w14:textId="36AC0225" w:rsidR="000D14F1" w:rsidRPr="007031C8" w:rsidRDefault="000D14F1" w:rsidP="00EB0761">
      <w:pPr>
        <w:pStyle w:val="Heading3"/>
        <w:rPr>
          <w:rFonts w:ascii="Verdana" w:hAnsi="Verdana"/>
          <w:shd w:val="clear" w:color="auto" w:fill="FFFFFF"/>
        </w:rPr>
      </w:pPr>
      <w:r w:rsidRPr="007031C8">
        <w:rPr>
          <w:rFonts w:ascii="Verdana" w:hAnsi="Verdana"/>
          <w:shd w:val="clear" w:color="auto" w:fill="FFFFFF"/>
        </w:rPr>
        <w:lastRenderedPageBreak/>
        <w:t>Thêm cột dữ liệu ngày tháng ticket được gán cho TVV trên BCFacebook (FB wall ticket)</w:t>
      </w:r>
    </w:p>
    <w:p w14:paraId="7FB54A95" w14:textId="77777777" w:rsidR="002A642F" w:rsidRPr="007031C8" w:rsidRDefault="002A642F" w:rsidP="00EB0761">
      <w:pPr>
        <w:pStyle w:val="Heading4"/>
        <w:rPr>
          <w:rFonts w:ascii="Verdana" w:hAnsi="Verdana"/>
        </w:rPr>
      </w:pPr>
      <w:r w:rsidRPr="007031C8">
        <w:rPr>
          <w:rFonts w:ascii="Verdana" w:hAnsi="Verdana"/>
        </w:rPr>
        <w:t>Thông tin chung chức năng</w:t>
      </w:r>
    </w:p>
    <w:p w14:paraId="1DA27481" w14:textId="7C5C3EC5" w:rsidR="002A642F" w:rsidRPr="007031C8" w:rsidRDefault="002A642F" w:rsidP="00EB0761">
      <w:pPr>
        <w:rPr>
          <w:rFonts w:ascii="Verdana" w:hAnsi="Verdana"/>
        </w:rPr>
      </w:pPr>
      <w:r w:rsidRPr="007031C8">
        <w:rPr>
          <w:rFonts w:ascii="Verdana" w:hAnsi="Verdana"/>
          <w:noProof/>
        </w:rPr>
        <w:drawing>
          <wp:inline distT="0" distB="0" distL="0" distR="0" wp14:anchorId="79E0F776" wp14:editId="46825949">
            <wp:extent cx="2692400" cy="2540000"/>
            <wp:effectExtent l="0" t="0" r="0" b="0"/>
            <wp:docPr id="1037854731" name="Picture 1037854731" descr="A picture containing text, screenshot, font,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 descr="A picture containing text, screenshot, font, line&#10;&#10;Description automatically generated"/>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2400" cy="2540000"/>
                    </a:xfrm>
                    <a:prstGeom prst="rect">
                      <a:avLst/>
                    </a:prstGeom>
                    <a:noFill/>
                    <a:ln>
                      <a:noFill/>
                    </a:ln>
                  </pic:spPr>
                </pic:pic>
              </a:graphicData>
            </a:graphic>
          </wp:inline>
        </w:drawing>
      </w:r>
    </w:p>
    <w:p w14:paraId="2DA1E3F6" w14:textId="6849649E" w:rsidR="002A642F" w:rsidRPr="007031C8" w:rsidRDefault="002A642F" w:rsidP="00EB0761">
      <w:pPr>
        <w:pStyle w:val="ListParagraph"/>
        <w:numPr>
          <w:ilvl w:val="0"/>
          <w:numId w:val="11"/>
        </w:numPr>
        <w:rPr>
          <w:rFonts w:ascii="Verdana" w:hAnsi="Verdana"/>
        </w:rPr>
      </w:pPr>
      <w:r w:rsidRPr="007031C8">
        <w:rPr>
          <w:rFonts w:ascii="Verdana" w:hAnsi="Verdana"/>
        </w:rPr>
        <w:t>Quản trị hệ thống thực hiện đăng nhập hệ thống thực hiện xuất báo cáo</w:t>
      </w:r>
    </w:p>
    <w:p w14:paraId="534481BA" w14:textId="334C9E16" w:rsidR="002A642F" w:rsidRPr="007031C8" w:rsidRDefault="002A642F" w:rsidP="00EB0761">
      <w:pPr>
        <w:pStyle w:val="ListParagraph"/>
        <w:numPr>
          <w:ilvl w:val="0"/>
          <w:numId w:val="11"/>
        </w:numPr>
        <w:rPr>
          <w:rFonts w:ascii="Verdana" w:hAnsi="Verdana"/>
        </w:rPr>
      </w:pPr>
      <w:r w:rsidRPr="007031C8">
        <w:rPr>
          <w:rFonts w:ascii="Verdana" w:hAnsi="Verdana"/>
        </w:rPr>
        <w:t>Bổ sung cột dữ liệu ngày tháng ticket được gán cho TVV trên báo cáo Facebook ( Facebook wall ticket )</w:t>
      </w:r>
    </w:p>
    <w:p w14:paraId="190D7128" w14:textId="77777777" w:rsidR="002A642F" w:rsidRPr="007031C8" w:rsidRDefault="002A642F" w:rsidP="00EB0761">
      <w:pPr>
        <w:pStyle w:val="Heading4"/>
        <w:rPr>
          <w:rFonts w:ascii="Verdana" w:hAnsi="Verdana"/>
        </w:rPr>
      </w:pPr>
      <w:r w:rsidRPr="007031C8">
        <w:rPr>
          <w:rFonts w:ascii="Verdana" w:hAnsi="Verdana"/>
        </w:rPr>
        <w:lastRenderedPageBreak/>
        <w:t>Màn hình</w:t>
      </w:r>
    </w:p>
    <w:p w14:paraId="12D5226F" w14:textId="1E775D31" w:rsidR="002A642F" w:rsidRPr="007031C8" w:rsidRDefault="002A642F" w:rsidP="00EB0761">
      <w:pPr>
        <w:rPr>
          <w:rFonts w:ascii="Verdana" w:hAnsi="Verdana"/>
        </w:rPr>
      </w:pPr>
      <w:r w:rsidRPr="007031C8">
        <w:rPr>
          <w:rFonts w:ascii="Verdana" w:hAnsi="Verdana"/>
          <w:noProof/>
        </w:rPr>
        <w:drawing>
          <wp:inline distT="0" distB="0" distL="0" distR="0" wp14:anchorId="643EDA6B" wp14:editId="32ED29EC">
            <wp:extent cx="8229600" cy="3736975"/>
            <wp:effectExtent l="0" t="0" r="0" b="0"/>
            <wp:docPr id="7825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45954" name=""/>
                    <pic:cNvPicPr/>
                  </pic:nvPicPr>
                  <pic:blipFill>
                    <a:blip r:embed="rId78"/>
                    <a:stretch>
                      <a:fillRect/>
                    </a:stretch>
                  </pic:blipFill>
                  <pic:spPr>
                    <a:xfrm>
                      <a:off x="0" y="0"/>
                      <a:ext cx="8229600" cy="3736975"/>
                    </a:xfrm>
                    <a:prstGeom prst="rect">
                      <a:avLst/>
                    </a:prstGeom>
                  </pic:spPr>
                </pic:pic>
              </a:graphicData>
            </a:graphic>
          </wp:inline>
        </w:drawing>
      </w:r>
    </w:p>
    <w:p w14:paraId="5148B3E4" w14:textId="77777777" w:rsidR="002A642F" w:rsidRPr="007031C8" w:rsidRDefault="002A642F" w:rsidP="00EB0761">
      <w:pPr>
        <w:rPr>
          <w:rFonts w:ascii="Verdana" w:hAnsi="Verdana"/>
        </w:rPr>
      </w:pPr>
    </w:p>
    <w:p w14:paraId="60A5B0AE" w14:textId="478F34FD" w:rsidR="002A642F" w:rsidRPr="007031C8" w:rsidRDefault="002A642F" w:rsidP="00EB0761">
      <w:pPr>
        <w:pStyle w:val="Heading4"/>
        <w:rPr>
          <w:rFonts w:ascii="Verdana" w:hAnsi="Verdana"/>
        </w:rPr>
      </w:pPr>
      <w:r w:rsidRPr="007031C8">
        <w:rPr>
          <w:rFonts w:ascii="Verdana" w:hAnsi="Verdana"/>
        </w:rPr>
        <w:t>Mô tả thành phần màn hình</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2A642F" w:rsidRPr="007031C8" w14:paraId="2D0F0AAB" w14:textId="77777777" w:rsidTr="004F180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14BB8A4F" w14:textId="77777777" w:rsidR="002A642F" w:rsidRPr="007031C8" w:rsidRDefault="002A642F"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79B5B158" w14:textId="77777777" w:rsidR="002A642F" w:rsidRPr="007031C8" w:rsidRDefault="002A642F"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4A616319" w14:textId="77777777" w:rsidR="002A642F" w:rsidRPr="007031C8" w:rsidRDefault="002A642F" w:rsidP="00D9490E">
            <w:pPr>
              <w:pStyle w:val="Bang"/>
              <w:rPr>
                <w:rFonts w:ascii="Verdana" w:hAnsi="Verdana"/>
              </w:rPr>
            </w:pPr>
            <w:r w:rsidRPr="007031C8">
              <w:rPr>
                <w:rFonts w:ascii="Verdana" w:hAnsi="Verdana"/>
              </w:rPr>
              <w:t xml:space="preserve">Kiểu dữ liệu </w:t>
            </w:r>
          </w:p>
          <w:p w14:paraId="15237FBD" w14:textId="77777777" w:rsidR="002A642F" w:rsidRPr="007031C8" w:rsidRDefault="002A642F"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0DE83E58" w14:textId="77777777" w:rsidR="002A642F" w:rsidRPr="007031C8" w:rsidRDefault="002A642F"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21AC70CA" w14:textId="77777777" w:rsidR="002A642F" w:rsidRPr="007031C8" w:rsidRDefault="002A642F"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6F6FBF69" w14:textId="77777777" w:rsidR="002A642F" w:rsidRPr="007031C8" w:rsidRDefault="002A642F" w:rsidP="00D9490E">
            <w:pPr>
              <w:pStyle w:val="Bang"/>
              <w:rPr>
                <w:rFonts w:ascii="Verdana" w:hAnsi="Verdana"/>
              </w:rPr>
            </w:pPr>
            <w:r w:rsidRPr="007031C8">
              <w:rPr>
                <w:rFonts w:ascii="Verdana" w:hAnsi="Verdana"/>
              </w:rPr>
              <w:t>Mô tả (Mapping với CSDL nếu có)</w:t>
            </w:r>
          </w:p>
        </w:tc>
      </w:tr>
      <w:tr w:rsidR="002A642F" w:rsidRPr="007031C8" w14:paraId="32888816"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5190EC6" w14:textId="77777777" w:rsidR="002A642F" w:rsidRPr="007031C8" w:rsidRDefault="002A642F"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1D5894CE" w14:textId="0DB2AA65" w:rsidR="002A642F" w:rsidRPr="007031C8" w:rsidRDefault="002A642F" w:rsidP="00EB0761">
            <w:pPr>
              <w:pStyle w:val="TableData12"/>
            </w:pPr>
            <w:r w:rsidRPr="007031C8">
              <w:t>Bộ phận</w:t>
            </w:r>
          </w:p>
        </w:tc>
        <w:tc>
          <w:tcPr>
            <w:tcW w:w="1689" w:type="dxa"/>
            <w:tcBorders>
              <w:top w:val="dotted" w:sz="4" w:space="0" w:color="000000"/>
              <w:left w:val="dotted" w:sz="4" w:space="0" w:color="000000"/>
              <w:bottom w:val="dotted" w:sz="4" w:space="0" w:color="000000"/>
            </w:tcBorders>
            <w:shd w:val="clear" w:color="auto" w:fill="auto"/>
            <w:vAlign w:val="center"/>
          </w:tcPr>
          <w:p w14:paraId="6A515243" w14:textId="77777777" w:rsidR="002A642F" w:rsidRPr="007031C8" w:rsidRDefault="002A642F"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4CCDD3B8" w14:textId="77777777" w:rsidR="002A642F" w:rsidRPr="007031C8" w:rsidRDefault="002A642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F400B98" w14:textId="39CD11E0" w:rsidR="002A642F" w:rsidRPr="007031C8" w:rsidRDefault="00303480"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7098037" w14:textId="43AF4512" w:rsidR="002A642F" w:rsidRPr="007031C8" w:rsidRDefault="002A642F" w:rsidP="00EB0761">
            <w:pPr>
              <w:pStyle w:val="TableData12"/>
              <w:numPr>
                <w:ilvl w:val="0"/>
                <w:numId w:val="14"/>
              </w:numPr>
            </w:pPr>
            <w:r w:rsidRPr="007031C8">
              <w:t>Chọn bộ phận</w:t>
            </w:r>
          </w:p>
        </w:tc>
      </w:tr>
      <w:tr w:rsidR="00303480" w:rsidRPr="007031C8" w14:paraId="1E2295C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AD9801F" w14:textId="77777777" w:rsidR="00303480" w:rsidRPr="007031C8" w:rsidRDefault="00303480" w:rsidP="00EB0761">
            <w:pPr>
              <w:pStyle w:val="TableData12"/>
            </w:pPr>
            <w:r w:rsidRPr="007031C8">
              <w:lastRenderedPageBreak/>
              <w:t>2</w:t>
            </w:r>
          </w:p>
        </w:tc>
        <w:tc>
          <w:tcPr>
            <w:tcW w:w="1891" w:type="dxa"/>
            <w:tcBorders>
              <w:top w:val="dotted" w:sz="4" w:space="0" w:color="000000"/>
              <w:left w:val="dotted" w:sz="4" w:space="0" w:color="000000"/>
              <w:bottom w:val="dotted" w:sz="4" w:space="0" w:color="000000"/>
            </w:tcBorders>
            <w:shd w:val="clear" w:color="auto" w:fill="auto"/>
            <w:vAlign w:val="center"/>
          </w:tcPr>
          <w:p w14:paraId="4514EDB8" w14:textId="271BB55B" w:rsidR="00303480" w:rsidRPr="007031C8" w:rsidRDefault="00303480" w:rsidP="00EB0761">
            <w:pPr>
              <w:pStyle w:val="TableData12"/>
            </w:pPr>
            <w:r w:rsidRPr="007031C8">
              <w:t>Kênh</w:t>
            </w:r>
          </w:p>
        </w:tc>
        <w:tc>
          <w:tcPr>
            <w:tcW w:w="1689" w:type="dxa"/>
            <w:tcBorders>
              <w:top w:val="dotted" w:sz="4" w:space="0" w:color="000000"/>
              <w:left w:val="dotted" w:sz="4" w:space="0" w:color="000000"/>
              <w:bottom w:val="dotted" w:sz="4" w:space="0" w:color="000000"/>
            </w:tcBorders>
            <w:shd w:val="clear" w:color="auto" w:fill="auto"/>
            <w:vAlign w:val="center"/>
          </w:tcPr>
          <w:p w14:paraId="4EF0781F" w14:textId="05A04AA3" w:rsidR="00303480" w:rsidRPr="007031C8" w:rsidRDefault="00303480"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7A3D13A7" w14:textId="77777777" w:rsidR="00303480" w:rsidRPr="007031C8" w:rsidRDefault="00303480"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427D812" w14:textId="77777777" w:rsidR="00303480" w:rsidRPr="007031C8" w:rsidRDefault="00303480"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798DB51" w14:textId="3BE109B0" w:rsidR="00303480" w:rsidRPr="007031C8" w:rsidRDefault="00303480" w:rsidP="00EB0761">
            <w:pPr>
              <w:pStyle w:val="TableData12"/>
              <w:numPr>
                <w:ilvl w:val="0"/>
                <w:numId w:val="14"/>
              </w:numPr>
            </w:pPr>
            <w:r w:rsidRPr="007031C8">
              <w:t>Chọn kênh</w:t>
            </w:r>
          </w:p>
        </w:tc>
      </w:tr>
      <w:tr w:rsidR="002A642F" w:rsidRPr="007031C8" w14:paraId="3ED85417"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FD8EDF4" w14:textId="77777777" w:rsidR="002A642F" w:rsidRPr="007031C8" w:rsidRDefault="002A642F"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302D6A61" w14:textId="6A5641BA" w:rsidR="002A642F" w:rsidRPr="007031C8" w:rsidRDefault="00303480" w:rsidP="00EB0761">
            <w:pPr>
              <w:pStyle w:val="TableData12"/>
            </w:pPr>
            <w:r w:rsidRPr="007031C8">
              <w:t>Số điện thoại</w:t>
            </w:r>
          </w:p>
        </w:tc>
        <w:tc>
          <w:tcPr>
            <w:tcW w:w="1689" w:type="dxa"/>
            <w:tcBorders>
              <w:top w:val="dotted" w:sz="4" w:space="0" w:color="000000"/>
              <w:left w:val="dotted" w:sz="4" w:space="0" w:color="000000"/>
              <w:bottom w:val="dotted" w:sz="4" w:space="0" w:color="000000"/>
            </w:tcBorders>
            <w:shd w:val="clear" w:color="auto" w:fill="auto"/>
            <w:vAlign w:val="center"/>
          </w:tcPr>
          <w:p w14:paraId="5956E2AE" w14:textId="77777777" w:rsidR="002A642F" w:rsidRPr="007031C8" w:rsidRDefault="002A642F"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75430613" w14:textId="77777777" w:rsidR="002A642F" w:rsidRPr="007031C8" w:rsidRDefault="002A642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74CF114" w14:textId="77777777" w:rsidR="002A642F" w:rsidRPr="007031C8" w:rsidRDefault="002A642F"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DC94E94" w14:textId="564C69D6" w:rsidR="002A642F" w:rsidRPr="007031C8" w:rsidRDefault="00303480" w:rsidP="00EB0761">
            <w:pPr>
              <w:pStyle w:val="TableData12"/>
              <w:numPr>
                <w:ilvl w:val="0"/>
                <w:numId w:val="14"/>
              </w:numPr>
            </w:pPr>
            <w:r w:rsidRPr="007031C8">
              <w:t>Số điện thoại</w:t>
            </w:r>
          </w:p>
        </w:tc>
      </w:tr>
      <w:tr w:rsidR="002A642F" w:rsidRPr="007031C8" w14:paraId="2A4BE6E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C1EC569" w14:textId="77777777" w:rsidR="002A642F" w:rsidRPr="007031C8" w:rsidRDefault="002A642F"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1387F276" w14:textId="049B7533" w:rsidR="002A642F" w:rsidRPr="007031C8" w:rsidRDefault="00303480" w:rsidP="00EB0761">
            <w:pPr>
              <w:pStyle w:val="TableData12"/>
            </w:pPr>
            <w:r w:rsidRPr="007031C8">
              <w:t>Tiêu đề</w:t>
            </w:r>
          </w:p>
        </w:tc>
        <w:tc>
          <w:tcPr>
            <w:tcW w:w="1689" w:type="dxa"/>
            <w:tcBorders>
              <w:top w:val="dotted" w:sz="4" w:space="0" w:color="000000"/>
              <w:left w:val="dotted" w:sz="4" w:space="0" w:color="000000"/>
              <w:bottom w:val="dotted" w:sz="4" w:space="0" w:color="000000"/>
            </w:tcBorders>
            <w:shd w:val="clear" w:color="auto" w:fill="auto"/>
            <w:vAlign w:val="center"/>
          </w:tcPr>
          <w:p w14:paraId="616D5DE0" w14:textId="77777777" w:rsidR="002A642F" w:rsidRPr="007031C8" w:rsidRDefault="002A642F"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3BB73F61" w14:textId="77777777" w:rsidR="002A642F" w:rsidRPr="007031C8" w:rsidRDefault="002A642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0074063" w14:textId="77777777" w:rsidR="002A642F" w:rsidRPr="007031C8" w:rsidRDefault="002A642F"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13DC8C4" w14:textId="789C04D9" w:rsidR="002A642F" w:rsidRPr="007031C8" w:rsidRDefault="00303480" w:rsidP="00EB0761">
            <w:pPr>
              <w:pStyle w:val="TableData12"/>
              <w:numPr>
                <w:ilvl w:val="0"/>
                <w:numId w:val="14"/>
              </w:numPr>
            </w:pPr>
            <w:r w:rsidRPr="007031C8">
              <w:t>Tiêu đề</w:t>
            </w:r>
          </w:p>
        </w:tc>
      </w:tr>
      <w:tr w:rsidR="002A642F" w:rsidRPr="007031C8" w14:paraId="64A3546B"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CE57838" w14:textId="77777777" w:rsidR="002A642F" w:rsidRPr="007031C8" w:rsidRDefault="002A642F"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4A41C972" w14:textId="196FAC00" w:rsidR="002A642F" w:rsidRPr="007031C8" w:rsidRDefault="00303480" w:rsidP="00EB0761">
            <w:pPr>
              <w:pStyle w:val="TableData12"/>
            </w:pPr>
            <w:r w:rsidRPr="007031C8">
              <w:t>Loại truy vấn</w:t>
            </w:r>
          </w:p>
        </w:tc>
        <w:tc>
          <w:tcPr>
            <w:tcW w:w="1689" w:type="dxa"/>
            <w:tcBorders>
              <w:top w:val="dotted" w:sz="4" w:space="0" w:color="000000"/>
              <w:left w:val="dotted" w:sz="4" w:space="0" w:color="000000"/>
              <w:bottom w:val="dotted" w:sz="4" w:space="0" w:color="000000"/>
            </w:tcBorders>
            <w:shd w:val="clear" w:color="auto" w:fill="auto"/>
            <w:vAlign w:val="center"/>
          </w:tcPr>
          <w:p w14:paraId="58D9F0BB" w14:textId="79D66DDB" w:rsidR="002A642F" w:rsidRPr="007031C8" w:rsidRDefault="00303480"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3BF5195D" w14:textId="77777777" w:rsidR="002A642F" w:rsidRPr="007031C8" w:rsidRDefault="002A642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4DAE00C" w14:textId="77777777" w:rsidR="002A642F" w:rsidRPr="007031C8" w:rsidRDefault="002A642F"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BD20F58" w14:textId="0AEA78AE" w:rsidR="002A642F" w:rsidRPr="007031C8" w:rsidRDefault="00303480" w:rsidP="00EB0761">
            <w:pPr>
              <w:pStyle w:val="TableData12"/>
              <w:numPr>
                <w:ilvl w:val="0"/>
                <w:numId w:val="14"/>
              </w:numPr>
            </w:pPr>
            <w:r w:rsidRPr="007031C8">
              <w:t>Chọn loại truy vấn</w:t>
            </w:r>
          </w:p>
        </w:tc>
      </w:tr>
      <w:tr w:rsidR="00303480" w:rsidRPr="007031C8" w14:paraId="28243D4D"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350AF69" w14:textId="7AC13018" w:rsidR="00303480" w:rsidRPr="007031C8" w:rsidRDefault="009D107D"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696609D0" w14:textId="22406822" w:rsidR="00303480" w:rsidRPr="007031C8" w:rsidRDefault="00303480"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0A935306" w14:textId="35E986CE" w:rsidR="00303480" w:rsidRPr="007031C8" w:rsidRDefault="00303480"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50E4B437" w14:textId="6115567E" w:rsidR="00303480" w:rsidRPr="007031C8" w:rsidRDefault="00303480"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0E2942B" w14:textId="77777777" w:rsidR="00303480" w:rsidRPr="007031C8" w:rsidRDefault="00303480"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F5B2EEE" w14:textId="177FA129" w:rsidR="00303480" w:rsidRPr="007031C8" w:rsidRDefault="00303480" w:rsidP="00EB0761">
            <w:pPr>
              <w:pStyle w:val="TableData12"/>
              <w:numPr>
                <w:ilvl w:val="0"/>
                <w:numId w:val="14"/>
              </w:numPr>
            </w:pPr>
            <w:r w:rsidRPr="007031C8">
              <w:t>Từ ngày, giờ xuất báo cáo</w:t>
            </w:r>
          </w:p>
        </w:tc>
      </w:tr>
      <w:tr w:rsidR="002A642F" w:rsidRPr="007031C8" w14:paraId="627213BC"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38A15A7" w14:textId="35EF39A0" w:rsidR="002A642F" w:rsidRPr="007031C8" w:rsidRDefault="009D107D"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736D895F" w14:textId="21E2FE12" w:rsidR="002A642F" w:rsidRPr="007031C8" w:rsidRDefault="00303480" w:rsidP="00EB0761">
            <w:pPr>
              <w:pStyle w:val="TableData12"/>
            </w:pPr>
            <w:r w:rsidRPr="007031C8">
              <w:t>Nguồn tiếp nhận</w:t>
            </w:r>
          </w:p>
        </w:tc>
        <w:tc>
          <w:tcPr>
            <w:tcW w:w="1689" w:type="dxa"/>
            <w:tcBorders>
              <w:top w:val="dotted" w:sz="4" w:space="0" w:color="000000"/>
              <w:left w:val="dotted" w:sz="4" w:space="0" w:color="000000"/>
              <w:bottom w:val="dotted" w:sz="4" w:space="0" w:color="000000"/>
            </w:tcBorders>
            <w:shd w:val="clear" w:color="auto" w:fill="auto"/>
            <w:vAlign w:val="center"/>
          </w:tcPr>
          <w:p w14:paraId="4C3BFC52" w14:textId="14369E27" w:rsidR="002A642F" w:rsidRPr="007031C8" w:rsidRDefault="00303480"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344BA48A" w14:textId="77777777" w:rsidR="002A642F" w:rsidRPr="007031C8" w:rsidRDefault="002A642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4F4184D" w14:textId="7B88DCA6" w:rsidR="002A642F" w:rsidRPr="007031C8" w:rsidRDefault="00303480"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3551778" w14:textId="70D7363A" w:rsidR="002A642F" w:rsidRPr="007031C8" w:rsidRDefault="00303480" w:rsidP="00EB0761">
            <w:pPr>
              <w:pStyle w:val="TableData12"/>
              <w:numPr>
                <w:ilvl w:val="0"/>
                <w:numId w:val="14"/>
              </w:numPr>
            </w:pPr>
            <w:r w:rsidRPr="007031C8">
              <w:t>Nguồn tiếp nhận</w:t>
            </w:r>
          </w:p>
        </w:tc>
      </w:tr>
      <w:tr w:rsidR="002A642F" w:rsidRPr="007031C8" w14:paraId="5C4CB1F6"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D6BF587" w14:textId="69187C91" w:rsidR="002A642F" w:rsidRPr="007031C8" w:rsidRDefault="009D107D"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41B71AE7" w14:textId="06953224" w:rsidR="002A642F" w:rsidRPr="007031C8" w:rsidRDefault="00303480" w:rsidP="00EB0761">
            <w:pPr>
              <w:pStyle w:val="TableData12"/>
            </w:pPr>
            <w:r w:rsidRPr="007031C8">
              <w:t>Tư vấn viên được giao</w:t>
            </w:r>
          </w:p>
        </w:tc>
        <w:tc>
          <w:tcPr>
            <w:tcW w:w="1689" w:type="dxa"/>
            <w:tcBorders>
              <w:top w:val="dotted" w:sz="4" w:space="0" w:color="000000"/>
              <w:left w:val="dotted" w:sz="4" w:space="0" w:color="000000"/>
              <w:bottom w:val="dotted" w:sz="4" w:space="0" w:color="000000"/>
            </w:tcBorders>
            <w:shd w:val="clear" w:color="auto" w:fill="auto"/>
            <w:vAlign w:val="center"/>
          </w:tcPr>
          <w:p w14:paraId="288FE81C" w14:textId="779195A2" w:rsidR="002A642F" w:rsidRPr="007031C8" w:rsidRDefault="002A642F" w:rsidP="00EB0761">
            <w:pPr>
              <w:pStyle w:val="TableData12"/>
            </w:pPr>
            <w:r w:rsidRPr="007031C8">
              <w:t>Tex</w:t>
            </w:r>
            <w:r w:rsidR="00303480" w:rsidRPr="007031C8">
              <w:t>t</w:t>
            </w:r>
            <w:r w:rsidRPr="007031C8">
              <w:t>box</w:t>
            </w:r>
          </w:p>
        </w:tc>
        <w:tc>
          <w:tcPr>
            <w:tcW w:w="1640" w:type="dxa"/>
            <w:tcBorders>
              <w:top w:val="dotted" w:sz="4" w:space="0" w:color="000000"/>
              <w:left w:val="dotted" w:sz="4" w:space="0" w:color="000000"/>
              <w:bottom w:val="dotted" w:sz="4" w:space="0" w:color="000000"/>
            </w:tcBorders>
            <w:shd w:val="clear" w:color="auto" w:fill="auto"/>
            <w:vAlign w:val="center"/>
          </w:tcPr>
          <w:p w14:paraId="33C84BFF" w14:textId="77777777" w:rsidR="002A642F" w:rsidRPr="007031C8" w:rsidRDefault="002A642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618369A" w14:textId="752147B5" w:rsidR="002A642F" w:rsidRPr="007031C8" w:rsidRDefault="00303480"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9F377EF" w14:textId="76F7297A" w:rsidR="002A642F" w:rsidRPr="007031C8" w:rsidRDefault="00303480" w:rsidP="00EB0761">
            <w:pPr>
              <w:pStyle w:val="TableData12"/>
              <w:numPr>
                <w:ilvl w:val="0"/>
                <w:numId w:val="14"/>
              </w:numPr>
            </w:pPr>
            <w:r w:rsidRPr="007031C8">
              <w:t>Tư vấn viên được giao</w:t>
            </w:r>
          </w:p>
        </w:tc>
      </w:tr>
      <w:tr w:rsidR="00303480" w:rsidRPr="007031C8" w14:paraId="7F750420"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EB4428E" w14:textId="59F6C17F" w:rsidR="00303480" w:rsidRPr="007031C8" w:rsidRDefault="009D107D"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146A31AF" w14:textId="54E530E5" w:rsidR="00303480" w:rsidRPr="007031C8" w:rsidRDefault="00303480" w:rsidP="00EB0761">
            <w:pPr>
              <w:pStyle w:val="TableData12"/>
            </w:pPr>
            <w:r w:rsidRPr="007031C8">
              <w:t>Email</w:t>
            </w:r>
          </w:p>
        </w:tc>
        <w:tc>
          <w:tcPr>
            <w:tcW w:w="1689" w:type="dxa"/>
            <w:tcBorders>
              <w:top w:val="dotted" w:sz="4" w:space="0" w:color="000000"/>
              <w:left w:val="dotted" w:sz="4" w:space="0" w:color="000000"/>
              <w:bottom w:val="dotted" w:sz="4" w:space="0" w:color="000000"/>
            </w:tcBorders>
            <w:shd w:val="clear" w:color="auto" w:fill="auto"/>
            <w:vAlign w:val="center"/>
          </w:tcPr>
          <w:p w14:paraId="4900AFDC" w14:textId="20A9D5EE" w:rsidR="00303480" w:rsidRPr="007031C8" w:rsidRDefault="00303480"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3A6767FC" w14:textId="576AE285" w:rsidR="00303480" w:rsidRPr="007031C8" w:rsidRDefault="00303480"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C0CF8F4" w14:textId="4295A267" w:rsidR="00303480" w:rsidRPr="007031C8" w:rsidRDefault="00303480"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8B76A48" w14:textId="19B5CEC7" w:rsidR="00303480" w:rsidRPr="007031C8" w:rsidRDefault="00303480" w:rsidP="00EB0761">
            <w:pPr>
              <w:pStyle w:val="TableData12"/>
              <w:numPr>
                <w:ilvl w:val="0"/>
                <w:numId w:val="14"/>
              </w:numPr>
            </w:pPr>
            <w:r w:rsidRPr="007031C8">
              <w:t>Email</w:t>
            </w:r>
          </w:p>
        </w:tc>
      </w:tr>
      <w:tr w:rsidR="00303480" w:rsidRPr="007031C8" w14:paraId="6FC1B130"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1CFC840" w14:textId="00EB9D0A" w:rsidR="00303480" w:rsidRPr="007031C8" w:rsidRDefault="00303480" w:rsidP="00EB0761">
            <w:pPr>
              <w:pStyle w:val="TableData12"/>
            </w:pPr>
            <w:r w:rsidRPr="007031C8">
              <w:t>1</w:t>
            </w:r>
            <w:r w:rsidR="009D107D" w:rsidRPr="007031C8">
              <w:t>0</w:t>
            </w:r>
          </w:p>
        </w:tc>
        <w:tc>
          <w:tcPr>
            <w:tcW w:w="1891" w:type="dxa"/>
            <w:tcBorders>
              <w:top w:val="dotted" w:sz="4" w:space="0" w:color="000000"/>
              <w:left w:val="dotted" w:sz="4" w:space="0" w:color="000000"/>
              <w:bottom w:val="dotted" w:sz="4" w:space="0" w:color="000000"/>
            </w:tcBorders>
            <w:shd w:val="clear" w:color="auto" w:fill="auto"/>
            <w:vAlign w:val="center"/>
          </w:tcPr>
          <w:p w14:paraId="7B422C4E" w14:textId="1AB8769A" w:rsidR="00303480" w:rsidRPr="007031C8" w:rsidRDefault="00303480" w:rsidP="00EB0761">
            <w:pPr>
              <w:pStyle w:val="TableData12"/>
            </w:pPr>
            <w:r w:rsidRPr="007031C8">
              <w:t>Đánh giá</w:t>
            </w:r>
            <w:r w:rsidR="009D107D" w:rsidRPr="007031C8">
              <w:t xml:space="preserve"> (News)</w:t>
            </w:r>
          </w:p>
        </w:tc>
        <w:tc>
          <w:tcPr>
            <w:tcW w:w="1689" w:type="dxa"/>
            <w:tcBorders>
              <w:top w:val="dotted" w:sz="4" w:space="0" w:color="000000"/>
              <w:left w:val="dotted" w:sz="4" w:space="0" w:color="000000"/>
              <w:bottom w:val="dotted" w:sz="4" w:space="0" w:color="000000"/>
            </w:tcBorders>
            <w:shd w:val="clear" w:color="auto" w:fill="auto"/>
            <w:vAlign w:val="center"/>
          </w:tcPr>
          <w:p w14:paraId="34AAA7D2" w14:textId="1F729477" w:rsidR="00303480" w:rsidRPr="007031C8" w:rsidRDefault="00303480"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11F4E3F5" w14:textId="4C9A79E9" w:rsidR="00303480" w:rsidRPr="007031C8" w:rsidRDefault="00303480"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AD9D81C" w14:textId="7B4E4660" w:rsidR="00303480" w:rsidRPr="007031C8" w:rsidRDefault="00303480"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244AD86" w14:textId="218E209A" w:rsidR="00303480" w:rsidRPr="007031C8" w:rsidRDefault="00303480" w:rsidP="00EB0761">
            <w:pPr>
              <w:pStyle w:val="TableData12"/>
              <w:numPr>
                <w:ilvl w:val="0"/>
                <w:numId w:val="14"/>
              </w:numPr>
            </w:pPr>
            <w:r w:rsidRPr="007031C8">
              <w:t>Chọn đánh giá</w:t>
            </w:r>
          </w:p>
        </w:tc>
      </w:tr>
      <w:tr w:rsidR="002A642F" w:rsidRPr="007031C8" w14:paraId="65DE656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55415AB" w14:textId="56BED1DB" w:rsidR="002A642F" w:rsidRPr="007031C8" w:rsidRDefault="00303480" w:rsidP="00EB0761">
            <w:pPr>
              <w:pStyle w:val="TableData12"/>
            </w:pPr>
            <w:r w:rsidRPr="007031C8">
              <w:t>1</w:t>
            </w:r>
            <w:r w:rsidR="009D107D"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05CFF8CC" w14:textId="77777777" w:rsidR="002A642F" w:rsidRPr="007031C8" w:rsidRDefault="002A642F"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16885C04" w14:textId="77777777" w:rsidR="002A642F" w:rsidRPr="007031C8" w:rsidRDefault="002A642F"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083EB7E2" w14:textId="77777777" w:rsidR="002A642F" w:rsidRPr="007031C8" w:rsidRDefault="002A642F"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92115F1" w14:textId="77777777" w:rsidR="002A642F" w:rsidRPr="007031C8" w:rsidRDefault="002A642F"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553AB46" w14:textId="77777777" w:rsidR="002A642F" w:rsidRPr="007031C8" w:rsidRDefault="002A642F" w:rsidP="00EB0761">
            <w:pPr>
              <w:pStyle w:val="TableData12"/>
              <w:numPr>
                <w:ilvl w:val="0"/>
                <w:numId w:val="14"/>
              </w:numPr>
            </w:pPr>
            <w:r w:rsidRPr="007031C8">
              <w:t>Đến ngày xuất báo cáo</w:t>
            </w:r>
          </w:p>
        </w:tc>
      </w:tr>
      <w:tr w:rsidR="00303480" w:rsidRPr="007031C8" w14:paraId="43761BD7"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5DFFB96" w14:textId="304DAF09" w:rsidR="00303480" w:rsidRPr="007031C8" w:rsidRDefault="00303480" w:rsidP="00EB0761">
            <w:pPr>
              <w:pStyle w:val="TableData12"/>
            </w:pPr>
            <w:r w:rsidRPr="007031C8">
              <w:t>1</w:t>
            </w:r>
            <w:r w:rsidR="009D107D"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2CC39BD6" w14:textId="2460F94E" w:rsidR="00303480" w:rsidRPr="007031C8" w:rsidRDefault="00303480" w:rsidP="00EB0761">
            <w:pPr>
              <w:pStyle w:val="TableData12"/>
            </w:pPr>
            <w:r w:rsidRPr="007031C8">
              <w:t>Trạng thái</w:t>
            </w:r>
          </w:p>
        </w:tc>
        <w:tc>
          <w:tcPr>
            <w:tcW w:w="1689" w:type="dxa"/>
            <w:tcBorders>
              <w:top w:val="dotted" w:sz="4" w:space="0" w:color="000000"/>
              <w:left w:val="dotted" w:sz="4" w:space="0" w:color="000000"/>
              <w:bottom w:val="dotted" w:sz="4" w:space="0" w:color="000000"/>
            </w:tcBorders>
            <w:shd w:val="clear" w:color="auto" w:fill="auto"/>
            <w:vAlign w:val="center"/>
          </w:tcPr>
          <w:p w14:paraId="673E1B69" w14:textId="2A81F8D4" w:rsidR="00303480" w:rsidRPr="007031C8" w:rsidRDefault="00303480"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54AE6D99" w14:textId="258A6B54" w:rsidR="00303480" w:rsidRPr="007031C8" w:rsidRDefault="00303480"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2AF7A59" w14:textId="6BB32E62" w:rsidR="00303480" w:rsidRPr="007031C8" w:rsidRDefault="00303480"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0F57428" w14:textId="65C42168" w:rsidR="00303480" w:rsidRPr="007031C8" w:rsidRDefault="00303480" w:rsidP="00EB0761">
            <w:pPr>
              <w:pStyle w:val="TableData12"/>
              <w:numPr>
                <w:ilvl w:val="0"/>
                <w:numId w:val="14"/>
              </w:numPr>
            </w:pPr>
            <w:r w:rsidRPr="007031C8">
              <w:t>Chọn trạng thái</w:t>
            </w:r>
          </w:p>
        </w:tc>
      </w:tr>
      <w:tr w:rsidR="00303480" w:rsidRPr="007031C8" w14:paraId="5BA77028"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D788D1C" w14:textId="5F371D4C" w:rsidR="00303480" w:rsidRPr="007031C8" w:rsidRDefault="00303480" w:rsidP="00EB0761">
            <w:pPr>
              <w:pStyle w:val="TableData12"/>
            </w:pPr>
            <w:r w:rsidRPr="007031C8">
              <w:t>1</w:t>
            </w:r>
            <w:r w:rsidR="009D107D"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54CA3640" w14:textId="093AAACB" w:rsidR="00303480" w:rsidRPr="007031C8" w:rsidRDefault="00303480" w:rsidP="00EB0761">
            <w:pPr>
              <w:pStyle w:val="TableData12"/>
            </w:pPr>
            <w:r w:rsidRPr="007031C8">
              <w:t>Loại ticket</w:t>
            </w:r>
          </w:p>
        </w:tc>
        <w:tc>
          <w:tcPr>
            <w:tcW w:w="1689" w:type="dxa"/>
            <w:tcBorders>
              <w:top w:val="dotted" w:sz="4" w:space="0" w:color="000000"/>
              <w:left w:val="dotted" w:sz="4" w:space="0" w:color="000000"/>
              <w:bottom w:val="dotted" w:sz="4" w:space="0" w:color="000000"/>
            </w:tcBorders>
            <w:shd w:val="clear" w:color="auto" w:fill="auto"/>
            <w:vAlign w:val="center"/>
          </w:tcPr>
          <w:p w14:paraId="6C900F3D" w14:textId="4624723A" w:rsidR="00303480" w:rsidRPr="007031C8" w:rsidRDefault="00303480"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6DA576C4" w14:textId="765B866C" w:rsidR="00303480" w:rsidRPr="007031C8" w:rsidRDefault="00303480"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FCA34B6" w14:textId="210A2423" w:rsidR="00303480" w:rsidRPr="007031C8" w:rsidRDefault="00303480"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B551F89" w14:textId="09FDF184" w:rsidR="00303480" w:rsidRPr="007031C8" w:rsidRDefault="00303480" w:rsidP="00EB0761">
            <w:pPr>
              <w:pStyle w:val="TableData12"/>
              <w:numPr>
                <w:ilvl w:val="0"/>
                <w:numId w:val="14"/>
              </w:numPr>
            </w:pPr>
            <w:r w:rsidRPr="007031C8">
              <w:t>Chọn loại ticket</w:t>
            </w:r>
          </w:p>
        </w:tc>
      </w:tr>
      <w:tr w:rsidR="00303480" w:rsidRPr="007031C8" w14:paraId="779D376C"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F23959D" w14:textId="2221B605" w:rsidR="00303480" w:rsidRPr="007031C8" w:rsidRDefault="00303480" w:rsidP="00EB0761">
            <w:pPr>
              <w:pStyle w:val="TableData12"/>
            </w:pPr>
            <w:r w:rsidRPr="007031C8">
              <w:t>1</w:t>
            </w:r>
            <w:r w:rsidR="009D107D"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332F7B6E" w14:textId="6AEEC83A" w:rsidR="00303480" w:rsidRPr="007031C8" w:rsidRDefault="00303480" w:rsidP="00EB0761">
            <w:pPr>
              <w:pStyle w:val="TableData12"/>
            </w:pPr>
            <w:r w:rsidRPr="007031C8">
              <w:t>Đánh giá</w:t>
            </w:r>
          </w:p>
        </w:tc>
        <w:tc>
          <w:tcPr>
            <w:tcW w:w="1689" w:type="dxa"/>
            <w:tcBorders>
              <w:top w:val="dotted" w:sz="4" w:space="0" w:color="000000"/>
              <w:left w:val="dotted" w:sz="4" w:space="0" w:color="000000"/>
              <w:bottom w:val="dotted" w:sz="4" w:space="0" w:color="000000"/>
            </w:tcBorders>
            <w:shd w:val="clear" w:color="auto" w:fill="auto"/>
            <w:vAlign w:val="center"/>
          </w:tcPr>
          <w:p w14:paraId="3F9F0B2B" w14:textId="435AAE1A" w:rsidR="00303480" w:rsidRPr="007031C8" w:rsidRDefault="00303480"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537C5327" w14:textId="666CDA1A" w:rsidR="00303480" w:rsidRPr="007031C8" w:rsidRDefault="00303480"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38ED389" w14:textId="32BAAC10" w:rsidR="00303480" w:rsidRPr="007031C8" w:rsidRDefault="00303480"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9561CD6" w14:textId="3A90CC18" w:rsidR="00303480" w:rsidRPr="007031C8" w:rsidRDefault="00303480" w:rsidP="00EB0761">
            <w:pPr>
              <w:pStyle w:val="TableData12"/>
              <w:numPr>
                <w:ilvl w:val="0"/>
                <w:numId w:val="14"/>
              </w:numPr>
            </w:pPr>
            <w:r w:rsidRPr="007031C8">
              <w:t>Chọn đánh giá</w:t>
            </w:r>
          </w:p>
        </w:tc>
      </w:tr>
      <w:tr w:rsidR="002A642F" w:rsidRPr="007031C8" w14:paraId="6EF50426"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FE543D7" w14:textId="6AA01C5C" w:rsidR="002A642F" w:rsidRPr="007031C8" w:rsidRDefault="002A642F" w:rsidP="00EB0761">
            <w:pPr>
              <w:pStyle w:val="TableData12"/>
            </w:pPr>
            <w:r w:rsidRPr="007031C8">
              <w:t>1</w:t>
            </w:r>
            <w:r w:rsidR="009D107D"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396848A7" w14:textId="77777777" w:rsidR="002A642F" w:rsidRPr="007031C8" w:rsidRDefault="002A642F"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70B7F553" w14:textId="77777777" w:rsidR="002A642F" w:rsidRPr="007031C8" w:rsidRDefault="002A642F"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5C4B5601" w14:textId="77777777" w:rsidR="002A642F" w:rsidRPr="007031C8" w:rsidRDefault="002A642F"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512F5115" w14:textId="77777777" w:rsidR="002A642F" w:rsidRPr="007031C8" w:rsidRDefault="002A642F"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F4681FA" w14:textId="77777777" w:rsidR="002A642F" w:rsidRPr="007031C8" w:rsidRDefault="002A642F" w:rsidP="00EB0761">
            <w:pPr>
              <w:pStyle w:val="TableData12"/>
              <w:numPr>
                <w:ilvl w:val="0"/>
                <w:numId w:val="14"/>
              </w:numPr>
            </w:pPr>
            <w:r w:rsidRPr="007031C8">
              <w:t>Nút tìm kiếm</w:t>
            </w:r>
          </w:p>
        </w:tc>
      </w:tr>
      <w:tr w:rsidR="002A642F" w:rsidRPr="007031C8" w14:paraId="00FE45C4"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8AD05B6" w14:textId="3CD0328B" w:rsidR="002A642F" w:rsidRPr="007031C8" w:rsidRDefault="002A642F" w:rsidP="00EB0761">
            <w:pPr>
              <w:pStyle w:val="TableData12"/>
            </w:pPr>
            <w:r w:rsidRPr="007031C8">
              <w:lastRenderedPageBreak/>
              <w:t>1</w:t>
            </w:r>
            <w:r w:rsidR="009D107D"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30C10424" w14:textId="77777777" w:rsidR="002A642F" w:rsidRPr="007031C8" w:rsidRDefault="002A642F"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77C89791" w14:textId="77777777" w:rsidR="002A642F" w:rsidRPr="007031C8" w:rsidRDefault="002A642F"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656B823F" w14:textId="77777777" w:rsidR="002A642F" w:rsidRPr="007031C8" w:rsidRDefault="002A642F"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68708C5E" w14:textId="77777777" w:rsidR="002A642F" w:rsidRPr="007031C8" w:rsidRDefault="002A642F"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0C5D80D" w14:textId="77777777" w:rsidR="002A642F" w:rsidRPr="007031C8" w:rsidRDefault="002A642F" w:rsidP="00EB0761">
            <w:pPr>
              <w:pStyle w:val="TableData12"/>
              <w:numPr>
                <w:ilvl w:val="0"/>
                <w:numId w:val="14"/>
              </w:numPr>
            </w:pPr>
            <w:r w:rsidRPr="007031C8">
              <w:t>Nút xuất excel</w:t>
            </w:r>
          </w:p>
        </w:tc>
      </w:tr>
      <w:tr w:rsidR="009D107D" w:rsidRPr="007031C8" w14:paraId="0445190C"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7B3867A" w14:textId="042A32D7" w:rsidR="009D107D" w:rsidRPr="007031C8" w:rsidRDefault="009D107D" w:rsidP="00EB0761">
            <w:pPr>
              <w:pStyle w:val="TableData12"/>
            </w:pPr>
            <w:r w:rsidRPr="007031C8">
              <w:t>17</w:t>
            </w:r>
          </w:p>
        </w:tc>
        <w:tc>
          <w:tcPr>
            <w:tcW w:w="1891" w:type="dxa"/>
            <w:tcBorders>
              <w:top w:val="dotted" w:sz="4" w:space="0" w:color="000000"/>
              <w:left w:val="dotted" w:sz="4" w:space="0" w:color="000000"/>
              <w:bottom w:val="dotted" w:sz="4" w:space="0" w:color="000000"/>
            </w:tcBorders>
            <w:shd w:val="clear" w:color="auto" w:fill="auto"/>
            <w:vAlign w:val="center"/>
          </w:tcPr>
          <w:p w14:paraId="5D3ABE7A" w14:textId="445EF98B" w:rsidR="009D107D" w:rsidRPr="007031C8" w:rsidRDefault="009D107D" w:rsidP="00EB0761">
            <w:pPr>
              <w:pStyle w:val="TableData12"/>
            </w:pPr>
            <w:r w:rsidRPr="007031C8">
              <w:t>Khung hiển thị 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31AA2517" w14:textId="0A981314" w:rsidR="009D107D" w:rsidRPr="007031C8" w:rsidRDefault="009D107D" w:rsidP="00EB0761">
            <w:pPr>
              <w:pStyle w:val="TableData12"/>
            </w:pPr>
            <w:r w:rsidRPr="007031C8">
              <w:t>Table</w:t>
            </w:r>
          </w:p>
        </w:tc>
        <w:tc>
          <w:tcPr>
            <w:tcW w:w="1640" w:type="dxa"/>
            <w:tcBorders>
              <w:top w:val="dotted" w:sz="4" w:space="0" w:color="000000"/>
              <w:left w:val="dotted" w:sz="4" w:space="0" w:color="000000"/>
              <w:bottom w:val="dotted" w:sz="4" w:space="0" w:color="000000"/>
            </w:tcBorders>
            <w:shd w:val="clear" w:color="auto" w:fill="auto"/>
            <w:vAlign w:val="center"/>
          </w:tcPr>
          <w:p w14:paraId="675DA3DE" w14:textId="0720A7FB" w:rsidR="009D107D" w:rsidRPr="007031C8" w:rsidRDefault="009D107D"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0E64648D" w14:textId="77777777" w:rsidR="009D107D" w:rsidRPr="007031C8" w:rsidRDefault="009D107D"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C723417" w14:textId="0AD90720" w:rsidR="009D107D" w:rsidRPr="007031C8" w:rsidRDefault="009D107D" w:rsidP="00EB0761">
            <w:pPr>
              <w:pStyle w:val="TableData12"/>
              <w:numPr>
                <w:ilvl w:val="0"/>
                <w:numId w:val="14"/>
              </w:numPr>
            </w:pPr>
            <w:r w:rsidRPr="007031C8">
              <w:t>Hiển thị chi tiết các dữ liệu báo cáo theo hàng</w:t>
            </w:r>
          </w:p>
        </w:tc>
      </w:tr>
      <w:tr w:rsidR="009D107D" w:rsidRPr="007031C8" w14:paraId="650FDA72"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5C717EB" w14:textId="01B0C363" w:rsidR="009D107D" w:rsidRPr="007031C8" w:rsidRDefault="009D107D" w:rsidP="00EB0761">
            <w:pPr>
              <w:pStyle w:val="TableData12"/>
            </w:pPr>
            <w:r w:rsidRPr="007031C8">
              <w:t>18</w:t>
            </w:r>
          </w:p>
        </w:tc>
        <w:tc>
          <w:tcPr>
            <w:tcW w:w="1891" w:type="dxa"/>
            <w:tcBorders>
              <w:top w:val="dotted" w:sz="4" w:space="0" w:color="000000"/>
              <w:left w:val="dotted" w:sz="4" w:space="0" w:color="000000"/>
              <w:bottom w:val="dotted" w:sz="4" w:space="0" w:color="000000"/>
            </w:tcBorders>
            <w:shd w:val="clear" w:color="auto" w:fill="auto"/>
            <w:vAlign w:val="center"/>
          </w:tcPr>
          <w:p w14:paraId="31ED5030" w14:textId="22ABD664" w:rsidR="009D107D" w:rsidRPr="007031C8" w:rsidRDefault="009D21A5" w:rsidP="00EB0761">
            <w:pPr>
              <w:pStyle w:val="TableData12"/>
            </w:pPr>
            <w:r w:rsidRPr="007031C8">
              <w:t>Tìm kiếm kết quả</w:t>
            </w:r>
          </w:p>
        </w:tc>
        <w:tc>
          <w:tcPr>
            <w:tcW w:w="1689" w:type="dxa"/>
            <w:tcBorders>
              <w:top w:val="dotted" w:sz="4" w:space="0" w:color="000000"/>
              <w:left w:val="dotted" w:sz="4" w:space="0" w:color="000000"/>
              <w:bottom w:val="dotted" w:sz="4" w:space="0" w:color="000000"/>
            </w:tcBorders>
            <w:shd w:val="clear" w:color="auto" w:fill="auto"/>
            <w:vAlign w:val="center"/>
          </w:tcPr>
          <w:p w14:paraId="782A211E" w14:textId="77777777" w:rsidR="009D107D" w:rsidRPr="007031C8" w:rsidRDefault="009D107D"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03457A62" w14:textId="2BF9BF79" w:rsidR="009D107D" w:rsidRPr="007031C8" w:rsidRDefault="009D21A5"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B74A618" w14:textId="3DC86ED1" w:rsidR="009D107D" w:rsidRPr="007031C8" w:rsidRDefault="009D21A5"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514ABCE" w14:textId="5F2DCE53" w:rsidR="009D107D" w:rsidRPr="007031C8" w:rsidRDefault="009D21A5" w:rsidP="00EB0761">
            <w:pPr>
              <w:pStyle w:val="TableData12"/>
              <w:numPr>
                <w:ilvl w:val="0"/>
                <w:numId w:val="14"/>
              </w:numPr>
            </w:pPr>
            <w:r w:rsidRPr="007031C8">
              <w:t>Tìm kiếm kết quả có trong bảng báo cáo</w:t>
            </w:r>
          </w:p>
        </w:tc>
      </w:tr>
      <w:tr w:rsidR="009D107D" w:rsidRPr="007031C8" w14:paraId="6C921F9F" w14:textId="77777777" w:rsidTr="004F180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C3C34BC" w14:textId="5923B885" w:rsidR="009D107D" w:rsidRPr="007031C8" w:rsidRDefault="009D107D" w:rsidP="00EB0761">
            <w:pPr>
              <w:pStyle w:val="TableData12"/>
            </w:pPr>
            <w:r w:rsidRPr="007031C8">
              <w:t>19</w:t>
            </w:r>
          </w:p>
        </w:tc>
        <w:tc>
          <w:tcPr>
            <w:tcW w:w="1891" w:type="dxa"/>
            <w:tcBorders>
              <w:top w:val="dotted" w:sz="4" w:space="0" w:color="000000"/>
              <w:left w:val="dotted" w:sz="4" w:space="0" w:color="000000"/>
              <w:bottom w:val="dotted" w:sz="4" w:space="0" w:color="000000"/>
            </w:tcBorders>
            <w:shd w:val="clear" w:color="auto" w:fill="auto"/>
            <w:vAlign w:val="center"/>
          </w:tcPr>
          <w:p w14:paraId="1CBFEAAA" w14:textId="5DDED3DF" w:rsidR="009D107D" w:rsidRPr="007031C8" w:rsidRDefault="009D107D" w:rsidP="00EB0761">
            <w:pPr>
              <w:pStyle w:val="TableData12"/>
            </w:pPr>
            <w:r w:rsidRPr="007031C8">
              <w:t>Số lượng bản ghi hiển thị</w:t>
            </w:r>
          </w:p>
        </w:tc>
        <w:tc>
          <w:tcPr>
            <w:tcW w:w="1689" w:type="dxa"/>
            <w:tcBorders>
              <w:top w:val="dotted" w:sz="4" w:space="0" w:color="000000"/>
              <w:left w:val="dotted" w:sz="4" w:space="0" w:color="000000"/>
              <w:bottom w:val="dotted" w:sz="4" w:space="0" w:color="000000"/>
            </w:tcBorders>
            <w:shd w:val="clear" w:color="auto" w:fill="auto"/>
            <w:vAlign w:val="center"/>
          </w:tcPr>
          <w:p w14:paraId="099A317C" w14:textId="604A8B9C" w:rsidR="009D107D" w:rsidRPr="007031C8" w:rsidRDefault="009D107D"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7B691E96" w14:textId="3DF700AF" w:rsidR="009D107D" w:rsidRPr="007031C8" w:rsidRDefault="009D107D"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AC757B5" w14:textId="44B11678" w:rsidR="009D107D" w:rsidRPr="007031C8" w:rsidRDefault="009D107D" w:rsidP="00EB0761">
            <w:pPr>
              <w:pStyle w:val="TableData12"/>
            </w:pPr>
            <w:r w:rsidRPr="007031C8">
              <w:t>10</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C7C6DEF" w14:textId="1D7AD512" w:rsidR="009D107D" w:rsidRPr="007031C8" w:rsidRDefault="009D107D" w:rsidP="00EB0761">
            <w:pPr>
              <w:pStyle w:val="TableData12"/>
              <w:numPr>
                <w:ilvl w:val="0"/>
                <w:numId w:val="14"/>
              </w:numPr>
            </w:pPr>
            <w:r w:rsidRPr="007031C8">
              <w:t>Hiển thị số lượng bản ghi trong bảng kết quả tìm kiếm</w:t>
            </w:r>
          </w:p>
        </w:tc>
      </w:tr>
    </w:tbl>
    <w:p w14:paraId="4BF7FFD8" w14:textId="77777777" w:rsidR="002A642F" w:rsidRPr="007031C8" w:rsidRDefault="002A642F" w:rsidP="00EB0761">
      <w:pPr>
        <w:rPr>
          <w:rFonts w:ascii="Verdana" w:hAnsi="Verdana"/>
        </w:rPr>
      </w:pPr>
    </w:p>
    <w:p w14:paraId="0D1BE547" w14:textId="77777777" w:rsidR="002A642F" w:rsidRPr="007031C8" w:rsidRDefault="002A642F" w:rsidP="00EB0761">
      <w:pPr>
        <w:pStyle w:val="Heading4"/>
        <w:rPr>
          <w:rFonts w:ascii="Verdana" w:hAnsi="Verdana"/>
        </w:rPr>
      </w:pPr>
      <w:r w:rsidRPr="007031C8">
        <w:rPr>
          <w:rFonts w:ascii="Verdana" w:hAnsi="Verdana"/>
        </w:rPr>
        <w:lastRenderedPageBreak/>
        <w:t>Luồng nghiệp vụ</w:t>
      </w:r>
    </w:p>
    <w:p w14:paraId="472890BE" w14:textId="4B6AB508" w:rsidR="009E200E" w:rsidRDefault="00CE3A02" w:rsidP="009E200E">
      <w:pPr>
        <w:pStyle w:val="ListParagraph"/>
        <w:ind w:left="1080"/>
        <w:jc w:val="center"/>
        <w:rPr>
          <w:rFonts w:ascii="Verdana" w:hAnsi="Verdana"/>
        </w:rPr>
      </w:pPr>
      <w:r>
        <w:rPr>
          <w:noProof/>
          <w:snapToGrid/>
        </w:rPr>
        <mc:AlternateContent>
          <mc:Choice Requires="wps">
            <w:drawing>
              <wp:anchor distT="0" distB="0" distL="114300" distR="114300" simplePos="0" relativeHeight="251660288" behindDoc="0" locked="0" layoutInCell="1" allowOverlap="1" wp14:anchorId="57AFD78F" wp14:editId="1BD85241">
                <wp:simplePos x="0" y="0"/>
                <wp:positionH relativeFrom="column">
                  <wp:posOffset>3027509</wp:posOffset>
                </wp:positionH>
                <wp:positionV relativeFrom="paragraph">
                  <wp:posOffset>244459</wp:posOffset>
                </wp:positionV>
                <wp:extent cx="753036" cy="3884786"/>
                <wp:effectExtent l="19050" t="19050" r="28575" b="20955"/>
                <wp:wrapNone/>
                <wp:docPr id="26" name="Rectangle 26"/>
                <wp:cNvGraphicFramePr/>
                <a:graphic xmlns:a="http://schemas.openxmlformats.org/drawingml/2006/main">
                  <a:graphicData uri="http://schemas.microsoft.com/office/word/2010/wordprocessingShape">
                    <wps:wsp>
                      <wps:cNvSpPr/>
                      <wps:spPr>
                        <a:xfrm>
                          <a:off x="0" y="0"/>
                          <a:ext cx="753036" cy="38847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2E2DE" id="Rectangle 26" o:spid="_x0000_s1026" style="position:absolute;margin-left:238.4pt;margin-top:19.25pt;width:59.3pt;height:305.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" filled="f" strokecolor="red" strokeweight="2.25pt"/>
            </w:pict>
          </mc:Fallback>
        </mc:AlternateContent>
      </w:r>
      <w:r w:rsidR="009E200E">
        <w:rPr>
          <w:noProof/>
        </w:rPr>
        <w:drawing>
          <wp:inline distT="0" distB="0" distL="0" distR="0" wp14:anchorId="6F1BFC65" wp14:editId="42DFED89">
            <wp:extent cx="7514985" cy="413099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2572" t="8241" r="1041" b="4143"/>
                    <a:stretch/>
                  </pic:blipFill>
                  <pic:spPr bwMode="auto">
                    <a:xfrm>
                      <a:off x="0" y="0"/>
                      <a:ext cx="7535489" cy="4142263"/>
                    </a:xfrm>
                    <a:prstGeom prst="rect">
                      <a:avLst/>
                    </a:prstGeom>
                    <a:ln>
                      <a:noFill/>
                    </a:ln>
                    <a:extLst>
                      <a:ext uri="{53640926-AAD7-44D8-BBD7-CCE9431645EC}">
                        <a14:shadowObscured xmlns:a14="http://schemas.microsoft.com/office/drawing/2010/main"/>
                      </a:ext>
                    </a:extLst>
                  </pic:spPr>
                </pic:pic>
              </a:graphicData>
            </a:graphic>
          </wp:inline>
        </w:drawing>
      </w:r>
    </w:p>
    <w:p w14:paraId="4462B06E" w14:textId="77777777" w:rsidR="009E200E" w:rsidRPr="009E200E" w:rsidRDefault="009E200E" w:rsidP="009E200E">
      <w:pPr>
        <w:pStyle w:val="ListParagraph"/>
        <w:ind w:left="1080"/>
        <w:jc w:val="center"/>
        <w:rPr>
          <w:rFonts w:ascii="Verdana" w:hAnsi="Verdana"/>
        </w:rPr>
      </w:pPr>
    </w:p>
    <w:p w14:paraId="7A4592AD" w14:textId="77777777" w:rsidR="009E200E" w:rsidRPr="009E200E" w:rsidRDefault="009E200E" w:rsidP="009E200E">
      <w:pPr>
        <w:pStyle w:val="ListParagraph"/>
        <w:numPr>
          <w:ilvl w:val="0"/>
          <w:numId w:val="11"/>
        </w:numPr>
        <w:rPr>
          <w:rFonts w:ascii="Verdana" w:hAnsi="Verdana"/>
        </w:rPr>
      </w:pPr>
      <w:r w:rsidRPr="009E200E">
        <w:rPr>
          <w:rFonts w:ascii="Verdana" w:hAnsi="Verdana"/>
        </w:rPr>
        <w:t>Bổ sung cột dữ liệu “</w:t>
      </w:r>
      <w:r w:rsidRPr="009E200E">
        <w:rPr>
          <w:rFonts w:ascii="Verdana" w:hAnsi="Verdana"/>
          <w:b/>
        </w:rPr>
        <w:t>ASSIGNMENT DATE</w:t>
      </w:r>
      <w:r w:rsidRPr="009E200E">
        <w:rPr>
          <w:rFonts w:ascii="Verdana" w:hAnsi="Verdana"/>
        </w:rPr>
        <w:t>” trong form báo cáo Facebook (Facebook wall ticket)</w:t>
      </w:r>
    </w:p>
    <w:p w14:paraId="5A18E5E4" w14:textId="6B67F899" w:rsidR="009E200E" w:rsidRPr="009E200E" w:rsidRDefault="009E200E" w:rsidP="009E200E">
      <w:pPr>
        <w:pStyle w:val="ListParagraph"/>
        <w:numPr>
          <w:ilvl w:val="0"/>
          <w:numId w:val="11"/>
        </w:numPr>
        <w:rPr>
          <w:rFonts w:ascii="Verdana" w:hAnsi="Verdana"/>
        </w:rPr>
      </w:pPr>
      <w:r w:rsidRPr="009E200E">
        <w:rPr>
          <w:rFonts w:ascii="Verdana" w:hAnsi="Verdana"/>
        </w:rPr>
        <w:t>Lấy dữ liệu “</w:t>
      </w:r>
      <w:r w:rsidRPr="009E200E">
        <w:rPr>
          <w:rFonts w:ascii="Verdana" w:hAnsi="Verdana"/>
          <w:b/>
        </w:rPr>
        <w:t>ASSIGN_DATE</w:t>
      </w:r>
      <w:r w:rsidRPr="009E200E">
        <w:rPr>
          <w:rFonts w:ascii="Verdana" w:hAnsi="Verdana"/>
        </w:rPr>
        <w:t>” – Thời gian Assign trong bảng “</w:t>
      </w:r>
      <w:r w:rsidRPr="009E200E">
        <w:rPr>
          <w:rFonts w:ascii="Verdana" w:hAnsi="Verdana"/>
          <w:b/>
        </w:rPr>
        <w:t>TICKET</w:t>
      </w:r>
      <w:r>
        <w:rPr>
          <w:rFonts w:ascii="Verdana" w:hAnsi="Verdana"/>
        </w:rPr>
        <w:t xml:space="preserve">” </w:t>
      </w:r>
      <w:r w:rsidRPr="009E200E">
        <w:rPr>
          <w:rFonts w:ascii="Verdana" w:hAnsi="Verdana"/>
        </w:rPr>
        <w:t>ra báo cáo Facebook (Facebook wall ticket)</w:t>
      </w:r>
    </w:p>
    <w:p w14:paraId="31C4CD12" w14:textId="73C0D141" w:rsidR="00716771" w:rsidRPr="009E200E" w:rsidRDefault="00716771" w:rsidP="009E200E">
      <w:pPr>
        <w:pStyle w:val="ListParagraph"/>
        <w:ind w:left="1080"/>
        <w:rPr>
          <w:rFonts w:ascii="Verdana" w:hAnsi="Verdana"/>
        </w:rPr>
      </w:pPr>
    </w:p>
    <w:p w14:paraId="354DAB66" w14:textId="07CA4649" w:rsidR="002A642F" w:rsidRPr="007031C8" w:rsidRDefault="002A642F" w:rsidP="00EB0761">
      <w:pPr>
        <w:rPr>
          <w:rFonts w:ascii="Verdana" w:hAnsi="Verdana"/>
        </w:rPr>
      </w:pPr>
    </w:p>
    <w:p w14:paraId="00788C6C" w14:textId="597739AC" w:rsidR="004F180A" w:rsidRPr="007031C8" w:rsidRDefault="000D14F1" w:rsidP="00EB0761">
      <w:pPr>
        <w:pStyle w:val="Heading3"/>
        <w:rPr>
          <w:rFonts w:ascii="Verdana" w:hAnsi="Verdana"/>
          <w:shd w:val="clear" w:color="auto" w:fill="FFFFFF"/>
        </w:rPr>
      </w:pPr>
      <w:r w:rsidRPr="007031C8">
        <w:rPr>
          <w:rFonts w:ascii="Verdana" w:hAnsi="Verdana"/>
          <w:shd w:val="clear" w:color="auto" w:fill="FFFFFF"/>
        </w:rPr>
        <w:lastRenderedPageBreak/>
        <w:t>Thêm cột ngày tháng ticket được gán cho TVV trên Báo cáo năng suất kênh chat (productivity)</w:t>
      </w:r>
    </w:p>
    <w:p w14:paraId="4DEC4FDA" w14:textId="0EF3A75D" w:rsidR="004F180A" w:rsidRPr="007031C8" w:rsidRDefault="004F180A" w:rsidP="00EB0761">
      <w:pPr>
        <w:pStyle w:val="Heading4"/>
        <w:rPr>
          <w:rFonts w:ascii="Verdana" w:hAnsi="Verdana"/>
        </w:rPr>
      </w:pPr>
      <w:r w:rsidRPr="007031C8">
        <w:rPr>
          <w:rFonts w:ascii="Verdana" w:hAnsi="Verdana"/>
        </w:rPr>
        <w:t>Thông tin chung chức năng</w:t>
      </w:r>
    </w:p>
    <w:p w14:paraId="34685D66" w14:textId="684F392C" w:rsidR="00A004C6" w:rsidRPr="007031C8" w:rsidRDefault="00A004C6" w:rsidP="00A004C6">
      <w:pPr>
        <w:rPr>
          <w:rFonts w:ascii="Verdana" w:hAnsi="Verdana"/>
        </w:rPr>
      </w:pPr>
      <w:r w:rsidRPr="007031C8">
        <w:rPr>
          <w:rFonts w:ascii="Verdana" w:hAnsi="Verdana"/>
        </w:rPr>
        <w:t>Để thuận tiện trong việc quản lí, cần phải biết được ngày và giờ khi tổng đài viên được chỉ định. Từ đó yêu cầu lấy dữ liệu ngày và giờ chỉ định được thể hiện qua “Assignment date” và “Assignment hour”</w:t>
      </w:r>
    </w:p>
    <w:p w14:paraId="73CACE07" w14:textId="7C92F434" w:rsidR="004F180A" w:rsidRPr="007031C8" w:rsidRDefault="004F180A" w:rsidP="00EB0761">
      <w:pPr>
        <w:pStyle w:val="Heading4"/>
        <w:rPr>
          <w:rFonts w:ascii="Verdana" w:hAnsi="Verdana"/>
        </w:rPr>
      </w:pPr>
      <w:r w:rsidRPr="007031C8">
        <w:rPr>
          <w:rFonts w:ascii="Verdana" w:hAnsi="Verdana"/>
        </w:rPr>
        <w:t>Màn hình</w:t>
      </w:r>
    </w:p>
    <w:p w14:paraId="2CAF7829" w14:textId="3285DC5A" w:rsidR="005B7628" w:rsidRPr="007031C8" w:rsidRDefault="00A707AA" w:rsidP="00EB0761">
      <w:pPr>
        <w:rPr>
          <w:rFonts w:ascii="Verdana" w:hAnsi="Verdana"/>
        </w:rPr>
      </w:pPr>
      <w:r w:rsidRPr="007031C8">
        <w:rPr>
          <w:rFonts w:ascii="Verdana" w:hAnsi="Verdana"/>
          <w:noProof/>
        </w:rPr>
        <w:drawing>
          <wp:inline distT="0" distB="0" distL="0" distR="0" wp14:anchorId="546341A2" wp14:editId="133B86FE">
            <wp:extent cx="8229600" cy="3907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29600" cy="3907790"/>
                    </a:xfrm>
                    <a:prstGeom prst="rect">
                      <a:avLst/>
                    </a:prstGeom>
                  </pic:spPr>
                </pic:pic>
              </a:graphicData>
            </a:graphic>
          </wp:inline>
        </w:drawing>
      </w:r>
    </w:p>
    <w:p w14:paraId="56155E4F" w14:textId="66D9B484" w:rsidR="004F180A" w:rsidRPr="007031C8" w:rsidRDefault="004F180A" w:rsidP="00EB0761">
      <w:pPr>
        <w:pStyle w:val="Heading4"/>
        <w:rPr>
          <w:rFonts w:ascii="Verdana" w:hAnsi="Verdana"/>
        </w:rPr>
      </w:pPr>
      <w:r w:rsidRPr="007031C8">
        <w:rPr>
          <w:rFonts w:ascii="Verdana" w:hAnsi="Verdana"/>
        </w:rPr>
        <w:lastRenderedPageBreak/>
        <w:t>Mô tả thành phần màn hình</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5B7628" w:rsidRPr="007031C8" w14:paraId="61E68376" w14:textId="77777777" w:rsidTr="000C69C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78BBB16C" w14:textId="77777777" w:rsidR="005B7628" w:rsidRPr="007031C8" w:rsidRDefault="005B7628"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539284D4" w14:textId="77777777" w:rsidR="005B7628" w:rsidRPr="007031C8" w:rsidRDefault="005B7628"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36FE97F3" w14:textId="77777777" w:rsidR="005B7628" w:rsidRPr="007031C8" w:rsidRDefault="005B7628" w:rsidP="00D9490E">
            <w:pPr>
              <w:pStyle w:val="Bang"/>
              <w:rPr>
                <w:rFonts w:ascii="Verdana" w:hAnsi="Verdana"/>
              </w:rPr>
            </w:pPr>
            <w:r w:rsidRPr="007031C8">
              <w:rPr>
                <w:rFonts w:ascii="Verdana" w:hAnsi="Verdana"/>
              </w:rPr>
              <w:t xml:space="preserve">Kiểu dữ liệu </w:t>
            </w:r>
          </w:p>
          <w:p w14:paraId="6018246F" w14:textId="77777777" w:rsidR="005B7628" w:rsidRPr="007031C8" w:rsidRDefault="005B7628"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193AAA64" w14:textId="77777777" w:rsidR="005B7628" w:rsidRPr="007031C8" w:rsidRDefault="005B7628"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7AA77FAA" w14:textId="77777777" w:rsidR="005B7628" w:rsidRPr="007031C8" w:rsidRDefault="005B7628"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06D98596" w14:textId="77777777" w:rsidR="005B7628" w:rsidRPr="007031C8" w:rsidRDefault="005B7628" w:rsidP="00D9490E">
            <w:pPr>
              <w:pStyle w:val="Bang"/>
              <w:rPr>
                <w:rFonts w:ascii="Verdana" w:hAnsi="Verdana"/>
              </w:rPr>
            </w:pPr>
            <w:r w:rsidRPr="007031C8">
              <w:rPr>
                <w:rFonts w:ascii="Verdana" w:hAnsi="Verdana"/>
              </w:rPr>
              <w:t>Mô tả (Mapping với CSDL nếu có)</w:t>
            </w:r>
          </w:p>
        </w:tc>
      </w:tr>
      <w:tr w:rsidR="005B7628" w:rsidRPr="007031C8" w14:paraId="4EB966E1"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34E3A01" w14:textId="77777777" w:rsidR="005B7628" w:rsidRPr="007031C8" w:rsidRDefault="005B7628"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4B142708" w14:textId="104A29DA" w:rsidR="005B7628" w:rsidRPr="007031C8" w:rsidRDefault="00A707AA" w:rsidP="00EB0761">
            <w:pPr>
              <w:pStyle w:val="TableData12"/>
            </w:pPr>
            <w:r w:rsidRPr="007031C8">
              <w:t>Assignment date</w:t>
            </w:r>
          </w:p>
        </w:tc>
        <w:tc>
          <w:tcPr>
            <w:tcW w:w="1689" w:type="dxa"/>
            <w:tcBorders>
              <w:top w:val="dotted" w:sz="4" w:space="0" w:color="000000"/>
              <w:left w:val="dotted" w:sz="4" w:space="0" w:color="000000"/>
              <w:bottom w:val="dotted" w:sz="4" w:space="0" w:color="000000"/>
            </w:tcBorders>
            <w:shd w:val="clear" w:color="auto" w:fill="auto"/>
            <w:vAlign w:val="center"/>
          </w:tcPr>
          <w:p w14:paraId="5F2A429C" w14:textId="521000AD" w:rsidR="005B7628" w:rsidRPr="007031C8" w:rsidRDefault="00A707AA" w:rsidP="00EB0761">
            <w:pPr>
              <w:pStyle w:val="TableData12"/>
            </w:pPr>
            <w:r w:rsidRPr="007031C8">
              <w:t>Column</w:t>
            </w:r>
          </w:p>
        </w:tc>
        <w:tc>
          <w:tcPr>
            <w:tcW w:w="1640" w:type="dxa"/>
            <w:tcBorders>
              <w:top w:val="dotted" w:sz="4" w:space="0" w:color="000000"/>
              <w:left w:val="dotted" w:sz="4" w:space="0" w:color="000000"/>
              <w:bottom w:val="dotted" w:sz="4" w:space="0" w:color="000000"/>
            </w:tcBorders>
            <w:shd w:val="clear" w:color="auto" w:fill="auto"/>
            <w:vAlign w:val="center"/>
          </w:tcPr>
          <w:p w14:paraId="734A394E" w14:textId="42CD6AAB" w:rsidR="005B7628" w:rsidRPr="007031C8" w:rsidRDefault="00A707AA"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01854EFD" w14:textId="77777777" w:rsidR="005B7628" w:rsidRPr="007031C8" w:rsidRDefault="005B7628"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233F7E1" w14:textId="1E35FF4E" w:rsidR="005B7628" w:rsidRPr="007031C8" w:rsidRDefault="00A707AA" w:rsidP="00EB0761">
            <w:pPr>
              <w:pStyle w:val="TableData12"/>
              <w:numPr>
                <w:ilvl w:val="0"/>
                <w:numId w:val="14"/>
              </w:numPr>
            </w:pPr>
            <w:r w:rsidRPr="007031C8">
              <w:t>Ngày tư vấn viên được chỉ định cho cuộc hội thoại, được lấy dữ liệu từ bảng</w:t>
            </w:r>
          </w:p>
        </w:tc>
      </w:tr>
      <w:tr w:rsidR="005B7628" w:rsidRPr="007031C8" w14:paraId="70BED157"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9AC9995" w14:textId="77777777" w:rsidR="005B7628" w:rsidRPr="007031C8" w:rsidRDefault="005B7628"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2D8CCCC9" w14:textId="67C20ADD" w:rsidR="005B7628" w:rsidRPr="007031C8" w:rsidRDefault="00A707AA" w:rsidP="00EB0761">
            <w:pPr>
              <w:pStyle w:val="TableData12"/>
            </w:pPr>
            <w:r w:rsidRPr="007031C8">
              <w:t>Assignment hour</w:t>
            </w:r>
          </w:p>
        </w:tc>
        <w:tc>
          <w:tcPr>
            <w:tcW w:w="1689" w:type="dxa"/>
            <w:tcBorders>
              <w:top w:val="dotted" w:sz="4" w:space="0" w:color="000000"/>
              <w:left w:val="dotted" w:sz="4" w:space="0" w:color="000000"/>
              <w:bottom w:val="dotted" w:sz="4" w:space="0" w:color="000000"/>
            </w:tcBorders>
            <w:shd w:val="clear" w:color="auto" w:fill="auto"/>
            <w:vAlign w:val="center"/>
          </w:tcPr>
          <w:p w14:paraId="0D9904D4" w14:textId="7238C251" w:rsidR="005B7628" w:rsidRPr="007031C8" w:rsidRDefault="00A707AA" w:rsidP="00EB0761">
            <w:pPr>
              <w:pStyle w:val="TableData12"/>
            </w:pPr>
            <w:r w:rsidRPr="007031C8">
              <w:t>Column</w:t>
            </w:r>
          </w:p>
        </w:tc>
        <w:tc>
          <w:tcPr>
            <w:tcW w:w="1640" w:type="dxa"/>
            <w:tcBorders>
              <w:top w:val="dotted" w:sz="4" w:space="0" w:color="000000"/>
              <w:left w:val="dotted" w:sz="4" w:space="0" w:color="000000"/>
              <w:bottom w:val="dotted" w:sz="4" w:space="0" w:color="000000"/>
            </w:tcBorders>
            <w:shd w:val="clear" w:color="auto" w:fill="auto"/>
            <w:vAlign w:val="center"/>
          </w:tcPr>
          <w:p w14:paraId="425AE945" w14:textId="5960EB9B" w:rsidR="005B7628" w:rsidRPr="007031C8" w:rsidRDefault="00A707AA"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34B3D502" w14:textId="77777777" w:rsidR="005B7628" w:rsidRPr="007031C8" w:rsidRDefault="005B7628"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1FF7881" w14:textId="18D54867" w:rsidR="005B7628" w:rsidRPr="007031C8" w:rsidRDefault="00A707AA" w:rsidP="00EB0761">
            <w:pPr>
              <w:pStyle w:val="TableData12"/>
              <w:numPr>
                <w:ilvl w:val="0"/>
                <w:numId w:val="14"/>
              </w:numPr>
            </w:pPr>
            <w:r w:rsidRPr="007031C8">
              <w:t>Giờ tư vấn viên được chỉ định cho cuộc hội thoại, được lấy dữ liệu từ bảng</w:t>
            </w:r>
          </w:p>
        </w:tc>
      </w:tr>
    </w:tbl>
    <w:p w14:paraId="48EF1B4C" w14:textId="77777777" w:rsidR="005B7628" w:rsidRPr="007031C8" w:rsidRDefault="005B7628" w:rsidP="00EB0761">
      <w:pPr>
        <w:rPr>
          <w:rFonts w:ascii="Verdana" w:hAnsi="Verdana"/>
        </w:rPr>
      </w:pPr>
    </w:p>
    <w:p w14:paraId="19C5486C" w14:textId="404EDE6B" w:rsidR="004F180A" w:rsidRPr="007031C8" w:rsidRDefault="004F180A" w:rsidP="00EB0761">
      <w:pPr>
        <w:pStyle w:val="Heading4"/>
        <w:rPr>
          <w:rFonts w:ascii="Verdana" w:hAnsi="Verdana"/>
        </w:rPr>
      </w:pPr>
      <w:r w:rsidRPr="007031C8">
        <w:rPr>
          <w:rFonts w:ascii="Verdana" w:hAnsi="Verdana"/>
        </w:rPr>
        <w:t>Luồng nghiệp vụ</w:t>
      </w:r>
    </w:p>
    <w:p w14:paraId="52237ADE" w14:textId="77777777" w:rsidR="00716771" w:rsidRPr="007031C8" w:rsidRDefault="00716771" w:rsidP="00716771">
      <w:pPr>
        <w:pStyle w:val="ListParagraph"/>
        <w:numPr>
          <w:ilvl w:val="0"/>
          <w:numId w:val="11"/>
        </w:numPr>
        <w:rPr>
          <w:rFonts w:ascii="Verdana" w:hAnsi="Verdana"/>
        </w:rPr>
      </w:pPr>
      <w:r w:rsidRPr="007031C8">
        <w:rPr>
          <w:rFonts w:ascii="Verdana" w:hAnsi="Verdana"/>
        </w:rPr>
        <w:t>Bổ sung 2 cột dữ liệu: “</w:t>
      </w:r>
      <w:r w:rsidRPr="009940B3">
        <w:rPr>
          <w:rFonts w:ascii="Verdana" w:hAnsi="Verdana"/>
          <w:b/>
        </w:rPr>
        <w:t>ASSIGNMENT DATE</w:t>
      </w:r>
      <w:r w:rsidRPr="007031C8">
        <w:rPr>
          <w:rFonts w:ascii="Verdana" w:hAnsi="Verdana"/>
        </w:rPr>
        <w:t>” – “</w:t>
      </w:r>
      <w:r w:rsidRPr="009940B3">
        <w:rPr>
          <w:rFonts w:ascii="Verdana" w:hAnsi="Verdana"/>
          <w:b/>
        </w:rPr>
        <w:t>ASSIGNMENT HOUR</w:t>
      </w:r>
      <w:r w:rsidRPr="007031C8">
        <w:rPr>
          <w:rFonts w:ascii="Verdana" w:hAnsi="Verdana"/>
        </w:rPr>
        <w:t>” trong báo cáo năng suất kênh chat (productivity)</w:t>
      </w:r>
    </w:p>
    <w:p w14:paraId="3EB70049" w14:textId="77777777" w:rsidR="009940B3" w:rsidRPr="009940B3" w:rsidRDefault="009940B3" w:rsidP="009940B3">
      <w:pPr>
        <w:pStyle w:val="ListParagraph"/>
        <w:numPr>
          <w:ilvl w:val="0"/>
          <w:numId w:val="11"/>
        </w:numPr>
        <w:rPr>
          <w:rFonts w:ascii="Verdana" w:hAnsi="Verdana"/>
        </w:rPr>
      </w:pPr>
      <w:r w:rsidRPr="009940B3">
        <w:rPr>
          <w:rFonts w:ascii="Verdana" w:hAnsi="Verdana"/>
        </w:rPr>
        <w:t>Các trường hợp:</w:t>
      </w:r>
    </w:p>
    <w:p w14:paraId="0D92C052" w14:textId="77777777" w:rsidR="009940B3" w:rsidRPr="009940B3" w:rsidRDefault="009940B3" w:rsidP="009940B3">
      <w:pPr>
        <w:pStyle w:val="ListParagraph"/>
        <w:numPr>
          <w:ilvl w:val="3"/>
          <w:numId w:val="11"/>
        </w:numPr>
        <w:rPr>
          <w:rFonts w:ascii="Verdana" w:hAnsi="Verdana"/>
        </w:rPr>
      </w:pPr>
      <w:r w:rsidRPr="009940B3">
        <w:rPr>
          <w:rFonts w:ascii="Verdana" w:hAnsi="Verdana"/>
        </w:rPr>
        <w:t>Khách hàng chat với agent</w:t>
      </w:r>
    </w:p>
    <w:p w14:paraId="51E8CE6C" w14:textId="77777777" w:rsidR="009940B3" w:rsidRPr="009940B3" w:rsidRDefault="009940B3" w:rsidP="009940B3">
      <w:pPr>
        <w:pStyle w:val="ListParagraph"/>
        <w:numPr>
          <w:ilvl w:val="3"/>
          <w:numId w:val="11"/>
        </w:numPr>
        <w:rPr>
          <w:rFonts w:ascii="Verdana" w:hAnsi="Verdana"/>
        </w:rPr>
      </w:pPr>
      <w:r w:rsidRPr="009940B3">
        <w:rPr>
          <w:rFonts w:ascii="Verdana" w:hAnsi="Verdana"/>
        </w:rPr>
        <w:t>Khách hàng chat với chatbot; từ chatbot chuyển qua agent</w:t>
      </w:r>
    </w:p>
    <w:p w14:paraId="6B43EDC2" w14:textId="77777777" w:rsidR="009940B3" w:rsidRPr="009940B3" w:rsidRDefault="009940B3" w:rsidP="009940B3">
      <w:pPr>
        <w:pStyle w:val="ListParagraph"/>
        <w:numPr>
          <w:ilvl w:val="3"/>
          <w:numId w:val="11"/>
        </w:numPr>
        <w:rPr>
          <w:rFonts w:ascii="Verdana" w:hAnsi="Verdana"/>
        </w:rPr>
      </w:pPr>
      <w:r w:rsidRPr="009940B3">
        <w:rPr>
          <w:rFonts w:ascii="Verdana" w:hAnsi="Verdana"/>
        </w:rPr>
        <w:t>Agent 1 transfer cho các agent khác</w:t>
      </w:r>
    </w:p>
    <w:p w14:paraId="13843F60" w14:textId="2F546D95" w:rsidR="009940B3" w:rsidRPr="009940B3" w:rsidRDefault="009940B3" w:rsidP="009940B3">
      <w:pPr>
        <w:pStyle w:val="ListParagraph"/>
        <w:ind w:left="1080"/>
        <w:rPr>
          <w:rFonts w:ascii="Verdana" w:hAnsi="Verdana"/>
        </w:rPr>
      </w:pPr>
    </w:p>
    <w:p w14:paraId="2CB789C3" w14:textId="182CBDFB" w:rsidR="00D30D5C" w:rsidRPr="007031C8" w:rsidRDefault="00D30D5C" w:rsidP="00D30D5C">
      <w:pPr>
        <w:rPr>
          <w:rFonts w:ascii="Verdana" w:hAnsi="Verdana"/>
        </w:rPr>
      </w:pPr>
    </w:p>
    <w:p w14:paraId="07810C3F" w14:textId="3067FD5D" w:rsidR="00D30D5C" w:rsidRDefault="009940B3" w:rsidP="00D30D5C">
      <w:pPr>
        <w:rPr>
          <w:rFonts w:ascii="Verdana" w:hAnsi="Verdana"/>
        </w:rPr>
      </w:pPr>
      <w:r>
        <w:rPr>
          <w:noProof/>
        </w:rPr>
        <w:lastRenderedPageBreak/>
        <mc:AlternateContent>
          <mc:Choice Requires="wps">
            <w:drawing>
              <wp:anchor distT="0" distB="0" distL="114300" distR="114300" simplePos="0" relativeHeight="251659264" behindDoc="0" locked="0" layoutInCell="1" allowOverlap="1" wp14:anchorId="206F97EA" wp14:editId="3178FD76">
                <wp:simplePos x="0" y="0"/>
                <wp:positionH relativeFrom="column">
                  <wp:posOffset>4233672</wp:posOffset>
                </wp:positionH>
                <wp:positionV relativeFrom="paragraph">
                  <wp:posOffset>312801</wp:posOffset>
                </wp:positionV>
                <wp:extent cx="877824" cy="4105656"/>
                <wp:effectExtent l="19050" t="19050" r="17780" b="28575"/>
                <wp:wrapNone/>
                <wp:docPr id="12" name="Rectangle 12"/>
                <wp:cNvGraphicFramePr/>
                <a:graphic xmlns:a="http://schemas.openxmlformats.org/drawingml/2006/main">
                  <a:graphicData uri="http://schemas.microsoft.com/office/word/2010/wordprocessingShape">
                    <wps:wsp>
                      <wps:cNvSpPr/>
                      <wps:spPr>
                        <a:xfrm>
                          <a:off x="0" y="0"/>
                          <a:ext cx="877824" cy="41056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C8E9D" id="Rectangle 12" o:spid="_x0000_s1026" style="position:absolute;margin-left:333.35pt;margin-top:24.65pt;width:69.1pt;height:32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" filled="f" strokecolor="red" strokeweight="3pt"/>
            </w:pict>
          </mc:Fallback>
        </mc:AlternateContent>
      </w:r>
      <w:r w:rsidRPr="00F94166">
        <w:rPr>
          <w:noProof/>
        </w:rPr>
        <w:drawing>
          <wp:inline distT="0" distB="0" distL="0" distR="0" wp14:anchorId="40E4BF35" wp14:editId="2E3A2E69">
            <wp:extent cx="8065008" cy="450727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083522" cy="4517618"/>
                    </a:xfrm>
                    <a:prstGeom prst="rect">
                      <a:avLst/>
                    </a:prstGeom>
                  </pic:spPr>
                </pic:pic>
              </a:graphicData>
            </a:graphic>
          </wp:inline>
        </w:drawing>
      </w:r>
    </w:p>
    <w:p w14:paraId="4B729479" w14:textId="7365885E" w:rsidR="009940B3" w:rsidRDefault="009940B3" w:rsidP="00D30D5C">
      <w:pPr>
        <w:rPr>
          <w:rFonts w:ascii="Verdana" w:hAnsi="Verdana"/>
        </w:rPr>
      </w:pPr>
    </w:p>
    <w:p w14:paraId="192D8000" w14:textId="0CB94E78" w:rsidR="009940B3" w:rsidRDefault="009940B3" w:rsidP="00D30D5C">
      <w:pPr>
        <w:rPr>
          <w:rFonts w:ascii="Verdana" w:hAnsi="Verdana"/>
        </w:rPr>
      </w:pPr>
    </w:p>
    <w:p w14:paraId="526C8C8F" w14:textId="77777777" w:rsidR="009940B3" w:rsidRPr="009940B3" w:rsidRDefault="009940B3" w:rsidP="009940B3">
      <w:pPr>
        <w:rPr>
          <w:rFonts w:ascii="Verdana" w:hAnsi="Verdana"/>
        </w:rPr>
      </w:pPr>
      <w:r w:rsidRPr="009940B3">
        <w:rPr>
          <w:rFonts w:ascii="Verdana" w:hAnsi="Verdana"/>
        </w:rPr>
        <w:t>-</w:t>
      </w:r>
      <w:r w:rsidRPr="009940B3">
        <w:rPr>
          <w:rFonts w:ascii="Verdana" w:hAnsi="Verdana"/>
        </w:rPr>
        <w:tab/>
        <w:t>Lấy dữ liệu Assignment từ trường “</w:t>
      </w:r>
      <w:r w:rsidRPr="009940B3">
        <w:rPr>
          <w:rFonts w:ascii="Verdana" w:hAnsi="Verdana"/>
          <w:b/>
        </w:rPr>
        <w:t>ANSWER_TIME</w:t>
      </w:r>
      <w:r w:rsidRPr="009940B3">
        <w:rPr>
          <w:rFonts w:ascii="Verdana" w:hAnsi="Verdana"/>
        </w:rPr>
        <w:t>” trong bảng “</w:t>
      </w:r>
      <w:r w:rsidRPr="009940B3">
        <w:rPr>
          <w:rFonts w:ascii="Verdana" w:hAnsi="Verdana"/>
          <w:b/>
        </w:rPr>
        <w:t>CONVERSATION_DETAIL</w:t>
      </w:r>
      <w:r w:rsidRPr="009940B3">
        <w:rPr>
          <w:rFonts w:ascii="Verdana" w:hAnsi="Verdana"/>
        </w:rPr>
        <w:t>”</w:t>
      </w:r>
    </w:p>
    <w:p w14:paraId="2959339A" w14:textId="77777777" w:rsidR="009940B3" w:rsidRPr="009940B3" w:rsidRDefault="009940B3" w:rsidP="009940B3">
      <w:pPr>
        <w:rPr>
          <w:rFonts w:ascii="Verdana" w:hAnsi="Verdana"/>
        </w:rPr>
      </w:pPr>
      <w:r w:rsidRPr="009940B3">
        <w:rPr>
          <w:rFonts w:ascii="Verdana" w:hAnsi="Verdana"/>
        </w:rPr>
        <w:t>-</w:t>
      </w:r>
      <w:r w:rsidRPr="009940B3">
        <w:rPr>
          <w:rFonts w:ascii="Verdana" w:hAnsi="Verdana"/>
        </w:rPr>
        <w:tab/>
        <w:t>Từ dữ liệu “</w:t>
      </w:r>
      <w:r w:rsidRPr="009940B3">
        <w:rPr>
          <w:rFonts w:ascii="Verdana" w:hAnsi="Verdana"/>
          <w:b/>
        </w:rPr>
        <w:t>ANSWER_TIME</w:t>
      </w:r>
      <w:r w:rsidRPr="009940B3">
        <w:rPr>
          <w:rFonts w:ascii="Verdana" w:hAnsi="Verdana"/>
        </w:rPr>
        <w:t>” convert về:</w:t>
      </w:r>
    </w:p>
    <w:p w14:paraId="5E1D52C4" w14:textId="0918F4AC" w:rsidR="009940B3" w:rsidRPr="009940B3" w:rsidRDefault="009940B3" w:rsidP="009940B3">
      <w:pPr>
        <w:ind w:firstLine="720"/>
        <w:rPr>
          <w:rFonts w:ascii="Verdana" w:hAnsi="Verdana"/>
        </w:rPr>
      </w:pPr>
      <w:r>
        <w:rPr>
          <w:rFonts w:ascii="Verdana" w:hAnsi="Verdana"/>
        </w:rPr>
        <w:t>•</w:t>
      </w:r>
      <w:r>
        <w:rPr>
          <w:rFonts w:ascii="Verdana" w:hAnsi="Verdana"/>
        </w:rPr>
        <w:tab/>
        <w:t>“</w:t>
      </w:r>
      <w:r w:rsidRPr="009940B3">
        <w:rPr>
          <w:rFonts w:ascii="Verdana" w:hAnsi="Verdana"/>
        </w:rPr>
        <w:t>DD/MM/YYYY” ứng với cột dữ liệu “</w:t>
      </w:r>
      <w:r w:rsidRPr="009940B3">
        <w:rPr>
          <w:rFonts w:ascii="Verdana" w:hAnsi="Verdana"/>
          <w:b/>
        </w:rPr>
        <w:t>ASSIGNMENT DATE</w:t>
      </w:r>
      <w:r w:rsidRPr="009940B3">
        <w:rPr>
          <w:rFonts w:ascii="Verdana" w:hAnsi="Verdana"/>
        </w:rPr>
        <w:t>”</w:t>
      </w:r>
    </w:p>
    <w:p w14:paraId="344BD9F8" w14:textId="24328D6A" w:rsidR="00D30D5C" w:rsidRPr="007031C8" w:rsidRDefault="009940B3" w:rsidP="009940B3">
      <w:pPr>
        <w:ind w:firstLine="720"/>
        <w:rPr>
          <w:rFonts w:ascii="Verdana" w:hAnsi="Verdana"/>
        </w:rPr>
      </w:pPr>
      <w:r w:rsidRPr="009940B3">
        <w:rPr>
          <w:rFonts w:ascii="Verdana" w:hAnsi="Verdana"/>
        </w:rPr>
        <w:t>•</w:t>
      </w:r>
      <w:r w:rsidRPr="009940B3">
        <w:rPr>
          <w:rFonts w:ascii="Verdana" w:hAnsi="Verdana"/>
        </w:rPr>
        <w:tab/>
        <w:t>“HH24:mi:ss” ứng với cột dữ liệu “</w:t>
      </w:r>
      <w:r w:rsidRPr="009940B3">
        <w:rPr>
          <w:rFonts w:ascii="Verdana" w:hAnsi="Verdana"/>
          <w:b/>
        </w:rPr>
        <w:t>ASSIGNMENT HOUR</w:t>
      </w:r>
      <w:r w:rsidRPr="009940B3">
        <w:rPr>
          <w:rFonts w:ascii="Verdana" w:hAnsi="Verdana"/>
        </w:rPr>
        <w:t>”</w:t>
      </w:r>
    </w:p>
    <w:p w14:paraId="73E9935E" w14:textId="560EA2B6" w:rsidR="000D14F1" w:rsidRPr="007031C8" w:rsidRDefault="000D14F1" w:rsidP="00EB0761">
      <w:pPr>
        <w:pStyle w:val="Heading3"/>
        <w:rPr>
          <w:rFonts w:ascii="Verdana" w:hAnsi="Verdana"/>
          <w:shd w:val="clear" w:color="auto" w:fill="FFFFFF"/>
        </w:rPr>
      </w:pPr>
      <w:bookmarkStart w:id="72" w:name="_GoBack"/>
      <w:bookmarkEnd w:id="72"/>
      <w:r w:rsidRPr="007031C8">
        <w:rPr>
          <w:rFonts w:ascii="Verdana" w:hAnsi="Verdana"/>
          <w:shd w:val="clear" w:color="auto" w:fill="FFFFFF"/>
        </w:rPr>
        <w:lastRenderedPageBreak/>
        <w:t>Hệ thống phân bổ tự động chat cho TVV (Bỏ nút nhận chat mới từ phía TVV)</w:t>
      </w:r>
    </w:p>
    <w:p w14:paraId="2CDD2200" w14:textId="77777777" w:rsidR="00F741A1" w:rsidRPr="007031C8" w:rsidRDefault="00F741A1" w:rsidP="00F741A1">
      <w:pPr>
        <w:pStyle w:val="Heading4"/>
        <w:rPr>
          <w:rFonts w:ascii="Verdana" w:hAnsi="Verdana"/>
        </w:rPr>
      </w:pPr>
      <w:r w:rsidRPr="007031C8">
        <w:rPr>
          <w:rFonts w:ascii="Verdana" w:hAnsi="Verdana"/>
        </w:rPr>
        <w:t>Thông tin chung chức năng</w:t>
      </w:r>
    </w:p>
    <w:p w14:paraId="30C790C7" w14:textId="47FE52F0" w:rsidR="00F741A1" w:rsidRPr="007031C8" w:rsidRDefault="00F741A1" w:rsidP="00F741A1">
      <w:pPr>
        <w:pStyle w:val="Heading4"/>
        <w:rPr>
          <w:rFonts w:ascii="Verdana" w:hAnsi="Verdana"/>
        </w:rPr>
      </w:pPr>
      <w:r w:rsidRPr="007031C8">
        <w:rPr>
          <w:rFonts w:ascii="Verdana" w:hAnsi="Verdana"/>
        </w:rPr>
        <w:t>Màn hình</w:t>
      </w:r>
    </w:p>
    <w:p w14:paraId="48E255F8" w14:textId="17DC4606" w:rsidR="00F741A1" w:rsidRPr="007031C8" w:rsidRDefault="00F741A1" w:rsidP="00F741A1">
      <w:pPr>
        <w:pStyle w:val="Heading4"/>
        <w:rPr>
          <w:rFonts w:ascii="Verdana" w:hAnsi="Verdana"/>
        </w:rPr>
      </w:pPr>
      <w:r w:rsidRPr="007031C8">
        <w:rPr>
          <w:rFonts w:ascii="Verdana" w:hAnsi="Verdana"/>
        </w:rPr>
        <w:t>Mô tả thành phần màn hình</w:t>
      </w:r>
    </w:p>
    <w:p w14:paraId="2E08F006" w14:textId="77777777" w:rsidR="00F741A1" w:rsidRPr="007031C8" w:rsidRDefault="00F741A1" w:rsidP="00F741A1">
      <w:pPr>
        <w:pStyle w:val="Heading4"/>
        <w:rPr>
          <w:rFonts w:ascii="Verdana" w:hAnsi="Verdana"/>
        </w:rPr>
      </w:pPr>
      <w:r w:rsidRPr="007031C8">
        <w:rPr>
          <w:rFonts w:ascii="Verdana" w:hAnsi="Verdana"/>
        </w:rPr>
        <w:t>Luồng nghiệp vụ</w:t>
      </w:r>
    </w:p>
    <w:p w14:paraId="0A8509FF" w14:textId="5CF5D329" w:rsidR="00F741A1" w:rsidRPr="007031C8" w:rsidRDefault="00F741A1" w:rsidP="00F741A1">
      <w:pPr>
        <w:rPr>
          <w:rFonts w:ascii="Verdana" w:hAnsi="Verdana"/>
        </w:rPr>
      </w:pPr>
    </w:p>
    <w:p w14:paraId="5DB2C474" w14:textId="2E2779F2" w:rsidR="00D30D5C" w:rsidRPr="007031C8" w:rsidRDefault="00D30D5C" w:rsidP="00F741A1">
      <w:pPr>
        <w:rPr>
          <w:rFonts w:ascii="Verdana" w:hAnsi="Verdana"/>
        </w:rPr>
      </w:pPr>
    </w:p>
    <w:p w14:paraId="3B7E10A8" w14:textId="6E51CB67" w:rsidR="00D30D5C" w:rsidRPr="007031C8" w:rsidRDefault="00D30D5C" w:rsidP="00F741A1">
      <w:pPr>
        <w:rPr>
          <w:rFonts w:ascii="Verdana" w:hAnsi="Verdana"/>
        </w:rPr>
      </w:pPr>
    </w:p>
    <w:p w14:paraId="52F52E78" w14:textId="23049BC5" w:rsidR="00D30D5C" w:rsidRPr="007031C8" w:rsidRDefault="00D30D5C" w:rsidP="00F741A1">
      <w:pPr>
        <w:rPr>
          <w:rFonts w:ascii="Verdana" w:hAnsi="Verdana"/>
        </w:rPr>
      </w:pPr>
    </w:p>
    <w:p w14:paraId="02D896CF" w14:textId="4A1E2631" w:rsidR="00D30D5C" w:rsidRPr="007031C8" w:rsidRDefault="00D30D5C" w:rsidP="00F741A1">
      <w:pPr>
        <w:rPr>
          <w:rFonts w:ascii="Verdana" w:hAnsi="Verdana"/>
        </w:rPr>
      </w:pPr>
    </w:p>
    <w:p w14:paraId="01ABF8FA" w14:textId="3D7B4AC3" w:rsidR="00D30D5C" w:rsidRPr="007031C8" w:rsidRDefault="00D30D5C" w:rsidP="00F741A1">
      <w:pPr>
        <w:rPr>
          <w:rFonts w:ascii="Verdana" w:hAnsi="Verdana"/>
        </w:rPr>
      </w:pPr>
    </w:p>
    <w:p w14:paraId="3DF000AC" w14:textId="3B568B32" w:rsidR="00D30D5C" w:rsidRPr="007031C8" w:rsidRDefault="00D30D5C" w:rsidP="00F741A1">
      <w:pPr>
        <w:rPr>
          <w:rFonts w:ascii="Verdana" w:hAnsi="Verdana"/>
        </w:rPr>
      </w:pPr>
    </w:p>
    <w:p w14:paraId="0226C64C" w14:textId="77777777" w:rsidR="00D30D5C" w:rsidRPr="007031C8" w:rsidRDefault="00D30D5C" w:rsidP="00F741A1">
      <w:pPr>
        <w:rPr>
          <w:rFonts w:ascii="Verdana" w:hAnsi="Verdana"/>
        </w:rPr>
      </w:pPr>
    </w:p>
    <w:p w14:paraId="4060FC08" w14:textId="3C5FFA01" w:rsidR="000D14F1" w:rsidRPr="007031C8" w:rsidRDefault="000D14F1" w:rsidP="00EB0761">
      <w:pPr>
        <w:pStyle w:val="Heading3"/>
        <w:rPr>
          <w:rFonts w:ascii="Verdana" w:hAnsi="Verdana"/>
          <w:shd w:val="clear" w:color="auto" w:fill="FFFFFF"/>
        </w:rPr>
      </w:pPr>
      <w:r w:rsidRPr="007031C8">
        <w:rPr>
          <w:rFonts w:ascii="Verdana" w:hAnsi="Verdana"/>
          <w:shd w:val="clear" w:color="auto" w:fill="FFFFFF"/>
        </w:rPr>
        <w:t>Thay đổi cấu trúc CallID trên Webphone</w:t>
      </w:r>
    </w:p>
    <w:p w14:paraId="2710F72D" w14:textId="77777777" w:rsidR="00F741A1" w:rsidRPr="007031C8" w:rsidRDefault="00F741A1" w:rsidP="00F741A1">
      <w:pPr>
        <w:pStyle w:val="Heading4"/>
        <w:rPr>
          <w:rFonts w:ascii="Verdana" w:hAnsi="Verdana"/>
        </w:rPr>
      </w:pPr>
      <w:r w:rsidRPr="007031C8">
        <w:rPr>
          <w:rFonts w:ascii="Verdana" w:hAnsi="Verdana"/>
        </w:rPr>
        <w:t>Thông tin chung chức năng</w:t>
      </w:r>
    </w:p>
    <w:p w14:paraId="50E734B1" w14:textId="77777777" w:rsidR="00F741A1" w:rsidRPr="007031C8" w:rsidRDefault="00F741A1" w:rsidP="00F741A1">
      <w:pPr>
        <w:pStyle w:val="Heading4"/>
        <w:rPr>
          <w:rFonts w:ascii="Verdana" w:hAnsi="Verdana"/>
        </w:rPr>
      </w:pPr>
      <w:r w:rsidRPr="007031C8">
        <w:rPr>
          <w:rFonts w:ascii="Verdana" w:hAnsi="Verdana"/>
        </w:rPr>
        <w:t>Màn hình</w:t>
      </w:r>
    </w:p>
    <w:p w14:paraId="50DD3EBF" w14:textId="77777777" w:rsidR="00F741A1" w:rsidRPr="007031C8" w:rsidRDefault="00F741A1" w:rsidP="00F741A1">
      <w:pPr>
        <w:pStyle w:val="Heading4"/>
        <w:rPr>
          <w:rFonts w:ascii="Verdana" w:hAnsi="Verdana"/>
        </w:rPr>
      </w:pPr>
      <w:r w:rsidRPr="007031C8">
        <w:rPr>
          <w:rFonts w:ascii="Verdana" w:hAnsi="Verdana"/>
        </w:rPr>
        <w:t>Mô tả thành phần màn hình</w:t>
      </w:r>
    </w:p>
    <w:p w14:paraId="52BCF410" w14:textId="77777777" w:rsidR="00F741A1" w:rsidRPr="007031C8" w:rsidRDefault="00F741A1" w:rsidP="00F741A1">
      <w:pPr>
        <w:pStyle w:val="Heading4"/>
        <w:rPr>
          <w:rFonts w:ascii="Verdana" w:hAnsi="Verdana"/>
        </w:rPr>
      </w:pPr>
      <w:r w:rsidRPr="007031C8">
        <w:rPr>
          <w:rFonts w:ascii="Verdana" w:hAnsi="Verdana"/>
        </w:rPr>
        <w:t>Luồng nghiệp vụ</w:t>
      </w:r>
    </w:p>
    <w:p w14:paraId="4906DB1E" w14:textId="24920FE0" w:rsidR="00F741A1" w:rsidRPr="007031C8" w:rsidRDefault="00F741A1" w:rsidP="00F741A1">
      <w:pPr>
        <w:rPr>
          <w:rFonts w:ascii="Verdana" w:hAnsi="Verdana"/>
        </w:rPr>
      </w:pPr>
    </w:p>
    <w:p w14:paraId="1277DC0C" w14:textId="1B417069" w:rsidR="00D30D5C" w:rsidRPr="007031C8" w:rsidRDefault="00D30D5C" w:rsidP="00F741A1">
      <w:pPr>
        <w:rPr>
          <w:rFonts w:ascii="Verdana" w:hAnsi="Verdana"/>
        </w:rPr>
      </w:pPr>
    </w:p>
    <w:p w14:paraId="38821A87" w14:textId="7240713A" w:rsidR="00D30D5C" w:rsidRPr="007031C8" w:rsidRDefault="00D30D5C" w:rsidP="00F741A1">
      <w:pPr>
        <w:rPr>
          <w:rFonts w:ascii="Verdana" w:hAnsi="Verdana"/>
        </w:rPr>
      </w:pPr>
    </w:p>
    <w:p w14:paraId="2D44A326" w14:textId="3D33C3FE" w:rsidR="00D30D5C" w:rsidRPr="007031C8" w:rsidRDefault="00D30D5C" w:rsidP="00F741A1">
      <w:pPr>
        <w:rPr>
          <w:rFonts w:ascii="Verdana" w:hAnsi="Verdana"/>
        </w:rPr>
      </w:pPr>
    </w:p>
    <w:p w14:paraId="05F2C34A" w14:textId="4D3AA375" w:rsidR="00D30D5C" w:rsidRPr="007031C8" w:rsidRDefault="00D30D5C" w:rsidP="00F741A1">
      <w:pPr>
        <w:rPr>
          <w:rFonts w:ascii="Verdana" w:hAnsi="Verdana"/>
        </w:rPr>
      </w:pPr>
    </w:p>
    <w:p w14:paraId="5D9D9479" w14:textId="0155BF0D" w:rsidR="00D30D5C" w:rsidRPr="007031C8" w:rsidRDefault="00D30D5C" w:rsidP="00F741A1">
      <w:pPr>
        <w:rPr>
          <w:rFonts w:ascii="Verdana" w:hAnsi="Verdana"/>
        </w:rPr>
      </w:pPr>
    </w:p>
    <w:p w14:paraId="518F0813" w14:textId="77359D23" w:rsidR="00D30D5C" w:rsidRPr="007031C8" w:rsidRDefault="00D30D5C" w:rsidP="00F741A1">
      <w:pPr>
        <w:rPr>
          <w:rFonts w:ascii="Verdana" w:hAnsi="Verdana"/>
        </w:rPr>
      </w:pPr>
    </w:p>
    <w:p w14:paraId="5EDA4405" w14:textId="77777777" w:rsidR="00D30D5C" w:rsidRPr="007031C8" w:rsidRDefault="00D30D5C" w:rsidP="00F741A1">
      <w:pPr>
        <w:rPr>
          <w:rFonts w:ascii="Verdana" w:hAnsi="Verdana"/>
        </w:rPr>
      </w:pPr>
    </w:p>
    <w:p w14:paraId="5659FD02" w14:textId="5053EE14" w:rsidR="000D14F1" w:rsidRPr="007031C8" w:rsidRDefault="000D14F1" w:rsidP="00EB0761">
      <w:pPr>
        <w:pStyle w:val="Heading3"/>
        <w:rPr>
          <w:rFonts w:ascii="Verdana" w:hAnsi="Verdana"/>
          <w:shd w:val="clear" w:color="auto" w:fill="FFFFFF"/>
        </w:rPr>
      </w:pPr>
      <w:r w:rsidRPr="007031C8">
        <w:rPr>
          <w:rFonts w:ascii="Verdana" w:hAnsi="Verdana"/>
          <w:shd w:val="clear" w:color="auto" w:fill="FFFFFF"/>
        </w:rPr>
        <w:t>Hiển thị số lần Khách hàng gọi lại trên webphone để hệ thống chuyển đến TVV đầu tiên</w:t>
      </w:r>
    </w:p>
    <w:p w14:paraId="35EBD903" w14:textId="77777777" w:rsidR="00F741A1" w:rsidRPr="007031C8" w:rsidRDefault="00F741A1" w:rsidP="00F741A1">
      <w:pPr>
        <w:pStyle w:val="Heading4"/>
        <w:rPr>
          <w:rFonts w:ascii="Verdana" w:hAnsi="Verdana"/>
        </w:rPr>
      </w:pPr>
      <w:r w:rsidRPr="007031C8">
        <w:rPr>
          <w:rFonts w:ascii="Verdana" w:hAnsi="Verdana"/>
        </w:rPr>
        <w:t>Thông tin chung chức năng</w:t>
      </w:r>
    </w:p>
    <w:p w14:paraId="33F121B5" w14:textId="77777777" w:rsidR="00F741A1" w:rsidRPr="007031C8" w:rsidRDefault="00F741A1" w:rsidP="00F741A1">
      <w:pPr>
        <w:pStyle w:val="Heading4"/>
        <w:rPr>
          <w:rFonts w:ascii="Verdana" w:hAnsi="Verdana"/>
        </w:rPr>
      </w:pPr>
      <w:r w:rsidRPr="007031C8">
        <w:rPr>
          <w:rFonts w:ascii="Verdana" w:hAnsi="Verdana"/>
        </w:rPr>
        <w:t>Màn hình</w:t>
      </w:r>
    </w:p>
    <w:p w14:paraId="44A6D985" w14:textId="77777777" w:rsidR="00F741A1" w:rsidRPr="007031C8" w:rsidRDefault="00F741A1" w:rsidP="00F741A1">
      <w:pPr>
        <w:pStyle w:val="Heading4"/>
        <w:rPr>
          <w:rFonts w:ascii="Verdana" w:hAnsi="Verdana"/>
        </w:rPr>
      </w:pPr>
      <w:r w:rsidRPr="007031C8">
        <w:rPr>
          <w:rFonts w:ascii="Verdana" w:hAnsi="Verdana"/>
        </w:rPr>
        <w:t>Mô tả thành phần màn hình</w:t>
      </w:r>
    </w:p>
    <w:p w14:paraId="4FF3A912" w14:textId="77777777" w:rsidR="00F741A1" w:rsidRPr="007031C8" w:rsidRDefault="00F741A1" w:rsidP="00F741A1">
      <w:pPr>
        <w:pStyle w:val="Heading4"/>
        <w:rPr>
          <w:rFonts w:ascii="Verdana" w:hAnsi="Verdana"/>
        </w:rPr>
      </w:pPr>
      <w:r w:rsidRPr="007031C8">
        <w:rPr>
          <w:rFonts w:ascii="Verdana" w:hAnsi="Verdana"/>
        </w:rPr>
        <w:t>Luồng nghiệp vụ</w:t>
      </w:r>
    </w:p>
    <w:p w14:paraId="2967D5FF" w14:textId="77777777" w:rsidR="000D14F1" w:rsidRPr="007031C8" w:rsidRDefault="000D14F1" w:rsidP="00EB0761">
      <w:pPr>
        <w:rPr>
          <w:rFonts w:ascii="Verdana" w:hAnsi="Verdana"/>
        </w:rPr>
      </w:pPr>
    </w:p>
    <w:p w14:paraId="341F22CE" w14:textId="6329218D" w:rsidR="000D14F1" w:rsidRPr="007031C8" w:rsidRDefault="000D14F1" w:rsidP="00EB0761">
      <w:pPr>
        <w:pStyle w:val="Heading2"/>
        <w:rPr>
          <w:rFonts w:ascii="Verdana" w:hAnsi="Verdana"/>
        </w:rPr>
      </w:pPr>
      <w:r w:rsidRPr="007031C8">
        <w:rPr>
          <w:rFonts w:ascii="Verdana" w:hAnsi="Verdana"/>
        </w:rPr>
        <w:lastRenderedPageBreak/>
        <w:t>TÍNH NĂNG NÂNG CẤP 2</w:t>
      </w:r>
    </w:p>
    <w:p w14:paraId="5A48845C" w14:textId="51A9E4A4" w:rsidR="000D14F1" w:rsidRPr="007031C8" w:rsidRDefault="000D14F1" w:rsidP="00EB0761">
      <w:pPr>
        <w:pStyle w:val="Heading3"/>
        <w:rPr>
          <w:rFonts w:ascii="Verdana" w:hAnsi="Verdana"/>
          <w:shd w:val="clear" w:color="auto" w:fill="FFFFFF"/>
        </w:rPr>
      </w:pPr>
      <w:r w:rsidRPr="007031C8">
        <w:rPr>
          <w:rFonts w:ascii="Verdana" w:hAnsi="Verdana"/>
          <w:shd w:val="clear" w:color="auto" w:fill="FFFFFF"/>
        </w:rPr>
        <w:t>Báo cáo phân loại smartphone/feature phone và số lượng loại giấy tờ các line thoại</w:t>
      </w:r>
    </w:p>
    <w:p w14:paraId="2D145D9F" w14:textId="77777777" w:rsidR="00F741A1" w:rsidRPr="007031C8" w:rsidRDefault="00F741A1" w:rsidP="00F741A1">
      <w:pPr>
        <w:pStyle w:val="Heading4"/>
        <w:rPr>
          <w:rFonts w:ascii="Verdana" w:hAnsi="Verdana"/>
        </w:rPr>
      </w:pPr>
      <w:r w:rsidRPr="007031C8">
        <w:rPr>
          <w:rFonts w:ascii="Verdana" w:hAnsi="Verdana"/>
        </w:rPr>
        <w:t>Thông tin chung chức năng</w:t>
      </w:r>
    </w:p>
    <w:p w14:paraId="0158781A" w14:textId="77777777" w:rsidR="00F741A1" w:rsidRPr="007031C8" w:rsidRDefault="00F741A1" w:rsidP="00F741A1">
      <w:pPr>
        <w:pStyle w:val="Heading4"/>
        <w:rPr>
          <w:rFonts w:ascii="Verdana" w:hAnsi="Verdana"/>
        </w:rPr>
      </w:pPr>
      <w:r w:rsidRPr="007031C8">
        <w:rPr>
          <w:rFonts w:ascii="Verdana" w:hAnsi="Verdana"/>
        </w:rPr>
        <w:t>Màn hình</w:t>
      </w:r>
    </w:p>
    <w:p w14:paraId="3A044108" w14:textId="77777777" w:rsidR="00F741A1" w:rsidRPr="007031C8" w:rsidRDefault="00F741A1" w:rsidP="00F741A1">
      <w:pPr>
        <w:pStyle w:val="Heading4"/>
        <w:rPr>
          <w:rFonts w:ascii="Verdana" w:hAnsi="Verdana"/>
        </w:rPr>
      </w:pPr>
      <w:r w:rsidRPr="007031C8">
        <w:rPr>
          <w:rFonts w:ascii="Verdana" w:hAnsi="Verdana"/>
        </w:rPr>
        <w:t>Mô tả thành phần màn hình</w:t>
      </w:r>
    </w:p>
    <w:p w14:paraId="7DB53DE4" w14:textId="50516B6F" w:rsidR="00F741A1" w:rsidRPr="007031C8" w:rsidRDefault="00F741A1" w:rsidP="00F741A1">
      <w:pPr>
        <w:pStyle w:val="Heading4"/>
        <w:rPr>
          <w:rFonts w:ascii="Verdana" w:hAnsi="Verdana"/>
        </w:rPr>
      </w:pPr>
      <w:r w:rsidRPr="007031C8">
        <w:rPr>
          <w:rFonts w:ascii="Verdana" w:hAnsi="Verdana"/>
        </w:rPr>
        <w:t>Luồng nghiệp vụ</w:t>
      </w:r>
    </w:p>
    <w:p w14:paraId="30D187BC" w14:textId="5E9356E4" w:rsidR="000D14F1" w:rsidRPr="007031C8" w:rsidRDefault="000D14F1" w:rsidP="00EB0761">
      <w:pPr>
        <w:pStyle w:val="Heading3"/>
        <w:rPr>
          <w:rFonts w:ascii="Verdana" w:hAnsi="Verdana"/>
          <w:shd w:val="clear" w:color="auto" w:fill="FFFFFF"/>
        </w:rPr>
      </w:pPr>
      <w:r w:rsidRPr="007031C8">
        <w:rPr>
          <w:rFonts w:ascii="Verdana" w:hAnsi="Verdana"/>
          <w:shd w:val="clear" w:color="auto" w:fill="FFFFFF"/>
        </w:rPr>
        <w:t xml:space="preserve">Một cuộc gọi từ đầu đến khi kết thúc chỉ sinh ra 1 ticket </w:t>
      </w:r>
    </w:p>
    <w:p w14:paraId="2A7D8F16" w14:textId="77777777" w:rsidR="00F741A1" w:rsidRPr="007031C8" w:rsidRDefault="00F741A1" w:rsidP="00F741A1">
      <w:pPr>
        <w:pStyle w:val="Heading4"/>
        <w:rPr>
          <w:rFonts w:ascii="Verdana" w:hAnsi="Verdana"/>
        </w:rPr>
      </w:pPr>
      <w:r w:rsidRPr="007031C8">
        <w:rPr>
          <w:rFonts w:ascii="Verdana" w:hAnsi="Verdana"/>
        </w:rPr>
        <w:t>Thông tin chung chức năng</w:t>
      </w:r>
    </w:p>
    <w:p w14:paraId="2DE6F7DD" w14:textId="77777777" w:rsidR="00F741A1" w:rsidRPr="007031C8" w:rsidRDefault="00F741A1" w:rsidP="00F741A1">
      <w:pPr>
        <w:pStyle w:val="Heading4"/>
        <w:rPr>
          <w:rFonts w:ascii="Verdana" w:hAnsi="Verdana"/>
        </w:rPr>
      </w:pPr>
      <w:r w:rsidRPr="007031C8">
        <w:rPr>
          <w:rFonts w:ascii="Verdana" w:hAnsi="Verdana"/>
        </w:rPr>
        <w:t>Màn hình</w:t>
      </w:r>
    </w:p>
    <w:p w14:paraId="10BFADF5" w14:textId="77777777" w:rsidR="00F741A1" w:rsidRPr="007031C8" w:rsidRDefault="00F741A1" w:rsidP="00F741A1">
      <w:pPr>
        <w:pStyle w:val="Heading4"/>
        <w:rPr>
          <w:rFonts w:ascii="Verdana" w:hAnsi="Verdana"/>
        </w:rPr>
      </w:pPr>
      <w:r w:rsidRPr="007031C8">
        <w:rPr>
          <w:rFonts w:ascii="Verdana" w:hAnsi="Verdana"/>
        </w:rPr>
        <w:t>Mô tả thành phần màn hình</w:t>
      </w:r>
    </w:p>
    <w:p w14:paraId="5579534D" w14:textId="31A826CC" w:rsidR="00F741A1" w:rsidRPr="007031C8" w:rsidRDefault="00F741A1" w:rsidP="00F741A1">
      <w:pPr>
        <w:pStyle w:val="Heading4"/>
        <w:rPr>
          <w:rFonts w:ascii="Verdana" w:hAnsi="Verdana"/>
        </w:rPr>
      </w:pPr>
      <w:r w:rsidRPr="007031C8">
        <w:rPr>
          <w:rFonts w:ascii="Verdana" w:hAnsi="Verdana"/>
        </w:rPr>
        <w:t>Luồng nghiệp vụ</w:t>
      </w:r>
    </w:p>
    <w:p w14:paraId="1B90630A" w14:textId="17547E3E" w:rsidR="000D14F1" w:rsidRPr="007031C8" w:rsidRDefault="000D14F1" w:rsidP="00EB0761">
      <w:pPr>
        <w:pStyle w:val="Heading3"/>
        <w:rPr>
          <w:rFonts w:ascii="Verdana" w:hAnsi="Verdana"/>
          <w:shd w:val="clear" w:color="auto" w:fill="FFFFFF"/>
        </w:rPr>
      </w:pPr>
      <w:r w:rsidRPr="007031C8">
        <w:rPr>
          <w:rFonts w:ascii="Verdana" w:hAnsi="Verdana"/>
          <w:shd w:val="clear" w:color="auto" w:fill="FFFFFF"/>
        </w:rPr>
        <w:t>Cho phép TVV chọn nhiều loại ticket đối với 01 hội thoại và hiển thị từng dòng trên báo cáo typification; thêm trường dữ liệu vào báo cáo Typification</w:t>
      </w:r>
    </w:p>
    <w:p w14:paraId="1F7BD0B2" w14:textId="7A8CBF06" w:rsidR="00F2136B" w:rsidRPr="007031C8" w:rsidRDefault="00F2136B" w:rsidP="00EB0761">
      <w:pPr>
        <w:pStyle w:val="Heading4"/>
        <w:rPr>
          <w:rFonts w:ascii="Verdana" w:hAnsi="Verdana"/>
        </w:rPr>
      </w:pPr>
      <w:r w:rsidRPr="007031C8">
        <w:rPr>
          <w:rFonts w:ascii="Verdana" w:hAnsi="Verdana"/>
        </w:rPr>
        <w:t>Thông tin chung chức năng</w:t>
      </w:r>
    </w:p>
    <w:p w14:paraId="04894258" w14:textId="169DC813" w:rsidR="00F2136B" w:rsidRPr="007031C8" w:rsidRDefault="00F2136B" w:rsidP="00EB0761">
      <w:pPr>
        <w:pStyle w:val="Heading4"/>
        <w:rPr>
          <w:rFonts w:ascii="Verdana" w:hAnsi="Verdana"/>
        </w:rPr>
      </w:pPr>
      <w:r w:rsidRPr="007031C8">
        <w:rPr>
          <w:rFonts w:ascii="Verdana" w:hAnsi="Verdana"/>
        </w:rPr>
        <w:t>Màn hình</w:t>
      </w:r>
    </w:p>
    <w:p w14:paraId="3E112E62" w14:textId="17823779" w:rsidR="000C69CA" w:rsidRPr="007031C8" w:rsidRDefault="000C69CA" w:rsidP="00EB0761">
      <w:pPr>
        <w:pStyle w:val="Heading5"/>
        <w:rPr>
          <w:rFonts w:ascii="Verdana" w:hAnsi="Verdana"/>
        </w:rPr>
      </w:pPr>
      <w:r w:rsidRPr="007031C8">
        <w:rPr>
          <w:rFonts w:ascii="Verdana" w:hAnsi="Verdana"/>
        </w:rPr>
        <w:t>Màn hình TVV chọn nhiều loại ticket đối với 01 hội thoại</w:t>
      </w:r>
    </w:p>
    <w:p w14:paraId="7996E99B" w14:textId="1C6046B0" w:rsidR="000C69CA" w:rsidRPr="007031C8" w:rsidRDefault="000C69CA" w:rsidP="00EB0761">
      <w:pPr>
        <w:rPr>
          <w:rFonts w:ascii="Verdana" w:hAnsi="Verdana"/>
        </w:rPr>
      </w:pPr>
      <w:r w:rsidRPr="007031C8">
        <w:rPr>
          <w:rFonts w:ascii="Verdana" w:hAnsi="Verdana"/>
          <w:noProof/>
        </w:rPr>
        <w:lastRenderedPageBreak/>
        <w:drawing>
          <wp:inline distT="0" distB="0" distL="0" distR="0" wp14:anchorId="71E0D133" wp14:editId="0F10C3C2">
            <wp:extent cx="8229600" cy="40894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29600" cy="4089400"/>
                    </a:xfrm>
                    <a:prstGeom prst="rect">
                      <a:avLst/>
                    </a:prstGeom>
                  </pic:spPr>
                </pic:pic>
              </a:graphicData>
            </a:graphic>
          </wp:inline>
        </w:drawing>
      </w:r>
    </w:p>
    <w:p w14:paraId="348489A8" w14:textId="36ACA32A" w:rsidR="000C69CA" w:rsidRPr="007031C8" w:rsidRDefault="000C69CA" w:rsidP="00EB0761">
      <w:pPr>
        <w:pStyle w:val="Heading5"/>
        <w:rPr>
          <w:rFonts w:ascii="Verdana" w:hAnsi="Verdana"/>
        </w:rPr>
      </w:pPr>
      <w:r w:rsidRPr="007031C8">
        <w:rPr>
          <w:rFonts w:ascii="Verdana" w:hAnsi="Verdana"/>
        </w:rPr>
        <w:t>Màn hình báo cáo Typification</w:t>
      </w:r>
    </w:p>
    <w:p w14:paraId="62DBF512" w14:textId="070B4048" w:rsidR="00F2136B" w:rsidRPr="007031C8" w:rsidRDefault="00F2136B" w:rsidP="00EB0761">
      <w:pPr>
        <w:rPr>
          <w:rFonts w:ascii="Verdana" w:hAnsi="Verdana"/>
        </w:rPr>
      </w:pPr>
      <w:r w:rsidRPr="007031C8">
        <w:rPr>
          <w:rFonts w:ascii="Verdana" w:hAnsi="Verdana"/>
          <w:noProof/>
        </w:rPr>
        <w:lastRenderedPageBreak/>
        <w:drawing>
          <wp:inline distT="0" distB="0" distL="0" distR="0" wp14:anchorId="55ADC38D" wp14:editId="3B5AC41B">
            <wp:extent cx="8229600" cy="4127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229600" cy="4127500"/>
                    </a:xfrm>
                    <a:prstGeom prst="rect">
                      <a:avLst/>
                    </a:prstGeom>
                  </pic:spPr>
                </pic:pic>
              </a:graphicData>
            </a:graphic>
          </wp:inline>
        </w:drawing>
      </w:r>
    </w:p>
    <w:p w14:paraId="4CC6C97F" w14:textId="2C947FFB" w:rsidR="00F2136B" w:rsidRPr="007031C8" w:rsidRDefault="00F2136B" w:rsidP="00EB0761">
      <w:pPr>
        <w:pStyle w:val="Heading4"/>
        <w:rPr>
          <w:rFonts w:ascii="Verdana" w:hAnsi="Verdana"/>
        </w:rPr>
      </w:pPr>
      <w:r w:rsidRPr="007031C8">
        <w:rPr>
          <w:rFonts w:ascii="Verdana" w:hAnsi="Verdana"/>
        </w:rPr>
        <w:t>Mô tả thành phần màn hình</w:t>
      </w:r>
    </w:p>
    <w:p w14:paraId="57FE9AD8" w14:textId="6E91092C" w:rsidR="000C69CA" w:rsidRPr="007031C8" w:rsidRDefault="000C69CA" w:rsidP="00EB0761">
      <w:pPr>
        <w:pStyle w:val="Heading5"/>
        <w:rPr>
          <w:rFonts w:ascii="Verdana" w:hAnsi="Verdana"/>
        </w:rPr>
      </w:pPr>
      <w:r w:rsidRPr="007031C8">
        <w:rPr>
          <w:rFonts w:ascii="Verdana" w:hAnsi="Verdana"/>
        </w:rPr>
        <w:t>Mô tả thành phần màn hình TVV chọn nhiều loại ticket trong 01 đoạn hội thoại</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0C69CA" w:rsidRPr="007031C8" w14:paraId="18905690" w14:textId="77777777" w:rsidTr="000C69C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2919A458" w14:textId="77777777" w:rsidR="000C69CA" w:rsidRPr="007031C8" w:rsidRDefault="000C69CA" w:rsidP="00D9490E">
            <w:pPr>
              <w:pStyle w:val="Bang"/>
              <w:rPr>
                <w:rFonts w:ascii="Verdana" w:hAnsi="Verdana"/>
              </w:rPr>
            </w:pPr>
            <w:r w:rsidRPr="007031C8">
              <w:rPr>
                <w:rFonts w:ascii="Verdana" w:hAnsi="Verdana"/>
              </w:rPr>
              <w:lastRenderedPageBreak/>
              <w:t>STT</w:t>
            </w:r>
          </w:p>
        </w:tc>
        <w:tc>
          <w:tcPr>
            <w:tcW w:w="1891" w:type="dxa"/>
            <w:tcBorders>
              <w:top w:val="dotted" w:sz="4" w:space="0" w:color="000000"/>
              <w:left w:val="dotted" w:sz="4" w:space="0" w:color="000000"/>
              <w:bottom w:val="dotted" w:sz="4" w:space="0" w:color="000000"/>
            </w:tcBorders>
            <w:shd w:val="clear" w:color="auto" w:fill="F2F2F2"/>
            <w:vAlign w:val="center"/>
          </w:tcPr>
          <w:p w14:paraId="57C29C58" w14:textId="77777777" w:rsidR="000C69CA" w:rsidRPr="007031C8" w:rsidRDefault="000C69CA"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5FF4BB63" w14:textId="77777777" w:rsidR="000C69CA" w:rsidRPr="007031C8" w:rsidRDefault="000C69CA" w:rsidP="00D9490E">
            <w:pPr>
              <w:pStyle w:val="Bang"/>
              <w:rPr>
                <w:rFonts w:ascii="Verdana" w:hAnsi="Verdana"/>
              </w:rPr>
            </w:pPr>
            <w:r w:rsidRPr="007031C8">
              <w:rPr>
                <w:rFonts w:ascii="Verdana" w:hAnsi="Verdana"/>
              </w:rPr>
              <w:t xml:space="preserve">Kiểu dữ liệu </w:t>
            </w:r>
          </w:p>
          <w:p w14:paraId="4AC5BE33" w14:textId="77777777" w:rsidR="000C69CA" w:rsidRPr="007031C8" w:rsidRDefault="000C69CA"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1F1E8053" w14:textId="77777777" w:rsidR="000C69CA" w:rsidRPr="007031C8" w:rsidRDefault="000C69CA"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702DA2CD" w14:textId="77777777" w:rsidR="000C69CA" w:rsidRPr="007031C8" w:rsidRDefault="000C69CA"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21CB8A96" w14:textId="77777777" w:rsidR="000C69CA" w:rsidRPr="007031C8" w:rsidRDefault="000C69CA" w:rsidP="00D9490E">
            <w:pPr>
              <w:pStyle w:val="Bang"/>
              <w:rPr>
                <w:rFonts w:ascii="Verdana" w:hAnsi="Verdana"/>
              </w:rPr>
            </w:pPr>
            <w:r w:rsidRPr="007031C8">
              <w:rPr>
                <w:rFonts w:ascii="Verdana" w:hAnsi="Verdana"/>
              </w:rPr>
              <w:t>Mô tả (Mapping với CSDL nếu có)</w:t>
            </w:r>
          </w:p>
        </w:tc>
      </w:tr>
      <w:tr w:rsidR="000C69CA" w:rsidRPr="007031C8" w14:paraId="6E788D59"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455A362" w14:textId="77777777" w:rsidR="000C69CA" w:rsidRPr="007031C8" w:rsidRDefault="000C69CA"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1469D4F9" w14:textId="30092212" w:rsidR="000C69CA" w:rsidRPr="007031C8" w:rsidRDefault="000C69CA" w:rsidP="00EB0761">
            <w:pPr>
              <w:pStyle w:val="TableData12"/>
            </w:pPr>
            <w:r w:rsidRPr="007031C8">
              <w:t>Bỏ qua phản ánh</w:t>
            </w:r>
          </w:p>
        </w:tc>
        <w:tc>
          <w:tcPr>
            <w:tcW w:w="1689" w:type="dxa"/>
            <w:tcBorders>
              <w:top w:val="dotted" w:sz="4" w:space="0" w:color="000000"/>
              <w:left w:val="dotted" w:sz="4" w:space="0" w:color="000000"/>
              <w:bottom w:val="dotted" w:sz="4" w:space="0" w:color="000000"/>
            </w:tcBorders>
            <w:shd w:val="clear" w:color="auto" w:fill="auto"/>
            <w:vAlign w:val="center"/>
          </w:tcPr>
          <w:p w14:paraId="3B1C1D5D" w14:textId="31DA93E3" w:rsidR="000C69CA" w:rsidRPr="007031C8" w:rsidRDefault="000C69CA" w:rsidP="00EB0761">
            <w:pPr>
              <w:pStyle w:val="TableData12"/>
            </w:pPr>
            <w:r w:rsidRPr="007031C8">
              <w:t>CheckBox</w:t>
            </w:r>
          </w:p>
        </w:tc>
        <w:tc>
          <w:tcPr>
            <w:tcW w:w="1640" w:type="dxa"/>
            <w:tcBorders>
              <w:top w:val="dotted" w:sz="4" w:space="0" w:color="000000"/>
              <w:left w:val="dotted" w:sz="4" w:space="0" w:color="000000"/>
              <w:bottom w:val="dotted" w:sz="4" w:space="0" w:color="000000"/>
            </w:tcBorders>
            <w:shd w:val="clear" w:color="auto" w:fill="auto"/>
            <w:vAlign w:val="center"/>
          </w:tcPr>
          <w:p w14:paraId="409F4882" w14:textId="77777777" w:rsidR="000C69CA" w:rsidRPr="007031C8" w:rsidRDefault="000C69CA"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9AD8742" w14:textId="77777777" w:rsidR="000C69CA" w:rsidRPr="007031C8" w:rsidRDefault="000C69CA"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12AB542" w14:textId="27E13D23" w:rsidR="000C69CA" w:rsidRPr="007031C8" w:rsidRDefault="000C69CA" w:rsidP="00EB0761">
            <w:pPr>
              <w:pStyle w:val="TableData12"/>
              <w:numPr>
                <w:ilvl w:val="0"/>
                <w:numId w:val="14"/>
              </w:numPr>
            </w:pPr>
            <w:r w:rsidRPr="007031C8">
              <w:t>Chọn CheckBox bỏ quả phản ánh</w:t>
            </w:r>
          </w:p>
        </w:tc>
      </w:tr>
      <w:tr w:rsidR="000C69CA" w:rsidRPr="007031C8" w14:paraId="4A9C8886"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1D39083" w14:textId="77777777" w:rsidR="000C69CA" w:rsidRPr="007031C8" w:rsidRDefault="000C69CA"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4C5BAAC2" w14:textId="3A04DA7F" w:rsidR="000C69CA" w:rsidRPr="007031C8" w:rsidRDefault="000C69CA" w:rsidP="00EB0761">
            <w:pPr>
              <w:pStyle w:val="TableData12"/>
            </w:pPr>
            <w:r w:rsidRPr="007031C8">
              <w:t>Trạng thái</w:t>
            </w:r>
          </w:p>
        </w:tc>
        <w:tc>
          <w:tcPr>
            <w:tcW w:w="1689" w:type="dxa"/>
            <w:tcBorders>
              <w:top w:val="dotted" w:sz="4" w:space="0" w:color="000000"/>
              <w:left w:val="dotted" w:sz="4" w:space="0" w:color="000000"/>
              <w:bottom w:val="dotted" w:sz="4" w:space="0" w:color="000000"/>
            </w:tcBorders>
            <w:shd w:val="clear" w:color="auto" w:fill="auto"/>
            <w:vAlign w:val="center"/>
          </w:tcPr>
          <w:p w14:paraId="73B2C504" w14:textId="77777777" w:rsidR="000C69CA" w:rsidRPr="007031C8" w:rsidRDefault="000C69CA"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2C3D23EA" w14:textId="77777777" w:rsidR="000C69CA" w:rsidRPr="007031C8" w:rsidRDefault="000C69CA"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0978C6B" w14:textId="45B2C996" w:rsidR="000C69CA" w:rsidRPr="007031C8" w:rsidRDefault="00FB741E" w:rsidP="00EB0761">
            <w:pPr>
              <w:pStyle w:val="TableData12"/>
            </w:pPr>
            <w:r w:rsidRPr="007031C8">
              <w:t>“Open”</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0F2B87F" w14:textId="51596AD9" w:rsidR="000C69CA" w:rsidRPr="007031C8" w:rsidRDefault="000C69CA" w:rsidP="00EB0761">
            <w:pPr>
              <w:pStyle w:val="TableData12"/>
              <w:numPr>
                <w:ilvl w:val="0"/>
                <w:numId w:val="14"/>
              </w:numPr>
            </w:pPr>
            <w:r w:rsidRPr="007031C8">
              <w:t>Chọn trạng thái</w:t>
            </w:r>
          </w:p>
        </w:tc>
      </w:tr>
      <w:tr w:rsidR="000C69CA" w:rsidRPr="007031C8" w14:paraId="62B2EB3C"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22E52D8" w14:textId="77777777" w:rsidR="000C69CA" w:rsidRPr="007031C8" w:rsidRDefault="000C69CA"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762D2452" w14:textId="35806B92" w:rsidR="000C69CA" w:rsidRPr="007031C8" w:rsidRDefault="000C69CA" w:rsidP="00EB0761">
            <w:pPr>
              <w:pStyle w:val="TableData12"/>
            </w:pPr>
            <w:r w:rsidRPr="007031C8">
              <w:t>Độ ưu tiên</w:t>
            </w:r>
          </w:p>
        </w:tc>
        <w:tc>
          <w:tcPr>
            <w:tcW w:w="1689" w:type="dxa"/>
            <w:tcBorders>
              <w:top w:val="dotted" w:sz="4" w:space="0" w:color="000000"/>
              <w:left w:val="dotted" w:sz="4" w:space="0" w:color="000000"/>
              <w:bottom w:val="dotted" w:sz="4" w:space="0" w:color="000000"/>
            </w:tcBorders>
            <w:shd w:val="clear" w:color="auto" w:fill="auto"/>
            <w:vAlign w:val="center"/>
          </w:tcPr>
          <w:p w14:paraId="3CD767BC" w14:textId="089FC25E" w:rsidR="000C69CA" w:rsidRPr="007031C8" w:rsidRDefault="000C69CA"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2EB35A36" w14:textId="77777777" w:rsidR="000C69CA" w:rsidRPr="007031C8" w:rsidRDefault="000C69CA"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19884F6" w14:textId="3A52D98B" w:rsidR="000C69CA" w:rsidRPr="007031C8" w:rsidRDefault="000C69CA" w:rsidP="00EB0761">
            <w:pPr>
              <w:pStyle w:val="TableData12"/>
            </w:pPr>
            <w:r w:rsidRPr="007031C8">
              <w:t>“Thấp”</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331A5D0" w14:textId="167440AE" w:rsidR="000C69CA" w:rsidRPr="007031C8" w:rsidRDefault="000C69CA" w:rsidP="00EB0761">
            <w:pPr>
              <w:pStyle w:val="TableData12"/>
              <w:numPr>
                <w:ilvl w:val="0"/>
                <w:numId w:val="14"/>
              </w:numPr>
            </w:pPr>
            <w:r w:rsidRPr="007031C8">
              <w:t>Chọn độ ưu tiên</w:t>
            </w:r>
          </w:p>
        </w:tc>
      </w:tr>
      <w:tr w:rsidR="000C69CA" w:rsidRPr="007031C8" w14:paraId="2F089E51"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4F7525D" w14:textId="77777777" w:rsidR="000C69CA" w:rsidRPr="007031C8" w:rsidRDefault="000C69CA"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1F1F6D0A" w14:textId="15E35D5D" w:rsidR="000C69CA" w:rsidRPr="007031C8" w:rsidRDefault="000C69CA" w:rsidP="00EB0761">
            <w:pPr>
              <w:pStyle w:val="TableData12"/>
            </w:pPr>
            <w:r w:rsidRPr="007031C8">
              <w:t>Đánh giá</w:t>
            </w:r>
          </w:p>
        </w:tc>
        <w:tc>
          <w:tcPr>
            <w:tcW w:w="1689" w:type="dxa"/>
            <w:tcBorders>
              <w:top w:val="dotted" w:sz="4" w:space="0" w:color="000000"/>
              <w:left w:val="dotted" w:sz="4" w:space="0" w:color="000000"/>
              <w:bottom w:val="dotted" w:sz="4" w:space="0" w:color="000000"/>
            </w:tcBorders>
            <w:shd w:val="clear" w:color="auto" w:fill="auto"/>
            <w:vAlign w:val="center"/>
          </w:tcPr>
          <w:p w14:paraId="13A6D567" w14:textId="77777777" w:rsidR="000C69CA" w:rsidRPr="007031C8" w:rsidRDefault="000C69CA"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02558FD0" w14:textId="77777777" w:rsidR="000C69CA" w:rsidRPr="007031C8" w:rsidRDefault="000C69CA"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277AC54D" w14:textId="77777777" w:rsidR="000C69CA" w:rsidRPr="007031C8" w:rsidRDefault="000C69CA"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BEFF14B" w14:textId="5E5DD469" w:rsidR="000C69CA" w:rsidRPr="007031C8" w:rsidRDefault="000C69CA" w:rsidP="00EB0761">
            <w:pPr>
              <w:pStyle w:val="TableData12"/>
              <w:numPr>
                <w:ilvl w:val="0"/>
                <w:numId w:val="14"/>
              </w:numPr>
            </w:pPr>
            <w:r w:rsidRPr="007031C8">
              <w:t xml:space="preserve">Chọn </w:t>
            </w:r>
            <w:r w:rsidR="00FB741E" w:rsidRPr="007031C8">
              <w:t>đánh giá</w:t>
            </w:r>
          </w:p>
        </w:tc>
      </w:tr>
      <w:tr w:rsidR="00FB741E" w:rsidRPr="007031C8" w14:paraId="5D916A21"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8AE5B9E" w14:textId="77777777" w:rsidR="00FB741E" w:rsidRPr="007031C8" w:rsidRDefault="00FB741E"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53FDC691" w14:textId="15C58CF5" w:rsidR="00FB741E" w:rsidRPr="007031C8" w:rsidRDefault="00FB741E" w:rsidP="00EB0761">
            <w:pPr>
              <w:pStyle w:val="TableData12"/>
            </w:pPr>
            <w:r w:rsidRPr="007031C8">
              <w:t>Loại ticket</w:t>
            </w:r>
          </w:p>
        </w:tc>
        <w:tc>
          <w:tcPr>
            <w:tcW w:w="1689" w:type="dxa"/>
            <w:tcBorders>
              <w:top w:val="dotted" w:sz="4" w:space="0" w:color="000000"/>
              <w:left w:val="dotted" w:sz="4" w:space="0" w:color="000000"/>
              <w:bottom w:val="dotted" w:sz="4" w:space="0" w:color="000000"/>
            </w:tcBorders>
            <w:shd w:val="clear" w:color="auto" w:fill="auto"/>
            <w:vAlign w:val="center"/>
          </w:tcPr>
          <w:p w14:paraId="49B7806B" w14:textId="77C84244" w:rsidR="00FB741E" w:rsidRPr="007031C8" w:rsidRDefault="00FB741E" w:rsidP="00EB0761">
            <w:pPr>
              <w:pStyle w:val="TableData12"/>
            </w:pPr>
            <w:r w:rsidRPr="007031C8">
              <w:t>MultiSelect</w:t>
            </w:r>
          </w:p>
        </w:tc>
        <w:tc>
          <w:tcPr>
            <w:tcW w:w="1640" w:type="dxa"/>
            <w:tcBorders>
              <w:top w:val="dotted" w:sz="4" w:space="0" w:color="000000"/>
              <w:left w:val="dotted" w:sz="4" w:space="0" w:color="000000"/>
              <w:bottom w:val="dotted" w:sz="4" w:space="0" w:color="000000"/>
            </w:tcBorders>
            <w:shd w:val="clear" w:color="auto" w:fill="auto"/>
            <w:vAlign w:val="center"/>
          </w:tcPr>
          <w:p w14:paraId="1FC65740" w14:textId="77777777" w:rsidR="00FB741E" w:rsidRPr="007031C8" w:rsidRDefault="00FB741E"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70DE594" w14:textId="0E6381C4" w:rsidR="00FB741E" w:rsidRPr="007031C8" w:rsidRDefault="00FB741E"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B2D2281" w14:textId="2EC9ACF3" w:rsidR="00FB741E" w:rsidRPr="007031C8" w:rsidRDefault="00FB741E" w:rsidP="00EB0761">
            <w:pPr>
              <w:pStyle w:val="TableData12"/>
              <w:numPr>
                <w:ilvl w:val="0"/>
                <w:numId w:val="14"/>
              </w:numPr>
            </w:pPr>
            <w:r w:rsidRPr="007031C8">
              <w:t>Chọn loại ticket</w:t>
            </w:r>
          </w:p>
        </w:tc>
      </w:tr>
      <w:tr w:rsidR="000C69CA" w:rsidRPr="007031C8" w14:paraId="6529A0D1"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EA167D4" w14:textId="77777777" w:rsidR="000C69CA" w:rsidRPr="007031C8" w:rsidRDefault="000C69CA"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011902D1" w14:textId="26C6A11F" w:rsidR="000C69CA" w:rsidRPr="007031C8" w:rsidRDefault="00FB741E" w:rsidP="00EB0761">
            <w:pPr>
              <w:pStyle w:val="TableData12"/>
            </w:pPr>
            <w:r w:rsidRPr="007031C8">
              <w:t>Loại truy vấn</w:t>
            </w:r>
          </w:p>
        </w:tc>
        <w:tc>
          <w:tcPr>
            <w:tcW w:w="1689" w:type="dxa"/>
            <w:tcBorders>
              <w:top w:val="dotted" w:sz="4" w:space="0" w:color="000000"/>
              <w:left w:val="dotted" w:sz="4" w:space="0" w:color="000000"/>
              <w:bottom w:val="dotted" w:sz="4" w:space="0" w:color="000000"/>
            </w:tcBorders>
            <w:shd w:val="clear" w:color="auto" w:fill="auto"/>
            <w:vAlign w:val="center"/>
          </w:tcPr>
          <w:p w14:paraId="378DB463" w14:textId="030C4C12" w:rsidR="000C69CA" w:rsidRPr="007031C8" w:rsidRDefault="00FB741E"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524E171A" w14:textId="77777777" w:rsidR="000C69CA" w:rsidRPr="007031C8" w:rsidRDefault="000C69CA"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8D91D49" w14:textId="77777777" w:rsidR="000C69CA" w:rsidRPr="007031C8" w:rsidRDefault="000C69CA"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C452F04" w14:textId="4F2890BD" w:rsidR="000C69CA" w:rsidRPr="007031C8" w:rsidRDefault="00FB741E" w:rsidP="00EB0761">
            <w:pPr>
              <w:pStyle w:val="TableData12"/>
              <w:numPr>
                <w:ilvl w:val="0"/>
                <w:numId w:val="14"/>
              </w:numPr>
            </w:pPr>
            <w:r w:rsidRPr="007031C8">
              <w:t>Chọn loại truy vấn</w:t>
            </w:r>
          </w:p>
        </w:tc>
      </w:tr>
      <w:tr w:rsidR="000C69CA" w:rsidRPr="007031C8" w14:paraId="6AF67569"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90B4F24" w14:textId="77777777" w:rsidR="000C69CA" w:rsidRPr="007031C8" w:rsidRDefault="000C69CA"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11E7CA0F" w14:textId="50A72CE7" w:rsidR="000C69CA" w:rsidRPr="007031C8" w:rsidRDefault="00FB741E" w:rsidP="00EB0761">
            <w:pPr>
              <w:pStyle w:val="TableData12"/>
            </w:pPr>
            <w:r w:rsidRPr="007031C8">
              <w:t>Đánh giá (new)</w:t>
            </w:r>
          </w:p>
        </w:tc>
        <w:tc>
          <w:tcPr>
            <w:tcW w:w="1689" w:type="dxa"/>
            <w:tcBorders>
              <w:top w:val="dotted" w:sz="4" w:space="0" w:color="000000"/>
              <w:left w:val="dotted" w:sz="4" w:space="0" w:color="000000"/>
              <w:bottom w:val="dotted" w:sz="4" w:space="0" w:color="000000"/>
            </w:tcBorders>
            <w:shd w:val="clear" w:color="auto" w:fill="auto"/>
            <w:vAlign w:val="center"/>
          </w:tcPr>
          <w:p w14:paraId="043F5AD9" w14:textId="4F5733AF" w:rsidR="000C69CA" w:rsidRPr="007031C8" w:rsidRDefault="00FB741E"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0D8CEF8E" w14:textId="77777777" w:rsidR="000C69CA" w:rsidRPr="007031C8" w:rsidRDefault="000C69CA"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2CEE151" w14:textId="77777777" w:rsidR="000C69CA" w:rsidRPr="007031C8" w:rsidRDefault="000C69CA"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5A6CC40" w14:textId="5E585D19" w:rsidR="000C69CA" w:rsidRPr="007031C8" w:rsidRDefault="00FB741E" w:rsidP="00EB0761">
            <w:pPr>
              <w:pStyle w:val="TableData12"/>
              <w:numPr>
                <w:ilvl w:val="0"/>
                <w:numId w:val="14"/>
              </w:numPr>
            </w:pPr>
            <w:r w:rsidRPr="007031C8">
              <w:t>Chọn loại đánh giá mới</w:t>
            </w:r>
          </w:p>
        </w:tc>
      </w:tr>
      <w:tr w:rsidR="000C69CA" w:rsidRPr="007031C8" w14:paraId="603F8BCF"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C0325E6" w14:textId="77777777" w:rsidR="000C69CA" w:rsidRPr="007031C8" w:rsidRDefault="000C69CA"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6FD199A1" w14:textId="3CC999E7" w:rsidR="000C69CA" w:rsidRPr="007031C8" w:rsidRDefault="00FB741E" w:rsidP="00EB0761">
            <w:pPr>
              <w:pStyle w:val="TableData12"/>
            </w:pPr>
            <w:r w:rsidRPr="007031C8">
              <w:t>Bộ phận</w:t>
            </w:r>
          </w:p>
        </w:tc>
        <w:tc>
          <w:tcPr>
            <w:tcW w:w="1689" w:type="dxa"/>
            <w:tcBorders>
              <w:top w:val="dotted" w:sz="4" w:space="0" w:color="000000"/>
              <w:left w:val="dotted" w:sz="4" w:space="0" w:color="000000"/>
              <w:bottom w:val="dotted" w:sz="4" w:space="0" w:color="000000"/>
            </w:tcBorders>
            <w:shd w:val="clear" w:color="auto" w:fill="auto"/>
            <w:vAlign w:val="center"/>
          </w:tcPr>
          <w:p w14:paraId="56FFB4B7" w14:textId="59260D1F" w:rsidR="000C69CA" w:rsidRPr="007031C8" w:rsidRDefault="00FB741E"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2AC4BACE" w14:textId="77777777" w:rsidR="000C69CA" w:rsidRPr="007031C8" w:rsidRDefault="000C69CA"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83F4102" w14:textId="73E5F6B3" w:rsidR="000C69CA" w:rsidRPr="007031C8" w:rsidRDefault="00FB741E" w:rsidP="00EB0761">
            <w:pPr>
              <w:pStyle w:val="TableData12"/>
            </w:pPr>
            <w:r w:rsidRPr="007031C8">
              <w:t>“bitel”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DADD135" w14:textId="408F8A36" w:rsidR="000C69CA" w:rsidRPr="007031C8" w:rsidRDefault="00FB741E" w:rsidP="00EB0761">
            <w:pPr>
              <w:pStyle w:val="TableData12"/>
              <w:numPr>
                <w:ilvl w:val="0"/>
                <w:numId w:val="14"/>
              </w:numPr>
            </w:pPr>
            <w:r w:rsidRPr="007031C8">
              <w:t>Chọn bộ phận</w:t>
            </w:r>
          </w:p>
        </w:tc>
      </w:tr>
      <w:tr w:rsidR="000C69CA" w:rsidRPr="007031C8" w14:paraId="06E85C01"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0E36ED4" w14:textId="77777777" w:rsidR="000C69CA" w:rsidRPr="007031C8" w:rsidRDefault="000C69CA"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301F5A56" w14:textId="6A92E8D8" w:rsidR="000C69CA" w:rsidRPr="007031C8" w:rsidRDefault="00FB741E" w:rsidP="00EB0761">
            <w:pPr>
              <w:pStyle w:val="TableData12"/>
            </w:pPr>
            <w:r w:rsidRPr="007031C8">
              <w:t>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3DD96C3C" w14:textId="568261A4" w:rsidR="000C69CA" w:rsidRPr="007031C8" w:rsidRDefault="00FB741E"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591A1AB7" w14:textId="7BEF7005" w:rsidR="000C69CA" w:rsidRPr="007031C8" w:rsidRDefault="00FB741E"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97FC9A0" w14:textId="4F3BC81B" w:rsidR="000C69CA" w:rsidRPr="007031C8" w:rsidRDefault="00FB741E" w:rsidP="00EB0761">
            <w:pPr>
              <w:pStyle w:val="TableData12"/>
            </w:pPr>
            <w:r w:rsidRPr="007031C8">
              <w:t>{user}</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666F597" w14:textId="7FA205BA" w:rsidR="000C69CA" w:rsidRPr="007031C8" w:rsidRDefault="00FB741E" w:rsidP="00EB0761">
            <w:pPr>
              <w:pStyle w:val="TableData12"/>
              <w:numPr>
                <w:ilvl w:val="0"/>
                <w:numId w:val="14"/>
              </w:numPr>
            </w:pPr>
            <w:r w:rsidRPr="007031C8">
              <w:t>Chọn tư vấn viên</w:t>
            </w:r>
          </w:p>
        </w:tc>
      </w:tr>
      <w:tr w:rsidR="000C69CA" w:rsidRPr="007031C8" w14:paraId="6EDA40A0"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B1E440B" w14:textId="77777777" w:rsidR="000C69CA" w:rsidRPr="007031C8" w:rsidRDefault="000C69CA" w:rsidP="00EB0761">
            <w:pPr>
              <w:pStyle w:val="TableData12"/>
            </w:pPr>
            <w:r w:rsidRPr="007031C8">
              <w:t>10</w:t>
            </w:r>
          </w:p>
        </w:tc>
        <w:tc>
          <w:tcPr>
            <w:tcW w:w="1891" w:type="dxa"/>
            <w:tcBorders>
              <w:top w:val="dotted" w:sz="4" w:space="0" w:color="000000"/>
              <w:left w:val="dotted" w:sz="4" w:space="0" w:color="000000"/>
              <w:bottom w:val="dotted" w:sz="4" w:space="0" w:color="000000"/>
            </w:tcBorders>
            <w:shd w:val="clear" w:color="auto" w:fill="auto"/>
            <w:vAlign w:val="center"/>
          </w:tcPr>
          <w:p w14:paraId="73251DE1" w14:textId="5ED639DB" w:rsidR="000C69CA" w:rsidRPr="007031C8" w:rsidRDefault="00FB741E" w:rsidP="00EB0761">
            <w:pPr>
              <w:pStyle w:val="TableData12"/>
            </w:pPr>
            <w:r w:rsidRPr="007031C8">
              <w:t>Cập nhật</w:t>
            </w:r>
          </w:p>
        </w:tc>
        <w:tc>
          <w:tcPr>
            <w:tcW w:w="1689" w:type="dxa"/>
            <w:tcBorders>
              <w:top w:val="dotted" w:sz="4" w:space="0" w:color="000000"/>
              <w:left w:val="dotted" w:sz="4" w:space="0" w:color="000000"/>
              <w:bottom w:val="dotted" w:sz="4" w:space="0" w:color="000000"/>
            </w:tcBorders>
            <w:shd w:val="clear" w:color="auto" w:fill="auto"/>
            <w:vAlign w:val="center"/>
          </w:tcPr>
          <w:p w14:paraId="71F8304E" w14:textId="77777777" w:rsidR="000C69CA" w:rsidRPr="007031C8" w:rsidRDefault="000C69CA"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59620C02" w14:textId="77777777" w:rsidR="000C69CA" w:rsidRPr="007031C8" w:rsidRDefault="000C69CA"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21738351" w14:textId="77777777" w:rsidR="000C69CA" w:rsidRPr="007031C8" w:rsidRDefault="000C69CA"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781850D" w14:textId="3865E644" w:rsidR="000C69CA" w:rsidRPr="007031C8" w:rsidRDefault="00FB741E" w:rsidP="00EB0761">
            <w:pPr>
              <w:pStyle w:val="TableData12"/>
              <w:numPr>
                <w:ilvl w:val="0"/>
                <w:numId w:val="14"/>
              </w:numPr>
            </w:pPr>
            <w:r w:rsidRPr="007031C8">
              <w:t>Cập nhật</w:t>
            </w:r>
          </w:p>
        </w:tc>
      </w:tr>
    </w:tbl>
    <w:p w14:paraId="4D19C6B5" w14:textId="77777777" w:rsidR="000C69CA" w:rsidRPr="007031C8" w:rsidRDefault="000C69CA" w:rsidP="00EB0761">
      <w:pPr>
        <w:rPr>
          <w:rFonts w:ascii="Verdana" w:hAnsi="Verdana"/>
        </w:rPr>
      </w:pPr>
    </w:p>
    <w:p w14:paraId="41E14F69" w14:textId="73C236F0" w:rsidR="000C69CA" w:rsidRPr="007031C8" w:rsidRDefault="000C69CA" w:rsidP="00EB0761">
      <w:pPr>
        <w:pStyle w:val="Heading5"/>
        <w:rPr>
          <w:rFonts w:ascii="Verdana" w:hAnsi="Verdana"/>
        </w:rPr>
      </w:pPr>
      <w:r w:rsidRPr="007031C8">
        <w:rPr>
          <w:rFonts w:ascii="Verdana" w:hAnsi="Verdana"/>
        </w:rPr>
        <w:t>Mô tả thành phần màn hình báo cáo Typification</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F2136B" w:rsidRPr="007031C8" w14:paraId="27B74DB5" w14:textId="77777777" w:rsidTr="000C69C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79D582DB" w14:textId="77777777" w:rsidR="00F2136B" w:rsidRPr="007031C8" w:rsidRDefault="00F2136B" w:rsidP="00D9490E">
            <w:pPr>
              <w:pStyle w:val="Bang"/>
              <w:rPr>
                <w:rFonts w:ascii="Verdana" w:hAnsi="Verdana"/>
              </w:rPr>
            </w:pPr>
            <w:r w:rsidRPr="007031C8">
              <w:rPr>
                <w:rFonts w:ascii="Verdana" w:hAnsi="Verdana"/>
              </w:rPr>
              <w:lastRenderedPageBreak/>
              <w:t>STT</w:t>
            </w:r>
          </w:p>
        </w:tc>
        <w:tc>
          <w:tcPr>
            <w:tcW w:w="1891" w:type="dxa"/>
            <w:tcBorders>
              <w:top w:val="dotted" w:sz="4" w:space="0" w:color="000000"/>
              <w:left w:val="dotted" w:sz="4" w:space="0" w:color="000000"/>
              <w:bottom w:val="dotted" w:sz="4" w:space="0" w:color="000000"/>
            </w:tcBorders>
            <w:shd w:val="clear" w:color="auto" w:fill="F2F2F2"/>
            <w:vAlign w:val="center"/>
          </w:tcPr>
          <w:p w14:paraId="0F0A00E6" w14:textId="77777777" w:rsidR="00F2136B" w:rsidRPr="007031C8" w:rsidRDefault="00F2136B"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0DD13C6B" w14:textId="77777777" w:rsidR="00F2136B" w:rsidRPr="007031C8" w:rsidRDefault="00F2136B" w:rsidP="00D9490E">
            <w:pPr>
              <w:pStyle w:val="Bang"/>
              <w:rPr>
                <w:rFonts w:ascii="Verdana" w:hAnsi="Verdana"/>
              </w:rPr>
            </w:pPr>
            <w:r w:rsidRPr="007031C8">
              <w:rPr>
                <w:rFonts w:ascii="Verdana" w:hAnsi="Verdana"/>
              </w:rPr>
              <w:t xml:space="preserve">Kiểu dữ liệu </w:t>
            </w:r>
          </w:p>
          <w:p w14:paraId="2F078593" w14:textId="77777777" w:rsidR="00F2136B" w:rsidRPr="007031C8" w:rsidRDefault="00F2136B"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4E9C34CA" w14:textId="77777777" w:rsidR="00F2136B" w:rsidRPr="007031C8" w:rsidRDefault="00F2136B"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59A201CC" w14:textId="77777777" w:rsidR="00F2136B" w:rsidRPr="007031C8" w:rsidRDefault="00F2136B"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372BD5D6" w14:textId="77777777" w:rsidR="00F2136B" w:rsidRPr="007031C8" w:rsidRDefault="00F2136B" w:rsidP="00D9490E">
            <w:pPr>
              <w:pStyle w:val="Bang"/>
              <w:rPr>
                <w:rFonts w:ascii="Verdana" w:hAnsi="Verdana"/>
              </w:rPr>
            </w:pPr>
            <w:r w:rsidRPr="007031C8">
              <w:rPr>
                <w:rFonts w:ascii="Verdana" w:hAnsi="Verdana"/>
              </w:rPr>
              <w:t>Mô tả (Mapping với CSDL nếu có)</w:t>
            </w:r>
          </w:p>
        </w:tc>
      </w:tr>
      <w:tr w:rsidR="00F2136B" w:rsidRPr="007031C8" w14:paraId="3A06927A"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E2CDFDC" w14:textId="77777777" w:rsidR="00F2136B" w:rsidRPr="007031C8" w:rsidRDefault="00F2136B"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5A94E339" w14:textId="77777777" w:rsidR="00F2136B" w:rsidRPr="007031C8" w:rsidRDefault="00F2136B" w:rsidP="00EB0761">
            <w:pPr>
              <w:pStyle w:val="TableData12"/>
            </w:pPr>
            <w:r w:rsidRPr="007031C8">
              <w:t>Loại báo cáo</w:t>
            </w:r>
          </w:p>
        </w:tc>
        <w:tc>
          <w:tcPr>
            <w:tcW w:w="1689" w:type="dxa"/>
            <w:tcBorders>
              <w:top w:val="dotted" w:sz="4" w:space="0" w:color="000000"/>
              <w:left w:val="dotted" w:sz="4" w:space="0" w:color="000000"/>
              <w:bottom w:val="dotted" w:sz="4" w:space="0" w:color="000000"/>
            </w:tcBorders>
            <w:shd w:val="clear" w:color="auto" w:fill="auto"/>
            <w:vAlign w:val="center"/>
          </w:tcPr>
          <w:p w14:paraId="1CDDD58E" w14:textId="77777777" w:rsidR="00F2136B" w:rsidRPr="007031C8" w:rsidRDefault="00F2136B"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055665E2" w14:textId="77777777" w:rsidR="00F2136B" w:rsidRPr="007031C8" w:rsidRDefault="00F2136B"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E8F328B" w14:textId="77777777" w:rsidR="00F2136B" w:rsidRPr="007031C8" w:rsidRDefault="00F2136B"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692D51D" w14:textId="77777777" w:rsidR="00F2136B" w:rsidRPr="007031C8" w:rsidRDefault="00F2136B" w:rsidP="00EB0761">
            <w:pPr>
              <w:pStyle w:val="TableData12"/>
              <w:numPr>
                <w:ilvl w:val="0"/>
                <w:numId w:val="14"/>
              </w:numPr>
            </w:pPr>
            <w:r w:rsidRPr="007031C8">
              <w:t>Chọn loại báo cáo</w:t>
            </w:r>
          </w:p>
        </w:tc>
      </w:tr>
      <w:tr w:rsidR="00F2136B" w:rsidRPr="007031C8" w14:paraId="1D8212F8"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92E1D1A" w14:textId="77777777" w:rsidR="00F2136B" w:rsidRPr="007031C8" w:rsidRDefault="00F2136B" w:rsidP="00EB0761">
            <w:pPr>
              <w:pStyle w:val="TableData12"/>
            </w:pPr>
            <w:r w:rsidRPr="007031C8">
              <w:t>2</w:t>
            </w:r>
          </w:p>
        </w:tc>
        <w:tc>
          <w:tcPr>
            <w:tcW w:w="1891" w:type="dxa"/>
            <w:tcBorders>
              <w:top w:val="dotted" w:sz="4" w:space="0" w:color="000000"/>
              <w:left w:val="dotted" w:sz="4" w:space="0" w:color="000000"/>
              <w:bottom w:val="dotted" w:sz="4" w:space="0" w:color="000000"/>
            </w:tcBorders>
            <w:shd w:val="clear" w:color="auto" w:fill="auto"/>
            <w:vAlign w:val="center"/>
          </w:tcPr>
          <w:p w14:paraId="691F2C8F" w14:textId="77777777" w:rsidR="00F2136B" w:rsidRPr="007031C8" w:rsidRDefault="00F2136B" w:rsidP="00EB0761">
            <w:pPr>
              <w:pStyle w:val="TableData12"/>
            </w:pPr>
            <w:r w:rsidRPr="007031C8">
              <w:t>Bộ phận</w:t>
            </w:r>
          </w:p>
        </w:tc>
        <w:tc>
          <w:tcPr>
            <w:tcW w:w="1689" w:type="dxa"/>
            <w:tcBorders>
              <w:top w:val="dotted" w:sz="4" w:space="0" w:color="000000"/>
              <w:left w:val="dotted" w:sz="4" w:space="0" w:color="000000"/>
              <w:bottom w:val="dotted" w:sz="4" w:space="0" w:color="000000"/>
            </w:tcBorders>
            <w:shd w:val="clear" w:color="auto" w:fill="auto"/>
            <w:vAlign w:val="center"/>
          </w:tcPr>
          <w:p w14:paraId="6BFD5A0A" w14:textId="77777777" w:rsidR="00F2136B" w:rsidRPr="007031C8" w:rsidRDefault="00F2136B"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717427A4" w14:textId="77777777" w:rsidR="00F2136B" w:rsidRPr="007031C8" w:rsidRDefault="00F2136B"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021C215" w14:textId="77777777" w:rsidR="00F2136B" w:rsidRPr="007031C8" w:rsidRDefault="00F2136B"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A1F4AB6" w14:textId="77777777" w:rsidR="00F2136B" w:rsidRPr="007031C8" w:rsidRDefault="00F2136B" w:rsidP="00EB0761">
            <w:pPr>
              <w:pStyle w:val="TableData12"/>
              <w:numPr>
                <w:ilvl w:val="0"/>
                <w:numId w:val="14"/>
              </w:numPr>
            </w:pPr>
            <w:r w:rsidRPr="007031C8">
              <w:t>Chọn bộ phận</w:t>
            </w:r>
          </w:p>
        </w:tc>
      </w:tr>
      <w:tr w:rsidR="00F2136B" w:rsidRPr="007031C8" w14:paraId="20C4C782"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21E6879" w14:textId="77777777" w:rsidR="00F2136B" w:rsidRPr="007031C8" w:rsidRDefault="00F2136B"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039A9C2A" w14:textId="77777777" w:rsidR="00F2136B" w:rsidRPr="007031C8" w:rsidRDefault="00F2136B" w:rsidP="00EB0761">
            <w:pPr>
              <w:pStyle w:val="TableData12"/>
            </w:pPr>
            <w:r w:rsidRPr="007031C8">
              <w:t>Số điện thoại</w:t>
            </w:r>
          </w:p>
        </w:tc>
        <w:tc>
          <w:tcPr>
            <w:tcW w:w="1689" w:type="dxa"/>
            <w:tcBorders>
              <w:top w:val="dotted" w:sz="4" w:space="0" w:color="000000"/>
              <w:left w:val="dotted" w:sz="4" w:space="0" w:color="000000"/>
              <w:bottom w:val="dotted" w:sz="4" w:space="0" w:color="000000"/>
            </w:tcBorders>
            <w:shd w:val="clear" w:color="auto" w:fill="auto"/>
            <w:vAlign w:val="center"/>
          </w:tcPr>
          <w:p w14:paraId="5D659F31" w14:textId="77777777" w:rsidR="00F2136B" w:rsidRPr="007031C8" w:rsidRDefault="00F2136B" w:rsidP="00EB0761">
            <w:pPr>
              <w:pStyle w:val="TableData12"/>
            </w:pPr>
            <w:r w:rsidRPr="007031C8">
              <w:t>Textbox</w:t>
            </w:r>
          </w:p>
        </w:tc>
        <w:tc>
          <w:tcPr>
            <w:tcW w:w="1640" w:type="dxa"/>
            <w:tcBorders>
              <w:top w:val="dotted" w:sz="4" w:space="0" w:color="000000"/>
              <w:left w:val="dotted" w:sz="4" w:space="0" w:color="000000"/>
              <w:bottom w:val="dotted" w:sz="4" w:space="0" w:color="000000"/>
            </w:tcBorders>
            <w:shd w:val="clear" w:color="auto" w:fill="auto"/>
            <w:vAlign w:val="center"/>
          </w:tcPr>
          <w:p w14:paraId="1E9913E3" w14:textId="77777777" w:rsidR="00F2136B" w:rsidRPr="007031C8" w:rsidRDefault="00F2136B"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19CB352" w14:textId="77777777" w:rsidR="00F2136B" w:rsidRPr="007031C8" w:rsidRDefault="00F2136B"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2398320C" w14:textId="77777777" w:rsidR="00F2136B" w:rsidRPr="007031C8" w:rsidRDefault="00F2136B" w:rsidP="00EB0761">
            <w:pPr>
              <w:pStyle w:val="TableData12"/>
              <w:numPr>
                <w:ilvl w:val="0"/>
                <w:numId w:val="14"/>
              </w:numPr>
            </w:pPr>
            <w:r w:rsidRPr="007031C8">
              <w:t>Chọn tư vấn viên</w:t>
            </w:r>
          </w:p>
        </w:tc>
      </w:tr>
      <w:tr w:rsidR="00F2136B" w:rsidRPr="007031C8" w14:paraId="07C06341"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8269534" w14:textId="77777777" w:rsidR="00F2136B" w:rsidRPr="007031C8" w:rsidRDefault="00F2136B"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3B36B09A" w14:textId="77777777" w:rsidR="00F2136B" w:rsidRPr="007031C8" w:rsidRDefault="00F2136B" w:rsidP="00EB0761">
            <w:pPr>
              <w:pStyle w:val="TableData12"/>
            </w:pPr>
            <w:r w:rsidRPr="007031C8">
              <w:t>Email</w:t>
            </w:r>
          </w:p>
        </w:tc>
        <w:tc>
          <w:tcPr>
            <w:tcW w:w="1689" w:type="dxa"/>
            <w:tcBorders>
              <w:top w:val="dotted" w:sz="4" w:space="0" w:color="000000"/>
              <w:left w:val="dotted" w:sz="4" w:space="0" w:color="000000"/>
              <w:bottom w:val="dotted" w:sz="4" w:space="0" w:color="000000"/>
            </w:tcBorders>
            <w:shd w:val="clear" w:color="auto" w:fill="auto"/>
            <w:vAlign w:val="center"/>
          </w:tcPr>
          <w:p w14:paraId="3C21CD13" w14:textId="77777777" w:rsidR="00F2136B" w:rsidRPr="007031C8" w:rsidRDefault="00F2136B"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77C53687" w14:textId="77777777" w:rsidR="00F2136B" w:rsidRPr="007031C8" w:rsidRDefault="00F2136B"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63C9D712" w14:textId="77777777" w:rsidR="00F2136B" w:rsidRPr="007031C8" w:rsidRDefault="00F2136B"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14CBB75" w14:textId="77777777" w:rsidR="00F2136B" w:rsidRPr="007031C8" w:rsidRDefault="00F2136B" w:rsidP="00EB0761">
            <w:pPr>
              <w:pStyle w:val="TableData12"/>
              <w:numPr>
                <w:ilvl w:val="0"/>
                <w:numId w:val="14"/>
              </w:numPr>
            </w:pPr>
            <w:r w:rsidRPr="007031C8">
              <w:t>Chọn email</w:t>
            </w:r>
          </w:p>
        </w:tc>
      </w:tr>
      <w:tr w:rsidR="00F2136B" w:rsidRPr="007031C8" w14:paraId="0A00462E"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AAC6FBA" w14:textId="77777777" w:rsidR="00F2136B" w:rsidRPr="007031C8" w:rsidRDefault="00F2136B"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44473ED6" w14:textId="77777777" w:rsidR="00F2136B" w:rsidRPr="007031C8" w:rsidRDefault="00F2136B"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7C4272C7" w14:textId="77777777" w:rsidR="00F2136B" w:rsidRPr="007031C8" w:rsidRDefault="00F2136B"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1C3A30BC" w14:textId="77777777" w:rsidR="00F2136B" w:rsidRPr="007031C8" w:rsidRDefault="00F2136B"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F6C5A42" w14:textId="77777777" w:rsidR="00F2136B" w:rsidRPr="007031C8" w:rsidRDefault="00F2136B"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ACF9E7E" w14:textId="77777777" w:rsidR="00F2136B" w:rsidRPr="007031C8" w:rsidRDefault="00F2136B" w:rsidP="00EB0761">
            <w:pPr>
              <w:pStyle w:val="TableData12"/>
              <w:numPr>
                <w:ilvl w:val="0"/>
                <w:numId w:val="14"/>
              </w:numPr>
            </w:pPr>
            <w:r w:rsidRPr="007031C8">
              <w:t>Từ ngày xuất báo cáo</w:t>
            </w:r>
          </w:p>
        </w:tc>
      </w:tr>
      <w:tr w:rsidR="00F2136B" w:rsidRPr="007031C8" w14:paraId="3AC8C510"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79116AC" w14:textId="77777777" w:rsidR="00F2136B" w:rsidRPr="007031C8" w:rsidRDefault="00F2136B"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241F94A9" w14:textId="77777777" w:rsidR="00F2136B" w:rsidRPr="007031C8" w:rsidRDefault="00F2136B" w:rsidP="00EB0761">
            <w:pPr>
              <w:pStyle w:val="TableData12"/>
            </w:pPr>
            <w:r w:rsidRPr="007031C8">
              <w:t>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6A96D881" w14:textId="77777777" w:rsidR="00F2136B" w:rsidRPr="007031C8" w:rsidRDefault="00F2136B"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37FCC726" w14:textId="77777777" w:rsidR="00F2136B" w:rsidRPr="007031C8" w:rsidRDefault="00F2136B"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770C110" w14:textId="77777777" w:rsidR="00F2136B" w:rsidRPr="007031C8" w:rsidRDefault="00F2136B"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BAB6EDC" w14:textId="77777777" w:rsidR="00F2136B" w:rsidRPr="007031C8" w:rsidRDefault="00F2136B" w:rsidP="00EB0761">
            <w:pPr>
              <w:pStyle w:val="TableData12"/>
              <w:numPr>
                <w:ilvl w:val="0"/>
                <w:numId w:val="14"/>
              </w:numPr>
            </w:pPr>
            <w:r w:rsidRPr="007031C8">
              <w:t>Chọn tư vấn viên</w:t>
            </w:r>
          </w:p>
        </w:tc>
      </w:tr>
      <w:tr w:rsidR="00F2136B" w:rsidRPr="007031C8" w14:paraId="30596C2C"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33CDA2B" w14:textId="77777777" w:rsidR="00F2136B" w:rsidRPr="007031C8" w:rsidRDefault="00F2136B"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108A77EB" w14:textId="77777777" w:rsidR="00F2136B" w:rsidRPr="007031C8" w:rsidRDefault="00F2136B" w:rsidP="00EB0761">
            <w:pPr>
              <w:pStyle w:val="TableData12"/>
            </w:pPr>
            <w:r w:rsidRPr="007031C8">
              <w:t>Tên khách hàng</w:t>
            </w:r>
          </w:p>
        </w:tc>
        <w:tc>
          <w:tcPr>
            <w:tcW w:w="1689" w:type="dxa"/>
            <w:tcBorders>
              <w:top w:val="dotted" w:sz="4" w:space="0" w:color="000000"/>
              <w:left w:val="dotted" w:sz="4" w:space="0" w:color="000000"/>
              <w:bottom w:val="dotted" w:sz="4" w:space="0" w:color="000000"/>
            </w:tcBorders>
            <w:shd w:val="clear" w:color="auto" w:fill="auto"/>
            <w:vAlign w:val="center"/>
          </w:tcPr>
          <w:p w14:paraId="2B27331C" w14:textId="77777777" w:rsidR="00F2136B" w:rsidRPr="007031C8" w:rsidRDefault="00F2136B"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19E0909E" w14:textId="77777777" w:rsidR="00F2136B" w:rsidRPr="007031C8" w:rsidRDefault="00F2136B"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5718AFE6" w14:textId="77777777" w:rsidR="00F2136B" w:rsidRPr="007031C8" w:rsidRDefault="00F2136B"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920F4BA" w14:textId="77777777" w:rsidR="00F2136B" w:rsidRPr="007031C8" w:rsidRDefault="00F2136B" w:rsidP="00EB0761">
            <w:pPr>
              <w:pStyle w:val="TableData12"/>
              <w:numPr>
                <w:ilvl w:val="0"/>
                <w:numId w:val="14"/>
              </w:numPr>
            </w:pPr>
            <w:r w:rsidRPr="007031C8">
              <w:t>Chọn tên khách hàng</w:t>
            </w:r>
          </w:p>
        </w:tc>
      </w:tr>
      <w:tr w:rsidR="00F2136B" w:rsidRPr="007031C8" w14:paraId="3AE9FE9C"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1979D56" w14:textId="77777777" w:rsidR="00F2136B" w:rsidRPr="007031C8" w:rsidRDefault="00F2136B"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607BE5C6" w14:textId="77777777" w:rsidR="00F2136B" w:rsidRPr="007031C8" w:rsidRDefault="00F2136B"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0C2ACEC0" w14:textId="77777777" w:rsidR="00F2136B" w:rsidRPr="007031C8" w:rsidRDefault="00F2136B"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614A4BDA" w14:textId="77777777" w:rsidR="00F2136B" w:rsidRPr="007031C8" w:rsidRDefault="00F2136B"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A4CDB8F" w14:textId="77777777" w:rsidR="00F2136B" w:rsidRPr="007031C8" w:rsidRDefault="00F2136B"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18FF655" w14:textId="77777777" w:rsidR="00F2136B" w:rsidRPr="007031C8" w:rsidRDefault="00F2136B" w:rsidP="00EB0761">
            <w:pPr>
              <w:pStyle w:val="TableData12"/>
              <w:numPr>
                <w:ilvl w:val="0"/>
                <w:numId w:val="14"/>
              </w:numPr>
            </w:pPr>
            <w:r w:rsidRPr="007031C8">
              <w:t>Đến ngày xuất báo cáo</w:t>
            </w:r>
          </w:p>
        </w:tc>
      </w:tr>
      <w:tr w:rsidR="00F2136B" w:rsidRPr="007031C8" w14:paraId="64D2D25F"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DD97785" w14:textId="77777777" w:rsidR="00F2136B" w:rsidRPr="007031C8" w:rsidRDefault="00F2136B" w:rsidP="00EB0761">
            <w:pPr>
              <w:pStyle w:val="TableData12"/>
            </w:pPr>
            <w:r w:rsidRPr="007031C8">
              <w:t>9</w:t>
            </w:r>
          </w:p>
        </w:tc>
        <w:tc>
          <w:tcPr>
            <w:tcW w:w="1891" w:type="dxa"/>
            <w:tcBorders>
              <w:top w:val="dotted" w:sz="4" w:space="0" w:color="000000"/>
              <w:left w:val="dotted" w:sz="4" w:space="0" w:color="000000"/>
              <w:bottom w:val="dotted" w:sz="4" w:space="0" w:color="000000"/>
            </w:tcBorders>
            <w:shd w:val="clear" w:color="auto" w:fill="auto"/>
            <w:vAlign w:val="center"/>
          </w:tcPr>
          <w:p w14:paraId="5ACB02C8" w14:textId="77777777" w:rsidR="00F2136B" w:rsidRPr="007031C8" w:rsidRDefault="00F2136B"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393687DA" w14:textId="77777777" w:rsidR="00F2136B" w:rsidRPr="007031C8" w:rsidRDefault="00F2136B"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7C067DD3" w14:textId="77777777" w:rsidR="00F2136B" w:rsidRPr="007031C8" w:rsidRDefault="00F2136B"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2015FA5F" w14:textId="77777777" w:rsidR="00F2136B" w:rsidRPr="007031C8" w:rsidRDefault="00F2136B"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632C596" w14:textId="77777777" w:rsidR="00F2136B" w:rsidRPr="007031C8" w:rsidRDefault="00F2136B" w:rsidP="00EB0761">
            <w:pPr>
              <w:pStyle w:val="TableData12"/>
              <w:numPr>
                <w:ilvl w:val="0"/>
                <w:numId w:val="14"/>
              </w:numPr>
            </w:pPr>
            <w:r w:rsidRPr="007031C8">
              <w:t>Nút tìm kiếm</w:t>
            </w:r>
          </w:p>
        </w:tc>
      </w:tr>
      <w:tr w:rsidR="00F2136B" w:rsidRPr="007031C8" w14:paraId="5050A31C"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06DD8046" w14:textId="77777777" w:rsidR="00F2136B" w:rsidRPr="007031C8" w:rsidRDefault="00F2136B" w:rsidP="00EB0761">
            <w:pPr>
              <w:pStyle w:val="TableData12"/>
            </w:pPr>
            <w:r w:rsidRPr="007031C8">
              <w:t>10</w:t>
            </w:r>
          </w:p>
        </w:tc>
        <w:tc>
          <w:tcPr>
            <w:tcW w:w="1891" w:type="dxa"/>
            <w:tcBorders>
              <w:top w:val="dotted" w:sz="4" w:space="0" w:color="000000"/>
              <w:left w:val="dotted" w:sz="4" w:space="0" w:color="000000"/>
              <w:bottom w:val="dotted" w:sz="4" w:space="0" w:color="000000"/>
            </w:tcBorders>
            <w:shd w:val="clear" w:color="auto" w:fill="auto"/>
            <w:vAlign w:val="center"/>
          </w:tcPr>
          <w:p w14:paraId="7A8EB745" w14:textId="77777777" w:rsidR="00F2136B" w:rsidRPr="007031C8" w:rsidRDefault="00F2136B"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5019DAF6" w14:textId="77777777" w:rsidR="00F2136B" w:rsidRPr="007031C8" w:rsidRDefault="00F2136B"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0AF1E3D1" w14:textId="77777777" w:rsidR="00F2136B" w:rsidRPr="007031C8" w:rsidRDefault="00F2136B"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7CBD713C" w14:textId="77777777" w:rsidR="00F2136B" w:rsidRPr="007031C8" w:rsidRDefault="00F2136B"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AAE005D" w14:textId="77777777" w:rsidR="00F2136B" w:rsidRPr="007031C8" w:rsidRDefault="00F2136B" w:rsidP="00EB0761">
            <w:pPr>
              <w:pStyle w:val="TableData12"/>
              <w:numPr>
                <w:ilvl w:val="0"/>
                <w:numId w:val="14"/>
              </w:numPr>
            </w:pPr>
            <w:r w:rsidRPr="007031C8">
              <w:t>Nút xuất excel</w:t>
            </w:r>
          </w:p>
        </w:tc>
      </w:tr>
      <w:tr w:rsidR="00F2136B" w:rsidRPr="007031C8" w14:paraId="194FE50F"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08E5345" w14:textId="77777777" w:rsidR="00F2136B" w:rsidRPr="007031C8" w:rsidRDefault="00F2136B" w:rsidP="00EB0761">
            <w:pPr>
              <w:pStyle w:val="TableData12"/>
            </w:pPr>
            <w:r w:rsidRPr="007031C8">
              <w:t>11</w:t>
            </w:r>
          </w:p>
        </w:tc>
        <w:tc>
          <w:tcPr>
            <w:tcW w:w="1891" w:type="dxa"/>
            <w:tcBorders>
              <w:top w:val="dotted" w:sz="4" w:space="0" w:color="000000"/>
              <w:left w:val="dotted" w:sz="4" w:space="0" w:color="000000"/>
              <w:bottom w:val="dotted" w:sz="4" w:space="0" w:color="000000"/>
            </w:tcBorders>
            <w:shd w:val="clear" w:color="auto" w:fill="auto"/>
            <w:vAlign w:val="center"/>
          </w:tcPr>
          <w:p w14:paraId="2F1D5FB3" w14:textId="77777777" w:rsidR="00F2136B" w:rsidRPr="007031C8" w:rsidRDefault="00F2136B" w:rsidP="00EB0761">
            <w:pPr>
              <w:pStyle w:val="TableData12"/>
            </w:pPr>
            <w:r w:rsidRPr="007031C8">
              <w:t>Kết quả 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14ED2382" w14:textId="77777777" w:rsidR="00F2136B" w:rsidRPr="007031C8" w:rsidRDefault="00F2136B"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6877DEA8" w14:textId="77777777" w:rsidR="00F2136B" w:rsidRPr="007031C8" w:rsidRDefault="00F2136B"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59A5C838" w14:textId="77777777" w:rsidR="00F2136B" w:rsidRPr="007031C8" w:rsidRDefault="00F2136B"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7FEE97B" w14:textId="77777777" w:rsidR="00F2136B" w:rsidRPr="007031C8" w:rsidRDefault="00F2136B" w:rsidP="00EB0761">
            <w:pPr>
              <w:pStyle w:val="TableData12"/>
              <w:numPr>
                <w:ilvl w:val="0"/>
                <w:numId w:val="14"/>
              </w:numPr>
            </w:pPr>
            <w:r w:rsidRPr="007031C8">
              <w:t>Hiển thị các thông tin cơ bản của báo cáo</w:t>
            </w:r>
          </w:p>
        </w:tc>
      </w:tr>
      <w:tr w:rsidR="00F2136B" w:rsidRPr="007031C8" w14:paraId="2EDFAF17"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29132DF8" w14:textId="77777777" w:rsidR="00F2136B" w:rsidRPr="007031C8" w:rsidRDefault="00F2136B" w:rsidP="00EB0761">
            <w:pPr>
              <w:pStyle w:val="TableData12"/>
            </w:pPr>
            <w:r w:rsidRPr="007031C8">
              <w:t>12</w:t>
            </w:r>
          </w:p>
        </w:tc>
        <w:tc>
          <w:tcPr>
            <w:tcW w:w="1891" w:type="dxa"/>
            <w:tcBorders>
              <w:top w:val="dotted" w:sz="4" w:space="0" w:color="000000"/>
              <w:left w:val="dotted" w:sz="4" w:space="0" w:color="000000"/>
              <w:bottom w:val="dotted" w:sz="4" w:space="0" w:color="000000"/>
            </w:tcBorders>
            <w:shd w:val="clear" w:color="auto" w:fill="auto"/>
            <w:vAlign w:val="center"/>
          </w:tcPr>
          <w:p w14:paraId="5FD73B70" w14:textId="77777777" w:rsidR="00F2136B" w:rsidRPr="007031C8" w:rsidRDefault="00F2136B" w:rsidP="00EB0761">
            <w:pPr>
              <w:pStyle w:val="TableData12"/>
            </w:pPr>
            <w:r w:rsidRPr="007031C8">
              <w:t>Khung hiển thị 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5F10284E" w14:textId="77777777" w:rsidR="00F2136B" w:rsidRPr="007031C8" w:rsidRDefault="00F2136B" w:rsidP="00EB0761">
            <w:pPr>
              <w:pStyle w:val="TableData12"/>
            </w:pPr>
            <w:r w:rsidRPr="007031C8">
              <w:t>Table</w:t>
            </w:r>
          </w:p>
        </w:tc>
        <w:tc>
          <w:tcPr>
            <w:tcW w:w="1640" w:type="dxa"/>
            <w:tcBorders>
              <w:top w:val="dotted" w:sz="4" w:space="0" w:color="000000"/>
              <w:left w:val="dotted" w:sz="4" w:space="0" w:color="000000"/>
              <w:bottom w:val="dotted" w:sz="4" w:space="0" w:color="000000"/>
            </w:tcBorders>
            <w:shd w:val="clear" w:color="auto" w:fill="auto"/>
            <w:vAlign w:val="center"/>
          </w:tcPr>
          <w:p w14:paraId="09E71267" w14:textId="77777777" w:rsidR="00F2136B" w:rsidRPr="007031C8" w:rsidRDefault="00F2136B"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00B9B9A3" w14:textId="77777777" w:rsidR="00F2136B" w:rsidRPr="007031C8" w:rsidRDefault="00F2136B"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01348E0" w14:textId="77777777" w:rsidR="00F2136B" w:rsidRPr="007031C8" w:rsidRDefault="00F2136B" w:rsidP="00EB0761">
            <w:pPr>
              <w:pStyle w:val="TableData12"/>
              <w:numPr>
                <w:ilvl w:val="0"/>
                <w:numId w:val="14"/>
              </w:numPr>
            </w:pPr>
            <w:r w:rsidRPr="007031C8">
              <w:t>Hiển thị chi tiết các dữ liệu báo cáo theo hàng</w:t>
            </w:r>
          </w:p>
        </w:tc>
      </w:tr>
    </w:tbl>
    <w:p w14:paraId="675063C4" w14:textId="77777777" w:rsidR="00F2136B" w:rsidRPr="007031C8" w:rsidRDefault="00F2136B" w:rsidP="00EB0761">
      <w:pPr>
        <w:rPr>
          <w:rFonts w:ascii="Verdana" w:hAnsi="Verdana"/>
        </w:rPr>
      </w:pPr>
    </w:p>
    <w:p w14:paraId="27E68CB3" w14:textId="38E547E8" w:rsidR="00F2136B" w:rsidRPr="007031C8" w:rsidRDefault="00F2136B" w:rsidP="00EB0761">
      <w:pPr>
        <w:pStyle w:val="Heading4"/>
        <w:rPr>
          <w:rFonts w:ascii="Verdana" w:hAnsi="Verdana"/>
        </w:rPr>
      </w:pPr>
      <w:r w:rsidRPr="007031C8">
        <w:rPr>
          <w:rFonts w:ascii="Verdana" w:hAnsi="Verdana"/>
        </w:rPr>
        <w:t>Luồng nghiệp vụ</w:t>
      </w:r>
    </w:p>
    <w:p w14:paraId="167C4518" w14:textId="5A894B51" w:rsidR="00FB741E" w:rsidRPr="007031C8" w:rsidRDefault="00F2136B" w:rsidP="00EB0761">
      <w:pPr>
        <w:pStyle w:val="ListParagraph"/>
        <w:numPr>
          <w:ilvl w:val="0"/>
          <w:numId w:val="11"/>
        </w:numPr>
        <w:rPr>
          <w:rFonts w:ascii="Verdana" w:hAnsi="Verdana"/>
        </w:rPr>
      </w:pPr>
      <w:r w:rsidRPr="007031C8">
        <w:rPr>
          <w:rFonts w:ascii="Verdana" w:hAnsi="Verdana"/>
        </w:rPr>
        <w:t xml:space="preserve">Cho phép TVV chọn nhiều loại ticket đối với 1 hội thoại và hiển thị từng </w:t>
      </w:r>
      <w:r w:rsidR="00FB741E" w:rsidRPr="007031C8">
        <w:rPr>
          <w:rFonts w:ascii="Verdana" w:hAnsi="Verdana"/>
        </w:rPr>
        <w:t>dòng trên báo cáo Typification</w:t>
      </w:r>
    </w:p>
    <w:p w14:paraId="4F04746F" w14:textId="5D9BC626" w:rsidR="00F2136B" w:rsidRPr="007031C8" w:rsidRDefault="00FB741E" w:rsidP="00EB0761">
      <w:pPr>
        <w:pStyle w:val="ListParagraph"/>
        <w:numPr>
          <w:ilvl w:val="0"/>
          <w:numId w:val="11"/>
        </w:numPr>
        <w:rPr>
          <w:rFonts w:ascii="Verdana" w:hAnsi="Verdana"/>
        </w:rPr>
      </w:pPr>
      <w:r w:rsidRPr="007031C8">
        <w:rPr>
          <w:rFonts w:ascii="Verdana" w:hAnsi="Verdana"/>
        </w:rPr>
        <w:lastRenderedPageBreak/>
        <w:t>T</w:t>
      </w:r>
      <w:r w:rsidR="00F2136B" w:rsidRPr="007031C8">
        <w:rPr>
          <w:rFonts w:ascii="Verdana" w:hAnsi="Verdana"/>
        </w:rPr>
        <w:t>hêm trường vào dữ liệu vào báo cáo Typification</w:t>
      </w:r>
    </w:p>
    <w:p w14:paraId="3191BBB6" w14:textId="1AE521F9" w:rsidR="000D14F1" w:rsidRPr="007031C8" w:rsidRDefault="000D14F1" w:rsidP="00EB0761">
      <w:pPr>
        <w:pStyle w:val="Heading3"/>
        <w:rPr>
          <w:rFonts w:ascii="Verdana" w:hAnsi="Verdana"/>
          <w:shd w:val="clear" w:color="auto" w:fill="FFFFFF"/>
        </w:rPr>
      </w:pPr>
      <w:r w:rsidRPr="007031C8">
        <w:rPr>
          <w:rFonts w:ascii="Verdana" w:hAnsi="Verdana"/>
          <w:shd w:val="clear" w:color="auto" w:fill="FFFFFF"/>
        </w:rPr>
        <w:t xml:space="preserve">Bổ sung tách trạng thái cột dữ liệu trạng thái ngắt cuộc goi (cut type) ở báo cáo Call log </w:t>
      </w:r>
    </w:p>
    <w:p w14:paraId="52E016A7" w14:textId="77777777" w:rsidR="00F741A1" w:rsidRPr="007031C8" w:rsidRDefault="00F741A1" w:rsidP="00F741A1">
      <w:pPr>
        <w:pStyle w:val="Heading4"/>
        <w:rPr>
          <w:rFonts w:ascii="Verdana" w:hAnsi="Verdana"/>
        </w:rPr>
      </w:pPr>
      <w:r w:rsidRPr="007031C8">
        <w:rPr>
          <w:rFonts w:ascii="Verdana" w:hAnsi="Verdana"/>
        </w:rPr>
        <w:t>Thông tin chung chức năng</w:t>
      </w:r>
    </w:p>
    <w:p w14:paraId="79D1F475" w14:textId="77777777" w:rsidR="00F741A1" w:rsidRPr="007031C8" w:rsidRDefault="00F741A1" w:rsidP="00F741A1">
      <w:pPr>
        <w:pStyle w:val="Heading4"/>
        <w:rPr>
          <w:rFonts w:ascii="Verdana" w:hAnsi="Verdana"/>
        </w:rPr>
      </w:pPr>
      <w:r w:rsidRPr="007031C8">
        <w:rPr>
          <w:rFonts w:ascii="Verdana" w:hAnsi="Verdana"/>
        </w:rPr>
        <w:t>Màn hình</w:t>
      </w:r>
    </w:p>
    <w:p w14:paraId="069C2D02" w14:textId="77777777" w:rsidR="00F741A1" w:rsidRPr="007031C8" w:rsidRDefault="00F741A1" w:rsidP="00F741A1">
      <w:pPr>
        <w:pStyle w:val="Heading4"/>
        <w:rPr>
          <w:rFonts w:ascii="Verdana" w:hAnsi="Verdana"/>
        </w:rPr>
      </w:pPr>
      <w:r w:rsidRPr="007031C8">
        <w:rPr>
          <w:rFonts w:ascii="Verdana" w:hAnsi="Verdana"/>
        </w:rPr>
        <w:t>Mô tả thành phần màn hình</w:t>
      </w:r>
    </w:p>
    <w:p w14:paraId="30776CFC" w14:textId="77777777" w:rsidR="00F741A1" w:rsidRPr="007031C8" w:rsidRDefault="00F741A1" w:rsidP="00F741A1">
      <w:pPr>
        <w:pStyle w:val="Heading4"/>
        <w:rPr>
          <w:rFonts w:ascii="Verdana" w:hAnsi="Verdana"/>
        </w:rPr>
      </w:pPr>
      <w:r w:rsidRPr="007031C8">
        <w:rPr>
          <w:rFonts w:ascii="Verdana" w:hAnsi="Verdana"/>
        </w:rPr>
        <w:t>Luồng nghiệp vụ</w:t>
      </w:r>
    </w:p>
    <w:p w14:paraId="63551A55" w14:textId="77777777" w:rsidR="00F741A1" w:rsidRPr="007031C8" w:rsidRDefault="00F741A1" w:rsidP="00F741A1">
      <w:pPr>
        <w:rPr>
          <w:rFonts w:ascii="Verdana" w:hAnsi="Verdana"/>
        </w:rPr>
      </w:pPr>
    </w:p>
    <w:p w14:paraId="7E15A98B" w14:textId="00D2760E" w:rsidR="000D14F1" w:rsidRPr="007031C8" w:rsidRDefault="000D14F1" w:rsidP="00EB0761">
      <w:pPr>
        <w:pStyle w:val="Heading3"/>
        <w:rPr>
          <w:rFonts w:ascii="Verdana" w:hAnsi="Verdana"/>
          <w:shd w:val="clear" w:color="auto" w:fill="FFFFFF"/>
        </w:rPr>
      </w:pPr>
      <w:r w:rsidRPr="007031C8">
        <w:rPr>
          <w:rFonts w:ascii="Verdana" w:hAnsi="Verdana"/>
          <w:shd w:val="clear" w:color="auto" w:fill="FFFFFF"/>
        </w:rPr>
        <w:t xml:space="preserve">Thêm cột dữ liệu thời gian chờ, tổng thời gian kết nối trên Báo cáo trạng thái tư vấn viên (agent status) </w:t>
      </w:r>
    </w:p>
    <w:p w14:paraId="25079C41" w14:textId="746F0F3F" w:rsidR="005B7628" w:rsidRPr="007031C8" w:rsidRDefault="005B7628" w:rsidP="00EB0761">
      <w:pPr>
        <w:pStyle w:val="Heading4"/>
        <w:rPr>
          <w:rFonts w:ascii="Verdana" w:hAnsi="Verdana"/>
        </w:rPr>
      </w:pPr>
      <w:r w:rsidRPr="007031C8">
        <w:rPr>
          <w:rFonts w:ascii="Verdana" w:hAnsi="Verdana"/>
        </w:rPr>
        <w:t>Thông tin chung chức năng</w:t>
      </w:r>
    </w:p>
    <w:p w14:paraId="63A8EC67" w14:textId="17B876E5" w:rsidR="0068076C" w:rsidRPr="007031C8" w:rsidRDefault="0068076C" w:rsidP="0068076C">
      <w:pPr>
        <w:rPr>
          <w:rFonts w:ascii="Verdana" w:hAnsi="Verdana"/>
        </w:rPr>
      </w:pPr>
      <w:r w:rsidRPr="007031C8">
        <w:rPr>
          <w:rFonts w:ascii="Verdana" w:hAnsi="Verdana"/>
        </w:rPr>
        <w:t>Hiện tại, báo cáo trạng thái tư vấn viên chỉ hiển thị thông tin về thời gian kết nối của kênh voice.</w:t>
      </w:r>
    </w:p>
    <w:p w14:paraId="1AB5F64D" w14:textId="7DB2FD8E" w:rsidR="0068076C" w:rsidRPr="007031C8" w:rsidRDefault="0068076C" w:rsidP="0068076C">
      <w:pPr>
        <w:rPr>
          <w:rFonts w:ascii="Verdana" w:hAnsi="Verdana"/>
        </w:rPr>
      </w:pPr>
      <w:r w:rsidRPr="007031C8">
        <w:rPr>
          <w:rFonts w:ascii="Verdana" w:hAnsi="Verdana"/>
        </w:rPr>
        <w:t xml:space="preserve">Để </w:t>
      </w:r>
      <w:r w:rsidR="001F5227" w:rsidRPr="007031C8">
        <w:rPr>
          <w:rFonts w:ascii="Verdana" w:hAnsi="Verdana"/>
        </w:rPr>
        <w:t>quản lí cho kênh chat cũng như giám sát tư vấn viên tốt hơn, yêu cầu thêm trường thông tin về thời gian kết nối cho cả kênh chat</w:t>
      </w:r>
    </w:p>
    <w:p w14:paraId="6878C9A6" w14:textId="17322C9D" w:rsidR="005B7628" w:rsidRPr="007031C8" w:rsidRDefault="005B7628" w:rsidP="00EB0761">
      <w:pPr>
        <w:pStyle w:val="Heading4"/>
        <w:rPr>
          <w:rFonts w:ascii="Verdana" w:hAnsi="Verdana"/>
        </w:rPr>
      </w:pPr>
      <w:r w:rsidRPr="007031C8">
        <w:rPr>
          <w:rFonts w:ascii="Verdana" w:hAnsi="Verdana"/>
        </w:rPr>
        <w:lastRenderedPageBreak/>
        <w:t>Màn hình</w:t>
      </w:r>
    </w:p>
    <w:p w14:paraId="7AE64AE3" w14:textId="2E5E6B4A" w:rsidR="005B7628" w:rsidRPr="007031C8" w:rsidRDefault="00A44212" w:rsidP="00EB0761">
      <w:pPr>
        <w:rPr>
          <w:rFonts w:ascii="Verdana" w:hAnsi="Verdana"/>
        </w:rPr>
      </w:pPr>
      <w:r w:rsidRPr="007031C8">
        <w:rPr>
          <w:rFonts w:ascii="Verdana" w:hAnsi="Verdana"/>
          <w:noProof/>
        </w:rPr>
        <w:drawing>
          <wp:inline distT="0" distB="0" distL="0" distR="0" wp14:anchorId="7746BB57" wp14:editId="7C023304">
            <wp:extent cx="8229600" cy="3735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229600" cy="3735705"/>
                    </a:xfrm>
                    <a:prstGeom prst="rect">
                      <a:avLst/>
                    </a:prstGeom>
                  </pic:spPr>
                </pic:pic>
              </a:graphicData>
            </a:graphic>
          </wp:inline>
        </w:drawing>
      </w:r>
    </w:p>
    <w:p w14:paraId="28096B2E" w14:textId="7BE6DBBE" w:rsidR="005B7628" w:rsidRPr="007031C8" w:rsidRDefault="005B7628" w:rsidP="00EB0761">
      <w:pPr>
        <w:pStyle w:val="Heading4"/>
        <w:rPr>
          <w:rFonts w:ascii="Verdana" w:hAnsi="Verdana"/>
        </w:rPr>
      </w:pPr>
      <w:r w:rsidRPr="007031C8">
        <w:rPr>
          <w:rFonts w:ascii="Verdana" w:hAnsi="Verdana"/>
        </w:rPr>
        <w:t>Mô tả thành phần màn hình</w:t>
      </w:r>
    </w:p>
    <w:tbl>
      <w:tblPr>
        <w:tblW w:w="0" w:type="auto"/>
        <w:tblInd w:w="-5" w:type="dxa"/>
        <w:tblLayout w:type="fixed"/>
        <w:tblLook w:val="0000" w:firstRow="0" w:lastRow="0" w:firstColumn="0" w:lastColumn="0" w:noHBand="0" w:noVBand="0"/>
      </w:tblPr>
      <w:tblGrid>
        <w:gridCol w:w="828"/>
        <w:gridCol w:w="1891"/>
        <w:gridCol w:w="1689"/>
        <w:gridCol w:w="1640"/>
        <w:gridCol w:w="1295"/>
        <w:gridCol w:w="5500"/>
      </w:tblGrid>
      <w:tr w:rsidR="005B7628" w:rsidRPr="007031C8" w14:paraId="008318D9" w14:textId="77777777" w:rsidTr="000C69CA">
        <w:trPr>
          <w:trHeight w:val="1166"/>
          <w:tblHeader/>
        </w:trPr>
        <w:tc>
          <w:tcPr>
            <w:tcW w:w="828" w:type="dxa"/>
            <w:tcBorders>
              <w:top w:val="dotted" w:sz="4" w:space="0" w:color="000000"/>
              <w:left w:val="dotted" w:sz="4" w:space="0" w:color="000000"/>
              <w:bottom w:val="dotted" w:sz="4" w:space="0" w:color="000000"/>
            </w:tcBorders>
            <w:shd w:val="clear" w:color="auto" w:fill="F2F2F2"/>
            <w:vAlign w:val="center"/>
          </w:tcPr>
          <w:p w14:paraId="16EF905B" w14:textId="77777777" w:rsidR="005B7628" w:rsidRPr="007031C8" w:rsidRDefault="005B7628" w:rsidP="00D9490E">
            <w:pPr>
              <w:pStyle w:val="Bang"/>
              <w:rPr>
                <w:rFonts w:ascii="Verdana" w:hAnsi="Verdana"/>
              </w:rPr>
            </w:pPr>
            <w:r w:rsidRPr="007031C8">
              <w:rPr>
                <w:rFonts w:ascii="Verdana" w:hAnsi="Verdana"/>
              </w:rPr>
              <w:t>STT</w:t>
            </w:r>
          </w:p>
        </w:tc>
        <w:tc>
          <w:tcPr>
            <w:tcW w:w="1891" w:type="dxa"/>
            <w:tcBorders>
              <w:top w:val="dotted" w:sz="4" w:space="0" w:color="000000"/>
              <w:left w:val="dotted" w:sz="4" w:space="0" w:color="000000"/>
              <w:bottom w:val="dotted" w:sz="4" w:space="0" w:color="000000"/>
            </w:tcBorders>
            <w:shd w:val="clear" w:color="auto" w:fill="F2F2F2"/>
            <w:vAlign w:val="center"/>
          </w:tcPr>
          <w:p w14:paraId="7F81A52F" w14:textId="77777777" w:rsidR="005B7628" w:rsidRPr="007031C8" w:rsidRDefault="005B7628" w:rsidP="00D9490E">
            <w:pPr>
              <w:pStyle w:val="Bang"/>
              <w:rPr>
                <w:rFonts w:ascii="Verdana" w:hAnsi="Verdana"/>
              </w:rPr>
            </w:pPr>
            <w:r w:rsidRPr="007031C8">
              <w:rPr>
                <w:rFonts w:ascii="Verdana" w:hAnsi="Verdana"/>
              </w:rPr>
              <w:t>Tên</w:t>
            </w:r>
          </w:p>
        </w:tc>
        <w:tc>
          <w:tcPr>
            <w:tcW w:w="1689" w:type="dxa"/>
            <w:tcBorders>
              <w:top w:val="dotted" w:sz="4" w:space="0" w:color="000000"/>
              <w:left w:val="dotted" w:sz="4" w:space="0" w:color="000000"/>
              <w:bottom w:val="dotted" w:sz="4" w:space="0" w:color="000000"/>
            </w:tcBorders>
            <w:shd w:val="clear" w:color="auto" w:fill="F2F2F2"/>
            <w:vAlign w:val="center"/>
          </w:tcPr>
          <w:p w14:paraId="2BAAE9C5" w14:textId="77777777" w:rsidR="005B7628" w:rsidRPr="007031C8" w:rsidRDefault="005B7628" w:rsidP="00D9490E">
            <w:pPr>
              <w:pStyle w:val="Bang"/>
              <w:rPr>
                <w:rFonts w:ascii="Verdana" w:hAnsi="Verdana"/>
              </w:rPr>
            </w:pPr>
            <w:r w:rsidRPr="007031C8">
              <w:rPr>
                <w:rFonts w:ascii="Verdana" w:hAnsi="Verdana"/>
              </w:rPr>
              <w:t xml:space="preserve">Kiểu dữ liệu </w:t>
            </w:r>
          </w:p>
          <w:p w14:paraId="56D70168" w14:textId="77777777" w:rsidR="005B7628" w:rsidRPr="007031C8" w:rsidRDefault="005B7628" w:rsidP="00D9490E">
            <w:pPr>
              <w:pStyle w:val="Bang"/>
              <w:rPr>
                <w:rFonts w:ascii="Verdana" w:hAnsi="Verdana"/>
              </w:rPr>
            </w:pPr>
            <w:r w:rsidRPr="007031C8">
              <w:rPr>
                <w:rFonts w:ascii="Verdana" w:hAnsi="Verdana"/>
              </w:rPr>
              <w:t>[Độ dài dữ liệu]</w:t>
            </w:r>
          </w:p>
        </w:tc>
        <w:tc>
          <w:tcPr>
            <w:tcW w:w="1640" w:type="dxa"/>
            <w:tcBorders>
              <w:top w:val="dotted" w:sz="4" w:space="0" w:color="000000"/>
              <w:left w:val="dotted" w:sz="4" w:space="0" w:color="000000"/>
              <w:bottom w:val="dotted" w:sz="4" w:space="0" w:color="000000"/>
            </w:tcBorders>
            <w:shd w:val="clear" w:color="auto" w:fill="F2F2F2"/>
            <w:vAlign w:val="center"/>
          </w:tcPr>
          <w:p w14:paraId="115DE0A1" w14:textId="77777777" w:rsidR="005B7628" w:rsidRPr="007031C8" w:rsidRDefault="005B7628" w:rsidP="00D9490E">
            <w:pPr>
              <w:pStyle w:val="Bang"/>
              <w:rPr>
                <w:rFonts w:ascii="Verdana" w:hAnsi="Verdana"/>
              </w:rPr>
            </w:pPr>
            <w:r w:rsidRPr="007031C8">
              <w:rPr>
                <w:rFonts w:ascii="Verdana" w:hAnsi="Verdana"/>
              </w:rPr>
              <w:t>Input/Output</w:t>
            </w:r>
          </w:p>
        </w:tc>
        <w:tc>
          <w:tcPr>
            <w:tcW w:w="1295" w:type="dxa"/>
            <w:tcBorders>
              <w:top w:val="dotted" w:sz="4" w:space="0" w:color="000000"/>
              <w:left w:val="dotted" w:sz="4" w:space="0" w:color="000000"/>
              <w:bottom w:val="dotted" w:sz="4" w:space="0" w:color="000000"/>
            </w:tcBorders>
            <w:shd w:val="clear" w:color="auto" w:fill="F2F2F2"/>
            <w:vAlign w:val="center"/>
          </w:tcPr>
          <w:p w14:paraId="597F3EE7" w14:textId="77777777" w:rsidR="005B7628" w:rsidRPr="007031C8" w:rsidRDefault="005B7628" w:rsidP="00D9490E">
            <w:pPr>
              <w:pStyle w:val="Bang"/>
              <w:rPr>
                <w:rFonts w:ascii="Verdana" w:hAnsi="Verdana"/>
              </w:rPr>
            </w:pPr>
            <w:r w:rsidRPr="007031C8">
              <w:rPr>
                <w:rFonts w:ascii="Verdana" w:hAnsi="Verdana"/>
              </w:rPr>
              <w:t>Giá trị khởi tạo</w:t>
            </w:r>
          </w:p>
        </w:tc>
        <w:tc>
          <w:tcPr>
            <w:tcW w:w="5500" w:type="dxa"/>
            <w:tcBorders>
              <w:top w:val="dotted" w:sz="4" w:space="0" w:color="000000"/>
              <w:left w:val="dotted" w:sz="4" w:space="0" w:color="000000"/>
              <w:bottom w:val="dotted" w:sz="4" w:space="0" w:color="000000"/>
              <w:right w:val="dotted" w:sz="4" w:space="0" w:color="000000"/>
            </w:tcBorders>
            <w:shd w:val="clear" w:color="auto" w:fill="F2F2F2"/>
            <w:vAlign w:val="center"/>
          </w:tcPr>
          <w:p w14:paraId="019D0986" w14:textId="77777777" w:rsidR="005B7628" w:rsidRPr="007031C8" w:rsidRDefault="005B7628" w:rsidP="00D9490E">
            <w:pPr>
              <w:pStyle w:val="Bang"/>
              <w:rPr>
                <w:rFonts w:ascii="Verdana" w:hAnsi="Verdana"/>
              </w:rPr>
            </w:pPr>
            <w:r w:rsidRPr="007031C8">
              <w:rPr>
                <w:rFonts w:ascii="Verdana" w:hAnsi="Verdana"/>
              </w:rPr>
              <w:t>Mô tả (Mapping với CSDL nếu có)</w:t>
            </w:r>
          </w:p>
        </w:tc>
      </w:tr>
      <w:tr w:rsidR="005B7628" w:rsidRPr="007031C8" w14:paraId="090C3D63"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05CF508" w14:textId="77777777" w:rsidR="005B7628" w:rsidRPr="007031C8" w:rsidRDefault="005B7628" w:rsidP="00EB0761">
            <w:pPr>
              <w:pStyle w:val="TableData12"/>
            </w:pPr>
            <w:r w:rsidRPr="007031C8">
              <w:t>1</w:t>
            </w:r>
          </w:p>
        </w:tc>
        <w:tc>
          <w:tcPr>
            <w:tcW w:w="1891" w:type="dxa"/>
            <w:tcBorders>
              <w:top w:val="dotted" w:sz="4" w:space="0" w:color="000000"/>
              <w:left w:val="dotted" w:sz="4" w:space="0" w:color="000000"/>
              <w:bottom w:val="dotted" w:sz="4" w:space="0" w:color="000000"/>
            </w:tcBorders>
            <w:shd w:val="clear" w:color="auto" w:fill="auto"/>
            <w:vAlign w:val="center"/>
          </w:tcPr>
          <w:p w14:paraId="4930FBB9" w14:textId="2E524566" w:rsidR="005B7628" w:rsidRPr="007031C8" w:rsidRDefault="009D21A5" w:rsidP="00EB0761">
            <w:pPr>
              <w:pStyle w:val="TableData12"/>
            </w:pPr>
            <w:r w:rsidRPr="007031C8">
              <w:t>Hàng đợi</w:t>
            </w:r>
          </w:p>
        </w:tc>
        <w:tc>
          <w:tcPr>
            <w:tcW w:w="1689" w:type="dxa"/>
            <w:tcBorders>
              <w:top w:val="dotted" w:sz="4" w:space="0" w:color="000000"/>
              <w:left w:val="dotted" w:sz="4" w:space="0" w:color="000000"/>
              <w:bottom w:val="dotted" w:sz="4" w:space="0" w:color="000000"/>
            </w:tcBorders>
            <w:shd w:val="clear" w:color="auto" w:fill="auto"/>
            <w:vAlign w:val="center"/>
          </w:tcPr>
          <w:p w14:paraId="7735C231" w14:textId="77777777" w:rsidR="005B7628" w:rsidRPr="007031C8" w:rsidRDefault="005B7628"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6467D7C5" w14:textId="77777777" w:rsidR="005B7628" w:rsidRPr="007031C8" w:rsidRDefault="005B7628"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ECD9813" w14:textId="4A35867E" w:rsidR="005B7628" w:rsidRPr="007031C8" w:rsidRDefault="009D21A5"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050063E" w14:textId="5AA0A87C" w:rsidR="005B7628" w:rsidRPr="007031C8" w:rsidRDefault="009D21A5" w:rsidP="00EB0761">
            <w:pPr>
              <w:pStyle w:val="TableData12"/>
              <w:numPr>
                <w:ilvl w:val="0"/>
                <w:numId w:val="14"/>
              </w:numPr>
            </w:pPr>
            <w:r w:rsidRPr="007031C8">
              <w:t>Chọn hàng đợi</w:t>
            </w:r>
          </w:p>
        </w:tc>
      </w:tr>
      <w:tr w:rsidR="005B7628" w:rsidRPr="007031C8" w14:paraId="5FB87F90"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59BAFAB" w14:textId="77777777" w:rsidR="005B7628" w:rsidRPr="007031C8" w:rsidRDefault="005B7628" w:rsidP="00EB0761">
            <w:pPr>
              <w:pStyle w:val="TableData12"/>
            </w:pPr>
            <w:r w:rsidRPr="007031C8">
              <w:lastRenderedPageBreak/>
              <w:t>2</w:t>
            </w:r>
          </w:p>
        </w:tc>
        <w:tc>
          <w:tcPr>
            <w:tcW w:w="1891" w:type="dxa"/>
            <w:tcBorders>
              <w:top w:val="dotted" w:sz="4" w:space="0" w:color="000000"/>
              <w:left w:val="dotted" w:sz="4" w:space="0" w:color="000000"/>
              <w:bottom w:val="dotted" w:sz="4" w:space="0" w:color="000000"/>
            </w:tcBorders>
            <w:shd w:val="clear" w:color="auto" w:fill="auto"/>
            <w:vAlign w:val="center"/>
          </w:tcPr>
          <w:p w14:paraId="30AF0F82" w14:textId="031417E3" w:rsidR="005B7628" w:rsidRPr="007031C8" w:rsidRDefault="009D21A5" w:rsidP="00EB0761">
            <w:pPr>
              <w:pStyle w:val="TableData12"/>
            </w:pPr>
            <w:r w:rsidRPr="007031C8">
              <w:t>Kênh</w:t>
            </w:r>
          </w:p>
        </w:tc>
        <w:tc>
          <w:tcPr>
            <w:tcW w:w="1689" w:type="dxa"/>
            <w:tcBorders>
              <w:top w:val="dotted" w:sz="4" w:space="0" w:color="000000"/>
              <w:left w:val="dotted" w:sz="4" w:space="0" w:color="000000"/>
              <w:bottom w:val="dotted" w:sz="4" w:space="0" w:color="000000"/>
            </w:tcBorders>
            <w:shd w:val="clear" w:color="auto" w:fill="auto"/>
            <w:vAlign w:val="center"/>
          </w:tcPr>
          <w:p w14:paraId="46F2C6A4" w14:textId="77777777" w:rsidR="005B7628" w:rsidRPr="007031C8" w:rsidRDefault="005B7628"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6ABB684D" w14:textId="77777777" w:rsidR="005B7628" w:rsidRPr="007031C8" w:rsidRDefault="005B7628"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329D534D" w14:textId="00CBC77A" w:rsidR="005B7628" w:rsidRPr="007031C8" w:rsidRDefault="009D21A5"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8917814" w14:textId="4094C825" w:rsidR="005B7628" w:rsidRPr="007031C8" w:rsidRDefault="009D21A5" w:rsidP="00EB0761">
            <w:pPr>
              <w:pStyle w:val="TableData12"/>
              <w:numPr>
                <w:ilvl w:val="0"/>
                <w:numId w:val="14"/>
              </w:numPr>
            </w:pPr>
            <w:r w:rsidRPr="007031C8">
              <w:t>Chọn kênh</w:t>
            </w:r>
          </w:p>
        </w:tc>
      </w:tr>
      <w:tr w:rsidR="005B7628" w:rsidRPr="007031C8" w14:paraId="539B0E9B"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59F062C" w14:textId="2DB10674" w:rsidR="005B7628" w:rsidRPr="007031C8" w:rsidRDefault="009D21A5" w:rsidP="00EB0761">
            <w:pPr>
              <w:pStyle w:val="TableData12"/>
            </w:pPr>
            <w:r w:rsidRPr="007031C8">
              <w:t>3</w:t>
            </w:r>
          </w:p>
        </w:tc>
        <w:tc>
          <w:tcPr>
            <w:tcW w:w="1891" w:type="dxa"/>
            <w:tcBorders>
              <w:top w:val="dotted" w:sz="4" w:space="0" w:color="000000"/>
              <w:left w:val="dotted" w:sz="4" w:space="0" w:color="000000"/>
              <w:bottom w:val="dotted" w:sz="4" w:space="0" w:color="000000"/>
            </w:tcBorders>
            <w:shd w:val="clear" w:color="auto" w:fill="auto"/>
            <w:vAlign w:val="center"/>
          </w:tcPr>
          <w:p w14:paraId="30BC90C4" w14:textId="77777777" w:rsidR="005B7628" w:rsidRPr="007031C8" w:rsidRDefault="005B7628" w:rsidP="00EB0761">
            <w:pPr>
              <w:pStyle w:val="TableData12"/>
            </w:pPr>
            <w:r w:rsidRPr="007031C8">
              <w:t>Từ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4D0A78C8" w14:textId="77777777" w:rsidR="005B7628" w:rsidRPr="007031C8" w:rsidRDefault="005B7628"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25C878BC" w14:textId="77777777" w:rsidR="005B7628" w:rsidRPr="007031C8" w:rsidRDefault="005B7628"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16CC833D" w14:textId="77777777" w:rsidR="005B7628" w:rsidRPr="007031C8" w:rsidRDefault="005B7628"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ED384D1" w14:textId="77777777" w:rsidR="005B7628" w:rsidRPr="007031C8" w:rsidRDefault="005B7628" w:rsidP="00EB0761">
            <w:pPr>
              <w:pStyle w:val="TableData12"/>
              <w:numPr>
                <w:ilvl w:val="0"/>
                <w:numId w:val="14"/>
              </w:numPr>
            </w:pPr>
            <w:r w:rsidRPr="007031C8">
              <w:t>Từ ngày xuất báo cáo</w:t>
            </w:r>
          </w:p>
        </w:tc>
      </w:tr>
      <w:tr w:rsidR="005B7628" w:rsidRPr="007031C8" w14:paraId="35719518"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E8C317D" w14:textId="0D109D70" w:rsidR="005B7628" w:rsidRPr="007031C8" w:rsidRDefault="009D21A5" w:rsidP="00EB0761">
            <w:pPr>
              <w:pStyle w:val="TableData12"/>
            </w:pPr>
            <w:r w:rsidRPr="007031C8">
              <w:t>4</w:t>
            </w:r>
          </w:p>
        </w:tc>
        <w:tc>
          <w:tcPr>
            <w:tcW w:w="1891" w:type="dxa"/>
            <w:tcBorders>
              <w:top w:val="dotted" w:sz="4" w:space="0" w:color="000000"/>
              <w:left w:val="dotted" w:sz="4" w:space="0" w:color="000000"/>
              <w:bottom w:val="dotted" w:sz="4" w:space="0" w:color="000000"/>
            </w:tcBorders>
            <w:shd w:val="clear" w:color="auto" w:fill="auto"/>
            <w:vAlign w:val="center"/>
          </w:tcPr>
          <w:p w14:paraId="635378CD" w14:textId="77777777" w:rsidR="005B7628" w:rsidRPr="007031C8" w:rsidRDefault="005B7628" w:rsidP="00EB0761">
            <w:pPr>
              <w:pStyle w:val="TableData12"/>
            </w:pPr>
            <w:r w:rsidRPr="007031C8">
              <w:t>Kênh</w:t>
            </w:r>
          </w:p>
        </w:tc>
        <w:tc>
          <w:tcPr>
            <w:tcW w:w="1689" w:type="dxa"/>
            <w:tcBorders>
              <w:top w:val="dotted" w:sz="4" w:space="0" w:color="000000"/>
              <w:left w:val="dotted" w:sz="4" w:space="0" w:color="000000"/>
              <w:bottom w:val="dotted" w:sz="4" w:space="0" w:color="000000"/>
            </w:tcBorders>
            <w:shd w:val="clear" w:color="auto" w:fill="auto"/>
            <w:vAlign w:val="center"/>
          </w:tcPr>
          <w:p w14:paraId="144E3BFF" w14:textId="77777777" w:rsidR="005B7628" w:rsidRPr="007031C8" w:rsidRDefault="005B7628"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18607237" w14:textId="77777777" w:rsidR="005B7628" w:rsidRPr="007031C8" w:rsidRDefault="005B7628"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70A73E2" w14:textId="77777777" w:rsidR="005B7628" w:rsidRPr="007031C8" w:rsidRDefault="005B7628"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70C7F03" w14:textId="77777777" w:rsidR="005B7628" w:rsidRPr="007031C8" w:rsidRDefault="005B7628" w:rsidP="00EB0761">
            <w:pPr>
              <w:pStyle w:val="TableData12"/>
              <w:numPr>
                <w:ilvl w:val="0"/>
                <w:numId w:val="14"/>
              </w:numPr>
            </w:pPr>
            <w:r w:rsidRPr="007031C8">
              <w:t>Chọn kênh</w:t>
            </w:r>
          </w:p>
        </w:tc>
      </w:tr>
      <w:tr w:rsidR="005B7628" w:rsidRPr="007031C8" w14:paraId="3C3C9818"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61718F0F" w14:textId="69A29EC6" w:rsidR="005B7628" w:rsidRPr="007031C8" w:rsidRDefault="009D21A5" w:rsidP="00EB0761">
            <w:pPr>
              <w:pStyle w:val="TableData12"/>
            </w:pPr>
            <w:r w:rsidRPr="007031C8">
              <w:t>5</w:t>
            </w:r>
          </w:p>
        </w:tc>
        <w:tc>
          <w:tcPr>
            <w:tcW w:w="1891" w:type="dxa"/>
            <w:tcBorders>
              <w:top w:val="dotted" w:sz="4" w:space="0" w:color="000000"/>
              <w:left w:val="dotted" w:sz="4" w:space="0" w:color="000000"/>
              <w:bottom w:val="dotted" w:sz="4" w:space="0" w:color="000000"/>
            </w:tcBorders>
            <w:shd w:val="clear" w:color="auto" w:fill="auto"/>
            <w:vAlign w:val="center"/>
          </w:tcPr>
          <w:p w14:paraId="5C8A2E61" w14:textId="77777777" w:rsidR="005B7628" w:rsidRPr="007031C8" w:rsidRDefault="005B7628" w:rsidP="00EB0761">
            <w:pPr>
              <w:pStyle w:val="TableData12"/>
            </w:pPr>
            <w:r w:rsidRPr="007031C8">
              <w:t>Tư vấn viên</w:t>
            </w:r>
          </w:p>
        </w:tc>
        <w:tc>
          <w:tcPr>
            <w:tcW w:w="1689" w:type="dxa"/>
            <w:tcBorders>
              <w:top w:val="dotted" w:sz="4" w:space="0" w:color="000000"/>
              <w:left w:val="dotted" w:sz="4" w:space="0" w:color="000000"/>
              <w:bottom w:val="dotted" w:sz="4" w:space="0" w:color="000000"/>
            </w:tcBorders>
            <w:shd w:val="clear" w:color="auto" w:fill="auto"/>
            <w:vAlign w:val="center"/>
          </w:tcPr>
          <w:p w14:paraId="3C2229B6" w14:textId="77777777" w:rsidR="005B7628" w:rsidRPr="007031C8" w:rsidRDefault="005B7628"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05A7093B" w14:textId="77777777" w:rsidR="005B7628" w:rsidRPr="007031C8" w:rsidRDefault="005B7628"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7419D54D" w14:textId="77777777" w:rsidR="005B7628" w:rsidRPr="007031C8" w:rsidRDefault="005B7628"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1E18E602" w14:textId="77777777" w:rsidR="005B7628" w:rsidRPr="007031C8" w:rsidRDefault="005B7628" w:rsidP="00EB0761">
            <w:pPr>
              <w:pStyle w:val="TableData12"/>
              <w:numPr>
                <w:ilvl w:val="0"/>
                <w:numId w:val="14"/>
              </w:numPr>
            </w:pPr>
            <w:r w:rsidRPr="007031C8">
              <w:t>Chọn tư vấn viên</w:t>
            </w:r>
          </w:p>
        </w:tc>
      </w:tr>
      <w:tr w:rsidR="005B7628" w:rsidRPr="007031C8" w14:paraId="7CC88D37"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7C7CD358" w14:textId="400573A3" w:rsidR="005B7628" w:rsidRPr="007031C8" w:rsidRDefault="009D21A5" w:rsidP="00EB0761">
            <w:pPr>
              <w:pStyle w:val="TableData12"/>
            </w:pPr>
            <w:r w:rsidRPr="007031C8">
              <w:t>6</w:t>
            </w:r>
          </w:p>
        </w:tc>
        <w:tc>
          <w:tcPr>
            <w:tcW w:w="1891" w:type="dxa"/>
            <w:tcBorders>
              <w:top w:val="dotted" w:sz="4" w:space="0" w:color="000000"/>
              <w:left w:val="dotted" w:sz="4" w:space="0" w:color="000000"/>
              <w:bottom w:val="dotted" w:sz="4" w:space="0" w:color="000000"/>
            </w:tcBorders>
            <w:shd w:val="clear" w:color="auto" w:fill="auto"/>
            <w:vAlign w:val="center"/>
          </w:tcPr>
          <w:p w14:paraId="5BC4D2F9" w14:textId="77777777" w:rsidR="005B7628" w:rsidRPr="007031C8" w:rsidRDefault="005B7628" w:rsidP="00EB0761">
            <w:pPr>
              <w:pStyle w:val="TableData12"/>
            </w:pPr>
            <w:r w:rsidRPr="007031C8">
              <w:t>Đến ngày, giờ</w:t>
            </w:r>
          </w:p>
        </w:tc>
        <w:tc>
          <w:tcPr>
            <w:tcW w:w="1689" w:type="dxa"/>
            <w:tcBorders>
              <w:top w:val="dotted" w:sz="4" w:space="0" w:color="000000"/>
              <w:left w:val="dotted" w:sz="4" w:space="0" w:color="000000"/>
              <w:bottom w:val="dotted" w:sz="4" w:space="0" w:color="000000"/>
            </w:tcBorders>
            <w:shd w:val="clear" w:color="auto" w:fill="auto"/>
            <w:vAlign w:val="center"/>
          </w:tcPr>
          <w:p w14:paraId="28DE8BFA" w14:textId="77777777" w:rsidR="005B7628" w:rsidRPr="007031C8" w:rsidRDefault="005B7628" w:rsidP="00EB0761">
            <w:pPr>
              <w:pStyle w:val="TableData12"/>
            </w:pPr>
            <w:r w:rsidRPr="007031C8">
              <w:t>Texbox</w:t>
            </w:r>
          </w:p>
        </w:tc>
        <w:tc>
          <w:tcPr>
            <w:tcW w:w="1640" w:type="dxa"/>
            <w:tcBorders>
              <w:top w:val="dotted" w:sz="4" w:space="0" w:color="000000"/>
              <w:left w:val="dotted" w:sz="4" w:space="0" w:color="000000"/>
              <w:bottom w:val="dotted" w:sz="4" w:space="0" w:color="000000"/>
            </w:tcBorders>
            <w:shd w:val="clear" w:color="auto" w:fill="auto"/>
            <w:vAlign w:val="center"/>
          </w:tcPr>
          <w:p w14:paraId="7CACB069" w14:textId="77777777" w:rsidR="005B7628" w:rsidRPr="007031C8" w:rsidRDefault="005B7628"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7F8AE00" w14:textId="77777777" w:rsidR="005B7628" w:rsidRPr="007031C8" w:rsidRDefault="005B7628"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6A37E13B" w14:textId="77777777" w:rsidR="005B7628" w:rsidRPr="007031C8" w:rsidRDefault="005B7628" w:rsidP="00EB0761">
            <w:pPr>
              <w:pStyle w:val="TableData12"/>
              <w:numPr>
                <w:ilvl w:val="0"/>
                <w:numId w:val="14"/>
              </w:numPr>
            </w:pPr>
            <w:r w:rsidRPr="007031C8">
              <w:t>Đến ngày xuất báo cáo</w:t>
            </w:r>
          </w:p>
        </w:tc>
      </w:tr>
      <w:tr w:rsidR="005B7628" w:rsidRPr="007031C8" w14:paraId="2A190F4C"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4DE6FB1" w14:textId="27EDCDEA" w:rsidR="005B7628" w:rsidRPr="007031C8" w:rsidRDefault="009D21A5" w:rsidP="00EB0761">
            <w:pPr>
              <w:pStyle w:val="TableData12"/>
            </w:pPr>
            <w:r w:rsidRPr="007031C8">
              <w:t>7</w:t>
            </w:r>
          </w:p>
        </w:tc>
        <w:tc>
          <w:tcPr>
            <w:tcW w:w="1891" w:type="dxa"/>
            <w:tcBorders>
              <w:top w:val="dotted" w:sz="4" w:space="0" w:color="000000"/>
              <w:left w:val="dotted" w:sz="4" w:space="0" w:color="000000"/>
              <w:bottom w:val="dotted" w:sz="4" w:space="0" w:color="000000"/>
            </w:tcBorders>
            <w:shd w:val="clear" w:color="auto" w:fill="auto"/>
            <w:vAlign w:val="center"/>
          </w:tcPr>
          <w:p w14:paraId="546FA4C1" w14:textId="77777777" w:rsidR="005B7628" w:rsidRPr="007031C8" w:rsidRDefault="005B7628" w:rsidP="00EB0761">
            <w:pPr>
              <w:pStyle w:val="TableData12"/>
            </w:pPr>
            <w:r w:rsidRPr="007031C8">
              <w:t>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5A105694" w14:textId="77777777" w:rsidR="005B7628" w:rsidRPr="007031C8" w:rsidRDefault="005B7628"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3FD65D22" w14:textId="77777777" w:rsidR="005B7628" w:rsidRPr="007031C8" w:rsidRDefault="005B7628"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1DBFB460" w14:textId="77777777" w:rsidR="005B7628" w:rsidRPr="007031C8" w:rsidRDefault="005B7628"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5E77843D" w14:textId="77777777" w:rsidR="005B7628" w:rsidRPr="007031C8" w:rsidRDefault="005B7628" w:rsidP="00EB0761">
            <w:pPr>
              <w:pStyle w:val="TableData12"/>
              <w:numPr>
                <w:ilvl w:val="0"/>
                <w:numId w:val="14"/>
              </w:numPr>
            </w:pPr>
            <w:r w:rsidRPr="007031C8">
              <w:t>Nút tìm kiếm</w:t>
            </w:r>
          </w:p>
        </w:tc>
      </w:tr>
      <w:tr w:rsidR="005B7628" w:rsidRPr="007031C8" w14:paraId="259B2457"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1E6CA91C" w14:textId="1387A2A0" w:rsidR="005B7628" w:rsidRPr="007031C8" w:rsidRDefault="009D21A5" w:rsidP="00EB0761">
            <w:pPr>
              <w:pStyle w:val="TableData12"/>
            </w:pPr>
            <w:r w:rsidRPr="007031C8">
              <w:t>8</w:t>
            </w:r>
          </w:p>
        </w:tc>
        <w:tc>
          <w:tcPr>
            <w:tcW w:w="1891" w:type="dxa"/>
            <w:tcBorders>
              <w:top w:val="dotted" w:sz="4" w:space="0" w:color="000000"/>
              <w:left w:val="dotted" w:sz="4" w:space="0" w:color="000000"/>
              <w:bottom w:val="dotted" w:sz="4" w:space="0" w:color="000000"/>
            </w:tcBorders>
            <w:shd w:val="clear" w:color="auto" w:fill="auto"/>
            <w:vAlign w:val="center"/>
          </w:tcPr>
          <w:p w14:paraId="49A04A1F" w14:textId="77777777" w:rsidR="005B7628" w:rsidRPr="007031C8" w:rsidRDefault="005B7628" w:rsidP="00EB0761">
            <w:pPr>
              <w:pStyle w:val="TableData12"/>
            </w:pPr>
            <w:r w:rsidRPr="007031C8">
              <w:t>Xuất excel</w:t>
            </w:r>
          </w:p>
        </w:tc>
        <w:tc>
          <w:tcPr>
            <w:tcW w:w="1689" w:type="dxa"/>
            <w:tcBorders>
              <w:top w:val="dotted" w:sz="4" w:space="0" w:color="000000"/>
              <w:left w:val="dotted" w:sz="4" w:space="0" w:color="000000"/>
              <w:bottom w:val="dotted" w:sz="4" w:space="0" w:color="000000"/>
            </w:tcBorders>
            <w:shd w:val="clear" w:color="auto" w:fill="auto"/>
            <w:vAlign w:val="center"/>
          </w:tcPr>
          <w:p w14:paraId="254874E2" w14:textId="77777777" w:rsidR="005B7628" w:rsidRPr="007031C8" w:rsidRDefault="005B7628" w:rsidP="00EB0761">
            <w:pPr>
              <w:pStyle w:val="TableData12"/>
            </w:pPr>
            <w:r w:rsidRPr="007031C8">
              <w:t>Button</w:t>
            </w:r>
          </w:p>
        </w:tc>
        <w:tc>
          <w:tcPr>
            <w:tcW w:w="1640" w:type="dxa"/>
            <w:tcBorders>
              <w:top w:val="dotted" w:sz="4" w:space="0" w:color="000000"/>
              <w:left w:val="dotted" w:sz="4" w:space="0" w:color="000000"/>
              <w:bottom w:val="dotted" w:sz="4" w:space="0" w:color="000000"/>
            </w:tcBorders>
            <w:shd w:val="clear" w:color="auto" w:fill="auto"/>
            <w:vAlign w:val="center"/>
          </w:tcPr>
          <w:p w14:paraId="67B8D1F9" w14:textId="77777777" w:rsidR="005B7628" w:rsidRPr="007031C8" w:rsidRDefault="005B7628" w:rsidP="00EB0761">
            <w:pPr>
              <w:pStyle w:val="TableData12"/>
            </w:pPr>
          </w:p>
        </w:tc>
        <w:tc>
          <w:tcPr>
            <w:tcW w:w="1295" w:type="dxa"/>
            <w:tcBorders>
              <w:top w:val="dotted" w:sz="4" w:space="0" w:color="000000"/>
              <w:left w:val="dotted" w:sz="4" w:space="0" w:color="000000"/>
              <w:bottom w:val="dotted" w:sz="4" w:space="0" w:color="000000"/>
            </w:tcBorders>
            <w:shd w:val="clear" w:color="auto" w:fill="auto"/>
            <w:vAlign w:val="center"/>
          </w:tcPr>
          <w:p w14:paraId="385C2F6C" w14:textId="77777777" w:rsidR="005B7628" w:rsidRPr="007031C8" w:rsidRDefault="005B7628"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439426A3" w14:textId="77777777" w:rsidR="005B7628" w:rsidRPr="007031C8" w:rsidRDefault="005B7628" w:rsidP="00EB0761">
            <w:pPr>
              <w:pStyle w:val="TableData12"/>
              <w:numPr>
                <w:ilvl w:val="0"/>
                <w:numId w:val="14"/>
              </w:numPr>
            </w:pPr>
            <w:r w:rsidRPr="007031C8">
              <w:t>Nút xuất excel</w:t>
            </w:r>
          </w:p>
        </w:tc>
      </w:tr>
      <w:tr w:rsidR="005B7628" w:rsidRPr="007031C8" w14:paraId="60ABC59B"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BCDF160" w14:textId="77777777" w:rsidR="005B7628" w:rsidRPr="007031C8" w:rsidRDefault="005B7628" w:rsidP="00EB0761">
            <w:pPr>
              <w:pStyle w:val="TableData12"/>
            </w:pPr>
            <w:r w:rsidRPr="007031C8">
              <w:t>12</w:t>
            </w:r>
          </w:p>
        </w:tc>
        <w:tc>
          <w:tcPr>
            <w:tcW w:w="1891" w:type="dxa"/>
            <w:tcBorders>
              <w:top w:val="dotted" w:sz="4" w:space="0" w:color="000000"/>
              <w:left w:val="dotted" w:sz="4" w:space="0" w:color="000000"/>
              <w:bottom w:val="dotted" w:sz="4" w:space="0" w:color="000000"/>
            </w:tcBorders>
            <w:shd w:val="clear" w:color="auto" w:fill="auto"/>
            <w:vAlign w:val="center"/>
          </w:tcPr>
          <w:p w14:paraId="36B1CC90" w14:textId="77777777" w:rsidR="005B7628" w:rsidRPr="007031C8" w:rsidRDefault="005B7628" w:rsidP="00EB0761">
            <w:pPr>
              <w:pStyle w:val="TableData12"/>
            </w:pPr>
            <w:r w:rsidRPr="007031C8">
              <w:t>Kết quả tìm kiếm</w:t>
            </w:r>
          </w:p>
        </w:tc>
        <w:tc>
          <w:tcPr>
            <w:tcW w:w="1689" w:type="dxa"/>
            <w:tcBorders>
              <w:top w:val="dotted" w:sz="4" w:space="0" w:color="000000"/>
              <w:left w:val="dotted" w:sz="4" w:space="0" w:color="000000"/>
              <w:bottom w:val="dotted" w:sz="4" w:space="0" w:color="000000"/>
            </w:tcBorders>
            <w:shd w:val="clear" w:color="auto" w:fill="auto"/>
            <w:vAlign w:val="center"/>
          </w:tcPr>
          <w:p w14:paraId="5E017E3D" w14:textId="77777777" w:rsidR="005B7628" w:rsidRPr="007031C8" w:rsidRDefault="005B7628"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7A54C066" w14:textId="61B7F917" w:rsidR="005B7628" w:rsidRPr="007031C8" w:rsidRDefault="00B06EEF"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20660BE2" w14:textId="77777777" w:rsidR="005B7628" w:rsidRPr="007031C8" w:rsidRDefault="005B7628"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5E29647" w14:textId="77777777" w:rsidR="005B7628" w:rsidRPr="007031C8" w:rsidRDefault="005B7628" w:rsidP="00EB0761">
            <w:pPr>
              <w:pStyle w:val="TableData12"/>
              <w:numPr>
                <w:ilvl w:val="0"/>
                <w:numId w:val="14"/>
              </w:numPr>
            </w:pPr>
            <w:r w:rsidRPr="007031C8">
              <w:t>Hiển thị các thông tin cơ bản của báo cáo</w:t>
            </w:r>
          </w:p>
        </w:tc>
      </w:tr>
      <w:tr w:rsidR="005B7628" w:rsidRPr="007031C8" w14:paraId="368CCA23"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38C8C4C5" w14:textId="77777777" w:rsidR="005B7628" w:rsidRPr="007031C8" w:rsidRDefault="005B7628" w:rsidP="00EB0761">
            <w:pPr>
              <w:pStyle w:val="TableData12"/>
            </w:pPr>
            <w:r w:rsidRPr="007031C8">
              <w:t>13</w:t>
            </w:r>
          </w:p>
        </w:tc>
        <w:tc>
          <w:tcPr>
            <w:tcW w:w="1891" w:type="dxa"/>
            <w:tcBorders>
              <w:top w:val="dotted" w:sz="4" w:space="0" w:color="000000"/>
              <w:left w:val="dotted" w:sz="4" w:space="0" w:color="000000"/>
              <w:bottom w:val="dotted" w:sz="4" w:space="0" w:color="000000"/>
            </w:tcBorders>
            <w:shd w:val="clear" w:color="auto" w:fill="auto"/>
            <w:vAlign w:val="center"/>
          </w:tcPr>
          <w:p w14:paraId="09317DE8" w14:textId="77777777" w:rsidR="005B7628" w:rsidRPr="007031C8" w:rsidRDefault="005B7628" w:rsidP="00EB0761">
            <w:pPr>
              <w:pStyle w:val="TableData12"/>
            </w:pPr>
            <w:r w:rsidRPr="007031C8">
              <w:t>Khung hiển thị dữ liệu</w:t>
            </w:r>
          </w:p>
        </w:tc>
        <w:tc>
          <w:tcPr>
            <w:tcW w:w="1689" w:type="dxa"/>
            <w:tcBorders>
              <w:top w:val="dotted" w:sz="4" w:space="0" w:color="000000"/>
              <w:left w:val="dotted" w:sz="4" w:space="0" w:color="000000"/>
              <w:bottom w:val="dotted" w:sz="4" w:space="0" w:color="000000"/>
            </w:tcBorders>
            <w:shd w:val="clear" w:color="auto" w:fill="auto"/>
            <w:vAlign w:val="center"/>
          </w:tcPr>
          <w:p w14:paraId="4AB7D392" w14:textId="77777777" w:rsidR="005B7628" w:rsidRPr="007031C8" w:rsidRDefault="005B7628" w:rsidP="00EB0761">
            <w:pPr>
              <w:pStyle w:val="TableData12"/>
            </w:pPr>
            <w:r w:rsidRPr="007031C8">
              <w:t>Table</w:t>
            </w:r>
          </w:p>
        </w:tc>
        <w:tc>
          <w:tcPr>
            <w:tcW w:w="1640" w:type="dxa"/>
            <w:tcBorders>
              <w:top w:val="dotted" w:sz="4" w:space="0" w:color="000000"/>
              <w:left w:val="dotted" w:sz="4" w:space="0" w:color="000000"/>
              <w:bottom w:val="dotted" w:sz="4" w:space="0" w:color="000000"/>
            </w:tcBorders>
            <w:shd w:val="clear" w:color="auto" w:fill="auto"/>
            <w:vAlign w:val="center"/>
          </w:tcPr>
          <w:p w14:paraId="093C5AEA" w14:textId="24CCDBB9" w:rsidR="005B7628" w:rsidRPr="007031C8" w:rsidRDefault="00B06EEF" w:rsidP="00EB0761">
            <w:pPr>
              <w:pStyle w:val="TableData12"/>
            </w:pPr>
            <w:r w:rsidRPr="007031C8">
              <w:t>OUTPUT</w:t>
            </w:r>
          </w:p>
        </w:tc>
        <w:tc>
          <w:tcPr>
            <w:tcW w:w="1295" w:type="dxa"/>
            <w:tcBorders>
              <w:top w:val="dotted" w:sz="4" w:space="0" w:color="000000"/>
              <w:left w:val="dotted" w:sz="4" w:space="0" w:color="000000"/>
              <w:bottom w:val="dotted" w:sz="4" w:space="0" w:color="000000"/>
            </w:tcBorders>
            <w:shd w:val="clear" w:color="auto" w:fill="auto"/>
            <w:vAlign w:val="center"/>
          </w:tcPr>
          <w:p w14:paraId="6B78726F" w14:textId="77777777" w:rsidR="005B7628" w:rsidRPr="007031C8" w:rsidRDefault="005B7628" w:rsidP="00EB0761">
            <w:pPr>
              <w:pStyle w:val="TableData12"/>
            </w:pP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06CB0BB5" w14:textId="77777777" w:rsidR="005B7628" w:rsidRPr="007031C8" w:rsidRDefault="005B7628" w:rsidP="00EB0761">
            <w:pPr>
              <w:pStyle w:val="TableData12"/>
              <w:numPr>
                <w:ilvl w:val="0"/>
                <w:numId w:val="14"/>
              </w:numPr>
            </w:pPr>
            <w:r w:rsidRPr="007031C8">
              <w:t>Hiển thị chi tiết các dữ liệu báo cáo theo hàng</w:t>
            </w:r>
          </w:p>
        </w:tc>
      </w:tr>
      <w:tr w:rsidR="009D21A5" w:rsidRPr="007031C8" w14:paraId="265A8117"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45857155" w14:textId="55877D46" w:rsidR="009D21A5" w:rsidRPr="007031C8" w:rsidRDefault="009D21A5" w:rsidP="00EB0761">
            <w:pPr>
              <w:pStyle w:val="TableData12"/>
            </w:pPr>
            <w:r w:rsidRPr="007031C8">
              <w:t>14</w:t>
            </w:r>
          </w:p>
        </w:tc>
        <w:tc>
          <w:tcPr>
            <w:tcW w:w="1891" w:type="dxa"/>
            <w:tcBorders>
              <w:top w:val="dotted" w:sz="4" w:space="0" w:color="000000"/>
              <w:left w:val="dotted" w:sz="4" w:space="0" w:color="000000"/>
              <w:bottom w:val="dotted" w:sz="4" w:space="0" w:color="000000"/>
            </w:tcBorders>
            <w:shd w:val="clear" w:color="auto" w:fill="auto"/>
            <w:vAlign w:val="center"/>
          </w:tcPr>
          <w:p w14:paraId="2B5993E9" w14:textId="2A825EC0" w:rsidR="009D21A5" w:rsidRPr="007031C8" w:rsidRDefault="009D21A5" w:rsidP="00EB0761">
            <w:pPr>
              <w:pStyle w:val="TableData12"/>
            </w:pPr>
            <w:r w:rsidRPr="007031C8">
              <w:t>Tìm kiếm kết quả</w:t>
            </w:r>
          </w:p>
        </w:tc>
        <w:tc>
          <w:tcPr>
            <w:tcW w:w="1689" w:type="dxa"/>
            <w:tcBorders>
              <w:top w:val="dotted" w:sz="4" w:space="0" w:color="000000"/>
              <w:left w:val="dotted" w:sz="4" w:space="0" w:color="000000"/>
              <w:bottom w:val="dotted" w:sz="4" w:space="0" w:color="000000"/>
            </w:tcBorders>
            <w:shd w:val="clear" w:color="auto" w:fill="auto"/>
            <w:vAlign w:val="center"/>
          </w:tcPr>
          <w:p w14:paraId="268C16CE" w14:textId="6679A525" w:rsidR="009D21A5" w:rsidRPr="007031C8" w:rsidRDefault="009D21A5" w:rsidP="00EB0761">
            <w:pPr>
              <w:pStyle w:val="TableData12"/>
            </w:pPr>
            <w:r w:rsidRPr="007031C8">
              <w:t>Label</w:t>
            </w:r>
          </w:p>
        </w:tc>
        <w:tc>
          <w:tcPr>
            <w:tcW w:w="1640" w:type="dxa"/>
            <w:tcBorders>
              <w:top w:val="dotted" w:sz="4" w:space="0" w:color="000000"/>
              <w:left w:val="dotted" w:sz="4" w:space="0" w:color="000000"/>
              <w:bottom w:val="dotted" w:sz="4" w:space="0" w:color="000000"/>
            </w:tcBorders>
            <w:shd w:val="clear" w:color="auto" w:fill="auto"/>
            <w:vAlign w:val="center"/>
          </w:tcPr>
          <w:p w14:paraId="6753A969" w14:textId="63C15B86" w:rsidR="009D21A5" w:rsidRPr="007031C8" w:rsidRDefault="009D21A5"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0F97136A" w14:textId="0BE110C7" w:rsidR="009D21A5" w:rsidRPr="007031C8" w:rsidRDefault="009D21A5" w:rsidP="00EB0761">
            <w:pPr>
              <w:pStyle w:val="TableData12"/>
            </w:pPr>
            <w:r w:rsidRPr="007031C8">
              <w:t>NULL</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31D07D0F" w14:textId="544D67C0" w:rsidR="009D21A5" w:rsidRPr="007031C8" w:rsidRDefault="009D21A5" w:rsidP="00EB0761">
            <w:pPr>
              <w:pStyle w:val="TableData12"/>
              <w:numPr>
                <w:ilvl w:val="0"/>
                <w:numId w:val="14"/>
              </w:numPr>
            </w:pPr>
            <w:r w:rsidRPr="007031C8">
              <w:t>Tìm kiếm kết quả có trong bảng báo cáo</w:t>
            </w:r>
          </w:p>
        </w:tc>
      </w:tr>
      <w:tr w:rsidR="009D21A5" w:rsidRPr="007031C8" w14:paraId="42B24B5D" w14:textId="77777777" w:rsidTr="000C69CA">
        <w:trPr>
          <w:trHeight w:val="404"/>
        </w:trPr>
        <w:tc>
          <w:tcPr>
            <w:tcW w:w="828" w:type="dxa"/>
            <w:tcBorders>
              <w:top w:val="dotted" w:sz="4" w:space="0" w:color="000000"/>
              <w:left w:val="dotted" w:sz="4" w:space="0" w:color="000000"/>
              <w:bottom w:val="dotted" w:sz="4" w:space="0" w:color="000000"/>
            </w:tcBorders>
            <w:shd w:val="clear" w:color="auto" w:fill="auto"/>
            <w:vAlign w:val="center"/>
          </w:tcPr>
          <w:p w14:paraId="5E388900" w14:textId="0A54DA8C" w:rsidR="009D21A5" w:rsidRPr="007031C8" w:rsidRDefault="009D21A5" w:rsidP="00EB0761">
            <w:pPr>
              <w:pStyle w:val="TableData12"/>
            </w:pPr>
            <w:r w:rsidRPr="007031C8">
              <w:t>15</w:t>
            </w:r>
          </w:p>
        </w:tc>
        <w:tc>
          <w:tcPr>
            <w:tcW w:w="1891" w:type="dxa"/>
            <w:tcBorders>
              <w:top w:val="dotted" w:sz="4" w:space="0" w:color="000000"/>
              <w:left w:val="dotted" w:sz="4" w:space="0" w:color="000000"/>
              <w:bottom w:val="dotted" w:sz="4" w:space="0" w:color="000000"/>
            </w:tcBorders>
            <w:shd w:val="clear" w:color="auto" w:fill="auto"/>
            <w:vAlign w:val="center"/>
          </w:tcPr>
          <w:p w14:paraId="39ECAD00" w14:textId="64731861" w:rsidR="009D21A5" w:rsidRPr="007031C8" w:rsidRDefault="009D21A5" w:rsidP="00EB0761">
            <w:pPr>
              <w:pStyle w:val="TableData12"/>
            </w:pPr>
            <w:r w:rsidRPr="007031C8">
              <w:t>Số lượng bản ghi hiển thị</w:t>
            </w:r>
          </w:p>
        </w:tc>
        <w:tc>
          <w:tcPr>
            <w:tcW w:w="1689" w:type="dxa"/>
            <w:tcBorders>
              <w:top w:val="dotted" w:sz="4" w:space="0" w:color="000000"/>
              <w:left w:val="dotted" w:sz="4" w:space="0" w:color="000000"/>
              <w:bottom w:val="dotted" w:sz="4" w:space="0" w:color="000000"/>
            </w:tcBorders>
            <w:shd w:val="clear" w:color="auto" w:fill="auto"/>
            <w:vAlign w:val="center"/>
          </w:tcPr>
          <w:p w14:paraId="47B5B756" w14:textId="2E7B2352" w:rsidR="009D21A5" w:rsidRPr="007031C8" w:rsidRDefault="009D21A5" w:rsidP="00EB0761">
            <w:pPr>
              <w:pStyle w:val="TableData12"/>
            </w:pPr>
            <w:r w:rsidRPr="007031C8">
              <w:t>SelectBox</w:t>
            </w:r>
          </w:p>
        </w:tc>
        <w:tc>
          <w:tcPr>
            <w:tcW w:w="1640" w:type="dxa"/>
            <w:tcBorders>
              <w:top w:val="dotted" w:sz="4" w:space="0" w:color="000000"/>
              <w:left w:val="dotted" w:sz="4" w:space="0" w:color="000000"/>
              <w:bottom w:val="dotted" w:sz="4" w:space="0" w:color="000000"/>
            </w:tcBorders>
            <w:shd w:val="clear" w:color="auto" w:fill="auto"/>
            <w:vAlign w:val="center"/>
          </w:tcPr>
          <w:p w14:paraId="21472C05" w14:textId="4506D1B6" w:rsidR="009D21A5" w:rsidRPr="007031C8" w:rsidRDefault="009D21A5" w:rsidP="00EB0761">
            <w:pPr>
              <w:pStyle w:val="TableData12"/>
            </w:pPr>
            <w:r w:rsidRPr="007031C8">
              <w:t>INPUT</w:t>
            </w:r>
          </w:p>
        </w:tc>
        <w:tc>
          <w:tcPr>
            <w:tcW w:w="1295" w:type="dxa"/>
            <w:tcBorders>
              <w:top w:val="dotted" w:sz="4" w:space="0" w:color="000000"/>
              <w:left w:val="dotted" w:sz="4" w:space="0" w:color="000000"/>
              <w:bottom w:val="dotted" w:sz="4" w:space="0" w:color="000000"/>
            </w:tcBorders>
            <w:shd w:val="clear" w:color="auto" w:fill="auto"/>
            <w:vAlign w:val="center"/>
          </w:tcPr>
          <w:p w14:paraId="4270841F" w14:textId="31A8138D" w:rsidR="009D21A5" w:rsidRPr="007031C8" w:rsidRDefault="009D21A5" w:rsidP="00EB0761">
            <w:pPr>
              <w:pStyle w:val="TableData12"/>
            </w:pPr>
            <w:r w:rsidRPr="007031C8">
              <w:t>10</w:t>
            </w:r>
          </w:p>
        </w:tc>
        <w:tc>
          <w:tcPr>
            <w:tcW w:w="5500" w:type="dxa"/>
            <w:tcBorders>
              <w:top w:val="dotted" w:sz="4" w:space="0" w:color="000000"/>
              <w:left w:val="dotted" w:sz="4" w:space="0" w:color="000000"/>
              <w:bottom w:val="dotted" w:sz="4" w:space="0" w:color="000000"/>
              <w:right w:val="dotted" w:sz="4" w:space="0" w:color="000000"/>
            </w:tcBorders>
            <w:shd w:val="clear" w:color="auto" w:fill="auto"/>
            <w:vAlign w:val="center"/>
          </w:tcPr>
          <w:p w14:paraId="71897DF6" w14:textId="1802D94C" w:rsidR="009D21A5" w:rsidRPr="007031C8" w:rsidRDefault="009D21A5" w:rsidP="00EB0761">
            <w:pPr>
              <w:pStyle w:val="TableData12"/>
              <w:numPr>
                <w:ilvl w:val="0"/>
                <w:numId w:val="14"/>
              </w:numPr>
            </w:pPr>
            <w:r w:rsidRPr="007031C8">
              <w:t>Hiển thị số lượng bản ghi trong bảng kết quả tìm kiếm</w:t>
            </w:r>
          </w:p>
        </w:tc>
      </w:tr>
    </w:tbl>
    <w:p w14:paraId="6288FE1C" w14:textId="5D6B1D02" w:rsidR="005B7628" w:rsidRPr="007031C8" w:rsidRDefault="005B7628" w:rsidP="00EB0761">
      <w:pPr>
        <w:rPr>
          <w:rFonts w:ascii="Verdana" w:hAnsi="Verdana"/>
        </w:rPr>
      </w:pPr>
    </w:p>
    <w:p w14:paraId="7144C691" w14:textId="691D0394" w:rsidR="00716771" w:rsidRPr="007031C8" w:rsidRDefault="00716771" w:rsidP="00EB0761">
      <w:pPr>
        <w:rPr>
          <w:rFonts w:ascii="Verdana" w:hAnsi="Verdana"/>
        </w:rPr>
      </w:pPr>
    </w:p>
    <w:p w14:paraId="191F46C5" w14:textId="77777777" w:rsidR="00716771" w:rsidRPr="007031C8" w:rsidRDefault="00716771" w:rsidP="00EB0761">
      <w:pPr>
        <w:rPr>
          <w:rFonts w:ascii="Verdana" w:hAnsi="Verdana"/>
        </w:rPr>
      </w:pPr>
    </w:p>
    <w:p w14:paraId="2BE22C27" w14:textId="51663725" w:rsidR="005B7628" w:rsidRPr="007031C8" w:rsidRDefault="005B7628" w:rsidP="00EB0761">
      <w:pPr>
        <w:pStyle w:val="Heading4"/>
        <w:rPr>
          <w:rFonts w:ascii="Verdana" w:hAnsi="Verdana"/>
        </w:rPr>
      </w:pPr>
      <w:r w:rsidRPr="007031C8">
        <w:rPr>
          <w:rFonts w:ascii="Verdana" w:hAnsi="Verdana"/>
        </w:rPr>
        <w:lastRenderedPageBreak/>
        <w:t xml:space="preserve">Luồng </w:t>
      </w:r>
      <w:r w:rsidR="006E3BC9" w:rsidRPr="007031C8">
        <w:rPr>
          <w:rFonts w:ascii="Verdana" w:hAnsi="Verdana"/>
        </w:rPr>
        <w:t>nghiệp vụ</w:t>
      </w:r>
    </w:p>
    <w:p w14:paraId="7A968D03" w14:textId="77777777" w:rsidR="00111344" w:rsidRPr="007031C8" w:rsidRDefault="00716771" w:rsidP="00111344">
      <w:pPr>
        <w:rPr>
          <w:rFonts w:ascii="Verdana" w:hAnsi="Verdana"/>
          <w:shd w:val="clear" w:color="auto" w:fill="FFFFFF"/>
        </w:rPr>
      </w:pPr>
      <w:r w:rsidRPr="007031C8">
        <w:rPr>
          <w:rFonts w:ascii="Verdana" w:hAnsi="Verdana"/>
          <w:shd w:val="clear" w:color="auto" w:fill="FFFFFF"/>
        </w:rPr>
        <w:t>Thêm cột dữ liệu thời gian chờ, tổng thời gian kết nối trên Báo cáo trạng thái tư vấn viên (agent status) được lấy trong bảng “</w:t>
      </w:r>
      <w:r w:rsidR="00B06EEF" w:rsidRPr="007031C8">
        <w:rPr>
          <w:rFonts w:ascii="Verdana" w:hAnsi="Verdana"/>
          <w:shd w:val="clear" w:color="auto" w:fill="FFFFFF"/>
        </w:rPr>
        <w:t>DAILY_AGENT_STATUS_STAT</w:t>
      </w:r>
      <w:r w:rsidRPr="007031C8">
        <w:rPr>
          <w:rFonts w:ascii="Verdana" w:hAnsi="Verdana"/>
          <w:shd w:val="clear" w:color="auto" w:fill="FFFFFF"/>
        </w:rPr>
        <w:t xml:space="preserve">” </w:t>
      </w:r>
    </w:p>
    <w:p w14:paraId="60BDB169" w14:textId="673F185D" w:rsidR="00716771" w:rsidRPr="007031C8" w:rsidRDefault="00716771" w:rsidP="00111344">
      <w:pPr>
        <w:rPr>
          <w:rFonts w:ascii="Verdana" w:hAnsi="Verdana"/>
        </w:rPr>
      </w:pPr>
      <w:r w:rsidRPr="007031C8">
        <w:rPr>
          <w:rFonts w:ascii="Verdana" w:hAnsi="Verdana"/>
        </w:rPr>
        <w:t xml:space="preserve">Đối với dữ liệu thời gian chờ: </w:t>
      </w:r>
      <w:r w:rsidR="00B06EEF" w:rsidRPr="007031C8">
        <w:rPr>
          <w:rFonts w:ascii="Verdana" w:hAnsi="Verdana"/>
        </w:rPr>
        <w:t xml:space="preserve">là </w:t>
      </w:r>
      <w:r w:rsidRPr="007031C8">
        <w:rPr>
          <w:rFonts w:ascii="Verdana" w:hAnsi="Verdana"/>
        </w:rPr>
        <w:t xml:space="preserve">dữ liệu </w:t>
      </w:r>
      <w:r w:rsidRPr="007031C8">
        <w:rPr>
          <w:rFonts w:ascii="Verdana" w:hAnsi="Verdana"/>
          <w:b/>
        </w:rPr>
        <w:t>“AVAILABLE_DURATION”</w:t>
      </w:r>
    </w:p>
    <w:p w14:paraId="684BFC4F" w14:textId="6059EB34" w:rsidR="00716771" w:rsidRPr="007031C8" w:rsidRDefault="00716771" w:rsidP="00716771">
      <w:pPr>
        <w:pStyle w:val="ListParagraph"/>
        <w:numPr>
          <w:ilvl w:val="0"/>
          <w:numId w:val="14"/>
        </w:numPr>
        <w:rPr>
          <w:rFonts w:ascii="Verdana" w:hAnsi="Verdana"/>
        </w:rPr>
      </w:pPr>
      <w:r w:rsidRPr="007031C8">
        <w:rPr>
          <w:rFonts w:ascii="Verdana" w:hAnsi="Verdana"/>
        </w:rPr>
        <w:t xml:space="preserve">Đối với dữ liệu tổng thời gian kết nối: </w:t>
      </w:r>
      <w:r w:rsidR="00B06EEF" w:rsidRPr="007031C8">
        <w:rPr>
          <w:rFonts w:ascii="Verdana" w:hAnsi="Verdana"/>
        </w:rPr>
        <w:t xml:space="preserve">là </w:t>
      </w:r>
      <w:r w:rsidRPr="007031C8">
        <w:rPr>
          <w:rFonts w:ascii="Verdana" w:hAnsi="Verdana"/>
        </w:rPr>
        <w:t xml:space="preserve">dữ liệu </w:t>
      </w:r>
      <w:r w:rsidRPr="007031C8">
        <w:rPr>
          <w:rFonts w:ascii="Verdana" w:hAnsi="Verdana"/>
          <w:b/>
        </w:rPr>
        <w:t>“CONNECTED_DURATION”</w:t>
      </w:r>
    </w:p>
    <w:p w14:paraId="60762E0D" w14:textId="77777777" w:rsidR="000D14F1" w:rsidRPr="007031C8" w:rsidRDefault="000D14F1" w:rsidP="00EB0761">
      <w:pPr>
        <w:rPr>
          <w:rFonts w:ascii="Verdana" w:hAnsi="Verdana"/>
        </w:rPr>
      </w:pPr>
    </w:p>
    <w:p w14:paraId="5A4912BE" w14:textId="77777777" w:rsidR="000D14F1" w:rsidRPr="007031C8" w:rsidRDefault="000D14F1" w:rsidP="00EB0761">
      <w:pPr>
        <w:rPr>
          <w:rFonts w:ascii="Verdana" w:hAnsi="Verdana"/>
        </w:rPr>
      </w:pPr>
    </w:p>
    <w:p w14:paraId="27762ABC" w14:textId="77777777" w:rsidR="000D14F1" w:rsidRPr="007031C8" w:rsidRDefault="000D14F1" w:rsidP="00EB0761">
      <w:pPr>
        <w:rPr>
          <w:rFonts w:ascii="Verdana" w:hAnsi="Verdana"/>
        </w:rPr>
      </w:pPr>
    </w:p>
    <w:p w14:paraId="7418BBCD" w14:textId="77777777" w:rsidR="000D14F1" w:rsidRPr="007031C8" w:rsidRDefault="000D14F1" w:rsidP="00EB0761">
      <w:pPr>
        <w:rPr>
          <w:rFonts w:ascii="Verdana" w:hAnsi="Verdana"/>
        </w:rPr>
      </w:pPr>
    </w:p>
    <w:p w14:paraId="220BF635" w14:textId="77777777" w:rsidR="000D14F1" w:rsidRPr="007031C8" w:rsidRDefault="000D14F1" w:rsidP="00EB0761">
      <w:pPr>
        <w:rPr>
          <w:rFonts w:ascii="Verdana" w:hAnsi="Verdana"/>
        </w:rPr>
      </w:pPr>
    </w:p>
    <w:p w14:paraId="3F074A99" w14:textId="0D4B4690" w:rsidR="004C0C65" w:rsidRPr="007031C8" w:rsidRDefault="004C0C65" w:rsidP="00EB0761">
      <w:pPr>
        <w:pStyle w:val="Heading1"/>
        <w:rPr>
          <w:rFonts w:ascii="Verdana" w:hAnsi="Verdana"/>
        </w:rPr>
      </w:pPr>
      <w:bookmarkStart w:id="73" w:name="_Toc135149391"/>
      <w:bookmarkStart w:id="74" w:name="_Toc315976238"/>
      <w:bookmarkStart w:id="75" w:name="_Toc135227455"/>
      <w:bookmarkStart w:id="76" w:name="_Toc136875132"/>
      <w:bookmarkEnd w:id="2"/>
      <w:bookmarkEnd w:id="3"/>
      <w:bookmarkEnd w:id="4"/>
      <w:bookmarkEnd w:id="5"/>
      <w:bookmarkEnd w:id="6"/>
      <w:bookmarkEnd w:id="7"/>
      <w:bookmarkEnd w:id="64"/>
      <w:bookmarkEnd w:id="65"/>
      <w:bookmarkEnd w:id="66"/>
      <w:r w:rsidRPr="007031C8">
        <w:rPr>
          <w:rFonts w:ascii="Verdana" w:hAnsi="Verdana"/>
        </w:rPr>
        <w:t>THIẾT KẾ DÙNG CHUNG VÀ TÁI SỬ DỤNG</w:t>
      </w:r>
      <w:bookmarkEnd w:id="73"/>
      <w:bookmarkEnd w:id="74"/>
      <w:bookmarkEnd w:id="75"/>
      <w:bookmarkEnd w:id="76"/>
    </w:p>
    <w:p w14:paraId="15C59352" w14:textId="77777777" w:rsidR="004C0C65" w:rsidRPr="007031C8" w:rsidRDefault="004C0C65" w:rsidP="00EB0761">
      <w:pPr>
        <w:rPr>
          <w:rFonts w:ascii="Verdana" w:hAnsi="Verdana"/>
        </w:rPr>
      </w:pPr>
      <w:r w:rsidRPr="007031C8">
        <w:rPr>
          <w:rFonts w:ascii="Verdana" w:hAnsi="Verdana"/>
        </w:rPr>
        <w:t>N/A</w:t>
      </w:r>
    </w:p>
    <w:p w14:paraId="57B16C0E" w14:textId="539B70C3" w:rsidR="00112B18" w:rsidRPr="007031C8" w:rsidRDefault="004C0C65" w:rsidP="00EB0761">
      <w:pPr>
        <w:pStyle w:val="Heading1"/>
        <w:rPr>
          <w:rFonts w:ascii="Verdana" w:hAnsi="Verdana"/>
        </w:rPr>
      </w:pPr>
      <w:bookmarkStart w:id="77" w:name="_Toc135149392"/>
      <w:bookmarkStart w:id="78" w:name="_Toc135227456"/>
      <w:bookmarkStart w:id="79" w:name="_Toc136875133"/>
      <w:r w:rsidRPr="007031C8">
        <w:rPr>
          <w:rFonts w:ascii="Verdana" w:hAnsi="Verdana"/>
        </w:rPr>
        <w:t>THIẾT KẾ ĐẢM BẢO TUÂN THỦ TIÊU CHUẨN QUẢN TRỊ DỮ LIỆU</w:t>
      </w:r>
      <w:bookmarkEnd w:id="77"/>
      <w:bookmarkEnd w:id="78"/>
      <w:bookmarkEnd w:id="79"/>
    </w:p>
    <w:p w14:paraId="4C8B48ED" w14:textId="77777777" w:rsidR="00D44473" w:rsidRPr="007031C8" w:rsidRDefault="00D44473" w:rsidP="00EB0761">
      <w:pPr>
        <w:rPr>
          <w:rFonts w:ascii="Verdana" w:hAnsi="Verdana"/>
        </w:rPr>
      </w:pPr>
      <w:r w:rsidRPr="007031C8">
        <w:rPr>
          <w:rFonts w:ascii="Verdana" w:hAnsi="Verdana"/>
        </w:rPr>
        <w:t>N/A</w:t>
      </w:r>
    </w:p>
    <w:sectPr w:rsidR="00D44473" w:rsidRPr="007031C8" w:rsidSect="00CD4535">
      <w:pgSz w:w="15840" w:h="12240" w:orient="landscape"/>
      <w:pgMar w:top="1797"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A8417C" w14:textId="77777777" w:rsidR="00946910" w:rsidRDefault="00946910" w:rsidP="00EB0761">
      <w:r>
        <w:separator/>
      </w:r>
    </w:p>
    <w:p w14:paraId="3BE51A93" w14:textId="77777777" w:rsidR="00946910" w:rsidRDefault="00946910" w:rsidP="00EB0761"/>
    <w:p w14:paraId="5F393BDD" w14:textId="77777777" w:rsidR="00946910" w:rsidRDefault="00946910" w:rsidP="00EB0761"/>
    <w:p w14:paraId="31BA6B8C" w14:textId="77777777" w:rsidR="00946910" w:rsidRDefault="00946910" w:rsidP="00EB0761"/>
    <w:p w14:paraId="57BCA0AA" w14:textId="77777777" w:rsidR="00946910" w:rsidRDefault="00946910" w:rsidP="00EB0761"/>
    <w:p w14:paraId="7A6C8C8B" w14:textId="77777777" w:rsidR="00946910" w:rsidRDefault="00946910" w:rsidP="00EB0761"/>
    <w:p w14:paraId="3158BB31" w14:textId="77777777" w:rsidR="00946910" w:rsidRDefault="00946910" w:rsidP="00EB0761"/>
    <w:p w14:paraId="341202AB" w14:textId="77777777" w:rsidR="00946910" w:rsidRDefault="00946910" w:rsidP="00EB0761"/>
    <w:p w14:paraId="31FD38FB" w14:textId="77777777" w:rsidR="00946910" w:rsidRDefault="00946910" w:rsidP="00EB0761"/>
    <w:p w14:paraId="5A7FCD5F" w14:textId="77777777" w:rsidR="00946910" w:rsidRDefault="00946910" w:rsidP="00EB0761"/>
    <w:p w14:paraId="73F6ADB2" w14:textId="77777777" w:rsidR="00946910" w:rsidRDefault="00946910" w:rsidP="00EB0761"/>
    <w:p w14:paraId="59726CFD" w14:textId="77777777" w:rsidR="00946910" w:rsidRDefault="00946910" w:rsidP="00EB0761"/>
    <w:p w14:paraId="15CC1256" w14:textId="77777777" w:rsidR="00946910" w:rsidRDefault="00946910" w:rsidP="00EB0761"/>
    <w:p w14:paraId="50E81A59" w14:textId="77777777" w:rsidR="00946910" w:rsidRDefault="00946910" w:rsidP="00EB0761"/>
    <w:p w14:paraId="7347AF81" w14:textId="77777777" w:rsidR="00946910" w:rsidRDefault="00946910" w:rsidP="00EB0761"/>
    <w:p w14:paraId="2024ECA3" w14:textId="77777777" w:rsidR="00946910" w:rsidRDefault="00946910" w:rsidP="00EB0761"/>
    <w:p w14:paraId="4396FDF5" w14:textId="77777777" w:rsidR="00946910" w:rsidRDefault="00946910" w:rsidP="00EB0761"/>
    <w:p w14:paraId="12998A8E" w14:textId="77777777" w:rsidR="00946910" w:rsidRDefault="00946910" w:rsidP="00EB0761"/>
    <w:p w14:paraId="2765284E" w14:textId="77777777" w:rsidR="00946910" w:rsidRDefault="00946910" w:rsidP="00EB0761"/>
    <w:p w14:paraId="6EC7ED15" w14:textId="77777777" w:rsidR="00946910" w:rsidRDefault="00946910" w:rsidP="00EB0761"/>
    <w:p w14:paraId="06DF3A0A" w14:textId="77777777" w:rsidR="00946910" w:rsidRDefault="00946910" w:rsidP="00EB0761"/>
    <w:p w14:paraId="3CC24B67" w14:textId="77777777" w:rsidR="00946910" w:rsidRDefault="00946910" w:rsidP="00EB0761"/>
    <w:p w14:paraId="04D389FC" w14:textId="77777777" w:rsidR="00946910" w:rsidRDefault="00946910" w:rsidP="00EB0761"/>
    <w:p w14:paraId="42613AAD" w14:textId="77777777" w:rsidR="00946910" w:rsidRDefault="00946910" w:rsidP="00EB0761"/>
    <w:p w14:paraId="2714C62E" w14:textId="77777777" w:rsidR="00946910" w:rsidRDefault="00946910" w:rsidP="00EB0761"/>
    <w:p w14:paraId="6303A98D" w14:textId="77777777" w:rsidR="00946910" w:rsidRDefault="00946910" w:rsidP="00EB0761"/>
    <w:p w14:paraId="1E8C7412" w14:textId="77777777" w:rsidR="00946910" w:rsidRDefault="00946910" w:rsidP="00EB0761"/>
    <w:p w14:paraId="0D4D94F5" w14:textId="77777777" w:rsidR="00946910" w:rsidRDefault="00946910" w:rsidP="00EB0761"/>
    <w:p w14:paraId="74583A3E" w14:textId="77777777" w:rsidR="00946910" w:rsidRDefault="00946910" w:rsidP="00EB0761"/>
    <w:p w14:paraId="77BF420C" w14:textId="77777777" w:rsidR="00946910" w:rsidRDefault="00946910" w:rsidP="00EB0761"/>
    <w:p w14:paraId="7F55CB5B" w14:textId="77777777" w:rsidR="00946910" w:rsidRDefault="00946910" w:rsidP="00EB0761"/>
    <w:p w14:paraId="19674BC9" w14:textId="77777777" w:rsidR="00946910" w:rsidRDefault="00946910" w:rsidP="00EB0761"/>
    <w:p w14:paraId="2AD31CE3" w14:textId="77777777" w:rsidR="00946910" w:rsidRDefault="00946910" w:rsidP="00EB0761"/>
    <w:p w14:paraId="0007F328" w14:textId="77777777" w:rsidR="00946910" w:rsidRDefault="00946910" w:rsidP="00EB0761"/>
    <w:p w14:paraId="4C07EBF8" w14:textId="77777777" w:rsidR="00946910" w:rsidRDefault="00946910" w:rsidP="00EB0761"/>
    <w:p w14:paraId="66F469E7" w14:textId="77777777" w:rsidR="00946910" w:rsidRDefault="00946910" w:rsidP="00EB0761"/>
    <w:p w14:paraId="498F9E1B" w14:textId="77777777" w:rsidR="00946910" w:rsidRDefault="00946910" w:rsidP="00EB0761"/>
    <w:p w14:paraId="25B14DD3" w14:textId="77777777" w:rsidR="00946910" w:rsidRDefault="00946910" w:rsidP="00EB0761"/>
    <w:p w14:paraId="1E034D3A" w14:textId="77777777" w:rsidR="00946910" w:rsidRDefault="00946910" w:rsidP="00EB0761"/>
    <w:p w14:paraId="7FB67F09" w14:textId="77777777" w:rsidR="00946910" w:rsidRDefault="00946910" w:rsidP="00EB0761"/>
    <w:p w14:paraId="17347BBA" w14:textId="77777777" w:rsidR="00946910" w:rsidRDefault="00946910" w:rsidP="00EB0761"/>
    <w:p w14:paraId="537B40FF" w14:textId="77777777" w:rsidR="00946910" w:rsidRDefault="00946910" w:rsidP="00EB0761"/>
    <w:p w14:paraId="3A7959D8" w14:textId="77777777" w:rsidR="00946910" w:rsidRDefault="00946910" w:rsidP="00EB0761"/>
    <w:p w14:paraId="5C7879D3" w14:textId="77777777" w:rsidR="00946910" w:rsidRDefault="00946910" w:rsidP="00EB0761"/>
    <w:p w14:paraId="14E68300" w14:textId="77777777" w:rsidR="00946910" w:rsidRDefault="00946910" w:rsidP="00EB0761"/>
    <w:p w14:paraId="6A3C4754" w14:textId="77777777" w:rsidR="00946910" w:rsidRDefault="00946910" w:rsidP="00EB0761"/>
    <w:p w14:paraId="2589416D" w14:textId="77777777" w:rsidR="00946910" w:rsidRDefault="00946910" w:rsidP="00EB0761"/>
    <w:p w14:paraId="1D9FB942" w14:textId="77777777" w:rsidR="00946910" w:rsidRDefault="00946910" w:rsidP="00EB0761"/>
    <w:p w14:paraId="1392D778" w14:textId="77777777" w:rsidR="00946910" w:rsidRDefault="00946910" w:rsidP="00EB0761"/>
    <w:p w14:paraId="0360DCCE" w14:textId="77777777" w:rsidR="00946910" w:rsidRDefault="00946910" w:rsidP="00EB0761"/>
    <w:p w14:paraId="360385E1" w14:textId="77777777" w:rsidR="00946910" w:rsidRDefault="00946910" w:rsidP="00EB0761"/>
    <w:p w14:paraId="4033E7AC" w14:textId="77777777" w:rsidR="00946910" w:rsidRDefault="00946910" w:rsidP="00EB0761"/>
    <w:p w14:paraId="224B90A5" w14:textId="77777777" w:rsidR="00946910" w:rsidRDefault="00946910" w:rsidP="00EB0761"/>
    <w:p w14:paraId="47F8D7A4" w14:textId="77777777" w:rsidR="00946910" w:rsidRDefault="00946910" w:rsidP="00EB0761"/>
    <w:p w14:paraId="30759648" w14:textId="77777777" w:rsidR="00946910" w:rsidRDefault="00946910" w:rsidP="00EB0761"/>
    <w:p w14:paraId="2A130A9F" w14:textId="77777777" w:rsidR="00946910" w:rsidRDefault="00946910" w:rsidP="00EB0761"/>
    <w:p w14:paraId="378B2DA9" w14:textId="77777777" w:rsidR="00946910" w:rsidRDefault="00946910" w:rsidP="00EB0761"/>
    <w:p w14:paraId="71637333" w14:textId="77777777" w:rsidR="00946910" w:rsidRDefault="00946910" w:rsidP="00EB0761"/>
    <w:p w14:paraId="0F475E52" w14:textId="77777777" w:rsidR="00946910" w:rsidRDefault="00946910" w:rsidP="00EB0761"/>
    <w:p w14:paraId="3FFA2DC1" w14:textId="77777777" w:rsidR="00946910" w:rsidRDefault="00946910" w:rsidP="00EB0761"/>
    <w:p w14:paraId="7BBA2744" w14:textId="77777777" w:rsidR="00946910" w:rsidRDefault="00946910" w:rsidP="00EB0761"/>
    <w:p w14:paraId="2F8159F5" w14:textId="77777777" w:rsidR="00946910" w:rsidRDefault="00946910" w:rsidP="00EB0761"/>
    <w:p w14:paraId="1064E865" w14:textId="77777777" w:rsidR="00946910" w:rsidRDefault="00946910" w:rsidP="00EB0761"/>
    <w:p w14:paraId="0A341CBF" w14:textId="77777777" w:rsidR="00946910" w:rsidRDefault="00946910" w:rsidP="00EB0761"/>
    <w:p w14:paraId="0C3F8BC1" w14:textId="77777777" w:rsidR="00946910" w:rsidRDefault="00946910" w:rsidP="00EB0761"/>
    <w:p w14:paraId="7CE11FB6" w14:textId="77777777" w:rsidR="00946910" w:rsidRDefault="00946910" w:rsidP="00EB0761"/>
    <w:p w14:paraId="638A7696" w14:textId="77777777" w:rsidR="00946910" w:rsidRDefault="00946910" w:rsidP="00EB0761"/>
    <w:p w14:paraId="51F440DE" w14:textId="77777777" w:rsidR="00946910" w:rsidRDefault="00946910" w:rsidP="00EB0761"/>
    <w:p w14:paraId="22695F77" w14:textId="77777777" w:rsidR="00946910" w:rsidRDefault="00946910" w:rsidP="00EB0761"/>
    <w:p w14:paraId="3F801167" w14:textId="77777777" w:rsidR="00946910" w:rsidRDefault="00946910" w:rsidP="00EB0761"/>
    <w:p w14:paraId="2F286699" w14:textId="77777777" w:rsidR="00946910" w:rsidRDefault="00946910" w:rsidP="00EB0761"/>
    <w:p w14:paraId="3BF4CEAE" w14:textId="77777777" w:rsidR="00946910" w:rsidRDefault="00946910" w:rsidP="00EB0761"/>
    <w:p w14:paraId="39A9AD8C" w14:textId="77777777" w:rsidR="00946910" w:rsidRDefault="00946910" w:rsidP="00EB0761"/>
    <w:p w14:paraId="3D73A083" w14:textId="77777777" w:rsidR="00946910" w:rsidRDefault="00946910" w:rsidP="00EB0761"/>
    <w:p w14:paraId="17E19477" w14:textId="77777777" w:rsidR="00946910" w:rsidRDefault="00946910" w:rsidP="00EB0761"/>
    <w:p w14:paraId="440948A9" w14:textId="77777777" w:rsidR="00946910" w:rsidRDefault="00946910" w:rsidP="00EB0761"/>
    <w:p w14:paraId="33355469" w14:textId="77777777" w:rsidR="00946910" w:rsidRDefault="00946910" w:rsidP="00EB0761"/>
    <w:p w14:paraId="1FF411E5" w14:textId="77777777" w:rsidR="00946910" w:rsidRDefault="00946910" w:rsidP="00EB0761"/>
    <w:p w14:paraId="715F382F" w14:textId="77777777" w:rsidR="00946910" w:rsidRDefault="00946910"/>
    <w:p w14:paraId="6CFB538A" w14:textId="77777777" w:rsidR="00946910" w:rsidRDefault="00946910"/>
    <w:p w14:paraId="00C0C7B4" w14:textId="77777777" w:rsidR="00946910" w:rsidRDefault="00946910" w:rsidP="008369D9"/>
    <w:p w14:paraId="7EB9ED86" w14:textId="77777777" w:rsidR="00946910" w:rsidRDefault="00946910"/>
  </w:endnote>
  <w:endnote w:type="continuationSeparator" w:id="0">
    <w:p w14:paraId="748406CE" w14:textId="77777777" w:rsidR="00946910" w:rsidRDefault="00946910" w:rsidP="00EB0761">
      <w:r>
        <w:continuationSeparator/>
      </w:r>
    </w:p>
    <w:p w14:paraId="0805F30B" w14:textId="77777777" w:rsidR="00946910" w:rsidRDefault="00946910" w:rsidP="00EB0761"/>
    <w:p w14:paraId="6749972E" w14:textId="77777777" w:rsidR="00946910" w:rsidRDefault="00946910" w:rsidP="00EB0761"/>
    <w:p w14:paraId="0D39A3AB" w14:textId="77777777" w:rsidR="00946910" w:rsidRDefault="00946910" w:rsidP="00EB0761"/>
    <w:p w14:paraId="7748966F" w14:textId="77777777" w:rsidR="00946910" w:rsidRDefault="00946910" w:rsidP="00EB0761"/>
    <w:p w14:paraId="36C00CD2" w14:textId="77777777" w:rsidR="00946910" w:rsidRDefault="00946910" w:rsidP="00EB0761"/>
    <w:p w14:paraId="00B8AEBB" w14:textId="77777777" w:rsidR="00946910" w:rsidRDefault="00946910" w:rsidP="00EB0761"/>
    <w:p w14:paraId="4813F8A0" w14:textId="77777777" w:rsidR="00946910" w:rsidRDefault="00946910" w:rsidP="00EB0761"/>
    <w:p w14:paraId="4135F0E9" w14:textId="77777777" w:rsidR="00946910" w:rsidRDefault="00946910" w:rsidP="00EB0761"/>
    <w:p w14:paraId="4D67F755" w14:textId="77777777" w:rsidR="00946910" w:rsidRDefault="00946910" w:rsidP="00EB0761"/>
    <w:p w14:paraId="288845CE" w14:textId="77777777" w:rsidR="00946910" w:rsidRDefault="00946910" w:rsidP="00EB0761"/>
    <w:p w14:paraId="0EEAC615" w14:textId="77777777" w:rsidR="00946910" w:rsidRDefault="00946910" w:rsidP="00EB0761"/>
    <w:p w14:paraId="5FBDC9BA" w14:textId="77777777" w:rsidR="00946910" w:rsidRDefault="00946910" w:rsidP="00EB0761"/>
    <w:p w14:paraId="0EF0C3F5" w14:textId="77777777" w:rsidR="00946910" w:rsidRDefault="00946910" w:rsidP="00EB0761"/>
    <w:p w14:paraId="459A4A3F" w14:textId="77777777" w:rsidR="00946910" w:rsidRDefault="00946910" w:rsidP="00EB0761"/>
    <w:p w14:paraId="4B1F2E39" w14:textId="77777777" w:rsidR="00946910" w:rsidRDefault="00946910" w:rsidP="00EB0761"/>
    <w:p w14:paraId="063D2AA9" w14:textId="77777777" w:rsidR="00946910" w:rsidRDefault="00946910" w:rsidP="00EB0761"/>
    <w:p w14:paraId="739A42B9" w14:textId="77777777" w:rsidR="00946910" w:rsidRDefault="00946910" w:rsidP="00EB0761"/>
    <w:p w14:paraId="7FFEAF49" w14:textId="77777777" w:rsidR="00946910" w:rsidRDefault="00946910" w:rsidP="00EB0761"/>
    <w:p w14:paraId="68977BED" w14:textId="77777777" w:rsidR="00946910" w:rsidRDefault="00946910" w:rsidP="00EB0761"/>
    <w:p w14:paraId="167A2F68" w14:textId="77777777" w:rsidR="00946910" w:rsidRDefault="00946910" w:rsidP="00EB0761"/>
    <w:p w14:paraId="6879695E" w14:textId="77777777" w:rsidR="00946910" w:rsidRDefault="00946910" w:rsidP="00EB0761"/>
    <w:p w14:paraId="14CC2B05" w14:textId="77777777" w:rsidR="00946910" w:rsidRDefault="00946910" w:rsidP="00EB0761"/>
    <w:p w14:paraId="779B198F" w14:textId="77777777" w:rsidR="00946910" w:rsidRDefault="00946910" w:rsidP="00EB0761"/>
    <w:p w14:paraId="14306C60" w14:textId="77777777" w:rsidR="00946910" w:rsidRDefault="00946910" w:rsidP="00EB0761"/>
    <w:p w14:paraId="20BA683B" w14:textId="77777777" w:rsidR="00946910" w:rsidRDefault="00946910" w:rsidP="00EB0761"/>
    <w:p w14:paraId="2A3D729B" w14:textId="77777777" w:rsidR="00946910" w:rsidRDefault="00946910" w:rsidP="00EB0761"/>
    <w:p w14:paraId="12626F9D" w14:textId="77777777" w:rsidR="00946910" w:rsidRDefault="00946910" w:rsidP="00EB0761"/>
    <w:p w14:paraId="6560A290" w14:textId="77777777" w:rsidR="00946910" w:rsidRDefault="00946910" w:rsidP="00EB0761"/>
    <w:p w14:paraId="474967EC" w14:textId="77777777" w:rsidR="00946910" w:rsidRDefault="00946910" w:rsidP="00EB0761"/>
    <w:p w14:paraId="66249B01" w14:textId="77777777" w:rsidR="00946910" w:rsidRDefault="00946910" w:rsidP="00EB0761"/>
    <w:p w14:paraId="255B6023" w14:textId="77777777" w:rsidR="00946910" w:rsidRDefault="00946910" w:rsidP="00EB0761"/>
    <w:p w14:paraId="3D83F256" w14:textId="77777777" w:rsidR="00946910" w:rsidRDefault="00946910" w:rsidP="00EB0761"/>
    <w:p w14:paraId="09F49BFF" w14:textId="77777777" w:rsidR="00946910" w:rsidRDefault="00946910" w:rsidP="00EB0761"/>
    <w:p w14:paraId="08113572" w14:textId="77777777" w:rsidR="00946910" w:rsidRDefault="00946910" w:rsidP="00EB0761"/>
    <w:p w14:paraId="173C058C" w14:textId="77777777" w:rsidR="00946910" w:rsidRDefault="00946910" w:rsidP="00EB0761"/>
    <w:p w14:paraId="74AD88FF" w14:textId="77777777" w:rsidR="00946910" w:rsidRDefault="00946910" w:rsidP="00EB0761"/>
    <w:p w14:paraId="406DA73B" w14:textId="77777777" w:rsidR="00946910" w:rsidRDefault="00946910" w:rsidP="00EB0761"/>
    <w:p w14:paraId="49B5615E" w14:textId="77777777" w:rsidR="00946910" w:rsidRDefault="00946910" w:rsidP="00EB0761"/>
    <w:p w14:paraId="4E65324F" w14:textId="77777777" w:rsidR="00946910" w:rsidRDefault="00946910" w:rsidP="00EB0761"/>
    <w:p w14:paraId="1B47CE67" w14:textId="77777777" w:rsidR="00946910" w:rsidRDefault="00946910" w:rsidP="00EB0761"/>
    <w:p w14:paraId="2CC606C2" w14:textId="77777777" w:rsidR="00946910" w:rsidRDefault="00946910" w:rsidP="00EB0761"/>
    <w:p w14:paraId="43FE02F0" w14:textId="77777777" w:rsidR="00946910" w:rsidRDefault="00946910" w:rsidP="00EB0761"/>
    <w:p w14:paraId="02C38F74" w14:textId="77777777" w:rsidR="00946910" w:rsidRDefault="00946910" w:rsidP="00EB0761"/>
    <w:p w14:paraId="2362F596" w14:textId="77777777" w:rsidR="00946910" w:rsidRDefault="00946910" w:rsidP="00EB0761"/>
    <w:p w14:paraId="267447EC" w14:textId="77777777" w:rsidR="00946910" w:rsidRDefault="00946910" w:rsidP="00EB0761"/>
    <w:p w14:paraId="55F7FDB4" w14:textId="77777777" w:rsidR="00946910" w:rsidRDefault="00946910" w:rsidP="00EB0761"/>
    <w:p w14:paraId="25CCBB7B" w14:textId="77777777" w:rsidR="00946910" w:rsidRDefault="00946910" w:rsidP="00EB0761"/>
    <w:p w14:paraId="3A413666" w14:textId="77777777" w:rsidR="00946910" w:rsidRDefault="00946910" w:rsidP="00EB0761"/>
    <w:p w14:paraId="72D0C34A" w14:textId="77777777" w:rsidR="00946910" w:rsidRDefault="00946910" w:rsidP="00EB0761"/>
    <w:p w14:paraId="4DE0DEB9" w14:textId="77777777" w:rsidR="00946910" w:rsidRDefault="00946910" w:rsidP="00EB0761"/>
    <w:p w14:paraId="46CD4E53" w14:textId="77777777" w:rsidR="00946910" w:rsidRDefault="00946910" w:rsidP="00EB0761"/>
    <w:p w14:paraId="4D42AE4D" w14:textId="77777777" w:rsidR="00946910" w:rsidRDefault="00946910" w:rsidP="00EB0761"/>
    <w:p w14:paraId="1225AC3F" w14:textId="77777777" w:rsidR="00946910" w:rsidRDefault="00946910" w:rsidP="00EB0761"/>
    <w:p w14:paraId="4A4DB26B" w14:textId="77777777" w:rsidR="00946910" w:rsidRDefault="00946910" w:rsidP="00EB0761"/>
    <w:p w14:paraId="21C2A24B" w14:textId="77777777" w:rsidR="00946910" w:rsidRDefault="00946910" w:rsidP="00EB0761"/>
    <w:p w14:paraId="42D8CE8B" w14:textId="77777777" w:rsidR="00946910" w:rsidRDefault="00946910" w:rsidP="00EB0761"/>
    <w:p w14:paraId="12788649" w14:textId="77777777" w:rsidR="00946910" w:rsidRDefault="00946910" w:rsidP="00EB0761"/>
    <w:p w14:paraId="34C4658D" w14:textId="77777777" w:rsidR="00946910" w:rsidRDefault="00946910" w:rsidP="00EB0761"/>
    <w:p w14:paraId="6D78B38D" w14:textId="77777777" w:rsidR="00946910" w:rsidRDefault="00946910" w:rsidP="00EB0761"/>
    <w:p w14:paraId="4A8D268D" w14:textId="77777777" w:rsidR="00946910" w:rsidRDefault="00946910" w:rsidP="00EB0761"/>
    <w:p w14:paraId="240CD2A8" w14:textId="77777777" w:rsidR="00946910" w:rsidRDefault="00946910" w:rsidP="00EB0761"/>
    <w:p w14:paraId="1AFA2BEF" w14:textId="77777777" w:rsidR="00946910" w:rsidRDefault="00946910" w:rsidP="00EB0761"/>
    <w:p w14:paraId="0A742C72" w14:textId="77777777" w:rsidR="00946910" w:rsidRDefault="00946910" w:rsidP="00EB0761"/>
    <w:p w14:paraId="25D9C2DE" w14:textId="77777777" w:rsidR="00946910" w:rsidRDefault="00946910" w:rsidP="00EB0761"/>
    <w:p w14:paraId="2E1593FE" w14:textId="77777777" w:rsidR="00946910" w:rsidRDefault="00946910" w:rsidP="00EB0761"/>
    <w:p w14:paraId="0CDB4CD8" w14:textId="77777777" w:rsidR="00946910" w:rsidRDefault="00946910" w:rsidP="00EB0761"/>
    <w:p w14:paraId="541FBE94" w14:textId="77777777" w:rsidR="00946910" w:rsidRDefault="00946910" w:rsidP="00EB0761"/>
    <w:p w14:paraId="60DF11E0" w14:textId="77777777" w:rsidR="00946910" w:rsidRDefault="00946910" w:rsidP="00EB0761"/>
    <w:p w14:paraId="68BD9D9B" w14:textId="77777777" w:rsidR="00946910" w:rsidRDefault="00946910" w:rsidP="00EB0761"/>
    <w:p w14:paraId="4D543E57" w14:textId="77777777" w:rsidR="00946910" w:rsidRDefault="00946910" w:rsidP="00EB0761"/>
    <w:p w14:paraId="33E87330" w14:textId="77777777" w:rsidR="00946910" w:rsidRDefault="00946910" w:rsidP="00EB0761"/>
    <w:p w14:paraId="7797BB45" w14:textId="77777777" w:rsidR="00946910" w:rsidRDefault="00946910" w:rsidP="00EB0761"/>
    <w:p w14:paraId="12F8472C" w14:textId="77777777" w:rsidR="00946910" w:rsidRDefault="00946910" w:rsidP="00EB0761"/>
    <w:p w14:paraId="59CF1543" w14:textId="77777777" w:rsidR="00946910" w:rsidRDefault="00946910" w:rsidP="00EB0761"/>
    <w:p w14:paraId="786F809B" w14:textId="77777777" w:rsidR="00946910" w:rsidRDefault="00946910" w:rsidP="00EB0761"/>
    <w:p w14:paraId="68A5AF45" w14:textId="77777777" w:rsidR="00946910" w:rsidRDefault="00946910" w:rsidP="00EB0761"/>
    <w:p w14:paraId="3741D8BD" w14:textId="77777777" w:rsidR="00946910" w:rsidRDefault="00946910" w:rsidP="00EB0761"/>
    <w:p w14:paraId="742488FF" w14:textId="77777777" w:rsidR="00946910" w:rsidRDefault="00946910"/>
    <w:p w14:paraId="38A8A3A3" w14:textId="77777777" w:rsidR="00946910" w:rsidRDefault="00946910"/>
    <w:p w14:paraId="389A6793" w14:textId="77777777" w:rsidR="00946910" w:rsidRDefault="00946910" w:rsidP="008369D9"/>
    <w:p w14:paraId="1684578F" w14:textId="77777777" w:rsidR="00946910" w:rsidRDefault="009469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nArialH">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Arial">
    <w:altName w:val="Arial"/>
    <w:charset w:val="00"/>
    <w:family w:val="swiss"/>
    <w:pitch w:val="variable"/>
    <w:sig w:usb0="00000005" w:usb1="00000000" w:usb2="00000000" w:usb3="00000000" w:csb0="00000013" w:csb1="00000000"/>
  </w:font>
  <w:font w:name="CG Times">
    <w:altName w:val="Times New Roman"/>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VnTimeH">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E6641" w14:textId="77777777" w:rsidR="00656D73" w:rsidRDefault="00656D73" w:rsidP="00EB076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505ACB9" w14:textId="77777777" w:rsidR="00656D73" w:rsidRDefault="00656D73" w:rsidP="00EB076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4385A" w14:textId="4BC86622" w:rsidR="00656D73" w:rsidRPr="00043632" w:rsidRDefault="00656D73" w:rsidP="00EB0761">
    <w:pPr>
      <w:pStyle w:val="Footer"/>
    </w:pPr>
    <w:r w:rsidRPr="000565A5">
      <w:rPr>
        <w:rFonts w:cs="Times New Roman"/>
        <w:i/>
        <w:sz w:val="24"/>
        <w:szCs w:val="24"/>
      </w:rPr>
      <w:t>BM.0</w:t>
    </w:r>
    <w:r>
      <w:rPr>
        <w:rFonts w:cs="Times New Roman"/>
        <w:i/>
        <w:sz w:val="24"/>
        <w:szCs w:val="24"/>
      </w:rPr>
      <w:t>4</w:t>
    </w:r>
    <w:r w:rsidRPr="000565A5">
      <w:rPr>
        <w:rFonts w:cs="Times New Roman"/>
        <w:i/>
        <w:sz w:val="24"/>
        <w:szCs w:val="24"/>
      </w:rPr>
      <w:t xml:space="preserve">.QT.00.CNTT.28  </w:t>
    </w:r>
    <w:r w:rsidRPr="00043632">
      <w:t xml:space="preserve">  </w:t>
    </w:r>
    <w:r w:rsidRPr="00043632">
      <w:tab/>
    </w:r>
    <w:r w:rsidRPr="00043632">
      <w:tab/>
    </w:r>
    <w:r w:rsidRPr="00043632">
      <w:rPr>
        <w:rStyle w:val="PageNumber"/>
      </w:rPr>
      <w:fldChar w:fldCharType="begin"/>
    </w:r>
    <w:r w:rsidRPr="00043632">
      <w:rPr>
        <w:rStyle w:val="PageNumber"/>
      </w:rPr>
      <w:instrText xml:space="preserve"> PAGE </w:instrText>
    </w:r>
    <w:r w:rsidRPr="00043632">
      <w:rPr>
        <w:rStyle w:val="PageNumber"/>
      </w:rPr>
      <w:fldChar w:fldCharType="separate"/>
    </w:r>
    <w:r w:rsidR="004043E9">
      <w:rPr>
        <w:rStyle w:val="PageNumber"/>
        <w:noProof/>
      </w:rPr>
      <w:t>103</w:t>
    </w:r>
    <w:r w:rsidRPr="00043632">
      <w:rPr>
        <w:rStyle w:val="PageNumber"/>
      </w:rPr>
      <w:fldChar w:fldCharType="end"/>
    </w:r>
    <w:r w:rsidRPr="00043632">
      <w:rPr>
        <w:rStyle w:val="PageNumber"/>
      </w:rPr>
      <w:t>/</w:t>
    </w:r>
    <w:r w:rsidRPr="00043632">
      <w:rPr>
        <w:rStyle w:val="PageNumber"/>
      </w:rPr>
      <w:fldChar w:fldCharType="begin"/>
    </w:r>
    <w:r w:rsidRPr="00043632">
      <w:rPr>
        <w:rStyle w:val="PageNumber"/>
      </w:rPr>
      <w:instrText xml:space="preserve"> NUMPAGES </w:instrText>
    </w:r>
    <w:r w:rsidRPr="00043632">
      <w:rPr>
        <w:rStyle w:val="PageNumber"/>
      </w:rPr>
      <w:fldChar w:fldCharType="separate"/>
    </w:r>
    <w:r w:rsidR="004043E9">
      <w:rPr>
        <w:rStyle w:val="PageNumber"/>
        <w:noProof/>
      </w:rPr>
      <w:t>115</w:t>
    </w:r>
    <w:r w:rsidRPr="00043632">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D792EE" w14:textId="77777777" w:rsidR="00946910" w:rsidRDefault="00946910" w:rsidP="00EB0761">
      <w:r>
        <w:separator/>
      </w:r>
    </w:p>
    <w:p w14:paraId="262CB0B2" w14:textId="77777777" w:rsidR="00946910" w:rsidRDefault="00946910" w:rsidP="00EB0761"/>
    <w:p w14:paraId="1B835649" w14:textId="77777777" w:rsidR="00946910" w:rsidRDefault="00946910" w:rsidP="00EB0761"/>
    <w:p w14:paraId="1891FC26" w14:textId="77777777" w:rsidR="00946910" w:rsidRDefault="00946910" w:rsidP="00EB0761"/>
    <w:p w14:paraId="3382F82D" w14:textId="77777777" w:rsidR="00946910" w:rsidRDefault="00946910" w:rsidP="00EB0761"/>
    <w:p w14:paraId="42779CEE" w14:textId="77777777" w:rsidR="00946910" w:rsidRDefault="00946910" w:rsidP="00EB0761"/>
    <w:p w14:paraId="01CC345A" w14:textId="77777777" w:rsidR="00946910" w:rsidRDefault="00946910" w:rsidP="00EB0761"/>
    <w:p w14:paraId="120104AA" w14:textId="77777777" w:rsidR="00946910" w:rsidRDefault="00946910" w:rsidP="00EB0761"/>
    <w:p w14:paraId="4C1CA86E" w14:textId="77777777" w:rsidR="00946910" w:rsidRDefault="00946910" w:rsidP="00EB0761"/>
    <w:p w14:paraId="0276570F" w14:textId="77777777" w:rsidR="00946910" w:rsidRDefault="00946910" w:rsidP="00EB0761"/>
    <w:p w14:paraId="10F69EC9" w14:textId="77777777" w:rsidR="00946910" w:rsidRDefault="00946910" w:rsidP="00EB0761"/>
    <w:p w14:paraId="603651AC" w14:textId="77777777" w:rsidR="00946910" w:rsidRDefault="00946910" w:rsidP="00EB0761"/>
    <w:p w14:paraId="1EE81D5C" w14:textId="77777777" w:rsidR="00946910" w:rsidRDefault="00946910" w:rsidP="00EB0761"/>
    <w:p w14:paraId="49BB1F26" w14:textId="77777777" w:rsidR="00946910" w:rsidRDefault="00946910" w:rsidP="00EB0761"/>
    <w:p w14:paraId="2AA6CEA5" w14:textId="77777777" w:rsidR="00946910" w:rsidRDefault="00946910" w:rsidP="00EB0761"/>
    <w:p w14:paraId="5C52619D" w14:textId="77777777" w:rsidR="00946910" w:rsidRDefault="00946910" w:rsidP="00EB0761"/>
    <w:p w14:paraId="5F779D6C" w14:textId="77777777" w:rsidR="00946910" w:rsidRDefault="00946910" w:rsidP="00EB0761"/>
    <w:p w14:paraId="0ADF2CD4" w14:textId="77777777" w:rsidR="00946910" w:rsidRDefault="00946910" w:rsidP="00EB0761"/>
    <w:p w14:paraId="2EC76668" w14:textId="77777777" w:rsidR="00946910" w:rsidRDefault="00946910" w:rsidP="00EB0761"/>
    <w:p w14:paraId="32B06FC2" w14:textId="77777777" w:rsidR="00946910" w:rsidRDefault="00946910" w:rsidP="00EB0761"/>
    <w:p w14:paraId="35BC465C" w14:textId="77777777" w:rsidR="00946910" w:rsidRDefault="00946910" w:rsidP="00EB0761"/>
    <w:p w14:paraId="12E40BF2" w14:textId="77777777" w:rsidR="00946910" w:rsidRDefault="00946910" w:rsidP="00EB0761"/>
    <w:p w14:paraId="51AAF231" w14:textId="77777777" w:rsidR="00946910" w:rsidRDefault="00946910" w:rsidP="00EB0761"/>
    <w:p w14:paraId="261A333E" w14:textId="77777777" w:rsidR="00946910" w:rsidRDefault="00946910" w:rsidP="00EB0761"/>
    <w:p w14:paraId="562CAB83" w14:textId="77777777" w:rsidR="00946910" w:rsidRDefault="00946910" w:rsidP="00EB0761"/>
    <w:p w14:paraId="0ABCA034" w14:textId="77777777" w:rsidR="00946910" w:rsidRDefault="00946910" w:rsidP="00EB0761"/>
    <w:p w14:paraId="015A95AE" w14:textId="77777777" w:rsidR="00946910" w:rsidRDefault="00946910" w:rsidP="00EB0761"/>
    <w:p w14:paraId="0B2CDCD3" w14:textId="77777777" w:rsidR="00946910" w:rsidRDefault="00946910" w:rsidP="00EB0761"/>
    <w:p w14:paraId="53204F5D" w14:textId="77777777" w:rsidR="00946910" w:rsidRDefault="00946910" w:rsidP="00EB0761"/>
    <w:p w14:paraId="1991776B" w14:textId="77777777" w:rsidR="00946910" w:rsidRDefault="00946910" w:rsidP="00EB0761"/>
    <w:p w14:paraId="7C9F10BF" w14:textId="77777777" w:rsidR="00946910" w:rsidRDefault="00946910" w:rsidP="00EB0761"/>
    <w:p w14:paraId="7D525729" w14:textId="77777777" w:rsidR="00946910" w:rsidRDefault="00946910" w:rsidP="00EB0761"/>
    <w:p w14:paraId="5AE6AFC3" w14:textId="77777777" w:rsidR="00946910" w:rsidRDefault="00946910" w:rsidP="00EB0761"/>
    <w:p w14:paraId="5EF1AD05" w14:textId="77777777" w:rsidR="00946910" w:rsidRDefault="00946910" w:rsidP="00EB0761"/>
    <w:p w14:paraId="78878935" w14:textId="77777777" w:rsidR="00946910" w:rsidRDefault="00946910" w:rsidP="00EB0761"/>
    <w:p w14:paraId="02A7A1C8" w14:textId="77777777" w:rsidR="00946910" w:rsidRDefault="00946910" w:rsidP="00EB0761"/>
    <w:p w14:paraId="73F61BF1" w14:textId="77777777" w:rsidR="00946910" w:rsidRDefault="00946910" w:rsidP="00EB0761"/>
    <w:p w14:paraId="439AE5CA" w14:textId="77777777" w:rsidR="00946910" w:rsidRDefault="00946910" w:rsidP="00EB0761"/>
    <w:p w14:paraId="286E3CE4" w14:textId="77777777" w:rsidR="00946910" w:rsidRDefault="00946910" w:rsidP="00EB0761"/>
    <w:p w14:paraId="2822CDBF" w14:textId="77777777" w:rsidR="00946910" w:rsidRDefault="00946910" w:rsidP="00EB0761"/>
    <w:p w14:paraId="5A3BE6D6" w14:textId="77777777" w:rsidR="00946910" w:rsidRDefault="00946910" w:rsidP="00EB0761"/>
    <w:p w14:paraId="47138066" w14:textId="77777777" w:rsidR="00946910" w:rsidRDefault="00946910" w:rsidP="00EB0761"/>
    <w:p w14:paraId="5231AF08" w14:textId="77777777" w:rsidR="00946910" w:rsidRDefault="00946910" w:rsidP="00EB0761"/>
    <w:p w14:paraId="5714A7E9" w14:textId="77777777" w:rsidR="00946910" w:rsidRDefault="00946910" w:rsidP="00EB0761"/>
    <w:p w14:paraId="4E7A85F6" w14:textId="77777777" w:rsidR="00946910" w:rsidRDefault="00946910" w:rsidP="00EB0761"/>
    <w:p w14:paraId="4D7212EC" w14:textId="77777777" w:rsidR="00946910" w:rsidRDefault="00946910" w:rsidP="00EB0761"/>
    <w:p w14:paraId="2C4CB86F" w14:textId="77777777" w:rsidR="00946910" w:rsidRDefault="00946910" w:rsidP="00EB0761"/>
    <w:p w14:paraId="164C45DB" w14:textId="77777777" w:rsidR="00946910" w:rsidRDefault="00946910" w:rsidP="00EB0761"/>
    <w:p w14:paraId="072099A2" w14:textId="77777777" w:rsidR="00946910" w:rsidRDefault="00946910" w:rsidP="00EB0761"/>
    <w:p w14:paraId="08B2A2BD" w14:textId="77777777" w:rsidR="00946910" w:rsidRDefault="00946910" w:rsidP="00EB0761"/>
    <w:p w14:paraId="4819D9B1" w14:textId="77777777" w:rsidR="00946910" w:rsidRDefault="00946910" w:rsidP="00EB0761"/>
    <w:p w14:paraId="22C13B83" w14:textId="77777777" w:rsidR="00946910" w:rsidRDefault="00946910" w:rsidP="00EB0761"/>
    <w:p w14:paraId="6A14CCC1" w14:textId="77777777" w:rsidR="00946910" w:rsidRDefault="00946910" w:rsidP="00EB0761"/>
    <w:p w14:paraId="3B0002D9" w14:textId="77777777" w:rsidR="00946910" w:rsidRDefault="00946910" w:rsidP="00EB0761"/>
    <w:p w14:paraId="0A7A068B" w14:textId="77777777" w:rsidR="00946910" w:rsidRDefault="00946910" w:rsidP="00EB0761"/>
    <w:p w14:paraId="0659AF75" w14:textId="77777777" w:rsidR="00946910" w:rsidRDefault="00946910" w:rsidP="00EB0761"/>
    <w:p w14:paraId="39ACCE62" w14:textId="77777777" w:rsidR="00946910" w:rsidRDefault="00946910" w:rsidP="00EB0761"/>
    <w:p w14:paraId="357645E4" w14:textId="77777777" w:rsidR="00946910" w:rsidRDefault="00946910" w:rsidP="00EB0761"/>
    <w:p w14:paraId="15640FD3" w14:textId="77777777" w:rsidR="00946910" w:rsidRDefault="00946910" w:rsidP="00EB0761"/>
    <w:p w14:paraId="3ABFDCE2" w14:textId="77777777" w:rsidR="00946910" w:rsidRDefault="00946910" w:rsidP="00EB0761"/>
    <w:p w14:paraId="6D898BA9" w14:textId="77777777" w:rsidR="00946910" w:rsidRDefault="00946910" w:rsidP="00EB0761"/>
    <w:p w14:paraId="50BFD020" w14:textId="77777777" w:rsidR="00946910" w:rsidRDefault="00946910" w:rsidP="00EB0761"/>
    <w:p w14:paraId="69A02DAB" w14:textId="77777777" w:rsidR="00946910" w:rsidRDefault="00946910" w:rsidP="00EB0761"/>
    <w:p w14:paraId="4104F55A" w14:textId="77777777" w:rsidR="00946910" w:rsidRDefault="00946910" w:rsidP="00EB0761"/>
    <w:p w14:paraId="76455DAD" w14:textId="77777777" w:rsidR="00946910" w:rsidRDefault="00946910" w:rsidP="00EB0761"/>
    <w:p w14:paraId="5E27A9D6" w14:textId="77777777" w:rsidR="00946910" w:rsidRDefault="00946910" w:rsidP="00EB0761"/>
    <w:p w14:paraId="32AB577A" w14:textId="77777777" w:rsidR="00946910" w:rsidRDefault="00946910" w:rsidP="00EB0761"/>
    <w:p w14:paraId="7247A9E6" w14:textId="77777777" w:rsidR="00946910" w:rsidRDefault="00946910" w:rsidP="00EB0761"/>
    <w:p w14:paraId="424DE0CE" w14:textId="77777777" w:rsidR="00946910" w:rsidRDefault="00946910" w:rsidP="00EB0761"/>
    <w:p w14:paraId="40B6093D" w14:textId="77777777" w:rsidR="00946910" w:rsidRDefault="00946910" w:rsidP="00EB0761"/>
    <w:p w14:paraId="228D512A" w14:textId="77777777" w:rsidR="00946910" w:rsidRDefault="00946910" w:rsidP="00EB0761"/>
    <w:p w14:paraId="226F703B" w14:textId="77777777" w:rsidR="00946910" w:rsidRDefault="00946910" w:rsidP="00EB0761"/>
    <w:p w14:paraId="28315536" w14:textId="77777777" w:rsidR="00946910" w:rsidRDefault="00946910" w:rsidP="00EB0761"/>
    <w:p w14:paraId="079EC0ED" w14:textId="77777777" w:rsidR="00946910" w:rsidRDefault="00946910" w:rsidP="00EB0761"/>
    <w:p w14:paraId="705C026F" w14:textId="77777777" w:rsidR="00946910" w:rsidRDefault="00946910" w:rsidP="00EB0761"/>
    <w:p w14:paraId="14D66153" w14:textId="77777777" w:rsidR="00946910" w:rsidRDefault="00946910" w:rsidP="00EB0761"/>
    <w:p w14:paraId="7F607082" w14:textId="77777777" w:rsidR="00946910" w:rsidRDefault="00946910" w:rsidP="00EB0761"/>
    <w:p w14:paraId="31C936BF" w14:textId="77777777" w:rsidR="00946910" w:rsidRDefault="00946910" w:rsidP="00EB0761"/>
    <w:p w14:paraId="0F45F942" w14:textId="77777777" w:rsidR="00946910" w:rsidRDefault="00946910"/>
    <w:p w14:paraId="0A78117A" w14:textId="77777777" w:rsidR="00946910" w:rsidRDefault="00946910"/>
    <w:p w14:paraId="3B432726" w14:textId="77777777" w:rsidR="00946910" w:rsidRDefault="00946910" w:rsidP="008369D9"/>
    <w:p w14:paraId="1A41AEA1" w14:textId="77777777" w:rsidR="00946910" w:rsidRDefault="00946910"/>
  </w:footnote>
  <w:footnote w:type="continuationSeparator" w:id="0">
    <w:p w14:paraId="5DF1831F" w14:textId="77777777" w:rsidR="00946910" w:rsidRDefault="00946910" w:rsidP="00EB0761">
      <w:r>
        <w:continuationSeparator/>
      </w:r>
    </w:p>
    <w:p w14:paraId="15402F21" w14:textId="77777777" w:rsidR="00946910" w:rsidRDefault="00946910" w:rsidP="00EB0761"/>
    <w:p w14:paraId="5A5CC9EC" w14:textId="77777777" w:rsidR="00946910" w:rsidRDefault="00946910" w:rsidP="00EB0761"/>
    <w:p w14:paraId="34BB40C5" w14:textId="77777777" w:rsidR="00946910" w:rsidRDefault="00946910" w:rsidP="00EB0761"/>
    <w:p w14:paraId="0EB09DD6" w14:textId="77777777" w:rsidR="00946910" w:rsidRDefault="00946910" w:rsidP="00EB0761"/>
    <w:p w14:paraId="28A3CD2C" w14:textId="77777777" w:rsidR="00946910" w:rsidRDefault="00946910" w:rsidP="00EB0761"/>
    <w:p w14:paraId="2F02CDD4" w14:textId="77777777" w:rsidR="00946910" w:rsidRDefault="00946910" w:rsidP="00EB0761"/>
    <w:p w14:paraId="199F0460" w14:textId="77777777" w:rsidR="00946910" w:rsidRDefault="00946910" w:rsidP="00EB0761"/>
    <w:p w14:paraId="04779FDC" w14:textId="77777777" w:rsidR="00946910" w:rsidRDefault="00946910" w:rsidP="00EB0761"/>
    <w:p w14:paraId="7C3C6B3F" w14:textId="77777777" w:rsidR="00946910" w:rsidRDefault="00946910" w:rsidP="00EB0761"/>
    <w:p w14:paraId="34EB5629" w14:textId="77777777" w:rsidR="00946910" w:rsidRDefault="00946910" w:rsidP="00EB0761"/>
    <w:p w14:paraId="4355298D" w14:textId="77777777" w:rsidR="00946910" w:rsidRDefault="00946910" w:rsidP="00EB0761"/>
    <w:p w14:paraId="3527EB14" w14:textId="77777777" w:rsidR="00946910" w:rsidRDefault="00946910" w:rsidP="00EB0761"/>
    <w:p w14:paraId="57722479" w14:textId="77777777" w:rsidR="00946910" w:rsidRDefault="00946910" w:rsidP="00EB0761"/>
    <w:p w14:paraId="50EE175D" w14:textId="77777777" w:rsidR="00946910" w:rsidRDefault="00946910" w:rsidP="00EB0761"/>
    <w:p w14:paraId="590329B8" w14:textId="77777777" w:rsidR="00946910" w:rsidRDefault="00946910" w:rsidP="00EB0761"/>
    <w:p w14:paraId="69645700" w14:textId="77777777" w:rsidR="00946910" w:rsidRDefault="00946910" w:rsidP="00EB0761"/>
    <w:p w14:paraId="496A8F10" w14:textId="77777777" w:rsidR="00946910" w:rsidRDefault="00946910" w:rsidP="00EB0761"/>
    <w:p w14:paraId="17FF4084" w14:textId="77777777" w:rsidR="00946910" w:rsidRDefault="00946910" w:rsidP="00EB0761"/>
    <w:p w14:paraId="365ACA6A" w14:textId="77777777" w:rsidR="00946910" w:rsidRDefault="00946910" w:rsidP="00EB0761"/>
    <w:p w14:paraId="541422C4" w14:textId="77777777" w:rsidR="00946910" w:rsidRDefault="00946910" w:rsidP="00EB0761"/>
    <w:p w14:paraId="2386A660" w14:textId="77777777" w:rsidR="00946910" w:rsidRDefault="00946910" w:rsidP="00EB0761"/>
    <w:p w14:paraId="7FA97D4C" w14:textId="77777777" w:rsidR="00946910" w:rsidRDefault="00946910" w:rsidP="00EB0761"/>
    <w:p w14:paraId="2438D74E" w14:textId="77777777" w:rsidR="00946910" w:rsidRDefault="00946910" w:rsidP="00EB0761"/>
    <w:p w14:paraId="33A88734" w14:textId="77777777" w:rsidR="00946910" w:rsidRDefault="00946910" w:rsidP="00EB0761"/>
    <w:p w14:paraId="6357B4BF" w14:textId="77777777" w:rsidR="00946910" w:rsidRDefault="00946910" w:rsidP="00EB0761"/>
    <w:p w14:paraId="36BE01F1" w14:textId="77777777" w:rsidR="00946910" w:rsidRDefault="00946910" w:rsidP="00EB0761"/>
    <w:p w14:paraId="325D4C60" w14:textId="77777777" w:rsidR="00946910" w:rsidRDefault="00946910" w:rsidP="00EB0761"/>
    <w:p w14:paraId="4047BFD7" w14:textId="77777777" w:rsidR="00946910" w:rsidRDefault="00946910" w:rsidP="00EB0761"/>
    <w:p w14:paraId="1B976117" w14:textId="77777777" w:rsidR="00946910" w:rsidRDefault="00946910" w:rsidP="00EB0761"/>
    <w:p w14:paraId="19747BDC" w14:textId="77777777" w:rsidR="00946910" w:rsidRDefault="00946910" w:rsidP="00EB0761"/>
    <w:p w14:paraId="24C06BDC" w14:textId="77777777" w:rsidR="00946910" w:rsidRDefault="00946910" w:rsidP="00EB0761"/>
    <w:p w14:paraId="04F68E99" w14:textId="77777777" w:rsidR="00946910" w:rsidRDefault="00946910" w:rsidP="00EB0761"/>
    <w:p w14:paraId="01C9357D" w14:textId="77777777" w:rsidR="00946910" w:rsidRDefault="00946910" w:rsidP="00EB0761"/>
    <w:p w14:paraId="1F15AED7" w14:textId="77777777" w:rsidR="00946910" w:rsidRDefault="00946910" w:rsidP="00EB0761"/>
    <w:p w14:paraId="1DE12AF4" w14:textId="77777777" w:rsidR="00946910" w:rsidRDefault="00946910" w:rsidP="00EB0761"/>
    <w:p w14:paraId="623989A3" w14:textId="77777777" w:rsidR="00946910" w:rsidRDefault="00946910" w:rsidP="00EB0761"/>
    <w:p w14:paraId="5462187E" w14:textId="77777777" w:rsidR="00946910" w:rsidRDefault="00946910" w:rsidP="00EB0761"/>
    <w:p w14:paraId="5252714A" w14:textId="77777777" w:rsidR="00946910" w:rsidRDefault="00946910" w:rsidP="00EB0761"/>
    <w:p w14:paraId="3FD103B7" w14:textId="77777777" w:rsidR="00946910" w:rsidRDefault="00946910" w:rsidP="00EB0761"/>
    <w:p w14:paraId="50886988" w14:textId="77777777" w:rsidR="00946910" w:rsidRDefault="00946910" w:rsidP="00EB0761"/>
    <w:p w14:paraId="1C456F62" w14:textId="77777777" w:rsidR="00946910" w:rsidRDefault="00946910" w:rsidP="00EB0761"/>
    <w:p w14:paraId="2ECEC870" w14:textId="77777777" w:rsidR="00946910" w:rsidRDefault="00946910" w:rsidP="00EB0761"/>
    <w:p w14:paraId="4DEC2F41" w14:textId="77777777" w:rsidR="00946910" w:rsidRDefault="00946910" w:rsidP="00EB0761"/>
    <w:p w14:paraId="78DD9DC9" w14:textId="77777777" w:rsidR="00946910" w:rsidRDefault="00946910" w:rsidP="00EB0761"/>
    <w:p w14:paraId="68FB2BAB" w14:textId="77777777" w:rsidR="00946910" w:rsidRDefault="00946910" w:rsidP="00EB0761"/>
    <w:p w14:paraId="06C71E82" w14:textId="77777777" w:rsidR="00946910" w:rsidRDefault="00946910" w:rsidP="00EB0761"/>
    <w:p w14:paraId="1FEA1D79" w14:textId="77777777" w:rsidR="00946910" w:rsidRDefault="00946910" w:rsidP="00EB0761"/>
    <w:p w14:paraId="73795FEE" w14:textId="77777777" w:rsidR="00946910" w:rsidRDefault="00946910" w:rsidP="00EB0761"/>
    <w:p w14:paraId="1262176A" w14:textId="77777777" w:rsidR="00946910" w:rsidRDefault="00946910" w:rsidP="00EB0761"/>
    <w:p w14:paraId="5828EAFD" w14:textId="77777777" w:rsidR="00946910" w:rsidRDefault="00946910" w:rsidP="00EB0761"/>
    <w:p w14:paraId="34CBCF91" w14:textId="77777777" w:rsidR="00946910" w:rsidRDefault="00946910" w:rsidP="00EB0761"/>
    <w:p w14:paraId="09E6B77C" w14:textId="77777777" w:rsidR="00946910" w:rsidRDefault="00946910" w:rsidP="00EB0761"/>
    <w:p w14:paraId="7319C04C" w14:textId="77777777" w:rsidR="00946910" w:rsidRDefault="00946910" w:rsidP="00EB0761"/>
    <w:p w14:paraId="3DF322EA" w14:textId="77777777" w:rsidR="00946910" w:rsidRDefault="00946910" w:rsidP="00EB0761"/>
    <w:p w14:paraId="338F35DD" w14:textId="77777777" w:rsidR="00946910" w:rsidRDefault="00946910" w:rsidP="00EB0761"/>
    <w:p w14:paraId="1812245F" w14:textId="77777777" w:rsidR="00946910" w:rsidRDefault="00946910" w:rsidP="00EB0761"/>
    <w:p w14:paraId="0B0A1620" w14:textId="77777777" w:rsidR="00946910" w:rsidRDefault="00946910" w:rsidP="00EB0761"/>
    <w:p w14:paraId="1CFF734A" w14:textId="77777777" w:rsidR="00946910" w:rsidRDefault="00946910" w:rsidP="00EB0761"/>
    <w:p w14:paraId="0EF69110" w14:textId="77777777" w:rsidR="00946910" w:rsidRDefault="00946910" w:rsidP="00EB0761"/>
    <w:p w14:paraId="2427C89D" w14:textId="77777777" w:rsidR="00946910" w:rsidRDefault="00946910" w:rsidP="00EB0761"/>
    <w:p w14:paraId="2547F28C" w14:textId="77777777" w:rsidR="00946910" w:rsidRDefault="00946910" w:rsidP="00EB0761"/>
    <w:p w14:paraId="5430B196" w14:textId="77777777" w:rsidR="00946910" w:rsidRDefault="00946910" w:rsidP="00EB0761"/>
    <w:p w14:paraId="6B19A154" w14:textId="77777777" w:rsidR="00946910" w:rsidRDefault="00946910" w:rsidP="00EB0761"/>
    <w:p w14:paraId="514F0B8D" w14:textId="77777777" w:rsidR="00946910" w:rsidRDefault="00946910" w:rsidP="00EB0761"/>
    <w:p w14:paraId="607AF9C3" w14:textId="77777777" w:rsidR="00946910" w:rsidRDefault="00946910" w:rsidP="00EB0761"/>
    <w:p w14:paraId="68CC8A00" w14:textId="77777777" w:rsidR="00946910" w:rsidRDefault="00946910" w:rsidP="00EB0761"/>
    <w:p w14:paraId="09D70BE1" w14:textId="77777777" w:rsidR="00946910" w:rsidRDefault="00946910" w:rsidP="00EB0761"/>
    <w:p w14:paraId="19EF5D1B" w14:textId="77777777" w:rsidR="00946910" w:rsidRDefault="00946910" w:rsidP="00EB0761"/>
    <w:p w14:paraId="0ED3884A" w14:textId="77777777" w:rsidR="00946910" w:rsidRDefault="00946910" w:rsidP="00EB0761"/>
    <w:p w14:paraId="64202A31" w14:textId="77777777" w:rsidR="00946910" w:rsidRDefault="00946910" w:rsidP="00EB0761"/>
    <w:p w14:paraId="40FF7331" w14:textId="77777777" w:rsidR="00946910" w:rsidRDefault="00946910" w:rsidP="00EB0761"/>
    <w:p w14:paraId="22F2ED07" w14:textId="77777777" w:rsidR="00946910" w:rsidRDefault="00946910" w:rsidP="00EB0761"/>
    <w:p w14:paraId="5C7BF14B" w14:textId="77777777" w:rsidR="00946910" w:rsidRDefault="00946910" w:rsidP="00EB0761"/>
    <w:p w14:paraId="19E4BC97" w14:textId="77777777" w:rsidR="00946910" w:rsidRDefault="00946910" w:rsidP="00EB0761"/>
    <w:p w14:paraId="7723A75F" w14:textId="77777777" w:rsidR="00946910" w:rsidRDefault="00946910" w:rsidP="00EB0761"/>
    <w:p w14:paraId="2DD8E265" w14:textId="77777777" w:rsidR="00946910" w:rsidRDefault="00946910" w:rsidP="00EB0761"/>
    <w:p w14:paraId="74721255" w14:textId="77777777" w:rsidR="00946910" w:rsidRDefault="00946910" w:rsidP="00EB0761"/>
    <w:p w14:paraId="57363852" w14:textId="77777777" w:rsidR="00946910" w:rsidRDefault="00946910"/>
    <w:p w14:paraId="561B7BED" w14:textId="77777777" w:rsidR="00946910" w:rsidRDefault="00946910"/>
    <w:p w14:paraId="776E20A4" w14:textId="77777777" w:rsidR="00946910" w:rsidRDefault="00946910" w:rsidP="008369D9"/>
    <w:p w14:paraId="56E722D8" w14:textId="77777777" w:rsidR="00946910" w:rsidRDefault="0094691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1B43E7" w14:textId="77777777" w:rsidR="00656D73" w:rsidRDefault="00946910" w:rsidP="00EB0761">
    <w:pPr>
      <w:pStyle w:val="Header"/>
    </w:pPr>
    <w:r>
      <w:rPr>
        <w:noProof/>
      </w:rPr>
      <w:pict w14:anchorId="13E4CE4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3" type="#_x0000_t136" alt="" style="position:absolute;margin-left:0;margin-top:0;width:750pt;height:60pt;rotation:315;z-index:-251659776;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VnTime&quot;;font-size:54pt" string="VIETTELSOFT CONFIDENTIAL"/>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E66B3C" w14:textId="77777777" w:rsidR="00656D73" w:rsidRPr="00043632" w:rsidRDefault="00946910" w:rsidP="00EB0761">
    <w:pPr>
      <w:pStyle w:val="Header"/>
    </w:pPr>
    <w:r>
      <w:rPr>
        <w:noProof/>
      </w:rPr>
      <w:pict w14:anchorId="20098B3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2" type="#_x0000_t136" alt="" style="position:absolute;margin-left:0;margin-top:0;width:750pt;height:60pt;rotation:315;z-index:-251658752;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VnTime&quot;;font-size:54pt" string="VIETTELSOFT CONFIDENTIAL"/>
          <w10:wrap anchorx="margin" anchory="margin"/>
        </v:shape>
      </w:pict>
    </w:r>
    <w:r w:rsidR="00656D73" w:rsidRPr="00043632">
      <w:t>&lt;</w:t>
    </w:r>
    <w:r w:rsidR="00656D73">
      <w:t>Mycc_TKCT</w:t>
    </w:r>
    <w:r w:rsidR="00656D73" w:rsidRPr="00043632">
      <w:t xml:space="preserve">&gt; - Tài liệu thiết kế </w:t>
    </w:r>
    <w:r w:rsidR="00656D73">
      <w:t>chi tiết</w:t>
    </w:r>
    <w:r w:rsidR="00656D73" w:rsidRPr="00043632">
      <w:tab/>
    </w:r>
    <w:r w:rsidR="00656D73">
      <w:t>v1.1</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3A932" w14:textId="77777777" w:rsidR="00656D73" w:rsidRDefault="00946910" w:rsidP="00EB0761">
    <w:pPr>
      <w:pStyle w:val="Header"/>
    </w:pPr>
    <w:r>
      <w:rPr>
        <w:noProof/>
      </w:rPr>
      <w:pict w14:anchorId="61D351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1" type="#_x0000_t136" alt="" style="position:absolute;margin-left:0;margin-top:0;width:750pt;height:60pt;rotation:315;z-index:-251660800;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VnTime&quot;;font-size:54pt" string="VIETTELSOFT CONFIDENTIAL"/>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A70BC5" w14:textId="77777777" w:rsidR="00656D73" w:rsidRDefault="00946910" w:rsidP="00EB0761">
    <w:r>
      <w:rPr>
        <w:noProof/>
        <w:snapToGrid w:val="0"/>
      </w:rPr>
      <w:pict w14:anchorId="1101A2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 o:spid="_x0000_s2050" type="#_x0000_t136" alt="" style="position:absolute;margin-left:0;margin-top:0;width:750pt;height:60pt;rotation:315;z-index:-251656704;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VnTime&quot;;font-size:54pt" string="VIETTELSOFT CONFIDENTIAL"/>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4B3CB" w14:textId="77777777" w:rsidR="00656D73" w:rsidRDefault="00946910" w:rsidP="00EB0761">
    <w:pPr>
      <w:pStyle w:val="Header"/>
    </w:pPr>
    <w:r>
      <w:rPr>
        <w:noProof/>
      </w:rPr>
      <w:pict w14:anchorId="27B8957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 o:spid="_x0000_s2049" type="#_x0000_t136" alt="" style="position:absolute;margin-left:0;margin-top:0;width:750pt;height:60pt;rotation:315;z-index:-251657728;mso-wrap-edited:f;mso-width-percent:0;mso-height-percent:0;mso-position-horizontal:center;mso-position-horizontal-relative:margin;mso-position-vertical:center;mso-position-vertical-relative:margin;mso-width-percent:0;mso-height-percent:0" o:allowincell="f" fillcolor="silver" stroked="f">
          <v:fill opacity=".5"/>
          <v:textpath style="font-family:&quot;.VnTime&quot;;font-size:54pt" string="VIETTELSOFT CONFIDENTIAL"/>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0"/>
    <w:multiLevelType w:val="singleLevel"/>
    <w:tmpl w:val="00000010"/>
    <w:name w:val="WW8Num21"/>
    <w:lvl w:ilvl="0">
      <w:start w:val="1"/>
      <w:numFmt w:val="bullet"/>
      <w:lvlText w:val="-"/>
      <w:lvlJc w:val="left"/>
      <w:pPr>
        <w:tabs>
          <w:tab w:val="num" w:pos="0"/>
        </w:tabs>
        <w:ind w:left="720" w:hanging="360"/>
      </w:pPr>
      <w:rPr>
        <w:rFonts w:ascii="Times New Roman" w:hAnsi="Times New Roman" w:cs="Times New Roman" w:hint="default"/>
        <w:color w:val="080808"/>
        <w:sz w:val="26"/>
        <w:szCs w:val="26"/>
        <w:lang w:val="vi-VN" w:eastAsia="ar-SA"/>
      </w:rPr>
    </w:lvl>
  </w:abstractNum>
  <w:abstractNum w:abstractNumId="1" w15:restartNumberingAfterBreak="0">
    <w:nsid w:val="00000028"/>
    <w:multiLevelType w:val="singleLevel"/>
    <w:tmpl w:val="00000028"/>
    <w:name w:val="WW8Num49"/>
    <w:lvl w:ilvl="0">
      <w:start w:val="1"/>
      <w:numFmt w:val="bullet"/>
      <w:lvlText w:val=""/>
      <w:lvlJc w:val="left"/>
      <w:pPr>
        <w:tabs>
          <w:tab w:val="num" w:pos="0"/>
        </w:tabs>
        <w:ind w:left="1267" w:hanging="360"/>
      </w:pPr>
      <w:rPr>
        <w:rFonts w:ascii="Symbol" w:hAnsi="Symbol" w:cs="Symbol" w:hint="default"/>
        <w:sz w:val="26"/>
        <w:szCs w:val="26"/>
      </w:rPr>
    </w:lvl>
  </w:abstractNum>
  <w:abstractNum w:abstractNumId="2" w15:restartNumberingAfterBreak="0">
    <w:nsid w:val="00F84B9E"/>
    <w:multiLevelType w:val="hybridMultilevel"/>
    <w:tmpl w:val="5F3AD35A"/>
    <w:lvl w:ilvl="0" w:tplc="49B6600E">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72832"/>
    <w:multiLevelType w:val="hybridMultilevel"/>
    <w:tmpl w:val="806662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5"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6"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7" w15:restartNumberingAfterBreak="0">
    <w:nsid w:val="0F2C4448"/>
    <w:multiLevelType w:val="hybridMultilevel"/>
    <w:tmpl w:val="A72A778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0"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11" w15:restartNumberingAfterBreak="0">
    <w:nsid w:val="1B6C3271"/>
    <w:multiLevelType w:val="multilevel"/>
    <w:tmpl w:val="DD4058DA"/>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290"/>
        </w:tabs>
        <w:ind w:left="1290" w:hanging="864"/>
      </w:pPr>
      <w:rPr>
        <w:sz w:val="24"/>
        <w:szCs w:val="24"/>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1D6858DB"/>
    <w:multiLevelType w:val="hybridMultilevel"/>
    <w:tmpl w:val="A9B643C6"/>
    <w:lvl w:ilvl="0" w:tplc="E388772E">
      <w:start w:val="1"/>
      <w:numFmt w:val="lowerLetter"/>
      <w:lvlText w:val="%1)"/>
      <w:lvlJc w:val="left"/>
      <w:pPr>
        <w:ind w:left="108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5"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6" w15:restartNumberingAfterBreak="0">
    <w:nsid w:val="24417E05"/>
    <w:multiLevelType w:val="hybridMultilevel"/>
    <w:tmpl w:val="3FE8FC5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893508D"/>
    <w:multiLevelType w:val="hybridMultilevel"/>
    <w:tmpl w:val="3FE8FC5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4C4EBA"/>
    <w:multiLevelType w:val="multilevel"/>
    <w:tmpl w:val="064C01A4"/>
    <w:lvl w:ilvl="0">
      <w:start w:val="1"/>
      <w:numFmt w:val="bullet"/>
      <w:pStyle w:val="ListNumber"/>
      <w:lvlText w:val=""/>
      <w:lvlJc w:val="left"/>
      <w:pPr>
        <w:tabs>
          <w:tab w:val="num" w:pos="1627"/>
        </w:tabs>
        <w:ind w:left="1627" w:hanging="360"/>
      </w:pPr>
      <w:rPr>
        <w:rFonts w:ascii="Symbol" w:hAnsi="Symbol" w:hint="default"/>
      </w:rPr>
    </w:lvl>
    <w:lvl w:ilvl="1">
      <w:start w:val="1"/>
      <w:numFmt w:val="bullet"/>
      <w:lvlText w:val="o"/>
      <w:lvlJc w:val="left"/>
      <w:pPr>
        <w:tabs>
          <w:tab w:val="num" w:pos="1987"/>
        </w:tabs>
        <w:ind w:left="1987" w:hanging="360"/>
      </w:pPr>
      <w:rPr>
        <w:rFonts w:ascii="Courier New" w:hAnsi="Courier New" w:cs="Courier New" w:hint="default"/>
      </w:rPr>
    </w:lvl>
    <w:lvl w:ilvl="2">
      <w:start w:val="1"/>
      <w:numFmt w:val="bullet"/>
      <w:lvlText w:val=""/>
      <w:lvlJc w:val="left"/>
      <w:pPr>
        <w:tabs>
          <w:tab w:val="num" w:pos="2707"/>
        </w:tabs>
        <w:ind w:left="2707" w:hanging="360"/>
      </w:pPr>
      <w:rPr>
        <w:rFonts w:ascii="Wingdings" w:hAnsi="Wingdings" w:hint="default"/>
      </w:rPr>
    </w:lvl>
    <w:lvl w:ilvl="3">
      <w:start w:val="1"/>
      <w:numFmt w:val="bullet"/>
      <w:lvlText w:val=""/>
      <w:lvlJc w:val="left"/>
      <w:pPr>
        <w:tabs>
          <w:tab w:val="num" w:pos="3427"/>
        </w:tabs>
        <w:ind w:left="3427" w:hanging="360"/>
      </w:pPr>
      <w:rPr>
        <w:rFonts w:ascii="Symbol" w:hAnsi="Symbol" w:hint="default"/>
      </w:rPr>
    </w:lvl>
    <w:lvl w:ilvl="4">
      <w:start w:val="1"/>
      <w:numFmt w:val="bullet"/>
      <w:lvlText w:val="o"/>
      <w:lvlJc w:val="left"/>
      <w:pPr>
        <w:tabs>
          <w:tab w:val="num" w:pos="4147"/>
        </w:tabs>
        <w:ind w:left="4147" w:hanging="360"/>
      </w:pPr>
      <w:rPr>
        <w:rFonts w:ascii="Courier New" w:hAnsi="Courier New" w:cs="Courier New" w:hint="default"/>
      </w:rPr>
    </w:lvl>
    <w:lvl w:ilvl="5">
      <w:start w:val="1"/>
      <w:numFmt w:val="bullet"/>
      <w:lvlText w:val=""/>
      <w:lvlJc w:val="left"/>
      <w:pPr>
        <w:tabs>
          <w:tab w:val="num" w:pos="4867"/>
        </w:tabs>
        <w:ind w:left="4867" w:hanging="360"/>
      </w:pPr>
      <w:rPr>
        <w:rFonts w:ascii="Wingdings" w:hAnsi="Wingdings" w:hint="default"/>
      </w:rPr>
    </w:lvl>
    <w:lvl w:ilvl="6">
      <w:start w:val="1"/>
      <w:numFmt w:val="bullet"/>
      <w:lvlText w:val=""/>
      <w:lvlJc w:val="left"/>
      <w:pPr>
        <w:tabs>
          <w:tab w:val="num" w:pos="5587"/>
        </w:tabs>
        <w:ind w:left="5587" w:hanging="360"/>
      </w:pPr>
      <w:rPr>
        <w:rFonts w:ascii="Symbol" w:hAnsi="Symbol" w:hint="default"/>
      </w:rPr>
    </w:lvl>
    <w:lvl w:ilvl="7">
      <w:start w:val="1"/>
      <w:numFmt w:val="bullet"/>
      <w:lvlText w:val="o"/>
      <w:lvlJc w:val="left"/>
      <w:pPr>
        <w:tabs>
          <w:tab w:val="num" w:pos="6307"/>
        </w:tabs>
        <w:ind w:left="6307" w:hanging="360"/>
      </w:pPr>
      <w:rPr>
        <w:rFonts w:ascii="Courier New" w:hAnsi="Courier New" w:cs="Courier New" w:hint="default"/>
      </w:rPr>
    </w:lvl>
    <w:lvl w:ilvl="8">
      <w:start w:val="1"/>
      <w:numFmt w:val="bullet"/>
      <w:lvlText w:val=""/>
      <w:lvlJc w:val="left"/>
      <w:pPr>
        <w:tabs>
          <w:tab w:val="num" w:pos="7027"/>
        </w:tabs>
        <w:ind w:left="7027" w:hanging="360"/>
      </w:pPr>
      <w:rPr>
        <w:rFonts w:ascii="Wingdings" w:hAnsi="Wingdings" w:hint="default"/>
      </w:rPr>
    </w:lvl>
  </w:abstractNum>
  <w:abstractNum w:abstractNumId="19" w15:restartNumberingAfterBreak="0">
    <w:nsid w:val="30725523"/>
    <w:multiLevelType w:val="hybridMultilevel"/>
    <w:tmpl w:val="A170EF26"/>
    <w:lvl w:ilvl="0" w:tplc="CF3CC6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397218"/>
    <w:multiLevelType w:val="hybridMultilevel"/>
    <w:tmpl w:val="D9AE6072"/>
    <w:lvl w:ilvl="0" w:tplc="4EA8F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3A6E5741"/>
    <w:multiLevelType w:val="hybridMultilevel"/>
    <w:tmpl w:val="8DD6D2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3"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4" w15:restartNumberingAfterBreak="0">
    <w:nsid w:val="3E4935EB"/>
    <w:multiLevelType w:val="multilevel"/>
    <w:tmpl w:val="0756F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117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4821E1"/>
    <w:multiLevelType w:val="multilevel"/>
    <w:tmpl w:val="CEAA0818"/>
    <w:lvl w:ilvl="0">
      <w:start w:val="1"/>
      <w:numFmt w:val="decimal"/>
      <w:pStyle w:val="BulletList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2.%1.%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numFmt w:val="none"/>
      <w:lvlText w:val=""/>
      <w:lvlJc w:val="left"/>
      <w:pPr>
        <w:tabs>
          <w:tab w:val="num" w:pos="360"/>
        </w:tabs>
      </w:p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27"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28"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29" w15:restartNumberingAfterBreak="0">
    <w:nsid w:val="4E4027C1"/>
    <w:multiLevelType w:val="multilevel"/>
    <w:tmpl w:val="A8C89EFC"/>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5B161EB6"/>
    <w:multiLevelType w:val="hybridMultilevel"/>
    <w:tmpl w:val="A9B643C6"/>
    <w:lvl w:ilvl="0" w:tplc="E388772E">
      <w:start w:val="1"/>
      <w:numFmt w:val="lowerLetter"/>
      <w:lvlText w:val="%1)"/>
      <w:lvlJc w:val="left"/>
      <w:pPr>
        <w:ind w:left="108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33" w15:restartNumberingAfterBreak="0">
    <w:nsid w:val="63A166C7"/>
    <w:multiLevelType w:val="hybridMultilevel"/>
    <w:tmpl w:val="67FC87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35"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36" w15:restartNumberingAfterBreak="0">
    <w:nsid w:val="69C502F3"/>
    <w:multiLevelType w:val="hybridMultilevel"/>
    <w:tmpl w:val="AE50D78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38" w15:restartNumberingAfterBreak="0">
    <w:nsid w:val="6A6915FF"/>
    <w:multiLevelType w:val="hybridMultilevel"/>
    <w:tmpl w:val="18B8B404"/>
    <w:lvl w:ilvl="0" w:tplc="E41E1272">
      <w:start w:val="1"/>
      <w:numFmt w:val="bullet"/>
      <w:pStyle w:val="Bullet10"/>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987"/>
        </w:tabs>
        <w:ind w:left="1987" w:hanging="360"/>
      </w:pPr>
      <w:rPr>
        <w:rFonts w:ascii="Courier New" w:hAnsi="Courier New" w:cs="Courier New" w:hint="default"/>
      </w:rPr>
    </w:lvl>
    <w:lvl w:ilvl="2" w:tplc="04090005" w:tentative="1">
      <w:start w:val="1"/>
      <w:numFmt w:val="bullet"/>
      <w:lvlText w:val=""/>
      <w:lvlJc w:val="left"/>
      <w:pPr>
        <w:tabs>
          <w:tab w:val="num" w:pos="2707"/>
        </w:tabs>
        <w:ind w:left="2707" w:hanging="360"/>
      </w:pPr>
      <w:rPr>
        <w:rFonts w:ascii="Wingdings" w:hAnsi="Wingdings"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cs="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cs="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39"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40"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41"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42"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43"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44" w15:restartNumberingAfterBreak="0">
    <w:nsid w:val="73AE2DD5"/>
    <w:multiLevelType w:val="hybridMultilevel"/>
    <w:tmpl w:val="1E725BF2"/>
    <w:lvl w:ilvl="0" w:tplc="6A2A6CFA">
      <w:start w:val="1"/>
      <w:numFmt w:val="bullet"/>
      <w:lvlText w:val=""/>
      <w:lvlJc w:val="left"/>
      <w:pPr>
        <w:ind w:left="359" w:hanging="360"/>
      </w:pPr>
      <w:rPr>
        <w:rFonts w:ascii="Symbol" w:eastAsia="Times New Roman" w:hAnsi="Symbol" w:cs="Times New Roman" w:hint="default"/>
      </w:rPr>
    </w:lvl>
    <w:lvl w:ilvl="1" w:tplc="04090003" w:tentative="1">
      <w:start w:val="1"/>
      <w:numFmt w:val="bullet"/>
      <w:lvlText w:val="o"/>
      <w:lvlJc w:val="left"/>
      <w:pPr>
        <w:ind w:left="1079" w:hanging="360"/>
      </w:pPr>
      <w:rPr>
        <w:rFonts w:ascii="Courier New" w:hAnsi="Courier New" w:cs="Courier New" w:hint="default"/>
      </w:rPr>
    </w:lvl>
    <w:lvl w:ilvl="2" w:tplc="04090005" w:tentative="1">
      <w:start w:val="1"/>
      <w:numFmt w:val="bullet"/>
      <w:lvlText w:val=""/>
      <w:lvlJc w:val="left"/>
      <w:pPr>
        <w:ind w:left="1799" w:hanging="360"/>
      </w:pPr>
      <w:rPr>
        <w:rFonts w:ascii="Wingdings" w:hAnsi="Wingdings" w:hint="default"/>
      </w:rPr>
    </w:lvl>
    <w:lvl w:ilvl="3" w:tplc="04090001" w:tentative="1">
      <w:start w:val="1"/>
      <w:numFmt w:val="bullet"/>
      <w:lvlText w:val=""/>
      <w:lvlJc w:val="left"/>
      <w:pPr>
        <w:ind w:left="2519" w:hanging="360"/>
      </w:pPr>
      <w:rPr>
        <w:rFonts w:ascii="Symbol" w:hAnsi="Symbol" w:hint="default"/>
      </w:rPr>
    </w:lvl>
    <w:lvl w:ilvl="4" w:tplc="04090003" w:tentative="1">
      <w:start w:val="1"/>
      <w:numFmt w:val="bullet"/>
      <w:lvlText w:val="o"/>
      <w:lvlJc w:val="left"/>
      <w:pPr>
        <w:ind w:left="3239" w:hanging="360"/>
      </w:pPr>
      <w:rPr>
        <w:rFonts w:ascii="Courier New" w:hAnsi="Courier New" w:cs="Courier New" w:hint="default"/>
      </w:rPr>
    </w:lvl>
    <w:lvl w:ilvl="5" w:tplc="04090005" w:tentative="1">
      <w:start w:val="1"/>
      <w:numFmt w:val="bullet"/>
      <w:lvlText w:val=""/>
      <w:lvlJc w:val="left"/>
      <w:pPr>
        <w:ind w:left="3959" w:hanging="360"/>
      </w:pPr>
      <w:rPr>
        <w:rFonts w:ascii="Wingdings" w:hAnsi="Wingdings" w:hint="default"/>
      </w:rPr>
    </w:lvl>
    <w:lvl w:ilvl="6" w:tplc="04090001" w:tentative="1">
      <w:start w:val="1"/>
      <w:numFmt w:val="bullet"/>
      <w:lvlText w:val=""/>
      <w:lvlJc w:val="left"/>
      <w:pPr>
        <w:ind w:left="4679" w:hanging="360"/>
      </w:pPr>
      <w:rPr>
        <w:rFonts w:ascii="Symbol" w:hAnsi="Symbol" w:hint="default"/>
      </w:rPr>
    </w:lvl>
    <w:lvl w:ilvl="7" w:tplc="04090003" w:tentative="1">
      <w:start w:val="1"/>
      <w:numFmt w:val="bullet"/>
      <w:lvlText w:val="o"/>
      <w:lvlJc w:val="left"/>
      <w:pPr>
        <w:ind w:left="5399" w:hanging="360"/>
      </w:pPr>
      <w:rPr>
        <w:rFonts w:ascii="Courier New" w:hAnsi="Courier New" w:cs="Courier New" w:hint="default"/>
      </w:rPr>
    </w:lvl>
    <w:lvl w:ilvl="8" w:tplc="04090005" w:tentative="1">
      <w:start w:val="1"/>
      <w:numFmt w:val="bullet"/>
      <w:lvlText w:val=""/>
      <w:lvlJc w:val="left"/>
      <w:pPr>
        <w:ind w:left="6119" w:hanging="360"/>
      </w:pPr>
      <w:rPr>
        <w:rFonts w:ascii="Wingdings" w:hAnsi="Wingdings" w:hint="default"/>
      </w:rPr>
    </w:lvl>
  </w:abstractNum>
  <w:abstractNum w:abstractNumId="45"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46" w15:restartNumberingAfterBreak="0">
    <w:nsid w:val="7A3D4188"/>
    <w:multiLevelType w:val="hybridMultilevel"/>
    <w:tmpl w:val="3FE8FC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43"/>
  </w:num>
  <w:num w:numId="3">
    <w:abstractNumId w:val="38"/>
  </w:num>
  <w:num w:numId="4">
    <w:abstractNumId w:val="18"/>
  </w:num>
  <w:num w:numId="5">
    <w:abstractNumId w:val="11"/>
  </w:num>
  <w:num w:numId="6">
    <w:abstractNumId w:val="44"/>
  </w:num>
  <w:num w:numId="7">
    <w:abstractNumId w:val="32"/>
  </w:num>
  <w:num w:numId="8">
    <w:abstractNumId w:val="13"/>
  </w:num>
  <w:num w:numId="9">
    <w:abstractNumId w:val="30"/>
  </w:num>
  <w:num w:numId="10">
    <w:abstractNumId w:val="0"/>
  </w:num>
  <w:num w:numId="11">
    <w:abstractNumId w:val="2"/>
  </w:num>
  <w:num w:numId="12">
    <w:abstractNumId w:val="20"/>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21"/>
  </w:num>
  <w:num w:numId="16">
    <w:abstractNumId w:val="29"/>
  </w:num>
  <w:num w:numId="17">
    <w:abstractNumId w:val="19"/>
  </w:num>
  <w:num w:numId="18">
    <w:abstractNumId w:val="46"/>
  </w:num>
  <w:num w:numId="19">
    <w:abstractNumId w:val="8"/>
  </w:num>
  <w:num w:numId="20">
    <w:abstractNumId w:val="17"/>
  </w:num>
  <w:num w:numId="21">
    <w:abstractNumId w:val="16"/>
  </w:num>
  <w:num w:numId="22">
    <w:abstractNumId w:val="31"/>
  </w:num>
  <w:num w:numId="23">
    <w:abstractNumId w:val="12"/>
  </w:num>
  <w:num w:numId="24">
    <w:abstractNumId w:val="3"/>
  </w:num>
  <w:num w:numId="25">
    <w:abstractNumId w:val="36"/>
  </w:num>
  <w:num w:numId="26">
    <w:abstractNumId w:val="7"/>
  </w:num>
  <w:num w:numId="27">
    <w:abstractNumId w:val="3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embedSystemFonts/>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isplayHorizontalDrawingGridEvery w:val="0"/>
  <w:displayVerticalDrawingGridEvery w:val="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C78"/>
    <w:rsid w:val="00000395"/>
    <w:rsid w:val="0000349A"/>
    <w:rsid w:val="00004CA6"/>
    <w:rsid w:val="00007ACA"/>
    <w:rsid w:val="000135A9"/>
    <w:rsid w:val="00016E36"/>
    <w:rsid w:val="0002233A"/>
    <w:rsid w:val="00025414"/>
    <w:rsid w:val="0002798C"/>
    <w:rsid w:val="000345C0"/>
    <w:rsid w:val="00035531"/>
    <w:rsid w:val="00036321"/>
    <w:rsid w:val="00037D95"/>
    <w:rsid w:val="00040B49"/>
    <w:rsid w:val="00043034"/>
    <w:rsid w:val="00043632"/>
    <w:rsid w:val="00043B5A"/>
    <w:rsid w:val="0004519F"/>
    <w:rsid w:val="00047645"/>
    <w:rsid w:val="00057D35"/>
    <w:rsid w:val="00060012"/>
    <w:rsid w:val="00060F14"/>
    <w:rsid w:val="00065CE8"/>
    <w:rsid w:val="000711E6"/>
    <w:rsid w:val="000717D0"/>
    <w:rsid w:val="0007255A"/>
    <w:rsid w:val="00072F9C"/>
    <w:rsid w:val="00073B1D"/>
    <w:rsid w:val="00074C8F"/>
    <w:rsid w:val="00076677"/>
    <w:rsid w:val="00081C0E"/>
    <w:rsid w:val="00082B0E"/>
    <w:rsid w:val="00083D81"/>
    <w:rsid w:val="0008455C"/>
    <w:rsid w:val="00084AD7"/>
    <w:rsid w:val="000856E4"/>
    <w:rsid w:val="00086587"/>
    <w:rsid w:val="00087273"/>
    <w:rsid w:val="00091970"/>
    <w:rsid w:val="00091DC9"/>
    <w:rsid w:val="0009215C"/>
    <w:rsid w:val="00093AFA"/>
    <w:rsid w:val="0009509C"/>
    <w:rsid w:val="000950A0"/>
    <w:rsid w:val="00097EC8"/>
    <w:rsid w:val="000A14C3"/>
    <w:rsid w:val="000A31AE"/>
    <w:rsid w:val="000A352C"/>
    <w:rsid w:val="000A3FB1"/>
    <w:rsid w:val="000A66E6"/>
    <w:rsid w:val="000B126F"/>
    <w:rsid w:val="000B2360"/>
    <w:rsid w:val="000B4807"/>
    <w:rsid w:val="000B66E1"/>
    <w:rsid w:val="000C0C6D"/>
    <w:rsid w:val="000C18FC"/>
    <w:rsid w:val="000C19BB"/>
    <w:rsid w:val="000C258F"/>
    <w:rsid w:val="000C69CA"/>
    <w:rsid w:val="000D14F1"/>
    <w:rsid w:val="000D1B08"/>
    <w:rsid w:val="000D423E"/>
    <w:rsid w:val="000D57D6"/>
    <w:rsid w:val="000E00D8"/>
    <w:rsid w:val="000E13CE"/>
    <w:rsid w:val="000F2002"/>
    <w:rsid w:val="000F2023"/>
    <w:rsid w:val="000F46F9"/>
    <w:rsid w:val="000F4750"/>
    <w:rsid w:val="000F5E75"/>
    <w:rsid w:val="000F658A"/>
    <w:rsid w:val="000F7946"/>
    <w:rsid w:val="001002FE"/>
    <w:rsid w:val="00100D38"/>
    <w:rsid w:val="00101184"/>
    <w:rsid w:val="0010377F"/>
    <w:rsid w:val="0010616E"/>
    <w:rsid w:val="00106B95"/>
    <w:rsid w:val="00111344"/>
    <w:rsid w:val="00112B18"/>
    <w:rsid w:val="00114B40"/>
    <w:rsid w:val="00115EC0"/>
    <w:rsid w:val="001168F3"/>
    <w:rsid w:val="00122AF2"/>
    <w:rsid w:val="00123522"/>
    <w:rsid w:val="00124C01"/>
    <w:rsid w:val="00126B64"/>
    <w:rsid w:val="00130FFC"/>
    <w:rsid w:val="00133C5A"/>
    <w:rsid w:val="00135944"/>
    <w:rsid w:val="0014043E"/>
    <w:rsid w:val="00142D10"/>
    <w:rsid w:val="0014458B"/>
    <w:rsid w:val="001462F3"/>
    <w:rsid w:val="0015355A"/>
    <w:rsid w:val="00153920"/>
    <w:rsid w:val="00157364"/>
    <w:rsid w:val="00160853"/>
    <w:rsid w:val="00163ACC"/>
    <w:rsid w:val="00163EB9"/>
    <w:rsid w:val="0016456A"/>
    <w:rsid w:val="001656DE"/>
    <w:rsid w:val="00165B2E"/>
    <w:rsid w:val="00166267"/>
    <w:rsid w:val="001669AB"/>
    <w:rsid w:val="00170960"/>
    <w:rsid w:val="0017534F"/>
    <w:rsid w:val="00175C75"/>
    <w:rsid w:val="001760CE"/>
    <w:rsid w:val="0018013F"/>
    <w:rsid w:val="00186737"/>
    <w:rsid w:val="00187224"/>
    <w:rsid w:val="00187728"/>
    <w:rsid w:val="001940B7"/>
    <w:rsid w:val="001A190F"/>
    <w:rsid w:val="001A3B38"/>
    <w:rsid w:val="001A742A"/>
    <w:rsid w:val="001B180D"/>
    <w:rsid w:val="001B278B"/>
    <w:rsid w:val="001B3D04"/>
    <w:rsid w:val="001B4166"/>
    <w:rsid w:val="001B4313"/>
    <w:rsid w:val="001B56CD"/>
    <w:rsid w:val="001B6BB7"/>
    <w:rsid w:val="001B7369"/>
    <w:rsid w:val="001C78EA"/>
    <w:rsid w:val="001D12E0"/>
    <w:rsid w:val="001D1C8C"/>
    <w:rsid w:val="001D1EFB"/>
    <w:rsid w:val="001D4FE1"/>
    <w:rsid w:val="001E1434"/>
    <w:rsid w:val="001E25E4"/>
    <w:rsid w:val="001E4B29"/>
    <w:rsid w:val="001E5CAD"/>
    <w:rsid w:val="001E6DD4"/>
    <w:rsid w:val="001F1E2A"/>
    <w:rsid w:val="001F4B1B"/>
    <w:rsid w:val="001F5227"/>
    <w:rsid w:val="001F75B6"/>
    <w:rsid w:val="00202C29"/>
    <w:rsid w:val="00210264"/>
    <w:rsid w:val="00210A92"/>
    <w:rsid w:val="00222237"/>
    <w:rsid w:val="002261F3"/>
    <w:rsid w:val="00231E24"/>
    <w:rsid w:val="00232BD4"/>
    <w:rsid w:val="00233D81"/>
    <w:rsid w:val="002364DF"/>
    <w:rsid w:val="00243B1C"/>
    <w:rsid w:val="00243F72"/>
    <w:rsid w:val="0024482A"/>
    <w:rsid w:val="002459D9"/>
    <w:rsid w:val="002467DF"/>
    <w:rsid w:val="00246BA4"/>
    <w:rsid w:val="00246DDC"/>
    <w:rsid w:val="00247C2D"/>
    <w:rsid w:val="00247CF4"/>
    <w:rsid w:val="0025180D"/>
    <w:rsid w:val="00252976"/>
    <w:rsid w:val="00252F19"/>
    <w:rsid w:val="002531E1"/>
    <w:rsid w:val="00261C4F"/>
    <w:rsid w:val="00261EB5"/>
    <w:rsid w:val="00262694"/>
    <w:rsid w:val="00262A21"/>
    <w:rsid w:val="00271A77"/>
    <w:rsid w:val="00282985"/>
    <w:rsid w:val="002837A8"/>
    <w:rsid w:val="002910CA"/>
    <w:rsid w:val="002A0583"/>
    <w:rsid w:val="002A4B24"/>
    <w:rsid w:val="002A4B47"/>
    <w:rsid w:val="002A598D"/>
    <w:rsid w:val="002A642F"/>
    <w:rsid w:val="002A717B"/>
    <w:rsid w:val="002B2F4F"/>
    <w:rsid w:val="002B36FB"/>
    <w:rsid w:val="002B4264"/>
    <w:rsid w:val="002C0BFC"/>
    <w:rsid w:val="002C5DA3"/>
    <w:rsid w:val="002E06EE"/>
    <w:rsid w:val="002E45CF"/>
    <w:rsid w:val="002F3FFA"/>
    <w:rsid w:val="002F7883"/>
    <w:rsid w:val="002F7D80"/>
    <w:rsid w:val="00303480"/>
    <w:rsid w:val="00307C5C"/>
    <w:rsid w:val="00310481"/>
    <w:rsid w:val="0031493F"/>
    <w:rsid w:val="00320B6D"/>
    <w:rsid w:val="00321ECC"/>
    <w:rsid w:val="00322D4A"/>
    <w:rsid w:val="00325294"/>
    <w:rsid w:val="00327A77"/>
    <w:rsid w:val="00327EA0"/>
    <w:rsid w:val="00332BF9"/>
    <w:rsid w:val="00335B30"/>
    <w:rsid w:val="00336267"/>
    <w:rsid w:val="00336354"/>
    <w:rsid w:val="00340705"/>
    <w:rsid w:val="003409E6"/>
    <w:rsid w:val="00340AC8"/>
    <w:rsid w:val="003463BC"/>
    <w:rsid w:val="00347BEE"/>
    <w:rsid w:val="003522A9"/>
    <w:rsid w:val="00362F32"/>
    <w:rsid w:val="00363174"/>
    <w:rsid w:val="00366F65"/>
    <w:rsid w:val="003750AD"/>
    <w:rsid w:val="003768F0"/>
    <w:rsid w:val="003812AB"/>
    <w:rsid w:val="00382C65"/>
    <w:rsid w:val="00383751"/>
    <w:rsid w:val="00384E64"/>
    <w:rsid w:val="003852FC"/>
    <w:rsid w:val="003859EC"/>
    <w:rsid w:val="003876EE"/>
    <w:rsid w:val="003878FA"/>
    <w:rsid w:val="00391324"/>
    <w:rsid w:val="00392184"/>
    <w:rsid w:val="00392BAB"/>
    <w:rsid w:val="00393E1C"/>
    <w:rsid w:val="00397400"/>
    <w:rsid w:val="00397E6C"/>
    <w:rsid w:val="003A247E"/>
    <w:rsid w:val="003A3663"/>
    <w:rsid w:val="003A50E3"/>
    <w:rsid w:val="003A6303"/>
    <w:rsid w:val="003B1D38"/>
    <w:rsid w:val="003B697A"/>
    <w:rsid w:val="003B6F81"/>
    <w:rsid w:val="003D0908"/>
    <w:rsid w:val="003D145A"/>
    <w:rsid w:val="003D5282"/>
    <w:rsid w:val="003D7FFC"/>
    <w:rsid w:val="003E0D1B"/>
    <w:rsid w:val="003E158D"/>
    <w:rsid w:val="003E2403"/>
    <w:rsid w:val="003E3FDE"/>
    <w:rsid w:val="003E44EE"/>
    <w:rsid w:val="003E4F83"/>
    <w:rsid w:val="003E74AE"/>
    <w:rsid w:val="003F3394"/>
    <w:rsid w:val="003F36C9"/>
    <w:rsid w:val="003F612E"/>
    <w:rsid w:val="003F61E2"/>
    <w:rsid w:val="003F7F1D"/>
    <w:rsid w:val="004043E9"/>
    <w:rsid w:val="00406AC2"/>
    <w:rsid w:val="00407FFB"/>
    <w:rsid w:val="0041091D"/>
    <w:rsid w:val="00412A4C"/>
    <w:rsid w:val="00414B9A"/>
    <w:rsid w:val="00415C78"/>
    <w:rsid w:val="00416C6B"/>
    <w:rsid w:val="0042173A"/>
    <w:rsid w:val="00423326"/>
    <w:rsid w:val="00424D91"/>
    <w:rsid w:val="00425B4B"/>
    <w:rsid w:val="00430027"/>
    <w:rsid w:val="00431B53"/>
    <w:rsid w:val="0043467E"/>
    <w:rsid w:val="00435DB1"/>
    <w:rsid w:val="00436C50"/>
    <w:rsid w:val="00436E27"/>
    <w:rsid w:val="00442EF3"/>
    <w:rsid w:val="004442B4"/>
    <w:rsid w:val="00444A52"/>
    <w:rsid w:val="00445982"/>
    <w:rsid w:val="00453F6D"/>
    <w:rsid w:val="004542AE"/>
    <w:rsid w:val="00454C34"/>
    <w:rsid w:val="00456060"/>
    <w:rsid w:val="00457893"/>
    <w:rsid w:val="0046685E"/>
    <w:rsid w:val="00467A37"/>
    <w:rsid w:val="00467E60"/>
    <w:rsid w:val="0047175D"/>
    <w:rsid w:val="00471D3B"/>
    <w:rsid w:val="00472AF4"/>
    <w:rsid w:val="00474D82"/>
    <w:rsid w:val="0047623A"/>
    <w:rsid w:val="00477311"/>
    <w:rsid w:val="00482A19"/>
    <w:rsid w:val="00482AE4"/>
    <w:rsid w:val="00485101"/>
    <w:rsid w:val="00485B7E"/>
    <w:rsid w:val="00486043"/>
    <w:rsid w:val="00490628"/>
    <w:rsid w:val="004925E4"/>
    <w:rsid w:val="00493969"/>
    <w:rsid w:val="00496A2C"/>
    <w:rsid w:val="004976EB"/>
    <w:rsid w:val="00497A5C"/>
    <w:rsid w:val="004A0885"/>
    <w:rsid w:val="004A38EF"/>
    <w:rsid w:val="004A3C3C"/>
    <w:rsid w:val="004A3F00"/>
    <w:rsid w:val="004B3218"/>
    <w:rsid w:val="004B376A"/>
    <w:rsid w:val="004B55C7"/>
    <w:rsid w:val="004C0C65"/>
    <w:rsid w:val="004D0CFE"/>
    <w:rsid w:val="004D47B0"/>
    <w:rsid w:val="004D6585"/>
    <w:rsid w:val="004D67B6"/>
    <w:rsid w:val="004D6846"/>
    <w:rsid w:val="004D7DE9"/>
    <w:rsid w:val="004E1322"/>
    <w:rsid w:val="004E15FC"/>
    <w:rsid w:val="004E4383"/>
    <w:rsid w:val="004E465A"/>
    <w:rsid w:val="004E63AE"/>
    <w:rsid w:val="004E7384"/>
    <w:rsid w:val="004E74FD"/>
    <w:rsid w:val="004F0925"/>
    <w:rsid w:val="004F180A"/>
    <w:rsid w:val="004F2382"/>
    <w:rsid w:val="004F4271"/>
    <w:rsid w:val="004F4F4C"/>
    <w:rsid w:val="004F5BED"/>
    <w:rsid w:val="004F62A4"/>
    <w:rsid w:val="004F6E12"/>
    <w:rsid w:val="00501A02"/>
    <w:rsid w:val="00504CFD"/>
    <w:rsid w:val="0050767A"/>
    <w:rsid w:val="0051060F"/>
    <w:rsid w:val="00511344"/>
    <w:rsid w:val="00511B46"/>
    <w:rsid w:val="00515EA9"/>
    <w:rsid w:val="0051609A"/>
    <w:rsid w:val="00517901"/>
    <w:rsid w:val="00523136"/>
    <w:rsid w:val="0052370E"/>
    <w:rsid w:val="00524B4C"/>
    <w:rsid w:val="00530F1A"/>
    <w:rsid w:val="0053149A"/>
    <w:rsid w:val="00534F4E"/>
    <w:rsid w:val="00537645"/>
    <w:rsid w:val="00537E58"/>
    <w:rsid w:val="00541B51"/>
    <w:rsid w:val="00541CFD"/>
    <w:rsid w:val="00545BF5"/>
    <w:rsid w:val="005470FF"/>
    <w:rsid w:val="0055248A"/>
    <w:rsid w:val="00552963"/>
    <w:rsid w:val="005547F2"/>
    <w:rsid w:val="00554FB8"/>
    <w:rsid w:val="005560EA"/>
    <w:rsid w:val="00556F0B"/>
    <w:rsid w:val="0055708F"/>
    <w:rsid w:val="00560B87"/>
    <w:rsid w:val="0056123D"/>
    <w:rsid w:val="005627D5"/>
    <w:rsid w:val="0057123F"/>
    <w:rsid w:val="0057320C"/>
    <w:rsid w:val="00573D95"/>
    <w:rsid w:val="00587CB8"/>
    <w:rsid w:val="005900A4"/>
    <w:rsid w:val="00595936"/>
    <w:rsid w:val="005A0F40"/>
    <w:rsid w:val="005A2DA7"/>
    <w:rsid w:val="005A4511"/>
    <w:rsid w:val="005A5255"/>
    <w:rsid w:val="005B0697"/>
    <w:rsid w:val="005B203C"/>
    <w:rsid w:val="005B36B5"/>
    <w:rsid w:val="005B408A"/>
    <w:rsid w:val="005B63F6"/>
    <w:rsid w:val="005B7628"/>
    <w:rsid w:val="005C14C3"/>
    <w:rsid w:val="005C6B13"/>
    <w:rsid w:val="005D09CE"/>
    <w:rsid w:val="005D1589"/>
    <w:rsid w:val="005D4C16"/>
    <w:rsid w:val="005D6A38"/>
    <w:rsid w:val="005D7621"/>
    <w:rsid w:val="005E08C8"/>
    <w:rsid w:val="005E408C"/>
    <w:rsid w:val="005E455F"/>
    <w:rsid w:val="005E545B"/>
    <w:rsid w:val="005E660F"/>
    <w:rsid w:val="005F19B1"/>
    <w:rsid w:val="0060337A"/>
    <w:rsid w:val="00604D70"/>
    <w:rsid w:val="00607771"/>
    <w:rsid w:val="006103E9"/>
    <w:rsid w:val="006127AD"/>
    <w:rsid w:val="006174D0"/>
    <w:rsid w:val="00623456"/>
    <w:rsid w:val="006275EF"/>
    <w:rsid w:val="00632E34"/>
    <w:rsid w:val="00634109"/>
    <w:rsid w:val="00637675"/>
    <w:rsid w:val="00637CCD"/>
    <w:rsid w:val="0064301B"/>
    <w:rsid w:val="00644BA1"/>
    <w:rsid w:val="00645686"/>
    <w:rsid w:val="0064771A"/>
    <w:rsid w:val="006501D5"/>
    <w:rsid w:val="006503B1"/>
    <w:rsid w:val="00656952"/>
    <w:rsid w:val="00656B28"/>
    <w:rsid w:val="00656D73"/>
    <w:rsid w:val="006577CB"/>
    <w:rsid w:val="00657B27"/>
    <w:rsid w:val="0066252B"/>
    <w:rsid w:val="006654BF"/>
    <w:rsid w:val="00665B8D"/>
    <w:rsid w:val="00666454"/>
    <w:rsid w:val="006664F6"/>
    <w:rsid w:val="00667FC1"/>
    <w:rsid w:val="00667FF1"/>
    <w:rsid w:val="00670968"/>
    <w:rsid w:val="00672A4B"/>
    <w:rsid w:val="00674383"/>
    <w:rsid w:val="006745B5"/>
    <w:rsid w:val="006779D8"/>
    <w:rsid w:val="0068076C"/>
    <w:rsid w:val="00680F3A"/>
    <w:rsid w:val="006835F1"/>
    <w:rsid w:val="00690F04"/>
    <w:rsid w:val="006910FF"/>
    <w:rsid w:val="00692796"/>
    <w:rsid w:val="006932E0"/>
    <w:rsid w:val="006963CF"/>
    <w:rsid w:val="00697499"/>
    <w:rsid w:val="006A343F"/>
    <w:rsid w:val="006A65B6"/>
    <w:rsid w:val="006A65EC"/>
    <w:rsid w:val="006A788D"/>
    <w:rsid w:val="006A7EF8"/>
    <w:rsid w:val="006B153B"/>
    <w:rsid w:val="006B3854"/>
    <w:rsid w:val="006B3B26"/>
    <w:rsid w:val="006B5E1B"/>
    <w:rsid w:val="006C2F18"/>
    <w:rsid w:val="006C790B"/>
    <w:rsid w:val="006D2070"/>
    <w:rsid w:val="006D3243"/>
    <w:rsid w:val="006E10BB"/>
    <w:rsid w:val="006E3BC9"/>
    <w:rsid w:val="006E4587"/>
    <w:rsid w:val="006E45A2"/>
    <w:rsid w:val="006F35C9"/>
    <w:rsid w:val="006F4EAF"/>
    <w:rsid w:val="006F68B0"/>
    <w:rsid w:val="007031C8"/>
    <w:rsid w:val="00703A84"/>
    <w:rsid w:val="007053CC"/>
    <w:rsid w:val="00705B74"/>
    <w:rsid w:val="00706328"/>
    <w:rsid w:val="00706BAD"/>
    <w:rsid w:val="00706D53"/>
    <w:rsid w:val="007108CA"/>
    <w:rsid w:val="00711009"/>
    <w:rsid w:val="0071238B"/>
    <w:rsid w:val="0071291D"/>
    <w:rsid w:val="007156D5"/>
    <w:rsid w:val="00715720"/>
    <w:rsid w:val="00716771"/>
    <w:rsid w:val="007212BD"/>
    <w:rsid w:val="00721CE1"/>
    <w:rsid w:val="00722542"/>
    <w:rsid w:val="00722955"/>
    <w:rsid w:val="00722BD9"/>
    <w:rsid w:val="007249E3"/>
    <w:rsid w:val="00726B7E"/>
    <w:rsid w:val="00733E9E"/>
    <w:rsid w:val="00734883"/>
    <w:rsid w:val="007352AE"/>
    <w:rsid w:val="0073559F"/>
    <w:rsid w:val="00737778"/>
    <w:rsid w:val="00737D4C"/>
    <w:rsid w:val="007404EE"/>
    <w:rsid w:val="00741326"/>
    <w:rsid w:val="007431E4"/>
    <w:rsid w:val="00744915"/>
    <w:rsid w:val="00745BBE"/>
    <w:rsid w:val="00747529"/>
    <w:rsid w:val="007565D5"/>
    <w:rsid w:val="00756B53"/>
    <w:rsid w:val="00762D65"/>
    <w:rsid w:val="00766F57"/>
    <w:rsid w:val="007705ED"/>
    <w:rsid w:val="00772275"/>
    <w:rsid w:val="007731ED"/>
    <w:rsid w:val="0077524B"/>
    <w:rsid w:val="00777988"/>
    <w:rsid w:val="00782257"/>
    <w:rsid w:val="007836ED"/>
    <w:rsid w:val="007855E0"/>
    <w:rsid w:val="0078750D"/>
    <w:rsid w:val="00791E6B"/>
    <w:rsid w:val="007921B1"/>
    <w:rsid w:val="007A1110"/>
    <w:rsid w:val="007A24F4"/>
    <w:rsid w:val="007A64AC"/>
    <w:rsid w:val="007A7C81"/>
    <w:rsid w:val="007B106A"/>
    <w:rsid w:val="007B271E"/>
    <w:rsid w:val="007B3063"/>
    <w:rsid w:val="007B62CA"/>
    <w:rsid w:val="007C101B"/>
    <w:rsid w:val="007C39C9"/>
    <w:rsid w:val="007C45B6"/>
    <w:rsid w:val="007C60D4"/>
    <w:rsid w:val="007D14D3"/>
    <w:rsid w:val="007D2529"/>
    <w:rsid w:val="007D2830"/>
    <w:rsid w:val="007D33C4"/>
    <w:rsid w:val="007D3894"/>
    <w:rsid w:val="007D45B9"/>
    <w:rsid w:val="007D45BE"/>
    <w:rsid w:val="007D6134"/>
    <w:rsid w:val="007E0D34"/>
    <w:rsid w:val="007E1A88"/>
    <w:rsid w:val="007E2533"/>
    <w:rsid w:val="007E3549"/>
    <w:rsid w:val="007E5348"/>
    <w:rsid w:val="007E66EB"/>
    <w:rsid w:val="007F5CE2"/>
    <w:rsid w:val="007F6526"/>
    <w:rsid w:val="007F6783"/>
    <w:rsid w:val="007F73CF"/>
    <w:rsid w:val="00800521"/>
    <w:rsid w:val="00803844"/>
    <w:rsid w:val="00803E76"/>
    <w:rsid w:val="008048E4"/>
    <w:rsid w:val="00805680"/>
    <w:rsid w:val="00806331"/>
    <w:rsid w:val="0081009C"/>
    <w:rsid w:val="008118F9"/>
    <w:rsid w:val="0081258D"/>
    <w:rsid w:val="008125CD"/>
    <w:rsid w:val="00814682"/>
    <w:rsid w:val="00814B2F"/>
    <w:rsid w:val="00815C9C"/>
    <w:rsid w:val="0081664C"/>
    <w:rsid w:val="00825EDF"/>
    <w:rsid w:val="00830717"/>
    <w:rsid w:val="00831EBF"/>
    <w:rsid w:val="00831F3B"/>
    <w:rsid w:val="008369D9"/>
    <w:rsid w:val="00844205"/>
    <w:rsid w:val="008455AE"/>
    <w:rsid w:val="00851DB3"/>
    <w:rsid w:val="00852D7D"/>
    <w:rsid w:val="0085341A"/>
    <w:rsid w:val="00853499"/>
    <w:rsid w:val="0085739A"/>
    <w:rsid w:val="0085781B"/>
    <w:rsid w:val="00860AD0"/>
    <w:rsid w:val="00861825"/>
    <w:rsid w:val="00862ABB"/>
    <w:rsid w:val="00863EC5"/>
    <w:rsid w:val="00864075"/>
    <w:rsid w:val="00866691"/>
    <w:rsid w:val="00870435"/>
    <w:rsid w:val="00870523"/>
    <w:rsid w:val="00870A2D"/>
    <w:rsid w:val="00870F52"/>
    <w:rsid w:val="008712D4"/>
    <w:rsid w:val="00880C88"/>
    <w:rsid w:val="00881DD2"/>
    <w:rsid w:val="00882465"/>
    <w:rsid w:val="00882C99"/>
    <w:rsid w:val="00883694"/>
    <w:rsid w:val="00884CFC"/>
    <w:rsid w:val="0089271A"/>
    <w:rsid w:val="008964E9"/>
    <w:rsid w:val="00896A2E"/>
    <w:rsid w:val="008977DD"/>
    <w:rsid w:val="008A2EAE"/>
    <w:rsid w:val="008A4206"/>
    <w:rsid w:val="008A4807"/>
    <w:rsid w:val="008A4B49"/>
    <w:rsid w:val="008A5E3D"/>
    <w:rsid w:val="008A695B"/>
    <w:rsid w:val="008A7AFA"/>
    <w:rsid w:val="008B2A41"/>
    <w:rsid w:val="008B2D6B"/>
    <w:rsid w:val="008B4E86"/>
    <w:rsid w:val="008C116C"/>
    <w:rsid w:val="008C25F0"/>
    <w:rsid w:val="008C4D0F"/>
    <w:rsid w:val="008C6895"/>
    <w:rsid w:val="008C7486"/>
    <w:rsid w:val="008D2A05"/>
    <w:rsid w:val="008E0592"/>
    <w:rsid w:val="008E205E"/>
    <w:rsid w:val="008E6FDA"/>
    <w:rsid w:val="008F31C7"/>
    <w:rsid w:val="008F4D98"/>
    <w:rsid w:val="008F6397"/>
    <w:rsid w:val="00900E63"/>
    <w:rsid w:val="009041C0"/>
    <w:rsid w:val="00904202"/>
    <w:rsid w:val="00904395"/>
    <w:rsid w:val="00905BB9"/>
    <w:rsid w:val="00905CD2"/>
    <w:rsid w:val="009079D9"/>
    <w:rsid w:val="00910212"/>
    <w:rsid w:val="00911A8D"/>
    <w:rsid w:val="009149E1"/>
    <w:rsid w:val="009275E7"/>
    <w:rsid w:val="009317FD"/>
    <w:rsid w:val="00933288"/>
    <w:rsid w:val="009373B7"/>
    <w:rsid w:val="00940BA5"/>
    <w:rsid w:val="00943E74"/>
    <w:rsid w:val="00944A2C"/>
    <w:rsid w:val="00944B83"/>
    <w:rsid w:val="00945AE9"/>
    <w:rsid w:val="00946073"/>
    <w:rsid w:val="00946827"/>
    <w:rsid w:val="00946910"/>
    <w:rsid w:val="009477CC"/>
    <w:rsid w:val="00950715"/>
    <w:rsid w:val="009528FA"/>
    <w:rsid w:val="00954FA3"/>
    <w:rsid w:val="009612C7"/>
    <w:rsid w:val="00962720"/>
    <w:rsid w:val="00964DE1"/>
    <w:rsid w:val="009654B8"/>
    <w:rsid w:val="0096552C"/>
    <w:rsid w:val="009664A4"/>
    <w:rsid w:val="00967E9C"/>
    <w:rsid w:val="00967FA1"/>
    <w:rsid w:val="009754E9"/>
    <w:rsid w:val="00976293"/>
    <w:rsid w:val="00984D56"/>
    <w:rsid w:val="00987425"/>
    <w:rsid w:val="00987E1D"/>
    <w:rsid w:val="00990624"/>
    <w:rsid w:val="00991352"/>
    <w:rsid w:val="00992DBC"/>
    <w:rsid w:val="009940B3"/>
    <w:rsid w:val="00996788"/>
    <w:rsid w:val="00997D8E"/>
    <w:rsid w:val="009A106F"/>
    <w:rsid w:val="009A12CA"/>
    <w:rsid w:val="009A2CF3"/>
    <w:rsid w:val="009A30DF"/>
    <w:rsid w:val="009A5A03"/>
    <w:rsid w:val="009B162E"/>
    <w:rsid w:val="009B1BE3"/>
    <w:rsid w:val="009B5D7A"/>
    <w:rsid w:val="009C2A2C"/>
    <w:rsid w:val="009C3EEE"/>
    <w:rsid w:val="009C499D"/>
    <w:rsid w:val="009C5455"/>
    <w:rsid w:val="009D107D"/>
    <w:rsid w:val="009D21A5"/>
    <w:rsid w:val="009D3596"/>
    <w:rsid w:val="009D3E71"/>
    <w:rsid w:val="009D46AF"/>
    <w:rsid w:val="009D7FDA"/>
    <w:rsid w:val="009E0985"/>
    <w:rsid w:val="009E200E"/>
    <w:rsid w:val="009E290E"/>
    <w:rsid w:val="009E4DEA"/>
    <w:rsid w:val="009E63EE"/>
    <w:rsid w:val="009E694F"/>
    <w:rsid w:val="009F0110"/>
    <w:rsid w:val="009F657C"/>
    <w:rsid w:val="009F6857"/>
    <w:rsid w:val="009F7030"/>
    <w:rsid w:val="00A004C6"/>
    <w:rsid w:val="00A043F7"/>
    <w:rsid w:val="00A12444"/>
    <w:rsid w:val="00A166E0"/>
    <w:rsid w:val="00A2014D"/>
    <w:rsid w:val="00A22898"/>
    <w:rsid w:val="00A24A47"/>
    <w:rsid w:val="00A25A83"/>
    <w:rsid w:val="00A262A0"/>
    <w:rsid w:val="00A27600"/>
    <w:rsid w:val="00A27848"/>
    <w:rsid w:val="00A27F28"/>
    <w:rsid w:val="00A32872"/>
    <w:rsid w:val="00A328B4"/>
    <w:rsid w:val="00A33422"/>
    <w:rsid w:val="00A36FF0"/>
    <w:rsid w:val="00A4319F"/>
    <w:rsid w:val="00A44212"/>
    <w:rsid w:val="00A45877"/>
    <w:rsid w:val="00A46FF1"/>
    <w:rsid w:val="00A52882"/>
    <w:rsid w:val="00A537F4"/>
    <w:rsid w:val="00A56CA8"/>
    <w:rsid w:val="00A60397"/>
    <w:rsid w:val="00A61719"/>
    <w:rsid w:val="00A64661"/>
    <w:rsid w:val="00A65C15"/>
    <w:rsid w:val="00A67320"/>
    <w:rsid w:val="00A707AA"/>
    <w:rsid w:val="00A711F6"/>
    <w:rsid w:val="00A724FE"/>
    <w:rsid w:val="00A82CDE"/>
    <w:rsid w:val="00A84406"/>
    <w:rsid w:val="00A85D1C"/>
    <w:rsid w:val="00A8735F"/>
    <w:rsid w:val="00A91BEB"/>
    <w:rsid w:val="00A93504"/>
    <w:rsid w:val="00A95249"/>
    <w:rsid w:val="00AA3CC8"/>
    <w:rsid w:val="00AA59A7"/>
    <w:rsid w:val="00AA6B57"/>
    <w:rsid w:val="00AB03F5"/>
    <w:rsid w:val="00AB377E"/>
    <w:rsid w:val="00AB4A48"/>
    <w:rsid w:val="00AB6F21"/>
    <w:rsid w:val="00AB6F6B"/>
    <w:rsid w:val="00AC06A7"/>
    <w:rsid w:val="00AC0A51"/>
    <w:rsid w:val="00AC1FA0"/>
    <w:rsid w:val="00AC594F"/>
    <w:rsid w:val="00AC5EED"/>
    <w:rsid w:val="00AD17CC"/>
    <w:rsid w:val="00AD22AF"/>
    <w:rsid w:val="00AD268C"/>
    <w:rsid w:val="00AD2A60"/>
    <w:rsid w:val="00AD6CDE"/>
    <w:rsid w:val="00AD7651"/>
    <w:rsid w:val="00AE23E0"/>
    <w:rsid w:val="00AE2EE3"/>
    <w:rsid w:val="00AE5454"/>
    <w:rsid w:val="00AE70E6"/>
    <w:rsid w:val="00AF4149"/>
    <w:rsid w:val="00B06EEF"/>
    <w:rsid w:val="00B11A5A"/>
    <w:rsid w:val="00B13C1C"/>
    <w:rsid w:val="00B17E61"/>
    <w:rsid w:val="00B32F61"/>
    <w:rsid w:val="00B3612B"/>
    <w:rsid w:val="00B36FF5"/>
    <w:rsid w:val="00B37C4E"/>
    <w:rsid w:val="00B41359"/>
    <w:rsid w:val="00B419DC"/>
    <w:rsid w:val="00B41B91"/>
    <w:rsid w:val="00B43ECC"/>
    <w:rsid w:val="00B4406C"/>
    <w:rsid w:val="00B440FF"/>
    <w:rsid w:val="00B4470F"/>
    <w:rsid w:val="00B44E78"/>
    <w:rsid w:val="00B56C7B"/>
    <w:rsid w:val="00B648E8"/>
    <w:rsid w:val="00B65BE2"/>
    <w:rsid w:val="00B71458"/>
    <w:rsid w:val="00B72921"/>
    <w:rsid w:val="00B73487"/>
    <w:rsid w:val="00B77089"/>
    <w:rsid w:val="00B7726C"/>
    <w:rsid w:val="00B8183C"/>
    <w:rsid w:val="00B919F7"/>
    <w:rsid w:val="00B91C2D"/>
    <w:rsid w:val="00B9703C"/>
    <w:rsid w:val="00B97F8E"/>
    <w:rsid w:val="00BA1737"/>
    <w:rsid w:val="00BA2EE1"/>
    <w:rsid w:val="00BA31D1"/>
    <w:rsid w:val="00BA505A"/>
    <w:rsid w:val="00BA55C7"/>
    <w:rsid w:val="00BA5A05"/>
    <w:rsid w:val="00BA62B8"/>
    <w:rsid w:val="00BB09F9"/>
    <w:rsid w:val="00BB45ED"/>
    <w:rsid w:val="00BB479A"/>
    <w:rsid w:val="00BB4FF5"/>
    <w:rsid w:val="00BB7A48"/>
    <w:rsid w:val="00BC01E4"/>
    <w:rsid w:val="00BC472B"/>
    <w:rsid w:val="00BC500E"/>
    <w:rsid w:val="00BC630E"/>
    <w:rsid w:val="00BC77D7"/>
    <w:rsid w:val="00BD1419"/>
    <w:rsid w:val="00BD60DA"/>
    <w:rsid w:val="00BE14FE"/>
    <w:rsid w:val="00BE22BB"/>
    <w:rsid w:val="00BE318E"/>
    <w:rsid w:val="00BE32FB"/>
    <w:rsid w:val="00BE35D0"/>
    <w:rsid w:val="00BE4575"/>
    <w:rsid w:val="00BE5F4C"/>
    <w:rsid w:val="00BE7110"/>
    <w:rsid w:val="00BF27E7"/>
    <w:rsid w:val="00BF6D87"/>
    <w:rsid w:val="00BF74C0"/>
    <w:rsid w:val="00C036A6"/>
    <w:rsid w:val="00C042F1"/>
    <w:rsid w:val="00C0444B"/>
    <w:rsid w:val="00C05447"/>
    <w:rsid w:val="00C05AF8"/>
    <w:rsid w:val="00C05F7D"/>
    <w:rsid w:val="00C07055"/>
    <w:rsid w:val="00C07757"/>
    <w:rsid w:val="00C16E65"/>
    <w:rsid w:val="00C25CA4"/>
    <w:rsid w:val="00C26D2A"/>
    <w:rsid w:val="00C26F85"/>
    <w:rsid w:val="00C2769F"/>
    <w:rsid w:val="00C30A90"/>
    <w:rsid w:val="00C33315"/>
    <w:rsid w:val="00C33CD8"/>
    <w:rsid w:val="00C36E97"/>
    <w:rsid w:val="00C43564"/>
    <w:rsid w:val="00C442E2"/>
    <w:rsid w:val="00C44E71"/>
    <w:rsid w:val="00C45631"/>
    <w:rsid w:val="00C45AB0"/>
    <w:rsid w:val="00C45F4C"/>
    <w:rsid w:val="00C4647B"/>
    <w:rsid w:val="00C523D1"/>
    <w:rsid w:val="00C625BF"/>
    <w:rsid w:val="00C6617F"/>
    <w:rsid w:val="00C71F13"/>
    <w:rsid w:val="00C7322F"/>
    <w:rsid w:val="00C748A0"/>
    <w:rsid w:val="00C82231"/>
    <w:rsid w:val="00C82AF4"/>
    <w:rsid w:val="00C84A7C"/>
    <w:rsid w:val="00C870F6"/>
    <w:rsid w:val="00C9142A"/>
    <w:rsid w:val="00C92919"/>
    <w:rsid w:val="00C92B1A"/>
    <w:rsid w:val="00C96010"/>
    <w:rsid w:val="00C97015"/>
    <w:rsid w:val="00CA0EA1"/>
    <w:rsid w:val="00CA2E21"/>
    <w:rsid w:val="00CA3257"/>
    <w:rsid w:val="00CA32B6"/>
    <w:rsid w:val="00CA4D36"/>
    <w:rsid w:val="00CA6B5D"/>
    <w:rsid w:val="00CA724A"/>
    <w:rsid w:val="00CB0AFB"/>
    <w:rsid w:val="00CB155F"/>
    <w:rsid w:val="00CB75CF"/>
    <w:rsid w:val="00CB7775"/>
    <w:rsid w:val="00CC5A6F"/>
    <w:rsid w:val="00CC6149"/>
    <w:rsid w:val="00CC6C43"/>
    <w:rsid w:val="00CC6ED6"/>
    <w:rsid w:val="00CC78D6"/>
    <w:rsid w:val="00CD4535"/>
    <w:rsid w:val="00CD7FE0"/>
    <w:rsid w:val="00CE3A02"/>
    <w:rsid w:val="00CE3EBD"/>
    <w:rsid w:val="00CF0181"/>
    <w:rsid w:val="00CF0B4D"/>
    <w:rsid w:val="00CF1512"/>
    <w:rsid w:val="00CF30FA"/>
    <w:rsid w:val="00D0045E"/>
    <w:rsid w:val="00D0780E"/>
    <w:rsid w:val="00D10B95"/>
    <w:rsid w:val="00D149FA"/>
    <w:rsid w:val="00D15AAF"/>
    <w:rsid w:val="00D16497"/>
    <w:rsid w:val="00D230BE"/>
    <w:rsid w:val="00D23D28"/>
    <w:rsid w:val="00D26959"/>
    <w:rsid w:val="00D26B0D"/>
    <w:rsid w:val="00D30D5C"/>
    <w:rsid w:val="00D3255A"/>
    <w:rsid w:val="00D33988"/>
    <w:rsid w:val="00D35675"/>
    <w:rsid w:val="00D3730C"/>
    <w:rsid w:val="00D37468"/>
    <w:rsid w:val="00D41FA0"/>
    <w:rsid w:val="00D421BC"/>
    <w:rsid w:val="00D42AFE"/>
    <w:rsid w:val="00D42B28"/>
    <w:rsid w:val="00D44473"/>
    <w:rsid w:val="00D4563B"/>
    <w:rsid w:val="00D5088E"/>
    <w:rsid w:val="00D51C97"/>
    <w:rsid w:val="00D53529"/>
    <w:rsid w:val="00D540DB"/>
    <w:rsid w:val="00D57285"/>
    <w:rsid w:val="00D608B3"/>
    <w:rsid w:val="00D628EA"/>
    <w:rsid w:val="00D64A40"/>
    <w:rsid w:val="00D65BFD"/>
    <w:rsid w:val="00D670BB"/>
    <w:rsid w:val="00D705E8"/>
    <w:rsid w:val="00D72C18"/>
    <w:rsid w:val="00D74B0F"/>
    <w:rsid w:val="00D74E02"/>
    <w:rsid w:val="00D77389"/>
    <w:rsid w:val="00D805D6"/>
    <w:rsid w:val="00D82B9C"/>
    <w:rsid w:val="00D85D52"/>
    <w:rsid w:val="00D86C19"/>
    <w:rsid w:val="00D86EA4"/>
    <w:rsid w:val="00D87B93"/>
    <w:rsid w:val="00D90401"/>
    <w:rsid w:val="00D91A73"/>
    <w:rsid w:val="00D91C8B"/>
    <w:rsid w:val="00D924DD"/>
    <w:rsid w:val="00D93095"/>
    <w:rsid w:val="00D93825"/>
    <w:rsid w:val="00D9490E"/>
    <w:rsid w:val="00D97474"/>
    <w:rsid w:val="00DA2D86"/>
    <w:rsid w:val="00DA369E"/>
    <w:rsid w:val="00DA3781"/>
    <w:rsid w:val="00DA399C"/>
    <w:rsid w:val="00DA5219"/>
    <w:rsid w:val="00DA5892"/>
    <w:rsid w:val="00DB00E3"/>
    <w:rsid w:val="00DB0D04"/>
    <w:rsid w:val="00DB19C9"/>
    <w:rsid w:val="00DB19F4"/>
    <w:rsid w:val="00DB564A"/>
    <w:rsid w:val="00DB6B6D"/>
    <w:rsid w:val="00DC0A1A"/>
    <w:rsid w:val="00DC4B76"/>
    <w:rsid w:val="00DC7171"/>
    <w:rsid w:val="00DD0886"/>
    <w:rsid w:val="00DD1832"/>
    <w:rsid w:val="00DD2684"/>
    <w:rsid w:val="00DD2DDC"/>
    <w:rsid w:val="00DD3BA7"/>
    <w:rsid w:val="00DD6578"/>
    <w:rsid w:val="00DE1886"/>
    <w:rsid w:val="00DE2268"/>
    <w:rsid w:val="00DE44AC"/>
    <w:rsid w:val="00DE6507"/>
    <w:rsid w:val="00DE75B9"/>
    <w:rsid w:val="00DF4511"/>
    <w:rsid w:val="00E02CA6"/>
    <w:rsid w:val="00E0326F"/>
    <w:rsid w:val="00E03B80"/>
    <w:rsid w:val="00E04099"/>
    <w:rsid w:val="00E10772"/>
    <w:rsid w:val="00E11099"/>
    <w:rsid w:val="00E116FA"/>
    <w:rsid w:val="00E123BF"/>
    <w:rsid w:val="00E12A11"/>
    <w:rsid w:val="00E14B14"/>
    <w:rsid w:val="00E16584"/>
    <w:rsid w:val="00E16E41"/>
    <w:rsid w:val="00E176B8"/>
    <w:rsid w:val="00E227BD"/>
    <w:rsid w:val="00E228D2"/>
    <w:rsid w:val="00E237DB"/>
    <w:rsid w:val="00E247DF"/>
    <w:rsid w:val="00E267BC"/>
    <w:rsid w:val="00E33138"/>
    <w:rsid w:val="00E33446"/>
    <w:rsid w:val="00E36CFB"/>
    <w:rsid w:val="00E4154E"/>
    <w:rsid w:val="00E42A77"/>
    <w:rsid w:val="00E462B4"/>
    <w:rsid w:val="00E54EBD"/>
    <w:rsid w:val="00E55F73"/>
    <w:rsid w:val="00E563D2"/>
    <w:rsid w:val="00E60339"/>
    <w:rsid w:val="00E70715"/>
    <w:rsid w:val="00E70D71"/>
    <w:rsid w:val="00E737C2"/>
    <w:rsid w:val="00E74ABF"/>
    <w:rsid w:val="00E813D9"/>
    <w:rsid w:val="00E81F29"/>
    <w:rsid w:val="00E84CC2"/>
    <w:rsid w:val="00E85927"/>
    <w:rsid w:val="00E91985"/>
    <w:rsid w:val="00E92A4C"/>
    <w:rsid w:val="00E92F14"/>
    <w:rsid w:val="00E9436C"/>
    <w:rsid w:val="00EA1418"/>
    <w:rsid w:val="00EA5F01"/>
    <w:rsid w:val="00EB0761"/>
    <w:rsid w:val="00EB0B8E"/>
    <w:rsid w:val="00EB2D92"/>
    <w:rsid w:val="00EB5654"/>
    <w:rsid w:val="00EB7120"/>
    <w:rsid w:val="00EC0217"/>
    <w:rsid w:val="00EC0B74"/>
    <w:rsid w:val="00EC0C7E"/>
    <w:rsid w:val="00EC1999"/>
    <w:rsid w:val="00EC1CF3"/>
    <w:rsid w:val="00EC2DFD"/>
    <w:rsid w:val="00EC723E"/>
    <w:rsid w:val="00ED013E"/>
    <w:rsid w:val="00ED4038"/>
    <w:rsid w:val="00ED660B"/>
    <w:rsid w:val="00ED79E7"/>
    <w:rsid w:val="00EE0AC7"/>
    <w:rsid w:val="00EE23D3"/>
    <w:rsid w:val="00EE411A"/>
    <w:rsid w:val="00EE4D78"/>
    <w:rsid w:val="00EE6D9D"/>
    <w:rsid w:val="00EE796C"/>
    <w:rsid w:val="00EF01ED"/>
    <w:rsid w:val="00EF0A11"/>
    <w:rsid w:val="00EF37BB"/>
    <w:rsid w:val="00EF38F6"/>
    <w:rsid w:val="00EF5161"/>
    <w:rsid w:val="00F07ED5"/>
    <w:rsid w:val="00F106D4"/>
    <w:rsid w:val="00F10980"/>
    <w:rsid w:val="00F158FD"/>
    <w:rsid w:val="00F200B3"/>
    <w:rsid w:val="00F2136B"/>
    <w:rsid w:val="00F2265B"/>
    <w:rsid w:val="00F23FE9"/>
    <w:rsid w:val="00F255E2"/>
    <w:rsid w:val="00F26186"/>
    <w:rsid w:val="00F27698"/>
    <w:rsid w:val="00F27772"/>
    <w:rsid w:val="00F30E62"/>
    <w:rsid w:val="00F3628A"/>
    <w:rsid w:val="00F36A16"/>
    <w:rsid w:val="00F46197"/>
    <w:rsid w:val="00F46E30"/>
    <w:rsid w:val="00F46F07"/>
    <w:rsid w:val="00F52B21"/>
    <w:rsid w:val="00F53E0E"/>
    <w:rsid w:val="00F55519"/>
    <w:rsid w:val="00F5667F"/>
    <w:rsid w:val="00F56F39"/>
    <w:rsid w:val="00F5702B"/>
    <w:rsid w:val="00F63906"/>
    <w:rsid w:val="00F63E23"/>
    <w:rsid w:val="00F64014"/>
    <w:rsid w:val="00F6458D"/>
    <w:rsid w:val="00F656F1"/>
    <w:rsid w:val="00F71DF6"/>
    <w:rsid w:val="00F73AF0"/>
    <w:rsid w:val="00F741A1"/>
    <w:rsid w:val="00F74C5C"/>
    <w:rsid w:val="00F74EB0"/>
    <w:rsid w:val="00F76CAA"/>
    <w:rsid w:val="00F82AE4"/>
    <w:rsid w:val="00F831AA"/>
    <w:rsid w:val="00F83BDA"/>
    <w:rsid w:val="00F8507F"/>
    <w:rsid w:val="00F85282"/>
    <w:rsid w:val="00F858B0"/>
    <w:rsid w:val="00F85A69"/>
    <w:rsid w:val="00F90738"/>
    <w:rsid w:val="00F92C61"/>
    <w:rsid w:val="00F93DCB"/>
    <w:rsid w:val="00F9563A"/>
    <w:rsid w:val="00F9778D"/>
    <w:rsid w:val="00F97F9F"/>
    <w:rsid w:val="00FA18B5"/>
    <w:rsid w:val="00FA6AC4"/>
    <w:rsid w:val="00FA6E40"/>
    <w:rsid w:val="00FA729C"/>
    <w:rsid w:val="00FB1187"/>
    <w:rsid w:val="00FB260D"/>
    <w:rsid w:val="00FB3330"/>
    <w:rsid w:val="00FB3445"/>
    <w:rsid w:val="00FB3CAE"/>
    <w:rsid w:val="00FB60CA"/>
    <w:rsid w:val="00FB68AC"/>
    <w:rsid w:val="00FB741E"/>
    <w:rsid w:val="00FC0B66"/>
    <w:rsid w:val="00FC1C19"/>
    <w:rsid w:val="00FD35A3"/>
    <w:rsid w:val="00FD4573"/>
    <w:rsid w:val="00FD4CBA"/>
    <w:rsid w:val="00FD55DD"/>
    <w:rsid w:val="00FD5924"/>
    <w:rsid w:val="00FD5C82"/>
    <w:rsid w:val="00FD6B1A"/>
    <w:rsid w:val="00FD72E1"/>
    <w:rsid w:val="00FE0613"/>
    <w:rsid w:val="00FE0FCF"/>
    <w:rsid w:val="00FE24EE"/>
    <w:rsid w:val="00FE6C36"/>
    <w:rsid w:val="00FE7F89"/>
    <w:rsid w:val="00FF256F"/>
    <w:rsid w:val="00FF35F8"/>
    <w:rsid w:val="00FF41D9"/>
    <w:rsid w:val="00FF4E99"/>
    <w:rsid w:val="00FF6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22DAF1F9"/>
  <w15:chartTrackingRefBased/>
  <w15:docId w15:val="{405F1205-3124-CA45-8F0A-9CA837AAD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caption" w:uiPriority="35"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4075"/>
    <w:rPr>
      <w:sz w:val="24"/>
      <w:szCs w:val="24"/>
    </w:rPr>
  </w:style>
  <w:style w:type="paragraph" w:styleId="Heading1">
    <w:name w:val="heading 1"/>
    <w:aliases w:val="H1,Heading 1(Report Only),Chapter,Heading 1(Report Only)1,Chapter1"/>
    <w:basedOn w:val="Normal"/>
    <w:next w:val="Normal"/>
    <w:autoRedefine/>
    <w:qFormat/>
    <w:rsid w:val="00CC6ED6"/>
    <w:pPr>
      <w:keepNext/>
      <w:widowControl w:val="0"/>
      <w:numPr>
        <w:numId w:val="5"/>
      </w:numPr>
      <w:spacing w:before="360" w:after="240"/>
      <w:outlineLvl w:val="0"/>
    </w:pPr>
    <w:rPr>
      <w:b/>
      <w:bCs/>
      <w:caps/>
      <w:snapToGrid w:val="0"/>
      <w:kern w:val="28"/>
    </w:rPr>
  </w:style>
  <w:style w:type="paragraph" w:styleId="Heading2">
    <w:name w:val="heading 2"/>
    <w:aliases w:val="l2,H2,h21,HD2"/>
    <w:basedOn w:val="Normal"/>
    <w:next w:val="Normal"/>
    <w:link w:val="Heading2Char"/>
    <w:autoRedefine/>
    <w:qFormat/>
    <w:rsid w:val="000D14F1"/>
    <w:pPr>
      <w:keepNext/>
      <w:numPr>
        <w:ilvl w:val="1"/>
        <w:numId w:val="5"/>
      </w:numPr>
      <w:tabs>
        <w:tab w:val="left" w:pos="1843"/>
      </w:tabs>
      <w:spacing w:before="120" w:after="120"/>
      <w:outlineLvl w:val="1"/>
    </w:pPr>
    <w:rPr>
      <w:b/>
      <w:iCs/>
      <w:snapToGrid w:val="0"/>
    </w:rPr>
  </w:style>
  <w:style w:type="paragraph" w:styleId="Heading3">
    <w:name w:val="heading 3"/>
    <w:aliases w:val="h3,h31,h31 Char"/>
    <w:basedOn w:val="Normal"/>
    <w:next w:val="Normal"/>
    <w:link w:val="Heading3Char"/>
    <w:qFormat/>
    <w:rsid w:val="00A95249"/>
    <w:pPr>
      <w:keepNext/>
      <w:numPr>
        <w:ilvl w:val="2"/>
        <w:numId w:val="5"/>
      </w:numPr>
      <w:spacing w:before="180" w:line="360" w:lineRule="auto"/>
      <w:ind w:left="0" w:firstLine="0"/>
      <w:outlineLvl w:val="2"/>
    </w:pPr>
    <w:rPr>
      <w:b/>
      <w:i/>
      <w:snapToGrid w:val="0"/>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link w:val="Heading4Char"/>
    <w:qFormat/>
    <w:rsid w:val="00A95249"/>
    <w:pPr>
      <w:keepNext/>
      <w:numPr>
        <w:ilvl w:val="3"/>
        <w:numId w:val="5"/>
      </w:numPr>
      <w:spacing w:before="120" w:line="276" w:lineRule="auto"/>
      <w:ind w:left="0" w:firstLine="0"/>
      <w:outlineLvl w:val="3"/>
    </w:pPr>
    <w:rPr>
      <w:b/>
      <w:snapToGrid w:val="0"/>
    </w:rPr>
  </w:style>
  <w:style w:type="paragraph" w:styleId="Heading5">
    <w:name w:val="heading 5"/>
    <w:basedOn w:val="Normal"/>
    <w:next w:val="Normal"/>
    <w:qFormat/>
    <w:rsid w:val="00482AE4"/>
    <w:pPr>
      <w:numPr>
        <w:ilvl w:val="4"/>
        <w:numId w:val="5"/>
      </w:numPr>
      <w:spacing w:before="240" w:line="360" w:lineRule="auto"/>
      <w:outlineLvl w:val="4"/>
    </w:pPr>
    <w:rPr>
      <w:b/>
      <w:bCs/>
      <w:snapToGrid w:val="0"/>
    </w:rPr>
  </w:style>
  <w:style w:type="paragraph" w:styleId="Heading6">
    <w:name w:val="heading 6"/>
    <w:basedOn w:val="Normal"/>
    <w:next w:val="Normal"/>
    <w:link w:val="Heading6Char"/>
    <w:qFormat/>
    <w:pPr>
      <w:numPr>
        <w:ilvl w:val="5"/>
        <w:numId w:val="5"/>
      </w:numPr>
      <w:tabs>
        <w:tab w:val="left" w:pos="702"/>
        <w:tab w:val="left" w:pos="1080"/>
      </w:tabs>
      <w:spacing w:before="240" w:line="288" w:lineRule="auto"/>
      <w:outlineLvl w:val="5"/>
    </w:pPr>
    <w:rPr>
      <w:rFonts w:ascii="Helvetica" w:hAnsi="Helvetica"/>
      <w:bCs/>
      <w:i/>
      <w:iCs/>
      <w:snapToGrid w:val="0"/>
      <w:color w:val="000000"/>
      <w:sz w:val="22"/>
      <w:szCs w:val="22"/>
    </w:rPr>
  </w:style>
  <w:style w:type="paragraph" w:styleId="Heading7">
    <w:name w:val="heading 7"/>
    <w:basedOn w:val="Normal"/>
    <w:next w:val="Normal"/>
    <w:qFormat/>
    <w:pPr>
      <w:numPr>
        <w:ilvl w:val="6"/>
        <w:numId w:val="5"/>
      </w:numPr>
      <w:tabs>
        <w:tab w:val="left" w:pos="702"/>
        <w:tab w:val="left" w:pos="1080"/>
      </w:tabs>
      <w:spacing w:before="240" w:line="288" w:lineRule="auto"/>
      <w:outlineLvl w:val="6"/>
    </w:pPr>
    <w:rPr>
      <w:rFonts w:ascii="Helvetica" w:hAnsi="Helvetica"/>
      <w:bCs/>
      <w:snapToGrid w:val="0"/>
      <w:color w:val="000000"/>
    </w:rPr>
  </w:style>
  <w:style w:type="paragraph" w:styleId="Heading8">
    <w:name w:val="heading 8"/>
    <w:basedOn w:val="Normal"/>
    <w:next w:val="Normal"/>
    <w:qFormat/>
    <w:pPr>
      <w:numPr>
        <w:ilvl w:val="7"/>
        <w:numId w:val="5"/>
      </w:numPr>
      <w:tabs>
        <w:tab w:val="left" w:pos="702"/>
        <w:tab w:val="left" w:pos="1080"/>
      </w:tabs>
      <w:spacing w:before="240" w:line="288" w:lineRule="auto"/>
      <w:outlineLvl w:val="7"/>
    </w:pPr>
    <w:rPr>
      <w:rFonts w:ascii="Helvetica" w:hAnsi="Helvetica"/>
      <w:bCs/>
      <w:i/>
      <w:iCs/>
      <w:snapToGrid w:val="0"/>
      <w:color w:val="000000"/>
    </w:rPr>
  </w:style>
  <w:style w:type="paragraph" w:styleId="Heading9">
    <w:name w:val="heading 9"/>
    <w:basedOn w:val="Normal"/>
    <w:next w:val="Normal"/>
    <w:qFormat/>
    <w:pPr>
      <w:numPr>
        <w:ilvl w:val="8"/>
        <w:numId w:val="5"/>
      </w:numPr>
      <w:tabs>
        <w:tab w:val="left" w:pos="702"/>
        <w:tab w:val="left" w:pos="1080"/>
      </w:tabs>
      <w:spacing w:before="240" w:line="288" w:lineRule="auto"/>
      <w:outlineLvl w:val="8"/>
    </w:pPr>
    <w:rPr>
      <w:rFonts w:ascii="Helvetica" w:hAnsi="Helvetica"/>
      <w:bCs/>
      <w:i/>
      <w:iCs/>
      <w:snapToGrid w:val="0"/>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l2 Char,H2 Char,h21 Char,HD2 Char"/>
    <w:link w:val="Heading2"/>
    <w:rsid w:val="000D14F1"/>
    <w:rPr>
      <w:b/>
      <w:iCs/>
      <w:snapToGrid w:val="0"/>
      <w:sz w:val="24"/>
      <w:szCs w:val="24"/>
      <w:lang w:val="en-US"/>
    </w:rPr>
  </w:style>
  <w:style w:type="character" w:customStyle="1" w:styleId="Heading3Char">
    <w:name w:val="Heading 3 Char"/>
    <w:aliases w:val="h3 Char,h31 Char1,h31 Char Char"/>
    <w:link w:val="Heading3"/>
    <w:rsid w:val="00A95249"/>
    <w:rPr>
      <w:b/>
      <w:i/>
      <w:snapToGrid w:val="0"/>
      <w:sz w:val="18"/>
      <w:szCs w:val="18"/>
      <w:lang w:val="en-US"/>
    </w:rPr>
  </w:style>
  <w:style w:type="paragraph" w:styleId="TOC1">
    <w:name w:val="toc 1"/>
    <w:basedOn w:val="Normal"/>
    <w:next w:val="Normal"/>
    <w:autoRedefine/>
    <w:uiPriority w:val="39"/>
    <w:pPr>
      <w:spacing w:before="120" w:line="360" w:lineRule="auto"/>
    </w:pPr>
    <w:rPr>
      <w:rFonts w:asciiTheme="minorHAnsi" w:hAnsiTheme="minorHAnsi" w:cstheme="minorHAnsi"/>
      <w:b/>
      <w:bCs/>
      <w:i/>
      <w:iCs/>
      <w:snapToGrid w:val="0"/>
    </w:rPr>
  </w:style>
  <w:style w:type="paragraph" w:styleId="NormalIndent">
    <w:name w:val="Normal Indent"/>
    <w:basedOn w:val="Normal"/>
    <w:pPr>
      <w:tabs>
        <w:tab w:val="left" w:pos="702"/>
        <w:tab w:val="left" w:pos="1080"/>
      </w:tabs>
      <w:spacing w:before="120" w:line="288" w:lineRule="auto"/>
    </w:pPr>
    <w:rPr>
      <w:bCs/>
      <w:snapToGrid w:val="0"/>
    </w:rPr>
  </w:style>
  <w:style w:type="paragraph" w:customStyle="1" w:styleId="Example">
    <w:name w:val="Example"/>
    <w:basedOn w:val="NormalIndent"/>
    <w:autoRedefine/>
    <w:pPr>
      <w:spacing w:before="60"/>
      <w:ind w:left="1440"/>
    </w:pPr>
    <w:rPr>
      <w:i/>
      <w:iCs/>
    </w:rPr>
  </w:style>
  <w:style w:type="paragraph" w:customStyle="1" w:styleId="Heading10">
    <w:name w:val="Heading 10"/>
    <w:basedOn w:val="Heading4"/>
    <w:pPr>
      <w:numPr>
        <w:ilvl w:val="0"/>
        <w:numId w:val="0"/>
      </w:numPr>
      <w:ind w:left="720"/>
    </w:pPr>
    <w:rPr>
      <w:i/>
      <w:iCs/>
      <w:sz w:val="22"/>
      <w:szCs w:val="22"/>
    </w:rPr>
  </w:style>
  <w:style w:type="paragraph" w:customStyle="1" w:styleId="Vidu">
    <w:name w:val="Vidu"/>
    <w:basedOn w:val="Normal"/>
    <w:pPr>
      <w:tabs>
        <w:tab w:val="num" w:pos="360"/>
      </w:tabs>
      <w:spacing w:before="120" w:line="360" w:lineRule="auto"/>
      <w:ind w:hanging="360"/>
    </w:pPr>
    <w:rPr>
      <w:bCs/>
      <w:snapToGrid w:val="0"/>
    </w:rPr>
  </w:style>
  <w:style w:type="paragraph" w:customStyle="1" w:styleId="Mucvidu">
    <w:name w:val="Mucvidu"/>
    <w:basedOn w:val="Vidu"/>
    <w:pPr>
      <w:tabs>
        <w:tab w:val="clear" w:pos="360"/>
      </w:tabs>
      <w:ind w:left="1080"/>
    </w:pPr>
  </w:style>
  <w:style w:type="paragraph" w:customStyle="1" w:styleId="Tailieu">
    <w:name w:val="Tailieu"/>
    <w:basedOn w:val="Refer"/>
    <w:pPr>
      <w:tabs>
        <w:tab w:val="num" w:pos="360"/>
      </w:tabs>
      <w:ind w:left="360" w:hanging="360"/>
    </w:pPr>
    <w:rPr>
      <w:sz w:val="28"/>
      <w:szCs w:val="28"/>
    </w:rPr>
  </w:style>
  <w:style w:type="paragraph" w:customStyle="1" w:styleId="Refer">
    <w:name w:val="Refer"/>
    <w:basedOn w:val="Normal"/>
    <w:pPr>
      <w:spacing w:before="120" w:after="120" w:line="360" w:lineRule="auto"/>
      <w:ind w:left="709" w:firstLine="720"/>
    </w:pPr>
    <w:rPr>
      <w:bCs/>
      <w:snapToGrid w:val="0"/>
    </w:rPr>
  </w:style>
  <w:style w:type="paragraph" w:customStyle="1" w:styleId="Point">
    <w:name w:val="Point"/>
    <w:basedOn w:val="Header"/>
    <w:pPr>
      <w:tabs>
        <w:tab w:val="num" w:pos="795"/>
      </w:tabs>
      <w:spacing w:before="0"/>
      <w:ind w:left="795" w:hanging="360"/>
    </w:pPr>
    <w:rPr>
      <w:rFonts w:ascii="Arial" w:hAnsi="Arial" w:cs="Arial"/>
    </w:rPr>
  </w:style>
  <w:style w:type="paragraph" w:styleId="Header">
    <w:name w:val="header"/>
    <w:basedOn w:val="Normal"/>
    <w:autoRedefine/>
    <w:rsid w:val="00043632"/>
    <w:pPr>
      <w:pBdr>
        <w:bottom w:val="single" w:sz="4" w:space="1" w:color="auto"/>
      </w:pBdr>
      <w:tabs>
        <w:tab w:val="right" w:pos="9000"/>
      </w:tabs>
      <w:spacing w:before="120"/>
      <w:ind w:right="14"/>
    </w:pPr>
    <w:rPr>
      <w:bCs/>
      <w:snapToGrid w:val="0"/>
      <w:sz w:val="22"/>
      <w:szCs w:val="22"/>
    </w:rPr>
  </w:style>
  <w:style w:type="paragraph" w:styleId="TOC2">
    <w:name w:val="toc 2"/>
    <w:basedOn w:val="Normal"/>
    <w:next w:val="Normal"/>
    <w:autoRedefine/>
    <w:uiPriority w:val="39"/>
    <w:pPr>
      <w:spacing w:before="120" w:line="360" w:lineRule="auto"/>
      <w:ind w:left="240"/>
    </w:pPr>
    <w:rPr>
      <w:rFonts w:asciiTheme="minorHAnsi" w:hAnsiTheme="minorHAnsi" w:cstheme="minorHAnsi"/>
      <w:b/>
      <w:bCs/>
      <w:snapToGrid w:val="0"/>
      <w:sz w:val="22"/>
      <w:szCs w:val="22"/>
    </w:rPr>
  </w:style>
  <w:style w:type="paragraph" w:styleId="TOC3">
    <w:name w:val="toc 3"/>
    <w:basedOn w:val="Normal"/>
    <w:next w:val="Normal"/>
    <w:autoRedefine/>
    <w:uiPriority w:val="39"/>
    <w:rsid w:val="000A3FB1"/>
    <w:pPr>
      <w:spacing w:line="360" w:lineRule="auto"/>
      <w:ind w:left="480"/>
    </w:pPr>
    <w:rPr>
      <w:rFonts w:asciiTheme="minorHAnsi" w:hAnsiTheme="minorHAnsi" w:cstheme="minorHAnsi"/>
      <w:snapToGrid w:val="0"/>
      <w:sz w:val="20"/>
      <w:szCs w:val="20"/>
    </w:rPr>
  </w:style>
  <w:style w:type="paragraph" w:styleId="TOC4">
    <w:name w:val="toc 4"/>
    <w:basedOn w:val="Normal"/>
    <w:next w:val="Normal"/>
    <w:autoRedefine/>
    <w:semiHidden/>
    <w:pPr>
      <w:spacing w:line="360" w:lineRule="auto"/>
    </w:pPr>
    <w:rPr>
      <w:rFonts w:asciiTheme="minorHAnsi" w:hAnsiTheme="minorHAnsi" w:cstheme="minorHAnsi"/>
      <w:snapToGrid w:val="0"/>
      <w:sz w:val="20"/>
      <w:szCs w:val="20"/>
    </w:rPr>
  </w:style>
  <w:style w:type="paragraph" w:styleId="TOC5">
    <w:name w:val="toc 5"/>
    <w:basedOn w:val="Normal"/>
    <w:next w:val="Normal"/>
    <w:autoRedefine/>
    <w:semiHidden/>
    <w:pPr>
      <w:spacing w:line="360" w:lineRule="auto"/>
      <w:ind w:left="960"/>
    </w:pPr>
    <w:rPr>
      <w:rFonts w:asciiTheme="minorHAnsi" w:hAnsiTheme="minorHAnsi" w:cstheme="minorHAnsi"/>
      <w:snapToGrid w:val="0"/>
      <w:sz w:val="20"/>
      <w:szCs w:val="20"/>
    </w:rPr>
  </w:style>
  <w:style w:type="paragraph" w:styleId="TOC6">
    <w:name w:val="toc 6"/>
    <w:basedOn w:val="Normal"/>
    <w:next w:val="Normal"/>
    <w:autoRedefine/>
    <w:semiHidden/>
    <w:pPr>
      <w:spacing w:line="360" w:lineRule="auto"/>
      <w:ind w:left="1200"/>
    </w:pPr>
    <w:rPr>
      <w:rFonts w:asciiTheme="minorHAnsi" w:hAnsiTheme="minorHAnsi" w:cstheme="minorHAnsi"/>
      <w:snapToGrid w:val="0"/>
      <w:sz w:val="20"/>
      <w:szCs w:val="20"/>
    </w:rPr>
  </w:style>
  <w:style w:type="paragraph" w:styleId="TOC7">
    <w:name w:val="toc 7"/>
    <w:basedOn w:val="Normal"/>
    <w:next w:val="Normal"/>
    <w:autoRedefine/>
    <w:semiHidden/>
    <w:pPr>
      <w:spacing w:line="360" w:lineRule="auto"/>
      <w:ind w:left="1440"/>
    </w:pPr>
    <w:rPr>
      <w:rFonts w:asciiTheme="minorHAnsi" w:hAnsiTheme="minorHAnsi" w:cstheme="minorHAnsi"/>
      <w:snapToGrid w:val="0"/>
      <w:sz w:val="20"/>
      <w:szCs w:val="20"/>
    </w:rPr>
  </w:style>
  <w:style w:type="paragraph" w:styleId="TOC8">
    <w:name w:val="toc 8"/>
    <w:basedOn w:val="Normal"/>
    <w:next w:val="Normal"/>
    <w:autoRedefine/>
    <w:semiHidden/>
    <w:pPr>
      <w:spacing w:line="360" w:lineRule="auto"/>
      <w:ind w:left="1680"/>
    </w:pPr>
    <w:rPr>
      <w:rFonts w:asciiTheme="minorHAnsi" w:hAnsiTheme="minorHAnsi" w:cstheme="minorHAnsi"/>
      <w:snapToGrid w:val="0"/>
      <w:sz w:val="20"/>
      <w:szCs w:val="20"/>
    </w:rPr>
  </w:style>
  <w:style w:type="paragraph" w:styleId="TOC9">
    <w:name w:val="toc 9"/>
    <w:basedOn w:val="Normal"/>
    <w:next w:val="Normal"/>
    <w:autoRedefine/>
    <w:semiHidden/>
    <w:pPr>
      <w:spacing w:line="360" w:lineRule="auto"/>
      <w:ind w:left="1920"/>
    </w:pPr>
    <w:rPr>
      <w:rFonts w:asciiTheme="minorHAnsi" w:hAnsiTheme="minorHAnsi" w:cstheme="minorHAnsi"/>
      <w:snapToGrid w:val="0"/>
      <w:sz w:val="20"/>
      <w:szCs w:val="20"/>
    </w:rPr>
  </w:style>
  <w:style w:type="paragraph" w:styleId="Title">
    <w:name w:val="Title"/>
    <w:basedOn w:val="Normal"/>
    <w:qFormat/>
    <w:pPr>
      <w:spacing w:before="240" w:line="360" w:lineRule="auto"/>
      <w:jc w:val="center"/>
    </w:pPr>
    <w:rPr>
      <w:rFonts w:ascii=".VnArialH" w:hAnsi=".VnArialH"/>
      <w:b/>
      <w:snapToGrid w:val="0"/>
    </w:rPr>
  </w:style>
  <w:style w:type="paragraph" w:customStyle="1" w:styleId="NormalTB">
    <w:name w:val="NormalTB"/>
    <w:pPr>
      <w:jc w:val="center"/>
    </w:pPr>
    <w:rPr>
      <w:rFonts w:ascii=".VnTime" w:hAnsi=".VnTime"/>
      <w:lang w:val="en-GB"/>
    </w:rPr>
  </w:style>
  <w:style w:type="paragraph" w:styleId="Footer">
    <w:name w:val="footer"/>
    <w:basedOn w:val="Normal"/>
    <w:autoRedefine/>
    <w:rsid w:val="00043632"/>
    <w:pPr>
      <w:tabs>
        <w:tab w:val="center" w:pos="4320"/>
        <w:tab w:val="right" w:pos="9000"/>
      </w:tabs>
      <w:spacing w:before="120" w:line="360" w:lineRule="auto"/>
    </w:pPr>
    <w:rPr>
      <w:rFonts w:cs="Tahoma"/>
      <w:bCs/>
      <w:snapToGrid w:val="0"/>
      <w:sz w:val="22"/>
      <w:szCs w:val="22"/>
    </w:rPr>
  </w:style>
  <w:style w:type="paragraph" w:customStyle="1" w:styleId="NormalH">
    <w:name w:val="NormalH"/>
    <w:basedOn w:val="Normal"/>
    <w:autoRedefine/>
    <w:rsid w:val="009E63EE"/>
    <w:pPr>
      <w:pageBreakBefore/>
      <w:tabs>
        <w:tab w:val="left" w:pos="2160"/>
        <w:tab w:val="right" w:pos="5040"/>
        <w:tab w:val="left" w:pos="5760"/>
        <w:tab w:val="right" w:pos="8640"/>
      </w:tabs>
      <w:spacing w:before="360" w:after="240" w:line="360" w:lineRule="auto"/>
      <w:jc w:val="center"/>
    </w:pPr>
    <w:rPr>
      <w:b/>
      <w:bCs/>
      <w:caps/>
      <w:snapToGrid w:val="0"/>
      <w:sz w:val="28"/>
    </w:rPr>
  </w:style>
  <w:style w:type="character" w:styleId="PageNumber">
    <w:name w:val="page number"/>
    <w:basedOn w:val="DefaultParagraphFont"/>
  </w:style>
  <w:style w:type="paragraph" w:customStyle="1" w:styleId="Bang">
    <w:name w:val="Bang"/>
    <w:basedOn w:val="Normal"/>
    <w:link w:val="BangChar"/>
    <w:autoRedefine/>
    <w:rsid w:val="00D9490E"/>
    <w:pPr>
      <w:spacing w:before="80" w:after="80" w:line="360" w:lineRule="auto"/>
      <w:jc w:val="center"/>
    </w:pPr>
    <w:rPr>
      <w:rFonts w:cs="Tahoma"/>
      <w:bCs/>
      <w:snapToGrid w:val="0"/>
    </w:rPr>
  </w:style>
  <w:style w:type="paragraph" w:customStyle="1" w:styleId="Heading30">
    <w:name w:val="Heading3"/>
    <w:basedOn w:val="NormalIndent"/>
    <w:pPr>
      <w:tabs>
        <w:tab w:val="num" w:pos="360"/>
      </w:tabs>
    </w:pPr>
    <w:rPr>
      <w:rFonts w:ascii=".VnArial" w:hAnsi=".VnArial"/>
      <w:sz w:val="22"/>
      <w:szCs w:val="22"/>
    </w:rPr>
  </w:style>
  <w:style w:type="paragraph" w:styleId="BodyTextIndent3">
    <w:name w:val="Body Text Indent 3"/>
    <w:basedOn w:val="Normal"/>
    <w:pPr>
      <w:spacing w:before="120" w:line="360" w:lineRule="auto"/>
      <w:ind w:left="540"/>
    </w:pPr>
    <w:rPr>
      <w:bCs/>
      <w:snapToGrid w:val="0"/>
      <w:lang w:val="en-AU"/>
    </w:rPr>
  </w:style>
  <w:style w:type="paragraph" w:styleId="BodyText">
    <w:name w:val="Body Text"/>
    <w:basedOn w:val="Normal"/>
    <w:pPr>
      <w:spacing w:line="360" w:lineRule="auto"/>
    </w:pPr>
    <w:rPr>
      <w:bCs/>
      <w:snapToGrid w:val="0"/>
      <w:lang w:val="en-AU"/>
    </w:rPr>
  </w:style>
  <w:style w:type="paragraph" w:customStyle="1" w:styleId="Heading1H1">
    <w:name w:val="Heading 1.H1"/>
    <w:basedOn w:val="Normal"/>
    <w:next w:val="Normal"/>
    <w:pPr>
      <w:keepNext/>
      <w:tabs>
        <w:tab w:val="left" w:pos="432"/>
      </w:tabs>
      <w:spacing w:before="240" w:after="240" w:line="360" w:lineRule="auto"/>
      <w:ind w:left="432" w:hanging="432"/>
    </w:pPr>
    <w:rPr>
      <w:b/>
      <w:caps/>
      <w:snapToGrid w:val="0"/>
      <w:kern w:val="28"/>
      <w:lang w:val="en-AU"/>
    </w:rPr>
  </w:style>
  <w:style w:type="paragraph" w:customStyle="1" w:styleId="Heading2H2">
    <w:name w:val="Heading 2.H2"/>
    <w:basedOn w:val="Normal"/>
    <w:next w:val="Normal"/>
    <w:pPr>
      <w:keepNext/>
      <w:tabs>
        <w:tab w:val="left" w:pos="576"/>
      </w:tabs>
      <w:spacing w:before="240" w:after="200" w:line="360" w:lineRule="auto"/>
      <w:ind w:left="576" w:hanging="576"/>
    </w:pPr>
    <w:rPr>
      <w:b/>
      <w:snapToGrid w:val="0"/>
      <w:lang w:val="en-AU"/>
    </w:rPr>
  </w:style>
  <w:style w:type="paragraph" w:customStyle="1" w:styleId="APP2">
    <w:name w:val="APP2"/>
    <w:basedOn w:val="Normal"/>
    <w:pPr>
      <w:tabs>
        <w:tab w:val="left" w:pos="-720"/>
        <w:tab w:val="left" w:pos="0"/>
      </w:tabs>
      <w:spacing w:line="360" w:lineRule="auto"/>
      <w:ind w:hanging="720"/>
    </w:pPr>
    <w:rPr>
      <w:b/>
      <w:snapToGrid w:val="0"/>
      <w:lang w:val="en-AU"/>
    </w:rPr>
  </w:style>
  <w:style w:type="paragraph" w:customStyle="1" w:styleId="App1">
    <w:name w:val="App1"/>
    <w:basedOn w:val="Heading1H1"/>
    <w:pPr>
      <w:tabs>
        <w:tab w:val="left" w:pos="-720"/>
        <w:tab w:val="left" w:pos="0"/>
      </w:tabs>
      <w:spacing w:before="0" w:after="0"/>
      <w:ind w:left="1440" w:hanging="1440"/>
    </w:pPr>
    <w:rPr>
      <w:caps w:val="0"/>
      <w:sz w:val="32"/>
      <w:szCs w:val="32"/>
    </w:rPr>
  </w:style>
  <w:style w:type="paragraph" w:customStyle="1" w:styleId="PARA1">
    <w:name w:val="PARA1"/>
    <w:basedOn w:val="Normal"/>
    <w:pPr>
      <w:tabs>
        <w:tab w:val="left" w:pos="-720"/>
        <w:tab w:val="left" w:pos="-576"/>
        <w:tab w:val="left" w:pos="0"/>
      </w:tabs>
      <w:spacing w:line="360" w:lineRule="auto"/>
    </w:pPr>
    <w:rPr>
      <w:bCs/>
      <w:snapToGrid w:val="0"/>
      <w:lang w:val="en-GB"/>
    </w:rPr>
  </w:style>
  <w:style w:type="paragraph" w:customStyle="1" w:styleId="chklvl2">
    <w:name w:val="chklvl2"/>
    <w:basedOn w:val="Normal"/>
    <w:pPr>
      <w:spacing w:line="360" w:lineRule="auto"/>
      <w:ind w:firstLine="720"/>
    </w:pPr>
    <w:rPr>
      <w:bCs/>
      <w:snapToGrid w:val="0"/>
      <w:sz w:val="22"/>
      <w:szCs w:val="22"/>
      <w:lang w:val="en-AU"/>
    </w:rPr>
  </w:style>
  <w:style w:type="paragraph" w:customStyle="1" w:styleId="chklvl1">
    <w:name w:val="chklvl1"/>
    <w:basedOn w:val="Normal"/>
    <w:pPr>
      <w:spacing w:line="360" w:lineRule="auto"/>
      <w:ind w:firstLine="360"/>
    </w:pPr>
    <w:rPr>
      <w:bCs/>
      <w:snapToGrid w:val="0"/>
      <w:lang w:val="en-AU"/>
    </w:rPr>
  </w:style>
  <w:style w:type="paragraph" w:customStyle="1" w:styleId="chklvl3">
    <w:name w:val="chklvl3"/>
    <w:basedOn w:val="Normal"/>
    <w:pPr>
      <w:spacing w:line="360" w:lineRule="auto"/>
      <w:ind w:firstLine="1080"/>
    </w:pPr>
    <w:rPr>
      <w:bCs/>
      <w:snapToGrid w:val="0"/>
      <w:lang w:val="en-AU"/>
    </w:rPr>
  </w:style>
  <w:style w:type="paragraph" w:customStyle="1" w:styleId="CHKLVL4">
    <w:name w:val="CHKLVL4"/>
    <w:basedOn w:val="Normal"/>
    <w:pPr>
      <w:spacing w:line="360" w:lineRule="auto"/>
      <w:ind w:left="1440"/>
    </w:pPr>
    <w:rPr>
      <w:bCs/>
      <w:i/>
      <w:iCs/>
      <w:snapToGrid w:val="0"/>
      <w:lang w:val="en-AU"/>
    </w:rPr>
  </w:style>
  <w:style w:type="paragraph" w:customStyle="1" w:styleId="GLOSSARY1">
    <w:name w:val="GLOSSARY1"/>
    <w:basedOn w:val="Normal"/>
    <w:pPr>
      <w:spacing w:line="360" w:lineRule="auto"/>
      <w:ind w:left="274" w:hanging="274"/>
    </w:pPr>
    <w:rPr>
      <w:b/>
      <w:snapToGrid w:val="0"/>
      <w:lang w:val="en-AU"/>
    </w:rPr>
  </w:style>
  <w:style w:type="paragraph" w:customStyle="1" w:styleId="h1para">
    <w:name w:val="h1para"/>
    <w:basedOn w:val="Normal"/>
    <w:pPr>
      <w:spacing w:line="360" w:lineRule="auto"/>
      <w:ind w:left="450"/>
    </w:pPr>
    <w:rPr>
      <w:bCs/>
      <w:snapToGrid w:val="0"/>
      <w:lang w:val="en-AU"/>
    </w:rPr>
  </w:style>
  <w:style w:type="paragraph" w:customStyle="1" w:styleId="h2level">
    <w:name w:val="h2level"/>
    <w:basedOn w:val="Normal"/>
    <w:pPr>
      <w:spacing w:line="360" w:lineRule="auto"/>
      <w:ind w:left="1170"/>
    </w:pPr>
    <w:rPr>
      <w:bCs/>
      <w:snapToGrid w:val="0"/>
      <w:lang w:val="en-AU"/>
    </w:rPr>
  </w:style>
  <w:style w:type="paragraph" w:customStyle="1" w:styleId="Titlechklst">
    <w:name w:val="Title_chklst"/>
    <w:basedOn w:val="Normal"/>
    <w:pPr>
      <w:spacing w:line="360" w:lineRule="auto"/>
      <w:jc w:val="center"/>
    </w:pPr>
    <w:rPr>
      <w:b/>
      <w:caps/>
      <w:snapToGrid w:val="0"/>
      <w:sz w:val="28"/>
      <w:szCs w:val="28"/>
      <w:lang w:val="en-AU"/>
    </w:rPr>
  </w:style>
  <w:style w:type="paragraph" w:customStyle="1" w:styleId="CHAPTER">
    <w:name w:val="CHAPTER"/>
    <w:basedOn w:val="Normal"/>
    <w:pPr>
      <w:spacing w:line="360" w:lineRule="auto"/>
      <w:ind w:hanging="360"/>
      <w:jc w:val="center"/>
    </w:pPr>
    <w:rPr>
      <w:b/>
      <w:snapToGrid w:val="0"/>
      <w:sz w:val="36"/>
      <w:szCs w:val="36"/>
      <w:lang w:val="en-AU"/>
    </w:rPr>
  </w:style>
  <w:style w:type="paragraph" w:customStyle="1" w:styleId="Sub-heading1">
    <w:name w:val="Sub-heading 1"/>
    <w:basedOn w:val="CHAPTER"/>
    <w:pPr>
      <w:jc w:val="left"/>
    </w:pPr>
    <w:rPr>
      <w:caps/>
      <w:sz w:val="28"/>
      <w:szCs w:val="28"/>
    </w:rPr>
  </w:style>
  <w:style w:type="paragraph" w:customStyle="1" w:styleId="Para">
    <w:name w:val="Para"/>
    <w:basedOn w:val="Normal"/>
    <w:pPr>
      <w:spacing w:line="360" w:lineRule="auto"/>
      <w:ind w:left="432"/>
    </w:pPr>
    <w:rPr>
      <w:bCs/>
      <w:snapToGrid w:val="0"/>
      <w:lang w:val="en-AU"/>
    </w:rPr>
  </w:style>
  <w:style w:type="paragraph" w:customStyle="1" w:styleId="Level4">
    <w:name w:val="Level_4"/>
    <w:basedOn w:val="Normal"/>
    <w:pPr>
      <w:spacing w:line="360" w:lineRule="auto"/>
      <w:ind w:left="1080"/>
    </w:pPr>
    <w:rPr>
      <w:bCs/>
      <w:snapToGrid w:val="0"/>
      <w:lang w:val="en-AU"/>
    </w:rPr>
  </w:style>
  <w:style w:type="paragraph" w:customStyle="1" w:styleId="Level1">
    <w:name w:val="Level_1"/>
    <w:basedOn w:val="Normal"/>
    <w:pPr>
      <w:spacing w:line="360" w:lineRule="auto"/>
    </w:pPr>
    <w:rPr>
      <w:b/>
      <w:snapToGrid w:val="0"/>
      <w:lang w:val="en-AU"/>
    </w:rPr>
  </w:style>
  <w:style w:type="paragraph" w:customStyle="1" w:styleId="Level3">
    <w:name w:val="Level_3"/>
    <w:basedOn w:val="Level1"/>
    <w:pPr>
      <w:ind w:left="720"/>
    </w:pPr>
    <w:rPr>
      <w:b w:val="0"/>
      <w:bCs/>
    </w:rPr>
  </w:style>
  <w:style w:type="paragraph" w:customStyle="1" w:styleId="Level2">
    <w:name w:val="Level_2"/>
    <w:basedOn w:val="Level3"/>
    <w:pPr>
      <w:ind w:left="432"/>
    </w:pPr>
  </w:style>
  <w:style w:type="paragraph" w:customStyle="1" w:styleId="Level5">
    <w:name w:val="Level_5"/>
    <w:basedOn w:val="Normal"/>
    <w:pPr>
      <w:spacing w:line="360" w:lineRule="auto"/>
      <w:ind w:left="1440"/>
    </w:pPr>
    <w:rPr>
      <w:bCs/>
      <w:snapToGrid w:val="0"/>
      <w:lang w:val="en-AU"/>
    </w:rPr>
  </w:style>
  <w:style w:type="paragraph" w:customStyle="1" w:styleId="level6">
    <w:name w:val="level_6"/>
    <w:basedOn w:val="Normal"/>
    <w:pPr>
      <w:spacing w:line="360" w:lineRule="auto"/>
      <w:ind w:left="1800"/>
    </w:pPr>
    <w:rPr>
      <w:bCs/>
      <w:snapToGrid w:val="0"/>
      <w:lang w:val="en-AU"/>
    </w:rPr>
  </w:style>
  <w:style w:type="paragraph" w:customStyle="1" w:styleId="Appendix">
    <w:name w:val="Appendix"/>
    <w:basedOn w:val="Normal"/>
    <w:pPr>
      <w:spacing w:line="360" w:lineRule="auto"/>
    </w:pPr>
    <w:rPr>
      <w:b/>
      <w:caps/>
      <w:snapToGrid w:val="0"/>
      <w:lang w:val="en-AU"/>
    </w:rPr>
  </w:style>
  <w:style w:type="paragraph" w:customStyle="1" w:styleId="Applevel2">
    <w:name w:val="App_level2"/>
    <w:basedOn w:val="Normal"/>
    <w:pPr>
      <w:spacing w:line="360" w:lineRule="auto"/>
    </w:pPr>
    <w:rPr>
      <w:b/>
      <w:caps/>
      <w:snapToGrid w:val="0"/>
      <w:lang w:val="en-AU"/>
    </w:rPr>
  </w:style>
  <w:style w:type="paragraph" w:styleId="FootnoteText">
    <w:name w:val="footnote text"/>
    <w:basedOn w:val="Normal"/>
    <w:semiHidden/>
    <w:pPr>
      <w:spacing w:line="360" w:lineRule="auto"/>
    </w:pPr>
    <w:rPr>
      <w:bCs/>
      <w:snapToGrid w:val="0"/>
    </w:rPr>
  </w:style>
  <w:style w:type="paragraph" w:customStyle="1" w:styleId="Standaard">
    <w:name w:val="Standaard"/>
    <w:rPr>
      <w:rFonts w:ascii="CG Times" w:hAnsi="CG Times"/>
      <w:sz w:val="24"/>
      <w:szCs w:val="24"/>
      <w:lang w:val="en-GB"/>
    </w:rPr>
  </w:style>
  <w:style w:type="paragraph" w:styleId="CommentText">
    <w:name w:val="annotation text"/>
    <w:basedOn w:val="Normal"/>
    <w:link w:val="CommentTextChar"/>
    <w:uiPriority w:val="99"/>
    <w:pPr>
      <w:spacing w:line="360" w:lineRule="auto"/>
    </w:pPr>
    <w:rPr>
      <w:bCs/>
      <w:snapToGrid w:val="0"/>
      <w:lang w:val="en-GB"/>
    </w:rPr>
  </w:style>
  <w:style w:type="character" w:customStyle="1" w:styleId="CommentTextChar">
    <w:name w:val="Comment Text Char"/>
    <w:link w:val="CommentText"/>
    <w:uiPriority w:val="99"/>
    <w:rsid w:val="00A85D1C"/>
    <w:rPr>
      <w:bCs/>
      <w:sz w:val="24"/>
      <w:szCs w:val="24"/>
      <w:lang w:val="en-GB"/>
    </w:rPr>
  </w:style>
  <w:style w:type="paragraph" w:styleId="BodyTextIndent">
    <w:name w:val="Body Text Indent"/>
    <w:basedOn w:val="Normal"/>
    <w:pPr>
      <w:spacing w:line="360" w:lineRule="auto"/>
    </w:pPr>
    <w:rPr>
      <w:bCs/>
      <w:snapToGrid w:val="0"/>
      <w:lang w:val="en-AU"/>
    </w:rPr>
  </w:style>
  <w:style w:type="paragraph" w:customStyle="1" w:styleId="Starbullet">
    <w:name w:val="Starbullet"/>
    <w:basedOn w:val="Normal"/>
    <w:pPr>
      <w:spacing w:after="240" w:line="360" w:lineRule="auto"/>
      <w:ind w:hanging="360"/>
    </w:pPr>
    <w:rPr>
      <w:bCs/>
      <w:snapToGrid w:val="0"/>
      <w:color w:val="000000"/>
      <w:lang w:val="en-GB"/>
    </w:rPr>
  </w:style>
  <w:style w:type="paragraph" w:customStyle="1" w:styleId="textnotindented">
    <w:name w:val="text not indented"/>
    <w:basedOn w:val="Normal"/>
    <w:pPr>
      <w:spacing w:before="240" w:line="360" w:lineRule="auto"/>
    </w:pPr>
    <w:rPr>
      <w:bCs/>
      <w:snapToGrid w:val="0"/>
      <w:color w:val="000000"/>
      <w:lang w:val="en-GB"/>
    </w:rPr>
  </w:style>
  <w:style w:type="paragraph" w:styleId="Caption">
    <w:name w:val="caption"/>
    <w:aliases w:val="Picture"/>
    <w:basedOn w:val="Normal"/>
    <w:next w:val="Normal"/>
    <w:uiPriority w:val="35"/>
    <w:qFormat/>
    <w:pPr>
      <w:spacing w:line="360" w:lineRule="auto"/>
      <w:jc w:val="center"/>
    </w:pPr>
    <w:rPr>
      <w:bCs/>
      <w:snapToGrid w:val="0"/>
      <w:color w:val="000000"/>
      <w:lang w:val="en-GB"/>
    </w:rPr>
  </w:style>
  <w:style w:type="paragraph" w:customStyle="1" w:styleId="table0">
    <w:name w:val="table"/>
    <w:basedOn w:val="Normal"/>
    <w:pPr>
      <w:spacing w:before="120" w:after="120" w:line="360" w:lineRule="auto"/>
    </w:pPr>
    <w:rPr>
      <w:bCs/>
      <w:snapToGrid w:val="0"/>
      <w:color w:val="000000"/>
      <w:lang w:val="en-GB"/>
    </w:rPr>
  </w:style>
  <w:style w:type="character" w:styleId="FootnoteReference">
    <w:name w:val="footnote reference"/>
    <w:semiHidden/>
    <w:rPr>
      <w:vertAlign w:val="superscript"/>
    </w:rPr>
  </w:style>
  <w:style w:type="paragraph" w:customStyle="1" w:styleId="Bullet">
    <w:name w:val="Bullet"/>
    <w:basedOn w:val="Normal"/>
    <w:pPr>
      <w:tabs>
        <w:tab w:val="left" w:pos="-720"/>
        <w:tab w:val="left" w:pos="0"/>
      </w:tabs>
      <w:spacing w:before="40" w:after="80" w:line="360" w:lineRule="auto"/>
      <w:ind w:left="1440" w:hanging="720"/>
    </w:pPr>
    <w:rPr>
      <w:bCs/>
      <w:snapToGrid w:val="0"/>
      <w:lang w:val="en-AU"/>
    </w:rPr>
  </w:style>
  <w:style w:type="paragraph" w:customStyle="1" w:styleId="screentable">
    <w:name w:val="screen table"/>
    <w:pPr>
      <w:widowControl w:val="0"/>
    </w:pPr>
  </w:style>
  <w:style w:type="paragraph" w:styleId="BodyText3">
    <w:name w:val="Body Text 3"/>
    <w:basedOn w:val="Normal"/>
    <w:pPr>
      <w:spacing w:line="360" w:lineRule="auto"/>
    </w:pPr>
    <w:rPr>
      <w:b/>
      <w:i/>
      <w:iCs/>
      <w:snapToGrid w:val="0"/>
      <w:sz w:val="44"/>
      <w:szCs w:val="44"/>
      <w:lang w:val="en-AU"/>
    </w:rPr>
  </w:style>
  <w:style w:type="paragraph" w:styleId="TableofFigures">
    <w:name w:val="table of figures"/>
    <w:basedOn w:val="Normal"/>
    <w:next w:val="Normal"/>
    <w:semiHidden/>
    <w:pPr>
      <w:spacing w:line="360" w:lineRule="auto"/>
    </w:pPr>
    <w:rPr>
      <w:bCs/>
      <w:i/>
      <w:iCs/>
      <w:snapToGrid w:val="0"/>
      <w:lang w:val="en-GB"/>
    </w:rPr>
  </w:style>
  <w:style w:type="character" w:styleId="Hyperlink">
    <w:name w:val="Hyperlink"/>
    <w:uiPriority w:val="99"/>
    <w:rPr>
      <w:color w:val="0000FF"/>
      <w:u w:val="single"/>
    </w:rPr>
  </w:style>
  <w:style w:type="paragraph" w:customStyle="1" w:styleId="DiffListing">
    <w:name w:val="Diff Listing"/>
    <w:basedOn w:val="Normal"/>
    <w:pPr>
      <w:keepNext/>
      <w:pBdr>
        <w:top w:val="single" w:sz="6" w:space="31" w:color="auto"/>
        <w:left w:val="single" w:sz="6" w:space="31" w:color="auto"/>
        <w:bottom w:val="single" w:sz="6" w:space="31" w:color="auto"/>
        <w:right w:val="single" w:sz="6" w:space="31" w:color="auto"/>
      </w:pBdr>
      <w:shd w:val="pct5" w:color="auto" w:fill="FFFFFF"/>
      <w:spacing w:line="360" w:lineRule="auto"/>
    </w:pPr>
    <w:rPr>
      <w:rFonts w:ascii="Courier New" w:hAnsi="Courier New" w:cs="Courier New"/>
      <w:bCs/>
      <w:snapToGrid w:val="0"/>
      <w:sz w:val="16"/>
      <w:szCs w:val="16"/>
      <w:lang w:val="en-GB"/>
    </w:rPr>
  </w:style>
  <w:style w:type="paragraph" w:customStyle="1" w:styleId="Shadedterminal">
    <w:name w:val="Shaded terminal"/>
    <w:basedOn w:val="Normal"/>
    <w:pPr>
      <w:widowControl w:val="0"/>
      <w:shd w:val="pct10" w:color="auto" w:fill="auto"/>
      <w:spacing w:line="360" w:lineRule="auto"/>
    </w:pPr>
    <w:rPr>
      <w:rFonts w:ascii="Courier New" w:hAnsi="Courier New" w:cs="Courier New"/>
      <w:bCs/>
      <w:snapToGrid w:val="0"/>
      <w:sz w:val="12"/>
      <w:szCs w:val="12"/>
      <w:lang w:val="en-GB"/>
    </w:rPr>
  </w:style>
  <w:style w:type="paragraph" w:customStyle="1" w:styleId="jlm">
    <w:name w:val="jlm"/>
    <w:basedOn w:val="Normal"/>
    <w:pPr>
      <w:spacing w:line="360" w:lineRule="auto"/>
    </w:pPr>
    <w:rPr>
      <w:rFonts w:ascii="Courier New" w:hAnsi="Courier New" w:cs="Courier New"/>
      <w:bCs/>
      <w:snapToGrid w:val="0"/>
    </w:rPr>
  </w:style>
  <w:style w:type="paragraph" w:styleId="DocumentMap">
    <w:name w:val="Document Map"/>
    <w:basedOn w:val="Normal"/>
    <w:semiHidden/>
    <w:pPr>
      <w:shd w:val="clear" w:color="auto" w:fill="000080"/>
      <w:spacing w:line="360" w:lineRule="auto"/>
    </w:pPr>
    <w:rPr>
      <w:rFonts w:ascii="Tahoma" w:hAnsi="Tahoma" w:cs="Tahoma"/>
      <w:bCs/>
      <w:snapToGrid w:val="0"/>
      <w:lang w:val="en-AU"/>
    </w:rPr>
  </w:style>
  <w:style w:type="paragraph" w:customStyle="1" w:styleId="Listing">
    <w:name w:val="Listing"/>
    <w:basedOn w:val="Normal"/>
    <w:pPr>
      <w:spacing w:line="360" w:lineRule="auto"/>
    </w:pPr>
    <w:rPr>
      <w:rFonts w:ascii="Courier New" w:hAnsi="Courier New" w:cs="Courier New"/>
      <w:bCs/>
      <w:noProof/>
      <w:snapToGrid w:val="0"/>
      <w:sz w:val="16"/>
      <w:szCs w:val="16"/>
      <w:lang w:val="en-AU"/>
    </w:rPr>
  </w:style>
  <w:style w:type="paragraph" w:styleId="BodyTextIndent2">
    <w:name w:val="Body Text Indent 2"/>
    <w:basedOn w:val="Normal"/>
    <w:pPr>
      <w:spacing w:line="360" w:lineRule="auto"/>
    </w:pPr>
    <w:rPr>
      <w:rFonts w:ascii=".VnTime" w:hAnsi=".VnTime"/>
      <w:bCs/>
      <w:snapToGrid w:val="0"/>
    </w:rPr>
  </w:style>
  <w:style w:type="paragraph" w:customStyle="1" w:styleId="NormalCaption">
    <w:name w:val="NormalCaption"/>
    <w:basedOn w:val="Normal"/>
    <w:pPr>
      <w:widowControl w:val="0"/>
      <w:spacing w:before="120" w:after="120" w:line="360" w:lineRule="auto"/>
      <w:ind w:left="709"/>
    </w:pPr>
    <w:rPr>
      <w:b/>
      <w:snapToGrid w:val="0"/>
    </w:rPr>
  </w:style>
  <w:style w:type="paragraph" w:customStyle="1" w:styleId="NormalIndent0">
    <w:name w:val="NormalIndent"/>
    <w:basedOn w:val="Normal"/>
    <w:pPr>
      <w:spacing w:before="120" w:line="360" w:lineRule="auto"/>
    </w:pPr>
    <w:rPr>
      <w:bCs/>
      <w:snapToGrid w:val="0"/>
    </w:rPr>
  </w:style>
  <w:style w:type="paragraph" w:customStyle="1" w:styleId="NormalIndex">
    <w:name w:val="NormalIndex"/>
    <w:basedOn w:val="NormalIndent0"/>
    <w:pPr>
      <w:tabs>
        <w:tab w:val="left" w:pos="360"/>
        <w:tab w:val="left" w:pos="450"/>
      </w:tabs>
      <w:spacing w:before="60" w:after="60"/>
      <w:ind w:hanging="360"/>
    </w:pPr>
  </w:style>
  <w:style w:type="paragraph" w:customStyle="1" w:styleId="NH-1">
    <w:name w:val="NH-1"/>
    <w:basedOn w:val="Normal"/>
    <w:next w:val="NH-2"/>
    <w:pPr>
      <w:keepNext/>
      <w:widowControl w:val="0"/>
      <w:tabs>
        <w:tab w:val="left" w:pos="360"/>
      </w:tabs>
      <w:spacing w:before="120" w:line="360" w:lineRule="auto"/>
      <w:ind w:hanging="360"/>
    </w:pPr>
    <w:rPr>
      <w:rFonts w:ascii=".VnArial" w:hAnsi=".VnArial"/>
      <w:b/>
      <w:snapToGrid w:val="0"/>
    </w:rPr>
  </w:style>
  <w:style w:type="paragraph" w:customStyle="1" w:styleId="NH-2">
    <w:name w:val="NH-2"/>
    <w:basedOn w:val="Normal"/>
    <w:next w:val="NormalIndent"/>
    <w:pPr>
      <w:keepNext/>
      <w:widowControl w:val="0"/>
      <w:tabs>
        <w:tab w:val="left" w:pos="720"/>
      </w:tabs>
      <w:spacing w:before="120" w:line="360" w:lineRule="auto"/>
      <w:ind w:hanging="360"/>
    </w:pPr>
    <w:rPr>
      <w:rFonts w:ascii=".VnArial" w:hAnsi=".VnArial"/>
      <w:b/>
      <w:snapToGrid w:val="0"/>
    </w:rPr>
  </w:style>
  <w:style w:type="paragraph" w:customStyle="1" w:styleId="NormalText">
    <w:name w:val="NormalText"/>
    <w:basedOn w:val="Normal"/>
    <w:pPr>
      <w:widowControl w:val="0"/>
      <w:spacing w:before="120" w:line="360" w:lineRule="auto"/>
    </w:pPr>
    <w:rPr>
      <w:bCs/>
      <w:snapToGrid w:val="0"/>
    </w:rPr>
  </w:style>
  <w:style w:type="paragraph" w:customStyle="1" w:styleId="H5">
    <w:name w:val="H5"/>
    <w:basedOn w:val="NormalIndent"/>
    <w:next w:val="Normal"/>
    <w:pPr>
      <w:keepNext/>
      <w:widowControl w:val="0"/>
      <w:tabs>
        <w:tab w:val="clear" w:pos="702"/>
        <w:tab w:val="clear" w:pos="1080"/>
      </w:tabs>
      <w:spacing w:line="240" w:lineRule="auto"/>
      <w:ind w:left="-14" w:right="14"/>
    </w:pPr>
    <w:rPr>
      <w:rFonts w:ascii=".VnTime" w:hAnsi=".VnTime"/>
      <w:b/>
      <w:bCs w:val="0"/>
      <w:i/>
      <w:iCs/>
      <w:color w:val="800080"/>
    </w:rPr>
  </w:style>
  <w:style w:type="paragraph" w:customStyle="1" w:styleId="NormalFD">
    <w:name w:val="NormalFD"/>
    <w:basedOn w:val="Normal"/>
    <w:pPr>
      <w:widowControl w:val="0"/>
      <w:tabs>
        <w:tab w:val="left" w:pos="720"/>
        <w:tab w:val="left" w:leader="dot" w:pos="2160"/>
        <w:tab w:val="left" w:leader="dot" w:pos="2880"/>
        <w:tab w:val="left" w:leader="dot" w:pos="3600"/>
        <w:tab w:val="left" w:leader="dot" w:pos="4320"/>
        <w:tab w:val="right" w:leader="dot" w:pos="8280"/>
      </w:tabs>
      <w:spacing w:before="120" w:line="360" w:lineRule="auto"/>
      <w:ind w:left="2880" w:hanging="2160"/>
    </w:pPr>
    <w:rPr>
      <w:bCs/>
      <w:snapToGrid w:val="0"/>
      <w:color w:val="000000"/>
    </w:rPr>
  </w:style>
  <w:style w:type="paragraph" w:customStyle="1" w:styleId="Normal2">
    <w:name w:val="Normal 2"/>
    <w:basedOn w:val="Normal"/>
    <w:pPr>
      <w:widowControl w:val="0"/>
      <w:tabs>
        <w:tab w:val="left" w:pos="360"/>
      </w:tabs>
      <w:spacing w:before="120" w:line="360" w:lineRule="auto"/>
      <w:ind w:hanging="360"/>
    </w:pPr>
    <w:rPr>
      <w:bCs/>
      <w:snapToGrid w:val="0"/>
    </w:rPr>
  </w:style>
  <w:style w:type="paragraph" w:styleId="BlockText">
    <w:name w:val="Block Text"/>
    <w:basedOn w:val="Normal"/>
    <w:pPr>
      <w:widowControl w:val="0"/>
      <w:tabs>
        <w:tab w:val="left" w:pos="8820"/>
      </w:tabs>
      <w:spacing w:line="360" w:lineRule="auto"/>
      <w:ind w:right="22"/>
    </w:pPr>
    <w:rPr>
      <w:rFonts w:ascii=".VnTime" w:hAnsi=".VnTime"/>
      <w:bCs/>
      <w:snapToGrid w:val="0"/>
    </w:rPr>
  </w:style>
  <w:style w:type="character" w:styleId="CommentReference">
    <w:name w:val="annotation reference"/>
    <w:uiPriority w:val="99"/>
    <w:semiHidden/>
    <w:rPr>
      <w:sz w:val="16"/>
      <w:szCs w:val="16"/>
    </w:rPr>
  </w:style>
  <w:style w:type="paragraph" w:customStyle="1" w:styleId="Content">
    <w:name w:val="Content"/>
    <w:basedOn w:val="Normal"/>
    <w:pPr>
      <w:spacing w:before="120" w:line="360" w:lineRule="auto"/>
      <w:ind w:left="709" w:firstLine="720"/>
    </w:pPr>
    <w:rPr>
      <w:rFonts w:ascii=".VnTime" w:hAnsi=".VnTime"/>
      <w:bCs/>
      <w:snapToGrid w:val="0"/>
    </w:rPr>
  </w:style>
  <w:style w:type="paragraph" w:customStyle="1" w:styleId="TableCaption">
    <w:name w:val="TableCaption"/>
    <w:basedOn w:val="NormalIndent"/>
    <w:pPr>
      <w:widowControl w:val="0"/>
      <w:tabs>
        <w:tab w:val="clear" w:pos="702"/>
        <w:tab w:val="clear" w:pos="1080"/>
      </w:tabs>
      <w:spacing w:line="240" w:lineRule="auto"/>
      <w:ind w:left="-14" w:right="14"/>
    </w:pPr>
    <w:rPr>
      <w:b/>
      <w:bCs w:val="0"/>
    </w:rPr>
  </w:style>
  <w:style w:type="character" w:styleId="Strong">
    <w:name w:val="Strong"/>
    <w:qFormat/>
    <w:rsid w:val="00C036A6"/>
    <w:rPr>
      <w:rFonts w:ascii="Times New Roman" w:hAnsi="Times New Roman"/>
      <w:b w:val="0"/>
      <w:bCs/>
      <w:sz w:val="24"/>
    </w:rPr>
  </w:style>
  <w:style w:type="paragraph" w:customStyle="1" w:styleId="TableTitle">
    <w:name w:val="Table Title"/>
    <w:basedOn w:val="NormalIndent"/>
    <w:autoRedefine/>
    <w:pPr>
      <w:keepNext/>
      <w:widowControl w:val="0"/>
      <w:numPr>
        <w:numId w:val="2"/>
      </w:numPr>
      <w:tabs>
        <w:tab w:val="clear" w:pos="702"/>
      </w:tabs>
      <w:spacing w:line="240" w:lineRule="auto"/>
      <w:ind w:right="29"/>
      <w:jc w:val="right"/>
    </w:pPr>
  </w:style>
  <w:style w:type="paragraph" w:styleId="Index1">
    <w:name w:val="index 1"/>
    <w:basedOn w:val="Normal"/>
    <w:next w:val="Normal"/>
    <w:autoRedefine/>
    <w:semiHidden/>
    <w:pPr>
      <w:tabs>
        <w:tab w:val="left" w:pos="702"/>
        <w:tab w:val="left" w:pos="1080"/>
      </w:tabs>
      <w:spacing w:before="120" w:line="288" w:lineRule="auto"/>
      <w:ind w:left="-18"/>
    </w:pPr>
    <w:rPr>
      <w:rFonts w:ascii=".VnTime" w:hAnsi=".VnTime"/>
      <w:bCs/>
      <w:i/>
      <w:iCs/>
      <w:snapToGrid w:val="0"/>
    </w:rPr>
  </w:style>
  <w:style w:type="paragraph" w:customStyle="1" w:styleId="InfoBlue">
    <w:name w:val="InfoBlue"/>
    <w:basedOn w:val="Normal"/>
    <w:next w:val="BodyText"/>
    <w:autoRedefine/>
    <w:pPr>
      <w:widowControl w:val="0"/>
      <w:spacing w:after="120" w:line="240" w:lineRule="atLeast"/>
      <w:ind w:left="540"/>
    </w:pPr>
    <w:rPr>
      <w:rFonts w:cs="Tahoma"/>
      <w:bCs/>
      <w:i/>
      <w:snapToGrid w:val="0"/>
      <w:color w:val="0000FF"/>
    </w:rPr>
  </w:style>
  <w:style w:type="paragraph" w:customStyle="1" w:styleId="HeadingBig">
    <w:name w:val="Heading Big"/>
    <w:basedOn w:val="NormalTB"/>
    <w:autoRedefine/>
    <w:rsid w:val="009C5455"/>
    <w:pPr>
      <w:widowControl w:val="0"/>
      <w:spacing w:before="120"/>
    </w:pPr>
    <w:rPr>
      <w:rFonts w:ascii="Times New Roman" w:hAnsi="Times New Roman"/>
      <w:b/>
      <w:snapToGrid w:val="0"/>
      <w:sz w:val="38"/>
      <w:szCs w:val="32"/>
      <w:lang w:val="en-US"/>
    </w:rPr>
  </w:style>
  <w:style w:type="paragraph" w:customStyle="1" w:styleId="HeadingLv1">
    <w:name w:val="Heading Lv1"/>
    <w:basedOn w:val="Normal"/>
    <w:autoRedefine/>
    <w:pPr>
      <w:widowControl w:val="0"/>
      <w:spacing w:before="120" w:line="360" w:lineRule="auto"/>
      <w:jc w:val="center"/>
    </w:pPr>
    <w:rPr>
      <w:rFonts w:cs="Tahoma"/>
      <w:b/>
      <w:bCs/>
      <w:snapToGrid w:val="0"/>
      <w:color w:val="6E2500"/>
    </w:rPr>
  </w:style>
  <w:style w:type="paragraph" w:customStyle="1" w:styleId="NormalT">
    <w:name w:val="NormalT"/>
    <w:basedOn w:val="Normal"/>
    <w:pPr>
      <w:spacing w:before="120" w:line="360" w:lineRule="auto"/>
    </w:pPr>
    <w:rPr>
      <w:bCs/>
      <w:snapToGrid w:val="0"/>
    </w:rPr>
  </w:style>
  <w:style w:type="paragraph" w:customStyle="1" w:styleId="Bullet10">
    <w:name w:val="Bullet 1"/>
    <w:basedOn w:val="Normal"/>
    <w:pPr>
      <w:numPr>
        <w:numId w:val="3"/>
      </w:numPr>
      <w:spacing w:before="120" w:line="360" w:lineRule="auto"/>
    </w:pPr>
    <w:rPr>
      <w:bCs/>
      <w:snapToGrid w:val="0"/>
    </w:rPr>
  </w:style>
  <w:style w:type="paragraph" w:customStyle="1" w:styleId="TableData12">
    <w:name w:val="TableData12"/>
    <w:basedOn w:val="Normal"/>
    <w:rsid w:val="008E205E"/>
    <w:pPr>
      <w:widowControl w:val="0"/>
      <w:spacing w:before="120" w:line="312" w:lineRule="auto"/>
      <w:ind w:right="11"/>
    </w:pPr>
    <w:rPr>
      <w:rFonts w:ascii="Verdana" w:hAnsi="Verdana"/>
      <w:snapToGrid w:val="0"/>
      <w:sz w:val="20"/>
      <w:szCs w:val="20"/>
    </w:rPr>
  </w:style>
  <w:style w:type="paragraph" w:customStyle="1" w:styleId="comment">
    <w:name w:val="comment"/>
    <w:basedOn w:val="Normal"/>
    <w:rsid w:val="00A33422"/>
    <w:pPr>
      <w:spacing w:before="120" w:line="360" w:lineRule="auto"/>
    </w:pPr>
    <w:rPr>
      <w:rFonts w:ascii="Arial" w:eastAsia="MS Mincho" w:hAnsi="Arial" w:cs="Arial"/>
      <w:bCs/>
      <w:i/>
      <w:snapToGrid w:val="0"/>
      <w:sz w:val="20"/>
      <w:szCs w:val="20"/>
      <w:lang w:eastAsia="ja-JP"/>
    </w:rPr>
  </w:style>
  <w:style w:type="paragraph" w:customStyle="1" w:styleId="NormalTableHeader">
    <w:name w:val="Normal Table Header"/>
    <w:basedOn w:val="NormalIndent"/>
    <w:rsid w:val="00A33422"/>
    <w:pPr>
      <w:keepNext/>
      <w:keepLines/>
      <w:spacing w:after="120" w:line="360" w:lineRule="auto"/>
      <w:jc w:val="center"/>
    </w:pPr>
    <w:rPr>
      <w:rFonts w:ascii="Tahoma" w:eastAsia="MS Mincho" w:hAnsi="Tahoma"/>
      <w:b/>
      <w:bCs w:val="0"/>
      <w:i/>
      <w:lang w:eastAsia="ja-JP"/>
    </w:rPr>
  </w:style>
  <w:style w:type="paragraph" w:customStyle="1" w:styleId="TableNormal1">
    <w:name w:val="Table Normal1"/>
    <w:basedOn w:val="table0"/>
    <w:rsid w:val="00A33422"/>
    <w:pPr>
      <w:spacing w:before="40" w:after="40" w:line="240" w:lineRule="auto"/>
    </w:pPr>
    <w:rPr>
      <w:rFonts w:ascii="Tahoma" w:eastAsia="MS Mincho" w:hAnsi="Tahoma" w:cs="Tahoma"/>
      <w:sz w:val="20"/>
      <w:lang w:eastAsia="ja-JP"/>
    </w:rPr>
  </w:style>
  <w:style w:type="paragraph" w:styleId="ListParagraph">
    <w:name w:val="List Paragraph"/>
    <w:aliases w:val="Norm,abc,s1,bl,Bullet L1,bl1,Paragraph,List Paragraph1,Đoạn của Danh sách,List Paragraph11,Đoạn c𞹺Danh sách,List Paragraph111,Nga 3,List Paragraph2,Colorful List - Accent 11,List Paragraph21,Đoạn cDanh sách,bullet 1"/>
    <w:basedOn w:val="Normal"/>
    <w:link w:val="ListParagraphChar"/>
    <w:uiPriority w:val="34"/>
    <w:qFormat/>
    <w:rsid w:val="00335B30"/>
    <w:pPr>
      <w:contextualSpacing/>
    </w:pPr>
    <w:rPr>
      <w:rFonts w:eastAsia="Calibri"/>
      <w:snapToGrid w:val="0"/>
    </w:rPr>
  </w:style>
  <w:style w:type="character" w:customStyle="1" w:styleId="ListParagraphChar">
    <w:name w:val="List Paragraph Char"/>
    <w:aliases w:val="Norm Char,abc Char,s1 Char,bl Char,Bullet L1 Char,bl1 Char,Paragraph Char,List Paragraph1 Char,Đoạn của Danh sách Char,List Paragraph11 Char,Đoạn c𞹺Danh sách Char,List Paragraph111 Char,Nga 3 Char,List Paragraph2 Char,bullet 1 Char"/>
    <w:link w:val="ListParagraph"/>
    <w:uiPriority w:val="34"/>
    <w:qFormat/>
    <w:rsid w:val="00C6617F"/>
    <w:rPr>
      <w:rFonts w:eastAsia="Calibri"/>
      <w:snapToGrid w:val="0"/>
      <w:sz w:val="24"/>
      <w:szCs w:val="24"/>
    </w:rPr>
  </w:style>
  <w:style w:type="paragraph" w:styleId="BalloonText">
    <w:name w:val="Balloon Text"/>
    <w:basedOn w:val="Normal"/>
    <w:link w:val="BalloonTextChar"/>
    <w:rsid w:val="007E1A88"/>
    <w:rPr>
      <w:rFonts w:ascii="Tahoma" w:hAnsi="Tahoma" w:cs="Tahoma"/>
      <w:bCs/>
      <w:snapToGrid w:val="0"/>
      <w:sz w:val="16"/>
      <w:szCs w:val="16"/>
    </w:rPr>
  </w:style>
  <w:style w:type="character" w:customStyle="1" w:styleId="BalloonTextChar">
    <w:name w:val="Balloon Text Char"/>
    <w:link w:val="BalloonText"/>
    <w:rsid w:val="007E1A88"/>
    <w:rPr>
      <w:rFonts w:ascii="Tahoma" w:hAnsi="Tahoma" w:cs="Tahoma"/>
      <w:bCs/>
      <w:sz w:val="16"/>
      <w:szCs w:val="16"/>
    </w:rPr>
  </w:style>
  <w:style w:type="table" w:styleId="TableGrid">
    <w:name w:val="Table Grid"/>
    <w:basedOn w:val="TableNormal"/>
    <w:uiPriority w:val="39"/>
    <w:rsid w:val="00C6617F"/>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ingerror">
    <w:name w:val="spellingerror"/>
    <w:rsid w:val="00E04099"/>
  </w:style>
  <w:style w:type="character" w:customStyle="1" w:styleId="normaltextrun">
    <w:name w:val="normaltextrun"/>
    <w:rsid w:val="00E04099"/>
  </w:style>
  <w:style w:type="paragraph" w:customStyle="1" w:styleId="paragraph">
    <w:name w:val="paragraph"/>
    <w:basedOn w:val="Normal"/>
    <w:rsid w:val="00E04099"/>
    <w:pPr>
      <w:spacing w:before="100" w:beforeAutospacing="1" w:after="100" w:afterAutospacing="1"/>
    </w:pPr>
  </w:style>
  <w:style w:type="character" w:customStyle="1" w:styleId="eop">
    <w:name w:val="eop"/>
    <w:rsid w:val="00E04099"/>
  </w:style>
  <w:style w:type="paragraph" w:customStyle="1" w:styleId="Arial">
    <w:name w:val="Arial"/>
    <w:basedOn w:val="NormalIndent"/>
    <w:rsid w:val="009F657C"/>
    <w:pPr>
      <w:widowControl w:val="0"/>
      <w:tabs>
        <w:tab w:val="clear" w:pos="702"/>
        <w:tab w:val="clear" w:pos="1080"/>
      </w:tabs>
      <w:spacing w:line="360" w:lineRule="auto"/>
      <w:ind w:left="927" w:right="11" w:hanging="360"/>
    </w:pPr>
    <w:rPr>
      <w:bCs w:val="0"/>
      <w:snapToGrid/>
      <w:color w:val="000000"/>
    </w:rPr>
  </w:style>
  <w:style w:type="paragraph" w:styleId="BodyText2">
    <w:name w:val="Body Text 2"/>
    <w:basedOn w:val="Normal"/>
    <w:link w:val="BodyText2Char"/>
    <w:rsid w:val="009F657C"/>
    <w:pPr>
      <w:widowControl w:val="0"/>
      <w:spacing w:before="120" w:line="360" w:lineRule="auto"/>
    </w:pPr>
    <w:rPr>
      <w:snapToGrid w:val="0"/>
      <w:szCs w:val="20"/>
    </w:rPr>
  </w:style>
  <w:style w:type="character" w:customStyle="1" w:styleId="BodyText2Char">
    <w:name w:val="Body Text 2 Char"/>
    <w:link w:val="BodyText2"/>
    <w:rsid w:val="009F657C"/>
    <w:rPr>
      <w:snapToGrid w:val="0"/>
      <w:sz w:val="24"/>
    </w:rPr>
  </w:style>
  <w:style w:type="paragraph" w:customStyle="1" w:styleId="NormalNV">
    <w:name w:val="NormalNV"/>
    <w:basedOn w:val="Normal"/>
    <w:rsid w:val="009F657C"/>
    <w:pPr>
      <w:tabs>
        <w:tab w:val="left" w:pos="720"/>
        <w:tab w:val="left" w:pos="2160"/>
        <w:tab w:val="right" w:leader="dot" w:pos="8640"/>
      </w:tabs>
      <w:spacing w:before="120" w:line="360" w:lineRule="auto"/>
    </w:pPr>
    <w:rPr>
      <w:rFonts w:ascii=".VnTime" w:hAnsi=".VnTime"/>
      <w:snapToGrid w:val="0"/>
      <w:szCs w:val="20"/>
      <w:lang w:val="en-GB"/>
    </w:rPr>
  </w:style>
  <w:style w:type="paragraph" w:customStyle="1" w:styleId="TableText">
    <w:name w:val="Table Text"/>
    <w:basedOn w:val="Normal"/>
    <w:rsid w:val="009F657C"/>
    <w:pPr>
      <w:spacing w:before="60" w:after="60" w:line="480" w:lineRule="auto"/>
    </w:pPr>
    <w:rPr>
      <w:szCs w:val="20"/>
    </w:rPr>
  </w:style>
  <w:style w:type="character" w:styleId="FollowedHyperlink">
    <w:name w:val="FollowedHyperlink"/>
    <w:rsid w:val="009F657C"/>
    <w:rPr>
      <w:color w:val="800080"/>
      <w:u w:val="single"/>
    </w:rPr>
  </w:style>
  <w:style w:type="paragraph" w:customStyle="1" w:styleId="Table">
    <w:name w:val="Table"/>
    <w:rsid w:val="009F657C"/>
    <w:pPr>
      <w:numPr>
        <w:numId w:val="7"/>
      </w:numPr>
      <w:tabs>
        <w:tab w:val="left" w:pos="1080"/>
      </w:tabs>
      <w:spacing w:before="60" w:after="60"/>
      <w:jc w:val="center"/>
    </w:pPr>
    <w:rPr>
      <w:noProof/>
      <w:sz w:val="24"/>
    </w:rPr>
  </w:style>
  <w:style w:type="paragraph" w:customStyle="1" w:styleId="Name">
    <w:name w:val="Name"/>
    <w:basedOn w:val="Normal"/>
    <w:rsid w:val="009F657C"/>
    <w:pPr>
      <w:spacing w:before="120" w:line="360" w:lineRule="auto"/>
      <w:ind w:firstLine="720"/>
    </w:pPr>
    <w:rPr>
      <w:rFonts w:ascii=".VnTimeH" w:hAnsi=".VnTimeH"/>
      <w:szCs w:val="20"/>
    </w:rPr>
  </w:style>
  <w:style w:type="paragraph" w:customStyle="1" w:styleId="Bullet1">
    <w:name w:val="Bullet1"/>
    <w:rsid w:val="009F657C"/>
    <w:pPr>
      <w:numPr>
        <w:numId w:val="8"/>
      </w:numPr>
      <w:spacing w:after="60"/>
      <w:jc w:val="both"/>
    </w:pPr>
    <w:rPr>
      <w:noProof/>
      <w:sz w:val="24"/>
    </w:rPr>
  </w:style>
  <w:style w:type="paragraph" w:customStyle="1" w:styleId="BodyText1">
    <w:name w:val="Body Text1"/>
    <w:basedOn w:val="NormalIndent"/>
    <w:rsid w:val="009F657C"/>
    <w:pPr>
      <w:widowControl w:val="0"/>
      <w:tabs>
        <w:tab w:val="clear" w:pos="702"/>
        <w:tab w:val="clear" w:pos="1080"/>
        <w:tab w:val="left" w:pos="1224"/>
      </w:tabs>
      <w:spacing w:before="40" w:line="300" w:lineRule="atLeast"/>
      <w:ind w:left="432" w:right="11" w:hanging="360"/>
    </w:pPr>
    <w:rPr>
      <w:bCs w:val="0"/>
      <w:snapToGrid/>
      <w:color w:val="000000"/>
    </w:rPr>
  </w:style>
  <w:style w:type="paragraph" w:customStyle="1" w:styleId="Bullet2">
    <w:name w:val="Bullet2"/>
    <w:rsid w:val="009F657C"/>
    <w:pPr>
      <w:numPr>
        <w:numId w:val="9"/>
      </w:numPr>
      <w:spacing w:after="60"/>
      <w:jc w:val="both"/>
    </w:pPr>
    <w:rPr>
      <w:noProof/>
      <w:sz w:val="24"/>
    </w:rPr>
  </w:style>
  <w:style w:type="paragraph" w:customStyle="1" w:styleId="Tabletext0">
    <w:name w:val="Tabletext"/>
    <w:basedOn w:val="Normal"/>
    <w:rsid w:val="009F657C"/>
    <w:pPr>
      <w:keepLines/>
      <w:widowControl w:val="0"/>
      <w:spacing w:after="120" w:line="240" w:lineRule="atLeast"/>
    </w:pPr>
    <w:rPr>
      <w:szCs w:val="20"/>
    </w:rPr>
  </w:style>
  <w:style w:type="paragraph" w:customStyle="1" w:styleId="requirement">
    <w:name w:val="requirement"/>
    <w:basedOn w:val="Normal"/>
    <w:autoRedefine/>
    <w:rsid w:val="009F657C"/>
    <w:pPr>
      <w:tabs>
        <w:tab w:val="left" w:pos="720"/>
        <w:tab w:val="left" w:pos="1440"/>
      </w:tabs>
      <w:spacing w:before="240" w:line="360" w:lineRule="auto"/>
      <w:ind w:left="2160" w:hanging="1440"/>
    </w:pPr>
  </w:style>
  <w:style w:type="paragraph" w:styleId="List">
    <w:name w:val="List"/>
    <w:basedOn w:val="Normal"/>
    <w:rsid w:val="009F657C"/>
    <w:pPr>
      <w:numPr>
        <w:numId w:val="16"/>
      </w:numPr>
      <w:spacing w:before="120" w:line="360" w:lineRule="auto"/>
      <w:ind w:left="714" w:hanging="357"/>
    </w:pPr>
  </w:style>
  <w:style w:type="paragraph" w:styleId="ListNumber">
    <w:name w:val="List Number"/>
    <w:rsid w:val="009F657C"/>
    <w:pPr>
      <w:numPr>
        <w:numId w:val="4"/>
      </w:numPr>
      <w:spacing w:before="40"/>
    </w:pPr>
  </w:style>
  <w:style w:type="character" w:customStyle="1" w:styleId="docemphroman">
    <w:name w:val="docemphroman"/>
    <w:rsid w:val="009F657C"/>
  </w:style>
  <w:style w:type="paragraph" w:styleId="CommentSubject">
    <w:name w:val="annotation subject"/>
    <w:basedOn w:val="CommentText"/>
    <w:next w:val="CommentText"/>
    <w:link w:val="CommentSubjectChar"/>
    <w:rsid w:val="009F657C"/>
    <w:pPr>
      <w:widowControl w:val="0"/>
      <w:spacing w:before="120"/>
      <w:ind w:left="544"/>
    </w:pPr>
    <w:rPr>
      <w:rFonts w:ascii="Arial" w:hAnsi="Arial"/>
      <w:b/>
      <w:szCs w:val="20"/>
      <w:lang w:val="en-US"/>
    </w:rPr>
  </w:style>
  <w:style w:type="character" w:customStyle="1" w:styleId="CommentSubjectChar">
    <w:name w:val="Comment Subject Char"/>
    <w:link w:val="CommentSubject"/>
    <w:rsid w:val="009F657C"/>
    <w:rPr>
      <w:rFonts w:ascii="Arial" w:hAnsi="Arial"/>
      <w:b/>
      <w:bCs/>
      <w:snapToGrid w:val="0"/>
      <w:sz w:val="24"/>
      <w:szCs w:val="24"/>
      <w:lang w:val="en-GB"/>
    </w:rPr>
  </w:style>
  <w:style w:type="paragraph" w:customStyle="1" w:styleId="BulletList1">
    <w:name w:val="Bullet List 1"/>
    <w:basedOn w:val="Normal"/>
    <w:qFormat/>
    <w:rsid w:val="009F657C"/>
    <w:pPr>
      <w:widowControl w:val="0"/>
      <w:numPr>
        <w:numId w:val="1"/>
      </w:numPr>
      <w:spacing w:before="120" w:line="276" w:lineRule="auto"/>
      <w:ind w:left="544" w:right="28" w:firstLine="0"/>
    </w:pPr>
    <w:rPr>
      <w:rFonts w:eastAsia="Calibri"/>
      <w:snapToGrid w:val="0"/>
      <w:szCs w:val="22"/>
    </w:rPr>
  </w:style>
  <w:style w:type="paragraph" w:customStyle="1" w:styleId="TableHeader">
    <w:name w:val="Table Header"/>
    <w:basedOn w:val="Normal"/>
    <w:qFormat/>
    <w:rsid w:val="009F657C"/>
    <w:pPr>
      <w:widowControl w:val="0"/>
      <w:ind w:left="544"/>
    </w:pPr>
    <w:rPr>
      <w:rFonts w:ascii="Calibri" w:eastAsia="SimSun" w:hAnsi="Calibri"/>
      <w:snapToGrid w:val="0"/>
      <w:color w:val="FCFCFC"/>
      <w:sz w:val="22"/>
      <w:szCs w:val="22"/>
    </w:rPr>
  </w:style>
  <w:style w:type="paragraph" w:styleId="TOCHeading">
    <w:name w:val="TOC Heading"/>
    <w:basedOn w:val="Heading1"/>
    <w:next w:val="Normal"/>
    <w:uiPriority w:val="39"/>
    <w:unhideWhenUsed/>
    <w:qFormat/>
    <w:rsid w:val="009F657C"/>
    <w:pPr>
      <w:keepLines/>
      <w:widowControl/>
      <w:numPr>
        <w:numId w:val="0"/>
      </w:numPr>
      <w:spacing w:before="240" w:after="0" w:line="259" w:lineRule="auto"/>
      <w:outlineLvl w:val="9"/>
    </w:pPr>
    <w:rPr>
      <w:rFonts w:ascii="Calibri Light" w:hAnsi="Calibri Light"/>
      <w:b w:val="0"/>
      <w:bCs w:val="0"/>
      <w:caps w:val="0"/>
      <w:snapToGrid/>
      <w:color w:val="2E74B5"/>
      <w:kern w:val="0"/>
      <w:sz w:val="32"/>
      <w:szCs w:val="32"/>
    </w:rPr>
  </w:style>
  <w:style w:type="paragraph" w:styleId="HTMLPreformatted">
    <w:name w:val="HTML Preformatted"/>
    <w:basedOn w:val="Normal"/>
    <w:link w:val="HTMLPreformattedChar"/>
    <w:uiPriority w:val="99"/>
    <w:unhideWhenUsed/>
    <w:rsid w:val="009F65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F657C"/>
    <w:rPr>
      <w:rFonts w:ascii="Courier New" w:hAnsi="Courier New" w:cs="Courier New"/>
    </w:rPr>
  </w:style>
  <w:style w:type="paragraph" w:customStyle="1" w:styleId="msonormal0">
    <w:name w:val="msonormal"/>
    <w:basedOn w:val="Normal"/>
    <w:rsid w:val="009F657C"/>
    <w:pPr>
      <w:spacing w:before="100" w:beforeAutospacing="1" w:after="100" w:afterAutospacing="1"/>
    </w:pPr>
  </w:style>
  <w:style w:type="paragraph" w:customStyle="1" w:styleId="Text">
    <w:name w:val="Text"/>
    <w:basedOn w:val="Normal"/>
    <w:rsid w:val="00851DB3"/>
    <w:pPr>
      <w:suppressAutoHyphens/>
      <w:spacing w:before="120"/>
      <w:ind w:firstLine="12"/>
    </w:pPr>
  </w:style>
  <w:style w:type="character" w:customStyle="1" w:styleId="BangChar">
    <w:name w:val="Bang Char"/>
    <w:link w:val="Bang"/>
    <w:locked/>
    <w:rsid w:val="00D9490E"/>
    <w:rPr>
      <w:rFonts w:cs="Tahoma"/>
      <w:bCs/>
      <w:snapToGrid w:val="0"/>
      <w:sz w:val="24"/>
      <w:szCs w:val="24"/>
    </w:rPr>
  </w:style>
  <w:style w:type="paragraph" w:customStyle="1" w:styleId="Sothutu-1so">
    <w:name w:val="Sothutu-1so"/>
    <w:basedOn w:val="Normal"/>
    <w:rsid w:val="004C0C65"/>
    <w:pPr>
      <w:numPr>
        <w:numId w:val="13"/>
      </w:numPr>
      <w:spacing w:before="80" w:line="312" w:lineRule="auto"/>
    </w:pPr>
    <w:rPr>
      <w:szCs w:val="26"/>
    </w:rPr>
  </w:style>
  <w:style w:type="paragraph" w:styleId="NormalWeb">
    <w:name w:val="Normal (Web)"/>
    <w:basedOn w:val="Normal"/>
    <w:uiPriority w:val="99"/>
    <w:unhideWhenUsed/>
    <w:rsid w:val="009612C7"/>
    <w:pPr>
      <w:spacing w:before="100" w:beforeAutospacing="1" w:after="100" w:afterAutospacing="1"/>
    </w:pPr>
  </w:style>
  <w:style w:type="character" w:customStyle="1" w:styleId="apple-tab-span">
    <w:name w:val="apple-tab-span"/>
    <w:basedOn w:val="DefaultParagraphFont"/>
    <w:rsid w:val="00A27600"/>
  </w:style>
  <w:style w:type="character" w:customStyle="1" w:styleId="UnresolvedMention1">
    <w:name w:val="Unresolved Mention1"/>
    <w:basedOn w:val="DefaultParagraphFont"/>
    <w:uiPriority w:val="99"/>
    <w:semiHidden/>
    <w:unhideWhenUsed/>
    <w:rsid w:val="00F158FD"/>
    <w:rPr>
      <w:color w:val="605E5C"/>
      <w:shd w:val="clear" w:color="auto" w:fill="E1DFDD"/>
    </w:r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basedOn w:val="DefaultParagraphFont"/>
    <w:link w:val="Heading4"/>
    <w:rsid w:val="00FF4E99"/>
    <w:rPr>
      <w:b/>
      <w:snapToGrid w:val="0"/>
      <w:sz w:val="18"/>
      <w:szCs w:val="18"/>
    </w:rPr>
  </w:style>
  <w:style w:type="character" w:customStyle="1" w:styleId="Heading6Char">
    <w:name w:val="Heading 6 Char"/>
    <w:basedOn w:val="DefaultParagraphFont"/>
    <w:link w:val="Heading6"/>
    <w:rsid w:val="00F106D4"/>
    <w:rPr>
      <w:rFonts w:ascii="Helvetica" w:hAnsi="Helvetica"/>
      <w:bCs/>
      <w:i/>
      <w:iCs/>
      <w:snapToGrid w:val="0"/>
      <w:color w:val="000000"/>
      <w:sz w:val="22"/>
      <w:szCs w:val="22"/>
    </w:rPr>
  </w:style>
  <w:style w:type="character" w:customStyle="1" w:styleId="wmi-callto">
    <w:name w:val="wmi-callto"/>
    <w:basedOn w:val="DefaultParagraphFont"/>
    <w:rsid w:val="00D608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0551463">
      <w:bodyDiv w:val="1"/>
      <w:marLeft w:val="0"/>
      <w:marRight w:val="0"/>
      <w:marTop w:val="0"/>
      <w:marBottom w:val="0"/>
      <w:divBdr>
        <w:top w:val="none" w:sz="0" w:space="0" w:color="auto"/>
        <w:left w:val="none" w:sz="0" w:space="0" w:color="auto"/>
        <w:bottom w:val="none" w:sz="0" w:space="0" w:color="auto"/>
        <w:right w:val="none" w:sz="0" w:space="0" w:color="auto"/>
      </w:divBdr>
    </w:div>
    <w:div w:id="272448022">
      <w:bodyDiv w:val="1"/>
      <w:marLeft w:val="0"/>
      <w:marRight w:val="0"/>
      <w:marTop w:val="0"/>
      <w:marBottom w:val="0"/>
      <w:divBdr>
        <w:top w:val="none" w:sz="0" w:space="0" w:color="auto"/>
        <w:left w:val="none" w:sz="0" w:space="0" w:color="auto"/>
        <w:bottom w:val="none" w:sz="0" w:space="0" w:color="auto"/>
        <w:right w:val="none" w:sz="0" w:space="0" w:color="auto"/>
      </w:divBdr>
    </w:div>
    <w:div w:id="613286635">
      <w:bodyDiv w:val="1"/>
      <w:marLeft w:val="0"/>
      <w:marRight w:val="0"/>
      <w:marTop w:val="0"/>
      <w:marBottom w:val="0"/>
      <w:divBdr>
        <w:top w:val="none" w:sz="0" w:space="0" w:color="auto"/>
        <w:left w:val="none" w:sz="0" w:space="0" w:color="auto"/>
        <w:bottom w:val="none" w:sz="0" w:space="0" w:color="auto"/>
        <w:right w:val="none" w:sz="0" w:space="0" w:color="auto"/>
      </w:divBdr>
      <w:divsChild>
        <w:div w:id="1471941854">
          <w:marLeft w:val="0"/>
          <w:marRight w:val="0"/>
          <w:marTop w:val="0"/>
          <w:marBottom w:val="0"/>
          <w:divBdr>
            <w:top w:val="none" w:sz="0" w:space="0" w:color="auto"/>
            <w:left w:val="none" w:sz="0" w:space="0" w:color="auto"/>
            <w:bottom w:val="none" w:sz="0" w:space="0" w:color="auto"/>
            <w:right w:val="none" w:sz="0" w:space="0" w:color="auto"/>
          </w:divBdr>
          <w:divsChild>
            <w:div w:id="1246954886">
              <w:marLeft w:val="0"/>
              <w:marRight w:val="0"/>
              <w:marTop w:val="0"/>
              <w:marBottom w:val="0"/>
              <w:divBdr>
                <w:top w:val="none" w:sz="0" w:space="0" w:color="auto"/>
                <w:left w:val="none" w:sz="0" w:space="0" w:color="auto"/>
                <w:bottom w:val="none" w:sz="0" w:space="0" w:color="auto"/>
                <w:right w:val="none" w:sz="0" w:space="0" w:color="auto"/>
              </w:divBdr>
              <w:divsChild>
                <w:div w:id="1474254412">
                  <w:marLeft w:val="0"/>
                  <w:marRight w:val="0"/>
                  <w:marTop w:val="0"/>
                  <w:marBottom w:val="0"/>
                  <w:divBdr>
                    <w:top w:val="none" w:sz="0" w:space="0" w:color="auto"/>
                    <w:left w:val="none" w:sz="0" w:space="0" w:color="auto"/>
                    <w:bottom w:val="none" w:sz="0" w:space="0" w:color="auto"/>
                    <w:right w:val="none" w:sz="0" w:space="0" w:color="auto"/>
                  </w:divBdr>
                </w:div>
              </w:divsChild>
            </w:div>
            <w:div w:id="1349870558">
              <w:marLeft w:val="0"/>
              <w:marRight w:val="0"/>
              <w:marTop w:val="0"/>
              <w:marBottom w:val="0"/>
              <w:divBdr>
                <w:top w:val="none" w:sz="0" w:space="0" w:color="auto"/>
                <w:left w:val="none" w:sz="0" w:space="0" w:color="auto"/>
                <w:bottom w:val="none" w:sz="0" w:space="0" w:color="auto"/>
                <w:right w:val="none" w:sz="0" w:space="0" w:color="auto"/>
              </w:divBdr>
              <w:divsChild>
                <w:div w:id="1588270310">
                  <w:marLeft w:val="0"/>
                  <w:marRight w:val="0"/>
                  <w:marTop w:val="0"/>
                  <w:marBottom w:val="0"/>
                  <w:divBdr>
                    <w:top w:val="none" w:sz="0" w:space="0" w:color="auto"/>
                    <w:left w:val="none" w:sz="0" w:space="0" w:color="auto"/>
                    <w:bottom w:val="none" w:sz="0" w:space="0" w:color="auto"/>
                    <w:right w:val="none" w:sz="0" w:space="0" w:color="auto"/>
                  </w:divBdr>
                </w:div>
              </w:divsChild>
            </w:div>
            <w:div w:id="1086927088">
              <w:marLeft w:val="0"/>
              <w:marRight w:val="0"/>
              <w:marTop w:val="0"/>
              <w:marBottom w:val="0"/>
              <w:divBdr>
                <w:top w:val="none" w:sz="0" w:space="0" w:color="auto"/>
                <w:left w:val="none" w:sz="0" w:space="0" w:color="auto"/>
                <w:bottom w:val="none" w:sz="0" w:space="0" w:color="auto"/>
                <w:right w:val="none" w:sz="0" w:space="0" w:color="auto"/>
              </w:divBdr>
              <w:divsChild>
                <w:div w:id="1313556096">
                  <w:marLeft w:val="0"/>
                  <w:marRight w:val="0"/>
                  <w:marTop w:val="0"/>
                  <w:marBottom w:val="0"/>
                  <w:divBdr>
                    <w:top w:val="none" w:sz="0" w:space="0" w:color="auto"/>
                    <w:left w:val="none" w:sz="0" w:space="0" w:color="auto"/>
                    <w:bottom w:val="none" w:sz="0" w:space="0" w:color="auto"/>
                    <w:right w:val="none" w:sz="0" w:space="0" w:color="auto"/>
                  </w:divBdr>
                </w:div>
              </w:divsChild>
            </w:div>
            <w:div w:id="908197944">
              <w:marLeft w:val="0"/>
              <w:marRight w:val="0"/>
              <w:marTop w:val="0"/>
              <w:marBottom w:val="0"/>
              <w:divBdr>
                <w:top w:val="none" w:sz="0" w:space="0" w:color="auto"/>
                <w:left w:val="none" w:sz="0" w:space="0" w:color="auto"/>
                <w:bottom w:val="none" w:sz="0" w:space="0" w:color="auto"/>
                <w:right w:val="none" w:sz="0" w:space="0" w:color="auto"/>
              </w:divBdr>
              <w:divsChild>
                <w:div w:id="48114956">
                  <w:marLeft w:val="0"/>
                  <w:marRight w:val="0"/>
                  <w:marTop w:val="0"/>
                  <w:marBottom w:val="0"/>
                  <w:divBdr>
                    <w:top w:val="none" w:sz="0" w:space="0" w:color="auto"/>
                    <w:left w:val="none" w:sz="0" w:space="0" w:color="auto"/>
                    <w:bottom w:val="none" w:sz="0" w:space="0" w:color="auto"/>
                    <w:right w:val="none" w:sz="0" w:space="0" w:color="auto"/>
                  </w:divBdr>
                </w:div>
              </w:divsChild>
            </w:div>
            <w:div w:id="1966036384">
              <w:marLeft w:val="0"/>
              <w:marRight w:val="0"/>
              <w:marTop w:val="0"/>
              <w:marBottom w:val="0"/>
              <w:divBdr>
                <w:top w:val="none" w:sz="0" w:space="0" w:color="auto"/>
                <w:left w:val="none" w:sz="0" w:space="0" w:color="auto"/>
                <w:bottom w:val="none" w:sz="0" w:space="0" w:color="auto"/>
                <w:right w:val="none" w:sz="0" w:space="0" w:color="auto"/>
              </w:divBdr>
              <w:divsChild>
                <w:div w:id="1696537632">
                  <w:marLeft w:val="0"/>
                  <w:marRight w:val="0"/>
                  <w:marTop w:val="0"/>
                  <w:marBottom w:val="0"/>
                  <w:divBdr>
                    <w:top w:val="none" w:sz="0" w:space="0" w:color="auto"/>
                    <w:left w:val="none" w:sz="0" w:space="0" w:color="auto"/>
                    <w:bottom w:val="none" w:sz="0" w:space="0" w:color="auto"/>
                    <w:right w:val="none" w:sz="0" w:space="0" w:color="auto"/>
                  </w:divBdr>
                </w:div>
              </w:divsChild>
            </w:div>
            <w:div w:id="34737576">
              <w:marLeft w:val="0"/>
              <w:marRight w:val="0"/>
              <w:marTop w:val="0"/>
              <w:marBottom w:val="0"/>
              <w:divBdr>
                <w:top w:val="none" w:sz="0" w:space="0" w:color="auto"/>
                <w:left w:val="none" w:sz="0" w:space="0" w:color="auto"/>
                <w:bottom w:val="none" w:sz="0" w:space="0" w:color="auto"/>
                <w:right w:val="none" w:sz="0" w:space="0" w:color="auto"/>
              </w:divBdr>
              <w:divsChild>
                <w:div w:id="2005427370">
                  <w:marLeft w:val="0"/>
                  <w:marRight w:val="0"/>
                  <w:marTop w:val="0"/>
                  <w:marBottom w:val="0"/>
                  <w:divBdr>
                    <w:top w:val="none" w:sz="0" w:space="0" w:color="auto"/>
                    <w:left w:val="none" w:sz="0" w:space="0" w:color="auto"/>
                    <w:bottom w:val="none" w:sz="0" w:space="0" w:color="auto"/>
                    <w:right w:val="none" w:sz="0" w:space="0" w:color="auto"/>
                  </w:divBdr>
                </w:div>
              </w:divsChild>
            </w:div>
            <w:div w:id="2051220727">
              <w:marLeft w:val="0"/>
              <w:marRight w:val="0"/>
              <w:marTop w:val="0"/>
              <w:marBottom w:val="0"/>
              <w:divBdr>
                <w:top w:val="none" w:sz="0" w:space="0" w:color="auto"/>
                <w:left w:val="none" w:sz="0" w:space="0" w:color="auto"/>
                <w:bottom w:val="none" w:sz="0" w:space="0" w:color="auto"/>
                <w:right w:val="none" w:sz="0" w:space="0" w:color="auto"/>
              </w:divBdr>
              <w:divsChild>
                <w:div w:id="2055038065">
                  <w:marLeft w:val="0"/>
                  <w:marRight w:val="0"/>
                  <w:marTop w:val="0"/>
                  <w:marBottom w:val="0"/>
                  <w:divBdr>
                    <w:top w:val="none" w:sz="0" w:space="0" w:color="auto"/>
                    <w:left w:val="none" w:sz="0" w:space="0" w:color="auto"/>
                    <w:bottom w:val="none" w:sz="0" w:space="0" w:color="auto"/>
                    <w:right w:val="none" w:sz="0" w:space="0" w:color="auto"/>
                  </w:divBdr>
                </w:div>
              </w:divsChild>
            </w:div>
            <w:div w:id="2025666316">
              <w:marLeft w:val="0"/>
              <w:marRight w:val="0"/>
              <w:marTop w:val="0"/>
              <w:marBottom w:val="0"/>
              <w:divBdr>
                <w:top w:val="none" w:sz="0" w:space="0" w:color="auto"/>
                <w:left w:val="none" w:sz="0" w:space="0" w:color="auto"/>
                <w:bottom w:val="none" w:sz="0" w:space="0" w:color="auto"/>
                <w:right w:val="none" w:sz="0" w:space="0" w:color="auto"/>
              </w:divBdr>
              <w:divsChild>
                <w:div w:id="763234117">
                  <w:marLeft w:val="0"/>
                  <w:marRight w:val="0"/>
                  <w:marTop w:val="0"/>
                  <w:marBottom w:val="0"/>
                  <w:divBdr>
                    <w:top w:val="none" w:sz="0" w:space="0" w:color="auto"/>
                    <w:left w:val="none" w:sz="0" w:space="0" w:color="auto"/>
                    <w:bottom w:val="none" w:sz="0" w:space="0" w:color="auto"/>
                    <w:right w:val="none" w:sz="0" w:space="0" w:color="auto"/>
                  </w:divBdr>
                </w:div>
              </w:divsChild>
            </w:div>
            <w:div w:id="1830949463">
              <w:marLeft w:val="0"/>
              <w:marRight w:val="0"/>
              <w:marTop w:val="0"/>
              <w:marBottom w:val="0"/>
              <w:divBdr>
                <w:top w:val="none" w:sz="0" w:space="0" w:color="auto"/>
                <w:left w:val="none" w:sz="0" w:space="0" w:color="auto"/>
                <w:bottom w:val="none" w:sz="0" w:space="0" w:color="auto"/>
                <w:right w:val="none" w:sz="0" w:space="0" w:color="auto"/>
              </w:divBdr>
              <w:divsChild>
                <w:div w:id="1318920360">
                  <w:marLeft w:val="0"/>
                  <w:marRight w:val="0"/>
                  <w:marTop w:val="0"/>
                  <w:marBottom w:val="0"/>
                  <w:divBdr>
                    <w:top w:val="none" w:sz="0" w:space="0" w:color="auto"/>
                    <w:left w:val="none" w:sz="0" w:space="0" w:color="auto"/>
                    <w:bottom w:val="none" w:sz="0" w:space="0" w:color="auto"/>
                    <w:right w:val="none" w:sz="0" w:space="0" w:color="auto"/>
                  </w:divBdr>
                </w:div>
              </w:divsChild>
            </w:div>
            <w:div w:id="1181090910">
              <w:marLeft w:val="0"/>
              <w:marRight w:val="0"/>
              <w:marTop w:val="0"/>
              <w:marBottom w:val="0"/>
              <w:divBdr>
                <w:top w:val="none" w:sz="0" w:space="0" w:color="auto"/>
                <w:left w:val="none" w:sz="0" w:space="0" w:color="auto"/>
                <w:bottom w:val="none" w:sz="0" w:space="0" w:color="auto"/>
                <w:right w:val="none" w:sz="0" w:space="0" w:color="auto"/>
              </w:divBdr>
              <w:divsChild>
                <w:div w:id="463813604">
                  <w:marLeft w:val="0"/>
                  <w:marRight w:val="0"/>
                  <w:marTop w:val="0"/>
                  <w:marBottom w:val="0"/>
                  <w:divBdr>
                    <w:top w:val="none" w:sz="0" w:space="0" w:color="auto"/>
                    <w:left w:val="none" w:sz="0" w:space="0" w:color="auto"/>
                    <w:bottom w:val="none" w:sz="0" w:space="0" w:color="auto"/>
                    <w:right w:val="none" w:sz="0" w:space="0" w:color="auto"/>
                  </w:divBdr>
                </w:div>
              </w:divsChild>
            </w:div>
            <w:div w:id="219023904">
              <w:marLeft w:val="0"/>
              <w:marRight w:val="0"/>
              <w:marTop w:val="0"/>
              <w:marBottom w:val="0"/>
              <w:divBdr>
                <w:top w:val="none" w:sz="0" w:space="0" w:color="auto"/>
                <w:left w:val="none" w:sz="0" w:space="0" w:color="auto"/>
                <w:bottom w:val="none" w:sz="0" w:space="0" w:color="auto"/>
                <w:right w:val="none" w:sz="0" w:space="0" w:color="auto"/>
              </w:divBdr>
              <w:divsChild>
                <w:div w:id="310409188">
                  <w:marLeft w:val="0"/>
                  <w:marRight w:val="0"/>
                  <w:marTop w:val="0"/>
                  <w:marBottom w:val="0"/>
                  <w:divBdr>
                    <w:top w:val="none" w:sz="0" w:space="0" w:color="auto"/>
                    <w:left w:val="none" w:sz="0" w:space="0" w:color="auto"/>
                    <w:bottom w:val="none" w:sz="0" w:space="0" w:color="auto"/>
                    <w:right w:val="none" w:sz="0" w:space="0" w:color="auto"/>
                  </w:divBdr>
                </w:div>
              </w:divsChild>
            </w:div>
            <w:div w:id="1692761987">
              <w:marLeft w:val="0"/>
              <w:marRight w:val="0"/>
              <w:marTop w:val="0"/>
              <w:marBottom w:val="0"/>
              <w:divBdr>
                <w:top w:val="none" w:sz="0" w:space="0" w:color="auto"/>
                <w:left w:val="none" w:sz="0" w:space="0" w:color="auto"/>
                <w:bottom w:val="none" w:sz="0" w:space="0" w:color="auto"/>
                <w:right w:val="none" w:sz="0" w:space="0" w:color="auto"/>
              </w:divBdr>
              <w:divsChild>
                <w:div w:id="1734087327">
                  <w:marLeft w:val="0"/>
                  <w:marRight w:val="0"/>
                  <w:marTop w:val="0"/>
                  <w:marBottom w:val="0"/>
                  <w:divBdr>
                    <w:top w:val="none" w:sz="0" w:space="0" w:color="auto"/>
                    <w:left w:val="none" w:sz="0" w:space="0" w:color="auto"/>
                    <w:bottom w:val="none" w:sz="0" w:space="0" w:color="auto"/>
                    <w:right w:val="none" w:sz="0" w:space="0" w:color="auto"/>
                  </w:divBdr>
                </w:div>
              </w:divsChild>
            </w:div>
            <w:div w:id="1580210257">
              <w:marLeft w:val="0"/>
              <w:marRight w:val="0"/>
              <w:marTop w:val="0"/>
              <w:marBottom w:val="0"/>
              <w:divBdr>
                <w:top w:val="none" w:sz="0" w:space="0" w:color="auto"/>
                <w:left w:val="none" w:sz="0" w:space="0" w:color="auto"/>
                <w:bottom w:val="none" w:sz="0" w:space="0" w:color="auto"/>
                <w:right w:val="none" w:sz="0" w:space="0" w:color="auto"/>
              </w:divBdr>
              <w:divsChild>
                <w:div w:id="1759903993">
                  <w:marLeft w:val="0"/>
                  <w:marRight w:val="0"/>
                  <w:marTop w:val="0"/>
                  <w:marBottom w:val="0"/>
                  <w:divBdr>
                    <w:top w:val="none" w:sz="0" w:space="0" w:color="auto"/>
                    <w:left w:val="none" w:sz="0" w:space="0" w:color="auto"/>
                    <w:bottom w:val="none" w:sz="0" w:space="0" w:color="auto"/>
                    <w:right w:val="none" w:sz="0" w:space="0" w:color="auto"/>
                  </w:divBdr>
                </w:div>
              </w:divsChild>
            </w:div>
            <w:div w:id="1015380077">
              <w:marLeft w:val="0"/>
              <w:marRight w:val="0"/>
              <w:marTop w:val="0"/>
              <w:marBottom w:val="0"/>
              <w:divBdr>
                <w:top w:val="none" w:sz="0" w:space="0" w:color="auto"/>
                <w:left w:val="none" w:sz="0" w:space="0" w:color="auto"/>
                <w:bottom w:val="none" w:sz="0" w:space="0" w:color="auto"/>
                <w:right w:val="none" w:sz="0" w:space="0" w:color="auto"/>
              </w:divBdr>
              <w:divsChild>
                <w:div w:id="1781753067">
                  <w:marLeft w:val="0"/>
                  <w:marRight w:val="0"/>
                  <w:marTop w:val="0"/>
                  <w:marBottom w:val="0"/>
                  <w:divBdr>
                    <w:top w:val="none" w:sz="0" w:space="0" w:color="auto"/>
                    <w:left w:val="none" w:sz="0" w:space="0" w:color="auto"/>
                    <w:bottom w:val="none" w:sz="0" w:space="0" w:color="auto"/>
                    <w:right w:val="none" w:sz="0" w:space="0" w:color="auto"/>
                  </w:divBdr>
                </w:div>
              </w:divsChild>
            </w:div>
            <w:div w:id="1223322356">
              <w:marLeft w:val="0"/>
              <w:marRight w:val="0"/>
              <w:marTop w:val="0"/>
              <w:marBottom w:val="0"/>
              <w:divBdr>
                <w:top w:val="none" w:sz="0" w:space="0" w:color="auto"/>
                <w:left w:val="none" w:sz="0" w:space="0" w:color="auto"/>
                <w:bottom w:val="none" w:sz="0" w:space="0" w:color="auto"/>
                <w:right w:val="none" w:sz="0" w:space="0" w:color="auto"/>
              </w:divBdr>
              <w:divsChild>
                <w:div w:id="5183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760703">
      <w:bodyDiv w:val="1"/>
      <w:marLeft w:val="0"/>
      <w:marRight w:val="0"/>
      <w:marTop w:val="0"/>
      <w:marBottom w:val="0"/>
      <w:divBdr>
        <w:top w:val="none" w:sz="0" w:space="0" w:color="auto"/>
        <w:left w:val="none" w:sz="0" w:space="0" w:color="auto"/>
        <w:bottom w:val="none" w:sz="0" w:space="0" w:color="auto"/>
        <w:right w:val="none" w:sz="0" w:space="0" w:color="auto"/>
      </w:divBdr>
      <w:divsChild>
        <w:div w:id="467550247">
          <w:marLeft w:val="0"/>
          <w:marRight w:val="0"/>
          <w:marTop w:val="0"/>
          <w:marBottom w:val="0"/>
          <w:divBdr>
            <w:top w:val="none" w:sz="0" w:space="0" w:color="auto"/>
            <w:left w:val="none" w:sz="0" w:space="0" w:color="auto"/>
            <w:bottom w:val="none" w:sz="0" w:space="0" w:color="auto"/>
            <w:right w:val="none" w:sz="0" w:space="0" w:color="auto"/>
          </w:divBdr>
          <w:divsChild>
            <w:div w:id="20544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6776">
      <w:bodyDiv w:val="1"/>
      <w:marLeft w:val="0"/>
      <w:marRight w:val="0"/>
      <w:marTop w:val="0"/>
      <w:marBottom w:val="0"/>
      <w:divBdr>
        <w:top w:val="none" w:sz="0" w:space="0" w:color="auto"/>
        <w:left w:val="none" w:sz="0" w:space="0" w:color="auto"/>
        <w:bottom w:val="none" w:sz="0" w:space="0" w:color="auto"/>
        <w:right w:val="none" w:sz="0" w:space="0" w:color="auto"/>
      </w:divBdr>
    </w:div>
    <w:div w:id="803083620">
      <w:bodyDiv w:val="1"/>
      <w:marLeft w:val="0"/>
      <w:marRight w:val="0"/>
      <w:marTop w:val="0"/>
      <w:marBottom w:val="0"/>
      <w:divBdr>
        <w:top w:val="none" w:sz="0" w:space="0" w:color="auto"/>
        <w:left w:val="none" w:sz="0" w:space="0" w:color="auto"/>
        <w:bottom w:val="none" w:sz="0" w:space="0" w:color="auto"/>
        <w:right w:val="none" w:sz="0" w:space="0" w:color="auto"/>
      </w:divBdr>
      <w:divsChild>
        <w:div w:id="327682430">
          <w:marLeft w:val="0"/>
          <w:marRight w:val="0"/>
          <w:marTop w:val="0"/>
          <w:marBottom w:val="0"/>
          <w:divBdr>
            <w:top w:val="none" w:sz="0" w:space="0" w:color="auto"/>
            <w:left w:val="none" w:sz="0" w:space="0" w:color="auto"/>
            <w:bottom w:val="none" w:sz="0" w:space="0" w:color="auto"/>
            <w:right w:val="none" w:sz="0" w:space="0" w:color="auto"/>
          </w:divBdr>
          <w:divsChild>
            <w:div w:id="428700655">
              <w:marLeft w:val="0"/>
              <w:marRight w:val="0"/>
              <w:marTop w:val="0"/>
              <w:marBottom w:val="0"/>
              <w:divBdr>
                <w:top w:val="none" w:sz="0" w:space="0" w:color="auto"/>
                <w:left w:val="none" w:sz="0" w:space="0" w:color="auto"/>
                <w:bottom w:val="none" w:sz="0" w:space="0" w:color="auto"/>
                <w:right w:val="none" w:sz="0" w:space="0" w:color="auto"/>
              </w:divBdr>
              <w:divsChild>
                <w:div w:id="922373363">
                  <w:marLeft w:val="0"/>
                  <w:marRight w:val="0"/>
                  <w:marTop w:val="0"/>
                  <w:marBottom w:val="0"/>
                  <w:divBdr>
                    <w:top w:val="none" w:sz="0" w:space="0" w:color="auto"/>
                    <w:left w:val="none" w:sz="0" w:space="0" w:color="auto"/>
                    <w:bottom w:val="none" w:sz="0" w:space="0" w:color="auto"/>
                    <w:right w:val="none" w:sz="0" w:space="0" w:color="auto"/>
                  </w:divBdr>
                </w:div>
              </w:divsChild>
            </w:div>
            <w:div w:id="731120597">
              <w:marLeft w:val="0"/>
              <w:marRight w:val="0"/>
              <w:marTop w:val="0"/>
              <w:marBottom w:val="0"/>
              <w:divBdr>
                <w:top w:val="none" w:sz="0" w:space="0" w:color="auto"/>
                <w:left w:val="none" w:sz="0" w:space="0" w:color="auto"/>
                <w:bottom w:val="none" w:sz="0" w:space="0" w:color="auto"/>
                <w:right w:val="none" w:sz="0" w:space="0" w:color="auto"/>
              </w:divBdr>
              <w:divsChild>
                <w:div w:id="1101340598">
                  <w:marLeft w:val="0"/>
                  <w:marRight w:val="0"/>
                  <w:marTop w:val="0"/>
                  <w:marBottom w:val="0"/>
                  <w:divBdr>
                    <w:top w:val="none" w:sz="0" w:space="0" w:color="auto"/>
                    <w:left w:val="none" w:sz="0" w:space="0" w:color="auto"/>
                    <w:bottom w:val="none" w:sz="0" w:space="0" w:color="auto"/>
                    <w:right w:val="none" w:sz="0" w:space="0" w:color="auto"/>
                  </w:divBdr>
                </w:div>
              </w:divsChild>
            </w:div>
            <w:div w:id="1725525585">
              <w:marLeft w:val="0"/>
              <w:marRight w:val="0"/>
              <w:marTop w:val="0"/>
              <w:marBottom w:val="0"/>
              <w:divBdr>
                <w:top w:val="none" w:sz="0" w:space="0" w:color="auto"/>
                <w:left w:val="none" w:sz="0" w:space="0" w:color="auto"/>
                <w:bottom w:val="none" w:sz="0" w:space="0" w:color="auto"/>
                <w:right w:val="none" w:sz="0" w:space="0" w:color="auto"/>
              </w:divBdr>
              <w:divsChild>
                <w:div w:id="20323059">
                  <w:marLeft w:val="0"/>
                  <w:marRight w:val="0"/>
                  <w:marTop w:val="0"/>
                  <w:marBottom w:val="0"/>
                  <w:divBdr>
                    <w:top w:val="none" w:sz="0" w:space="0" w:color="auto"/>
                    <w:left w:val="none" w:sz="0" w:space="0" w:color="auto"/>
                    <w:bottom w:val="none" w:sz="0" w:space="0" w:color="auto"/>
                    <w:right w:val="none" w:sz="0" w:space="0" w:color="auto"/>
                  </w:divBdr>
                </w:div>
              </w:divsChild>
            </w:div>
            <w:div w:id="959923202">
              <w:marLeft w:val="0"/>
              <w:marRight w:val="0"/>
              <w:marTop w:val="0"/>
              <w:marBottom w:val="0"/>
              <w:divBdr>
                <w:top w:val="none" w:sz="0" w:space="0" w:color="auto"/>
                <w:left w:val="none" w:sz="0" w:space="0" w:color="auto"/>
                <w:bottom w:val="none" w:sz="0" w:space="0" w:color="auto"/>
                <w:right w:val="none" w:sz="0" w:space="0" w:color="auto"/>
              </w:divBdr>
              <w:divsChild>
                <w:div w:id="1110854145">
                  <w:marLeft w:val="0"/>
                  <w:marRight w:val="0"/>
                  <w:marTop w:val="0"/>
                  <w:marBottom w:val="0"/>
                  <w:divBdr>
                    <w:top w:val="none" w:sz="0" w:space="0" w:color="auto"/>
                    <w:left w:val="none" w:sz="0" w:space="0" w:color="auto"/>
                    <w:bottom w:val="none" w:sz="0" w:space="0" w:color="auto"/>
                    <w:right w:val="none" w:sz="0" w:space="0" w:color="auto"/>
                  </w:divBdr>
                </w:div>
              </w:divsChild>
            </w:div>
            <w:div w:id="215820479">
              <w:marLeft w:val="0"/>
              <w:marRight w:val="0"/>
              <w:marTop w:val="0"/>
              <w:marBottom w:val="0"/>
              <w:divBdr>
                <w:top w:val="none" w:sz="0" w:space="0" w:color="auto"/>
                <w:left w:val="none" w:sz="0" w:space="0" w:color="auto"/>
                <w:bottom w:val="none" w:sz="0" w:space="0" w:color="auto"/>
                <w:right w:val="none" w:sz="0" w:space="0" w:color="auto"/>
              </w:divBdr>
              <w:divsChild>
                <w:div w:id="485049653">
                  <w:marLeft w:val="0"/>
                  <w:marRight w:val="0"/>
                  <w:marTop w:val="0"/>
                  <w:marBottom w:val="0"/>
                  <w:divBdr>
                    <w:top w:val="none" w:sz="0" w:space="0" w:color="auto"/>
                    <w:left w:val="none" w:sz="0" w:space="0" w:color="auto"/>
                    <w:bottom w:val="none" w:sz="0" w:space="0" w:color="auto"/>
                    <w:right w:val="none" w:sz="0" w:space="0" w:color="auto"/>
                  </w:divBdr>
                </w:div>
              </w:divsChild>
            </w:div>
            <w:div w:id="696661870">
              <w:marLeft w:val="0"/>
              <w:marRight w:val="0"/>
              <w:marTop w:val="0"/>
              <w:marBottom w:val="0"/>
              <w:divBdr>
                <w:top w:val="none" w:sz="0" w:space="0" w:color="auto"/>
                <w:left w:val="none" w:sz="0" w:space="0" w:color="auto"/>
                <w:bottom w:val="none" w:sz="0" w:space="0" w:color="auto"/>
                <w:right w:val="none" w:sz="0" w:space="0" w:color="auto"/>
              </w:divBdr>
              <w:divsChild>
                <w:div w:id="843594273">
                  <w:marLeft w:val="0"/>
                  <w:marRight w:val="0"/>
                  <w:marTop w:val="0"/>
                  <w:marBottom w:val="0"/>
                  <w:divBdr>
                    <w:top w:val="none" w:sz="0" w:space="0" w:color="auto"/>
                    <w:left w:val="none" w:sz="0" w:space="0" w:color="auto"/>
                    <w:bottom w:val="none" w:sz="0" w:space="0" w:color="auto"/>
                    <w:right w:val="none" w:sz="0" w:space="0" w:color="auto"/>
                  </w:divBdr>
                </w:div>
              </w:divsChild>
            </w:div>
            <w:div w:id="1051929136">
              <w:marLeft w:val="0"/>
              <w:marRight w:val="0"/>
              <w:marTop w:val="0"/>
              <w:marBottom w:val="0"/>
              <w:divBdr>
                <w:top w:val="none" w:sz="0" w:space="0" w:color="auto"/>
                <w:left w:val="none" w:sz="0" w:space="0" w:color="auto"/>
                <w:bottom w:val="none" w:sz="0" w:space="0" w:color="auto"/>
                <w:right w:val="none" w:sz="0" w:space="0" w:color="auto"/>
              </w:divBdr>
              <w:divsChild>
                <w:div w:id="369889816">
                  <w:marLeft w:val="0"/>
                  <w:marRight w:val="0"/>
                  <w:marTop w:val="0"/>
                  <w:marBottom w:val="0"/>
                  <w:divBdr>
                    <w:top w:val="none" w:sz="0" w:space="0" w:color="auto"/>
                    <w:left w:val="none" w:sz="0" w:space="0" w:color="auto"/>
                    <w:bottom w:val="none" w:sz="0" w:space="0" w:color="auto"/>
                    <w:right w:val="none" w:sz="0" w:space="0" w:color="auto"/>
                  </w:divBdr>
                </w:div>
              </w:divsChild>
            </w:div>
            <w:div w:id="1764565003">
              <w:marLeft w:val="0"/>
              <w:marRight w:val="0"/>
              <w:marTop w:val="0"/>
              <w:marBottom w:val="0"/>
              <w:divBdr>
                <w:top w:val="none" w:sz="0" w:space="0" w:color="auto"/>
                <w:left w:val="none" w:sz="0" w:space="0" w:color="auto"/>
                <w:bottom w:val="none" w:sz="0" w:space="0" w:color="auto"/>
                <w:right w:val="none" w:sz="0" w:space="0" w:color="auto"/>
              </w:divBdr>
              <w:divsChild>
                <w:div w:id="2079397382">
                  <w:marLeft w:val="0"/>
                  <w:marRight w:val="0"/>
                  <w:marTop w:val="0"/>
                  <w:marBottom w:val="0"/>
                  <w:divBdr>
                    <w:top w:val="none" w:sz="0" w:space="0" w:color="auto"/>
                    <w:left w:val="none" w:sz="0" w:space="0" w:color="auto"/>
                    <w:bottom w:val="none" w:sz="0" w:space="0" w:color="auto"/>
                    <w:right w:val="none" w:sz="0" w:space="0" w:color="auto"/>
                  </w:divBdr>
                </w:div>
              </w:divsChild>
            </w:div>
            <w:div w:id="1155144542">
              <w:marLeft w:val="0"/>
              <w:marRight w:val="0"/>
              <w:marTop w:val="0"/>
              <w:marBottom w:val="0"/>
              <w:divBdr>
                <w:top w:val="none" w:sz="0" w:space="0" w:color="auto"/>
                <w:left w:val="none" w:sz="0" w:space="0" w:color="auto"/>
                <w:bottom w:val="none" w:sz="0" w:space="0" w:color="auto"/>
                <w:right w:val="none" w:sz="0" w:space="0" w:color="auto"/>
              </w:divBdr>
              <w:divsChild>
                <w:div w:id="1350570624">
                  <w:marLeft w:val="0"/>
                  <w:marRight w:val="0"/>
                  <w:marTop w:val="0"/>
                  <w:marBottom w:val="0"/>
                  <w:divBdr>
                    <w:top w:val="none" w:sz="0" w:space="0" w:color="auto"/>
                    <w:left w:val="none" w:sz="0" w:space="0" w:color="auto"/>
                    <w:bottom w:val="none" w:sz="0" w:space="0" w:color="auto"/>
                    <w:right w:val="none" w:sz="0" w:space="0" w:color="auto"/>
                  </w:divBdr>
                </w:div>
              </w:divsChild>
            </w:div>
            <w:div w:id="1513757650">
              <w:marLeft w:val="0"/>
              <w:marRight w:val="0"/>
              <w:marTop w:val="0"/>
              <w:marBottom w:val="0"/>
              <w:divBdr>
                <w:top w:val="none" w:sz="0" w:space="0" w:color="auto"/>
                <w:left w:val="none" w:sz="0" w:space="0" w:color="auto"/>
                <w:bottom w:val="none" w:sz="0" w:space="0" w:color="auto"/>
                <w:right w:val="none" w:sz="0" w:space="0" w:color="auto"/>
              </w:divBdr>
              <w:divsChild>
                <w:div w:id="31077499">
                  <w:marLeft w:val="0"/>
                  <w:marRight w:val="0"/>
                  <w:marTop w:val="0"/>
                  <w:marBottom w:val="0"/>
                  <w:divBdr>
                    <w:top w:val="none" w:sz="0" w:space="0" w:color="auto"/>
                    <w:left w:val="none" w:sz="0" w:space="0" w:color="auto"/>
                    <w:bottom w:val="none" w:sz="0" w:space="0" w:color="auto"/>
                    <w:right w:val="none" w:sz="0" w:space="0" w:color="auto"/>
                  </w:divBdr>
                </w:div>
              </w:divsChild>
            </w:div>
            <w:div w:id="1276788278">
              <w:marLeft w:val="0"/>
              <w:marRight w:val="0"/>
              <w:marTop w:val="0"/>
              <w:marBottom w:val="0"/>
              <w:divBdr>
                <w:top w:val="none" w:sz="0" w:space="0" w:color="auto"/>
                <w:left w:val="none" w:sz="0" w:space="0" w:color="auto"/>
                <w:bottom w:val="none" w:sz="0" w:space="0" w:color="auto"/>
                <w:right w:val="none" w:sz="0" w:space="0" w:color="auto"/>
              </w:divBdr>
              <w:divsChild>
                <w:div w:id="1319773328">
                  <w:marLeft w:val="0"/>
                  <w:marRight w:val="0"/>
                  <w:marTop w:val="0"/>
                  <w:marBottom w:val="0"/>
                  <w:divBdr>
                    <w:top w:val="none" w:sz="0" w:space="0" w:color="auto"/>
                    <w:left w:val="none" w:sz="0" w:space="0" w:color="auto"/>
                    <w:bottom w:val="none" w:sz="0" w:space="0" w:color="auto"/>
                    <w:right w:val="none" w:sz="0" w:space="0" w:color="auto"/>
                  </w:divBdr>
                </w:div>
              </w:divsChild>
            </w:div>
            <w:div w:id="550579968">
              <w:marLeft w:val="0"/>
              <w:marRight w:val="0"/>
              <w:marTop w:val="0"/>
              <w:marBottom w:val="0"/>
              <w:divBdr>
                <w:top w:val="none" w:sz="0" w:space="0" w:color="auto"/>
                <w:left w:val="none" w:sz="0" w:space="0" w:color="auto"/>
                <w:bottom w:val="none" w:sz="0" w:space="0" w:color="auto"/>
                <w:right w:val="none" w:sz="0" w:space="0" w:color="auto"/>
              </w:divBdr>
              <w:divsChild>
                <w:div w:id="105978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457443">
      <w:bodyDiv w:val="1"/>
      <w:marLeft w:val="0"/>
      <w:marRight w:val="0"/>
      <w:marTop w:val="0"/>
      <w:marBottom w:val="0"/>
      <w:divBdr>
        <w:top w:val="none" w:sz="0" w:space="0" w:color="auto"/>
        <w:left w:val="none" w:sz="0" w:space="0" w:color="auto"/>
        <w:bottom w:val="none" w:sz="0" w:space="0" w:color="auto"/>
        <w:right w:val="none" w:sz="0" w:space="0" w:color="auto"/>
      </w:divBdr>
    </w:div>
    <w:div w:id="859468553">
      <w:bodyDiv w:val="1"/>
      <w:marLeft w:val="0"/>
      <w:marRight w:val="0"/>
      <w:marTop w:val="0"/>
      <w:marBottom w:val="0"/>
      <w:divBdr>
        <w:top w:val="none" w:sz="0" w:space="0" w:color="auto"/>
        <w:left w:val="none" w:sz="0" w:space="0" w:color="auto"/>
        <w:bottom w:val="none" w:sz="0" w:space="0" w:color="auto"/>
        <w:right w:val="none" w:sz="0" w:space="0" w:color="auto"/>
      </w:divBdr>
      <w:divsChild>
        <w:div w:id="1830904450">
          <w:marLeft w:val="0"/>
          <w:marRight w:val="0"/>
          <w:marTop w:val="0"/>
          <w:marBottom w:val="0"/>
          <w:divBdr>
            <w:top w:val="none" w:sz="0" w:space="0" w:color="auto"/>
            <w:left w:val="none" w:sz="0" w:space="0" w:color="auto"/>
            <w:bottom w:val="none" w:sz="0" w:space="0" w:color="auto"/>
            <w:right w:val="none" w:sz="0" w:space="0" w:color="auto"/>
          </w:divBdr>
          <w:divsChild>
            <w:div w:id="990908059">
              <w:marLeft w:val="0"/>
              <w:marRight w:val="0"/>
              <w:marTop w:val="0"/>
              <w:marBottom w:val="0"/>
              <w:divBdr>
                <w:top w:val="none" w:sz="0" w:space="0" w:color="auto"/>
                <w:left w:val="none" w:sz="0" w:space="0" w:color="auto"/>
                <w:bottom w:val="none" w:sz="0" w:space="0" w:color="auto"/>
                <w:right w:val="none" w:sz="0" w:space="0" w:color="auto"/>
              </w:divBdr>
              <w:divsChild>
                <w:div w:id="1390299987">
                  <w:marLeft w:val="0"/>
                  <w:marRight w:val="0"/>
                  <w:marTop w:val="0"/>
                  <w:marBottom w:val="0"/>
                  <w:divBdr>
                    <w:top w:val="none" w:sz="0" w:space="0" w:color="auto"/>
                    <w:left w:val="none" w:sz="0" w:space="0" w:color="auto"/>
                    <w:bottom w:val="none" w:sz="0" w:space="0" w:color="auto"/>
                    <w:right w:val="none" w:sz="0" w:space="0" w:color="auto"/>
                  </w:divBdr>
                </w:div>
              </w:divsChild>
            </w:div>
            <w:div w:id="1042175599">
              <w:marLeft w:val="0"/>
              <w:marRight w:val="0"/>
              <w:marTop w:val="0"/>
              <w:marBottom w:val="0"/>
              <w:divBdr>
                <w:top w:val="none" w:sz="0" w:space="0" w:color="auto"/>
                <w:left w:val="none" w:sz="0" w:space="0" w:color="auto"/>
                <w:bottom w:val="none" w:sz="0" w:space="0" w:color="auto"/>
                <w:right w:val="none" w:sz="0" w:space="0" w:color="auto"/>
              </w:divBdr>
              <w:divsChild>
                <w:div w:id="1278369216">
                  <w:marLeft w:val="0"/>
                  <w:marRight w:val="0"/>
                  <w:marTop w:val="0"/>
                  <w:marBottom w:val="0"/>
                  <w:divBdr>
                    <w:top w:val="none" w:sz="0" w:space="0" w:color="auto"/>
                    <w:left w:val="none" w:sz="0" w:space="0" w:color="auto"/>
                    <w:bottom w:val="none" w:sz="0" w:space="0" w:color="auto"/>
                    <w:right w:val="none" w:sz="0" w:space="0" w:color="auto"/>
                  </w:divBdr>
                </w:div>
              </w:divsChild>
            </w:div>
            <w:div w:id="1306395731">
              <w:marLeft w:val="0"/>
              <w:marRight w:val="0"/>
              <w:marTop w:val="0"/>
              <w:marBottom w:val="0"/>
              <w:divBdr>
                <w:top w:val="none" w:sz="0" w:space="0" w:color="auto"/>
                <w:left w:val="none" w:sz="0" w:space="0" w:color="auto"/>
                <w:bottom w:val="none" w:sz="0" w:space="0" w:color="auto"/>
                <w:right w:val="none" w:sz="0" w:space="0" w:color="auto"/>
              </w:divBdr>
              <w:divsChild>
                <w:div w:id="1915385216">
                  <w:marLeft w:val="0"/>
                  <w:marRight w:val="0"/>
                  <w:marTop w:val="0"/>
                  <w:marBottom w:val="0"/>
                  <w:divBdr>
                    <w:top w:val="none" w:sz="0" w:space="0" w:color="auto"/>
                    <w:left w:val="none" w:sz="0" w:space="0" w:color="auto"/>
                    <w:bottom w:val="none" w:sz="0" w:space="0" w:color="auto"/>
                    <w:right w:val="none" w:sz="0" w:space="0" w:color="auto"/>
                  </w:divBdr>
                </w:div>
              </w:divsChild>
            </w:div>
            <w:div w:id="1166675285">
              <w:marLeft w:val="0"/>
              <w:marRight w:val="0"/>
              <w:marTop w:val="0"/>
              <w:marBottom w:val="0"/>
              <w:divBdr>
                <w:top w:val="none" w:sz="0" w:space="0" w:color="auto"/>
                <w:left w:val="none" w:sz="0" w:space="0" w:color="auto"/>
                <w:bottom w:val="none" w:sz="0" w:space="0" w:color="auto"/>
                <w:right w:val="none" w:sz="0" w:space="0" w:color="auto"/>
              </w:divBdr>
              <w:divsChild>
                <w:div w:id="1670985430">
                  <w:marLeft w:val="0"/>
                  <w:marRight w:val="0"/>
                  <w:marTop w:val="0"/>
                  <w:marBottom w:val="0"/>
                  <w:divBdr>
                    <w:top w:val="none" w:sz="0" w:space="0" w:color="auto"/>
                    <w:left w:val="none" w:sz="0" w:space="0" w:color="auto"/>
                    <w:bottom w:val="none" w:sz="0" w:space="0" w:color="auto"/>
                    <w:right w:val="none" w:sz="0" w:space="0" w:color="auto"/>
                  </w:divBdr>
                </w:div>
              </w:divsChild>
            </w:div>
            <w:div w:id="851259161">
              <w:marLeft w:val="0"/>
              <w:marRight w:val="0"/>
              <w:marTop w:val="0"/>
              <w:marBottom w:val="0"/>
              <w:divBdr>
                <w:top w:val="none" w:sz="0" w:space="0" w:color="auto"/>
                <w:left w:val="none" w:sz="0" w:space="0" w:color="auto"/>
                <w:bottom w:val="none" w:sz="0" w:space="0" w:color="auto"/>
                <w:right w:val="none" w:sz="0" w:space="0" w:color="auto"/>
              </w:divBdr>
              <w:divsChild>
                <w:div w:id="59056552">
                  <w:marLeft w:val="0"/>
                  <w:marRight w:val="0"/>
                  <w:marTop w:val="0"/>
                  <w:marBottom w:val="0"/>
                  <w:divBdr>
                    <w:top w:val="none" w:sz="0" w:space="0" w:color="auto"/>
                    <w:left w:val="none" w:sz="0" w:space="0" w:color="auto"/>
                    <w:bottom w:val="none" w:sz="0" w:space="0" w:color="auto"/>
                    <w:right w:val="none" w:sz="0" w:space="0" w:color="auto"/>
                  </w:divBdr>
                </w:div>
              </w:divsChild>
            </w:div>
            <w:div w:id="49160095">
              <w:marLeft w:val="0"/>
              <w:marRight w:val="0"/>
              <w:marTop w:val="0"/>
              <w:marBottom w:val="0"/>
              <w:divBdr>
                <w:top w:val="none" w:sz="0" w:space="0" w:color="auto"/>
                <w:left w:val="none" w:sz="0" w:space="0" w:color="auto"/>
                <w:bottom w:val="none" w:sz="0" w:space="0" w:color="auto"/>
                <w:right w:val="none" w:sz="0" w:space="0" w:color="auto"/>
              </w:divBdr>
              <w:divsChild>
                <w:div w:id="1965843129">
                  <w:marLeft w:val="0"/>
                  <w:marRight w:val="0"/>
                  <w:marTop w:val="0"/>
                  <w:marBottom w:val="0"/>
                  <w:divBdr>
                    <w:top w:val="none" w:sz="0" w:space="0" w:color="auto"/>
                    <w:left w:val="none" w:sz="0" w:space="0" w:color="auto"/>
                    <w:bottom w:val="none" w:sz="0" w:space="0" w:color="auto"/>
                    <w:right w:val="none" w:sz="0" w:space="0" w:color="auto"/>
                  </w:divBdr>
                </w:div>
              </w:divsChild>
            </w:div>
            <w:div w:id="885409529">
              <w:marLeft w:val="0"/>
              <w:marRight w:val="0"/>
              <w:marTop w:val="0"/>
              <w:marBottom w:val="0"/>
              <w:divBdr>
                <w:top w:val="none" w:sz="0" w:space="0" w:color="auto"/>
                <w:left w:val="none" w:sz="0" w:space="0" w:color="auto"/>
                <w:bottom w:val="none" w:sz="0" w:space="0" w:color="auto"/>
                <w:right w:val="none" w:sz="0" w:space="0" w:color="auto"/>
              </w:divBdr>
              <w:divsChild>
                <w:div w:id="804195807">
                  <w:marLeft w:val="0"/>
                  <w:marRight w:val="0"/>
                  <w:marTop w:val="0"/>
                  <w:marBottom w:val="0"/>
                  <w:divBdr>
                    <w:top w:val="none" w:sz="0" w:space="0" w:color="auto"/>
                    <w:left w:val="none" w:sz="0" w:space="0" w:color="auto"/>
                    <w:bottom w:val="none" w:sz="0" w:space="0" w:color="auto"/>
                    <w:right w:val="none" w:sz="0" w:space="0" w:color="auto"/>
                  </w:divBdr>
                </w:div>
              </w:divsChild>
            </w:div>
            <w:div w:id="1326545216">
              <w:marLeft w:val="0"/>
              <w:marRight w:val="0"/>
              <w:marTop w:val="0"/>
              <w:marBottom w:val="0"/>
              <w:divBdr>
                <w:top w:val="none" w:sz="0" w:space="0" w:color="auto"/>
                <w:left w:val="none" w:sz="0" w:space="0" w:color="auto"/>
                <w:bottom w:val="none" w:sz="0" w:space="0" w:color="auto"/>
                <w:right w:val="none" w:sz="0" w:space="0" w:color="auto"/>
              </w:divBdr>
              <w:divsChild>
                <w:div w:id="1501702609">
                  <w:marLeft w:val="0"/>
                  <w:marRight w:val="0"/>
                  <w:marTop w:val="0"/>
                  <w:marBottom w:val="0"/>
                  <w:divBdr>
                    <w:top w:val="none" w:sz="0" w:space="0" w:color="auto"/>
                    <w:left w:val="none" w:sz="0" w:space="0" w:color="auto"/>
                    <w:bottom w:val="none" w:sz="0" w:space="0" w:color="auto"/>
                    <w:right w:val="none" w:sz="0" w:space="0" w:color="auto"/>
                  </w:divBdr>
                </w:div>
              </w:divsChild>
            </w:div>
            <w:div w:id="485975064">
              <w:marLeft w:val="0"/>
              <w:marRight w:val="0"/>
              <w:marTop w:val="0"/>
              <w:marBottom w:val="0"/>
              <w:divBdr>
                <w:top w:val="none" w:sz="0" w:space="0" w:color="auto"/>
                <w:left w:val="none" w:sz="0" w:space="0" w:color="auto"/>
                <w:bottom w:val="none" w:sz="0" w:space="0" w:color="auto"/>
                <w:right w:val="none" w:sz="0" w:space="0" w:color="auto"/>
              </w:divBdr>
              <w:divsChild>
                <w:div w:id="632713725">
                  <w:marLeft w:val="0"/>
                  <w:marRight w:val="0"/>
                  <w:marTop w:val="0"/>
                  <w:marBottom w:val="0"/>
                  <w:divBdr>
                    <w:top w:val="none" w:sz="0" w:space="0" w:color="auto"/>
                    <w:left w:val="none" w:sz="0" w:space="0" w:color="auto"/>
                    <w:bottom w:val="none" w:sz="0" w:space="0" w:color="auto"/>
                    <w:right w:val="none" w:sz="0" w:space="0" w:color="auto"/>
                  </w:divBdr>
                </w:div>
              </w:divsChild>
            </w:div>
            <w:div w:id="1359432468">
              <w:marLeft w:val="0"/>
              <w:marRight w:val="0"/>
              <w:marTop w:val="0"/>
              <w:marBottom w:val="0"/>
              <w:divBdr>
                <w:top w:val="none" w:sz="0" w:space="0" w:color="auto"/>
                <w:left w:val="none" w:sz="0" w:space="0" w:color="auto"/>
                <w:bottom w:val="none" w:sz="0" w:space="0" w:color="auto"/>
                <w:right w:val="none" w:sz="0" w:space="0" w:color="auto"/>
              </w:divBdr>
              <w:divsChild>
                <w:div w:id="433324678">
                  <w:marLeft w:val="0"/>
                  <w:marRight w:val="0"/>
                  <w:marTop w:val="0"/>
                  <w:marBottom w:val="0"/>
                  <w:divBdr>
                    <w:top w:val="none" w:sz="0" w:space="0" w:color="auto"/>
                    <w:left w:val="none" w:sz="0" w:space="0" w:color="auto"/>
                    <w:bottom w:val="none" w:sz="0" w:space="0" w:color="auto"/>
                    <w:right w:val="none" w:sz="0" w:space="0" w:color="auto"/>
                  </w:divBdr>
                </w:div>
              </w:divsChild>
            </w:div>
            <w:div w:id="1963263577">
              <w:marLeft w:val="0"/>
              <w:marRight w:val="0"/>
              <w:marTop w:val="0"/>
              <w:marBottom w:val="0"/>
              <w:divBdr>
                <w:top w:val="none" w:sz="0" w:space="0" w:color="auto"/>
                <w:left w:val="none" w:sz="0" w:space="0" w:color="auto"/>
                <w:bottom w:val="none" w:sz="0" w:space="0" w:color="auto"/>
                <w:right w:val="none" w:sz="0" w:space="0" w:color="auto"/>
              </w:divBdr>
              <w:divsChild>
                <w:div w:id="1325283909">
                  <w:marLeft w:val="0"/>
                  <w:marRight w:val="0"/>
                  <w:marTop w:val="0"/>
                  <w:marBottom w:val="0"/>
                  <w:divBdr>
                    <w:top w:val="none" w:sz="0" w:space="0" w:color="auto"/>
                    <w:left w:val="none" w:sz="0" w:space="0" w:color="auto"/>
                    <w:bottom w:val="none" w:sz="0" w:space="0" w:color="auto"/>
                    <w:right w:val="none" w:sz="0" w:space="0" w:color="auto"/>
                  </w:divBdr>
                </w:div>
              </w:divsChild>
            </w:div>
            <w:div w:id="774322423">
              <w:marLeft w:val="0"/>
              <w:marRight w:val="0"/>
              <w:marTop w:val="0"/>
              <w:marBottom w:val="0"/>
              <w:divBdr>
                <w:top w:val="none" w:sz="0" w:space="0" w:color="auto"/>
                <w:left w:val="none" w:sz="0" w:space="0" w:color="auto"/>
                <w:bottom w:val="none" w:sz="0" w:space="0" w:color="auto"/>
                <w:right w:val="none" w:sz="0" w:space="0" w:color="auto"/>
              </w:divBdr>
              <w:divsChild>
                <w:div w:id="2142074446">
                  <w:marLeft w:val="0"/>
                  <w:marRight w:val="0"/>
                  <w:marTop w:val="0"/>
                  <w:marBottom w:val="0"/>
                  <w:divBdr>
                    <w:top w:val="none" w:sz="0" w:space="0" w:color="auto"/>
                    <w:left w:val="none" w:sz="0" w:space="0" w:color="auto"/>
                    <w:bottom w:val="none" w:sz="0" w:space="0" w:color="auto"/>
                    <w:right w:val="none" w:sz="0" w:space="0" w:color="auto"/>
                  </w:divBdr>
                </w:div>
              </w:divsChild>
            </w:div>
            <w:div w:id="1377968822">
              <w:marLeft w:val="0"/>
              <w:marRight w:val="0"/>
              <w:marTop w:val="0"/>
              <w:marBottom w:val="0"/>
              <w:divBdr>
                <w:top w:val="none" w:sz="0" w:space="0" w:color="auto"/>
                <w:left w:val="none" w:sz="0" w:space="0" w:color="auto"/>
                <w:bottom w:val="none" w:sz="0" w:space="0" w:color="auto"/>
                <w:right w:val="none" w:sz="0" w:space="0" w:color="auto"/>
              </w:divBdr>
              <w:divsChild>
                <w:div w:id="1793555110">
                  <w:marLeft w:val="0"/>
                  <w:marRight w:val="0"/>
                  <w:marTop w:val="0"/>
                  <w:marBottom w:val="0"/>
                  <w:divBdr>
                    <w:top w:val="none" w:sz="0" w:space="0" w:color="auto"/>
                    <w:left w:val="none" w:sz="0" w:space="0" w:color="auto"/>
                    <w:bottom w:val="none" w:sz="0" w:space="0" w:color="auto"/>
                    <w:right w:val="none" w:sz="0" w:space="0" w:color="auto"/>
                  </w:divBdr>
                </w:div>
              </w:divsChild>
            </w:div>
            <w:div w:id="299457715">
              <w:marLeft w:val="0"/>
              <w:marRight w:val="0"/>
              <w:marTop w:val="0"/>
              <w:marBottom w:val="0"/>
              <w:divBdr>
                <w:top w:val="none" w:sz="0" w:space="0" w:color="auto"/>
                <w:left w:val="none" w:sz="0" w:space="0" w:color="auto"/>
                <w:bottom w:val="none" w:sz="0" w:space="0" w:color="auto"/>
                <w:right w:val="none" w:sz="0" w:space="0" w:color="auto"/>
              </w:divBdr>
              <w:divsChild>
                <w:div w:id="537278555">
                  <w:marLeft w:val="0"/>
                  <w:marRight w:val="0"/>
                  <w:marTop w:val="0"/>
                  <w:marBottom w:val="0"/>
                  <w:divBdr>
                    <w:top w:val="none" w:sz="0" w:space="0" w:color="auto"/>
                    <w:left w:val="none" w:sz="0" w:space="0" w:color="auto"/>
                    <w:bottom w:val="none" w:sz="0" w:space="0" w:color="auto"/>
                    <w:right w:val="none" w:sz="0" w:space="0" w:color="auto"/>
                  </w:divBdr>
                </w:div>
              </w:divsChild>
            </w:div>
            <w:div w:id="388500683">
              <w:marLeft w:val="0"/>
              <w:marRight w:val="0"/>
              <w:marTop w:val="0"/>
              <w:marBottom w:val="0"/>
              <w:divBdr>
                <w:top w:val="none" w:sz="0" w:space="0" w:color="auto"/>
                <w:left w:val="none" w:sz="0" w:space="0" w:color="auto"/>
                <w:bottom w:val="none" w:sz="0" w:space="0" w:color="auto"/>
                <w:right w:val="none" w:sz="0" w:space="0" w:color="auto"/>
              </w:divBdr>
              <w:divsChild>
                <w:div w:id="1567299923">
                  <w:marLeft w:val="0"/>
                  <w:marRight w:val="0"/>
                  <w:marTop w:val="0"/>
                  <w:marBottom w:val="0"/>
                  <w:divBdr>
                    <w:top w:val="none" w:sz="0" w:space="0" w:color="auto"/>
                    <w:left w:val="none" w:sz="0" w:space="0" w:color="auto"/>
                    <w:bottom w:val="none" w:sz="0" w:space="0" w:color="auto"/>
                    <w:right w:val="none" w:sz="0" w:space="0" w:color="auto"/>
                  </w:divBdr>
                </w:div>
              </w:divsChild>
            </w:div>
            <w:div w:id="898634787">
              <w:marLeft w:val="0"/>
              <w:marRight w:val="0"/>
              <w:marTop w:val="0"/>
              <w:marBottom w:val="0"/>
              <w:divBdr>
                <w:top w:val="none" w:sz="0" w:space="0" w:color="auto"/>
                <w:left w:val="none" w:sz="0" w:space="0" w:color="auto"/>
                <w:bottom w:val="none" w:sz="0" w:space="0" w:color="auto"/>
                <w:right w:val="none" w:sz="0" w:space="0" w:color="auto"/>
              </w:divBdr>
              <w:divsChild>
                <w:div w:id="1370303269">
                  <w:marLeft w:val="0"/>
                  <w:marRight w:val="0"/>
                  <w:marTop w:val="0"/>
                  <w:marBottom w:val="0"/>
                  <w:divBdr>
                    <w:top w:val="none" w:sz="0" w:space="0" w:color="auto"/>
                    <w:left w:val="none" w:sz="0" w:space="0" w:color="auto"/>
                    <w:bottom w:val="none" w:sz="0" w:space="0" w:color="auto"/>
                    <w:right w:val="none" w:sz="0" w:space="0" w:color="auto"/>
                  </w:divBdr>
                </w:div>
              </w:divsChild>
            </w:div>
            <w:div w:id="22680954">
              <w:marLeft w:val="0"/>
              <w:marRight w:val="0"/>
              <w:marTop w:val="0"/>
              <w:marBottom w:val="0"/>
              <w:divBdr>
                <w:top w:val="none" w:sz="0" w:space="0" w:color="auto"/>
                <w:left w:val="none" w:sz="0" w:space="0" w:color="auto"/>
                <w:bottom w:val="none" w:sz="0" w:space="0" w:color="auto"/>
                <w:right w:val="none" w:sz="0" w:space="0" w:color="auto"/>
              </w:divBdr>
              <w:divsChild>
                <w:div w:id="330332919">
                  <w:marLeft w:val="0"/>
                  <w:marRight w:val="0"/>
                  <w:marTop w:val="0"/>
                  <w:marBottom w:val="0"/>
                  <w:divBdr>
                    <w:top w:val="none" w:sz="0" w:space="0" w:color="auto"/>
                    <w:left w:val="none" w:sz="0" w:space="0" w:color="auto"/>
                    <w:bottom w:val="none" w:sz="0" w:space="0" w:color="auto"/>
                    <w:right w:val="none" w:sz="0" w:space="0" w:color="auto"/>
                  </w:divBdr>
                </w:div>
              </w:divsChild>
            </w:div>
            <w:div w:id="1318456306">
              <w:marLeft w:val="0"/>
              <w:marRight w:val="0"/>
              <w:marTop w:val="0"/>
              <w:marBottom w:val="0"/>
              <w:divBdr>
                <w:top w:val="none" w:sz="0" w:space="0" w:color="auto"/>
                <w:left w:val="none" w:sz="0" w:space="0" w:color="auto"/>
                <w:bottom w:val="none" w:sz="0" w:space="0" w:color="auto"/>
                <w:right w:val="none" w:sz="0" w:space="0" w:color="auto"/>
              </w:divBdr>
              <w:divsChild>
                <w:div w:id="133646813">
                  <w:marLeft w:val="0"/>
                  <w:marRight w:val="0"/>
                  <w:marTop w:val="0"/>
                  <w:marBottom w:val="0"/>
                  <w:divBdr>
                    <w:top w:val="none" w:sz="0" w:space="0" w:color="auto"/>
                    <w:left w:val="none" w:sz="0" w:space="0" w:color="auto"/>
                    <w:bottom w:val="none" w:sz="0" w:space="0" w:color="auto"/>
                    <w:right w:val="none" w:sz="0" w:space="0" w:color="auto"/>
                  </w:divBdr>
                </w:div>
              </w:divsChild>
            </w:div>
            <w:div w:id="1488201770">
              <w:marLeft w:val="0"/>
              <w:marRight w:val="0"/>
              <w:marTop w:val="0"/>
              <w:marBottom w:val="0"/>
              <w:divBdr>
                <w:top w:val="none" w:sz="0" w:space="0" w:color="auto"/>
                <w:left w:val="none" w:sz="0" w:space="0" w:color="auto"/>
                <w:bottom w:val="none" w:sz="0" w:space="0" w:color="auto"/>
                <w:right w:val="none" w:sz="0" w:space="0" w:color="auto"/>
              </w:divBdr>
              <w:divsChild>
                <w:div w:id="1545480704">
                  <w:marLeft w:val="0"/>
                  <w:marRight w:val="0"/>
                  <w:marTop w:val="0"/>
                  <w:marBottom w:val="0"/>
                  <w:divBdr>
                    <w:top w:val="none" w:sz="0" w:space="0" w:color="auto"/>
                    <w:left w:val="none" w:sz="0" w:space="0" w:color="auto"/>
                    <w:bottom w:val="none" w:sz="0" w:space="0" w:color="auto"/>
                    <w:right w:val="none" w:sz="0" w:space="0" w:color="auto"/>
                  </w:divBdr>
                </w:div>
              </w:divsChild>
            </w:div>
            <w:div w:id="1136725002">
              <w:marLeft w:val="0"/>
              <w:marRight w:val="0"/>
              <w:marTop w:val="0"/>
              <w:marBottom w:val="0"/>
              <w:divBdr>
                <w:top w:val="none" w:sz="0" w:space="0" w:color="auto"/>
                <w:left w:val="none" w:sz="0" w:space="0" w:color="auto"/>
                <w:bottom w:val="none" w:sz="0" w:space="0" w:color="auto"/>
                <w:right w:val="none" w:sz="0" w:space="0" w:color="auto"/>
              </w:divBdr>
              <w:divsChild>
                <w:div w:id="1624313452">
                  <w:marLeft w:val="0"/>
                  <w:marRight w:val="0"/>
                  <w:marTop w:val="0"/>
                  <w:marBottom w:val="0"/>
                  <w:divBdr>
                    <w:top w:val="none" w:sz="0" w:space="0" w:color="auto"/>
                    <w:left w:val="none" w:sz="0" w:space="0" w:color="auto"/>
                    <w:bottom w:val="none" w:sz="0" w:space="0" w:color="auto"/>
                    <w:right w:val="none" w:sz="0" w:space="0" w:color="auto"/>
                  </w:divBdr>
                </w:div>
              </w:divsChild>
            </w:div>
            <w:div w:id="1204632348">
              <w:marLeft w:val="0"/>
              <w:marRight w:val="0"/>
              <w:marTop w:val="0"/>
              <w:marBottom w:val="0"/>
              <w:divBdr>
                <w:top w:val="none" w:sz="0" w:space="0" w:color="auto"/>
                <w:left w:val="none" w:sz="0" w:space="0" w:color="auto"/>
                <w:bottom w:val="none" w:sz="0" w:space="0" w:color="auto"/>
                <w:right w:val="none" w:sz="0" w:space="0" w:color="auto"/>
              </w:divBdr>
              <w:divsChild>
                <w:div w:id="1971007306">
                  <w:marLeft w:val="0"/>
                  <w:marRight w:val="0"/>
                  <w:marTop w:val="0"/>
                  <w:marBottom w:val="0"/>
                  <w:divBdr>
                    <w:top w:val="none" w:sz="0" w:space="0" w:color="auto"/>
                    <w:left w:val="none" w:sz="0" w:space="0" w:color="auto"/>
                    <w:bottom w:val="none" w:sz="0" w:space="0" w:color="auto"/>
                    <w:right w:val="none" w:sz="0" w:space="0" w:color="auto"/>
                  </w:divBdr>
                </w:div>
              </w:divsChild>
            </w:div>
            <w:div w:id="1436900800">
              <w:marLeft w:val="0"/>
              <w:marRight w:val="0"/>
              <w:marTop w:val="0"/>
              <w:marBottom w:val="0"/>
              <w:divBdr>
                <w:top w:val="none" w:sz="0" w:space="0" w:color="auto"/>
                <w:left w:val="none" w:sz="0" w:space="0" w:color="auto"/>
                <w:bottom w:val="none" w:sz="0" w:space="0" w:color="auto"/>
                <w:right w:val="none" w:sz="0" w:space="0" w:color="auto"/>
              </w:divBdr>
              <w:divsChild>
                <w:div w:id="1297485727">
                  <w:marLeft w:val="0"/>
                  <w:marRight w:val="0"/>
                  <w:marTop w:val="0"/>
                  <w:marBottom w:val="0"/>
                  <w:divBdr>
                    <w:top w:val="none" w:sz="0" w:space="0" w:color="auto"/>
                    <w:left w:val="none" w:sz="0" w:space="0" w:color="auto"/>
                    <w:bottom w:val="none" w:sz="0" w:space="0" w:color="auto"/>
                    <w:right w:val="none" w:sz="0" w:space="0" w:color="auto"/>
                  </w:divBdr>
                </w:div>
              </w:divsChild>
            </w:div>
            <w:div w:id="1980182444">
              <w:marLeft w:val="0"/>
              <w:marRight w:val="0"/>
              <w:marTop w:val="0"/>
              <w:marBottom w:val="0"/>
              <w:divBdr>
                <w:top w:val="none" w:sz="0" w:space="0" w:color="auto"/>
                <w:left w:val="none" w:sz="0" w:space="0" w:color="auto"/>
                <w:bottom w:val="none" w:sz="0" w:space="0" w:color="auto"/>
                <w:right w:val="none" w:sz="0" w:space="0" w:color="auto"/>
              </w:divBdr>
              <w:divsChild>
                <w:div w:id="572279266">
                  <w:marLeft w:val="0"/>
                  <w:marRight w:val="0"/>
                  <w:marTop w:val="0"/>
                  <w:marBottom w:val="0"/>
                  <w:divBdr>
                    <w:top w:val="none" w:sz="0" w:space="0" w:color="auto"/>
                    <w:left w:val="none" w:sz="0" w:space="0" w:color="auto"/>
                    <w:bottom w:val="none" w:sz="0" w:space="0" w:color="auto"/>
                    <w:right w:val="none" w:sz="0" w:space="0" w:color="auto"/>
                  </w:divBdr>
                </w:div>
              </w:divsChild>
            </w:div>
            <w:div w:id="916592324">
              <w:marLeft w:val="0"/>
              <w:marRight w:val="0"/>
              <w:marTop w:val="0"/>
              <w:marBottom w:val="0"/>
              <w:divBdr>
                <w:top w:val="none" w:sz="0" w:space="0" w:color="auto"/>
                <w:left w:val="none" w:sz="0" w:space="0" w:color="auto"/>
                <w:bottom w:val="none" w:sz="0" w:space="0" w:color="auto"/>
                <w:right w:val="none" w:sz="0" w:space="0" w:color="auto"/>
              </w:divBdr>
              <w:divsChild>
                <w:div w:id="1819954333">
                  <w:marLeft w:val="0"/>
                  <w:marRight w:val="0"/>
                  <w:marTop w:val="0"/>
                  <w:marBottom w:val="0"/>
                  <w:divBdr>
                    <w:top w:val="none" w:sz="0" w:space="0" w:color="auto"/>
                    <w:left w:val="none" w:sz="0" w:space="0" w:color="auto"/>
                    <w:bottom w:val="none" w:sz="0" w:space="0" w:color="auto"/>
                    <w:right w:val="none" w:sz="0" w:space="0" w:color="auto"/>
                  </w:divBdr>
                </w:div>
              </w:divsChild>
            </w:div>
            <w:div w:id="1371951275">
              <w:marLeft w:val="0"/>
              <w:marRight w:val="0"/>
              <w:marTop w:val="0"/>
              <w:marBottom w:val="0"/>
              <w:divBdr>
                <w:top w:val="none" w:sz="0" w:space="0" w:color="auto"/>
                <w:left w:val="none" w:sz="0" w:space="0" w:color="auto"/>
                <w:bottom w:val="none" w:sz="0" w:space="0" w:color="auto"/>
                <w:right w:val="none" w:sz="0" w:space="0" w:color="auto"/>
              </w:divBdr>
              <w:divsChild>
                <w:div w:id="1878006134">
                  <w:marLeft w:val="0"/>
                  <w:marRight w:val="0"/>
                  <w:marTop w:val="0"/>
                  <w:marBottom w:val="0"/>
                  <w:divBdr>
                    <w:top w:val="none" w:sz="0" w:space="0" w:color="auto"/>
                    <w:left w:val="none" w:sz="0" w:space="0" w:color="auto"/>
                    <w:bottom w:val="none" w:sz="0" w:space="0" w:color="auto"/>
                    <w:right w:val="none" w:sz="0" w:space="0" w:color="auto"/>
                  </w:divBdr>
                </w:div>
              </w:divsChild>
            </w:div>
            <w:div w:id="2145156710">
              <w:marLeft w:val="0"/>
              <w:marRight w:val="0"/>
              <w:marTop w:val="0"/>
              <w:marBottom w:val="0"/>
              <w:divBdr>
                <w:top w:val="none" w:sz="0" w:space="0" w:color="auto"/>
                <w:left w:val="none" w:sz="0" w:space="0" w:color="auto"/>
                <w:bottom w:val="none" w:sz="0" w:space="0" w:color="auto"/>
                <w:right w:val="none" w:sz="0" w:space="0" w:color="auto"/>
              </w:divBdr>
              <w:divsChild>
                <w:div w:id="1130131557">
                  <w:marLeft w:val="0"/>
                  <w:marRight w:val="0"/>
                  <w:marTop w:val="0"/>
                  <w:marBottom w:val="0"/>
                  <w:divBdr>
                    <w:top w:val="none" w:sz="0" w:space="0" w:color="auto"/>
                    <w:left w:val="none" w:sz="0" w:space="0" w:color="auto"/>
                    <w:bottom w:val="none" w:sz="0" w:space="0" w:color="auto"/>
                    <w:right w:val="none" w:sz="0" w:space="0" w:color="auto"/>
                  </w:divBdr>
                </w:div>
              </w:divsChild>
            </w:div>
            <w:div w:id="413860952">
              <w:marLeft w:val="0"/>
              <w:marRight w:val="0"/>
              <w:marTop w:val="0"/>
              <w:marBottom w:val="0"/>
              <w:divBdr>
                <w:top w:val="none" w:sz="0" w:space="0" w:color="auto"/>
                <w:left w:val="none" w:sz="0" w:space="0" w:color="auto"/>
                <w:bottom w:val="none" w:sz="0" w:space="0" w:color="auto"/>
                <w:right w:val="none" w:sz="0" w:space="0" w:color="auto"/>
              </w:divBdr>
              <w:divsChild>
                <w:div w:id="827599132">
                  <w:marLeft w:val="0"/>
                  <w:marRight w:val="0"/>
                  <w:marTop w:val="0"/>
                  <w:marBottom w:val="0"/>
                  <w:divBdr>
                    <w:top w:val="none" w:sz="0" w:space="0" w:color="auto"/>
                    <w:left w:val="none" w:sz="0" w:space="0" w:color="auto"/>
                    <w:bottom w:val="none" w:sz="0" w:space="0" w:color="auto"/>
                    <w:right w:val="none" w:sz="0" w:space="0" w:color="auto"/>
                  </w:divBdr>
                </w:div>
              </w:divsChild>
            </w:div>
            <w:div w:id="1679385308">
              <w:marLeft w:val="0"/>
              <w:marRight w:val="0"/>
              <w:marTop w:val="0"/>
              <w:marBottom w:val="0"/>
              <w:divBdr>
                <w:top w:val="none" w:sz="0" w:space="0" w:color="auto"/>
                <w:left w:val="none" w:sz="0" w:space="0" w:color="auto"/>
                <w:bottom w:val="none" w:sz="0" w:space="0" w:color="auto"/>
                <w:right w:val="none" w:sz="0" w:space="0" w:color="auto"/>
              </w:divBdr>
              <w:divsChild>
                <w:div w:id="688331533">
                  <w:marLeft w:val="0"/>
                  <w:marRight w:val="0"/>
                  <w:marTop w:val="0"/>
                  <w:marBottom w:val="0"/>
                  <w:divBdr>
                    <w:top w:val="none" w:sz="0" w:space="0" w:color="auto"/>
                    <w:left w:val="none" w:sz="0" w:space="0" w:color="auto"/>
                    <w:bottom w:val="none" w:sz="0" w:space="0" w:color="auto"/>
                    <w:right w:val="none" w:sz="0" w:space="0" w:color="auto"/>
                  </w:divBdr>
                </w:div>
              </w:divsChild>
            </w:div>
            <w:div w:id="1344090043">
              <w:marLeft w:val="0"/>
              <w:marRight w:val="0"/>
              <w:marTop w:val="0"/>
              <w:marBottom w:val="0"/>
              <w:divBdr>
                <w:top w:val="none" w:sz="0" w:space="0" w:color="auto"/>
                <w:left w:val="none" w:sz="0" w:space="0" w:color="auto"/>
                <w:bottom w:val="none" w:sz="0" w:space="0" w:color="auto"/>
                <w:right w:val="none" w:sz="0" w:space="0" w:color="auto"/>
              </w:divBdr>
              <w:divsChild>
                <w:div w:id="1156336510">
                  <w:marLeft w:val="0"/>
                  <w:marRight w:val="0"/>
                  <w:marTop w:val="0"/>
                  <w:marBottom w:val="0"/>
                  <w:divBdr>
                    <w:top w:val="none" w:sz="0" w:space="0" w:color="auto"/>
                    <w:left w:val="none" w:sz="0" w:space="0" w:color="auto"/>
                    <w:bottom w:val="none" w:sz="0" w:space="0" w:color="auto"/>
                    <w:right w:val="none" w:sz="0" w:space="0" w:color="auto"/>
                  </w:divBdr>
                </w:div>
              </w:divsChild>
            </w:div>
            <w:div w:id="1543860871">
              <w:marLeft w:val="0"/>
              <w:marRight w:val="0"/>
              <w:marTop w:val="0"/>
              <w:marBottom w:val="0"/>
              <w:divBdr>
                <w:top w:val="none" w:sz="0" w:space="0" w:color="auto"/>
                <w:left w:val="none" w:sz="0" w:space="0" w:color="auto"/>
                <w:bottom w:val="none" w:sz="0" w:space="0" w:color="auto"/>
                <w:right w:val="none" w:sz="0" w:space="0" w:color="auto"/>
              </w:divBdr>
              <w:divsChild>
                <w:div w:id="828441789">
                  <w:marLeft w:val="0"/>
                  <w:marRight w:val="0"/>
                  <w:marTop w:val="0"/>
                  <w:marBottom w:val="0"/>
                  <w:divBdr>
                    <w:top w:val="none" w:sz="0" w:space="0" w:color="auto"/>
                    <w:left w:val="none" w:sz="0" w:space="0" w:color="auto"/>
                    <w:bottom w:val="none" w:sz="0" w:space="0" w:color="auto"/>
                    <w:right w:val="none" w:sz="0" w:space="0" w:color="auto"/>
                  </w:divBdr>
                </w:div>
              </w:divsChild>
            </w:div>
            <w:div w:id="2065786844">
              <w:marLeft w:val="0"/>
              <w:marRight w:val="0"/>
              <w:marTop w:val="0"/>
              <w:marBottom w:val="0"/>
              <w:divBdr>
                <w:top w:val="none" w:sz="0" w:space="0" w:color="auto"/>
                <w:left w:val="none" w:sz="0" w:space="0" w:color="auto"/>
                <w:bottom w:val="none" w:sz="0" w:space="0" w:color="auto"/>
                <w:right w:val="none" w:sz="0" w:space="0" w:color="auto"/>
              </w:divBdr>
              <w:divsChild>
                <w:div w:id="1106654522">
                  <w:marLeft w:val="0"/>
                  <w:marRight w:val="0"/>
                  <w:marTop w:val="0"/>
                  <w:marBottom w:val="0"/>
                  <w:divBdr>
                    <w:top w:val="none" w:sz="0" w:space="0" w:color="auto"/>
                    <w:left w:val="none" w:sz="0" w:space="0" w:color="auto"/>
                    <w:bottom w:val="none" w:sz="0" w:space="0" w:color="auto"/>
                    <w:right w:val="none" w:sz="0" w:space="0" w:color="auto"/>
                  </w:divBdr>
                </w:div>
              </w:divsChild>
            </w:div>
            <w:div w:id="1964728894">
              <w:marLeft w:val="0"/>
              <w:marRight w:val="0"/>
              <w:marTop w:val="0"/>
              <w:marBottom w:val="0"/>
              <w:divBdr>
                <w:top w:val="none" w:sz="0" w:space="0" w:color="auto"/>
                <w:left w:val="none" w:sz="0" w:space="0" w:color="auto"/>
                <w:bottom w:val="none" w:sz="0" w:space="0" w:color="auto"/>
                <w:right w:val="none" w:sz="0" w:space="0" w:color="auto"/>
              </w:divBdr>
              <w:divsChild>
                <w:div w:id="416943888">
                  <w:marLeft w:val="0"/>
                  <w:marRight w:val="0"/>
                  <w:marTop w:val="0"/>
                  <w:marBottom w:val="0"/>
                  <w:divBdr>
                    <w:top w:val="none" w:sz="0" w:space="0" w:color="auto"/>
                    <w:left w:val="none" w:sz="0" w:space="0" w:color="auto"/>
                    <w:bottom w:val="none" w:sz="0" w:space="0" w:color="auto"/>
                    <w:right w:val="none" w:sz="0" w:space="0" w:color="auto"/>
                  </w:divBdr>
                </w:div>
              </w:divsChild>
            </w:div>
            <w:div w:id="1693260341">
              <w:marLeft w:val="0"/>
              <w:marRight w:val="0"/>
              <w:marTop w:val="0"/>
              <w:marBottom w:val="0"/>
              <w:divBdr>
                <w:top w:val="none" w:sz="0" w:space="0" w:color="auto"/>
                <w:left w:val="none" w:sz="0" w:space="0" w:color="auto"/>
                <w:bottom w:val="none" w:sz="0" w:space="0" w:color="auto"/>
                <w:right w:val="none" w:sz="0" w:space="0" w:color="auto"/>
              </w:divBdr>
              <w:divsChild>
                <w:div w:id="391586774">
                  <w:marLeft w:val="0"/>
                  <w:marRight w:val="0"/>
                  <w:marTop w:val="0"/>
                  <w:marBottom w:val="0"/>
                  <w:divBdr>
                    <w:top w:val="none" w:sz="0" w:space="0" w:color="auto"/>
                    <w:left w:val="none" w:sz="0" w:space="0" w:color="auto"/>
                    <w:bottom w:val="none" w:sz="0" w:space="0" w:color="auto"/>
                    <w:right w:val="none" w:sz="0" w:space="0" w:color="auto"/>
                  </w:divBdr>
                </w:div>
              </w:divsChild>
            </w:div>
            <w:div w:id="761607498">
              <w:marLeft w:val="0"/>
              <w:marRight w:val="0"/>
              <w:marTop w:val="0"/>
              <w:marBottom w:val="0"/>
              <w:divBdr>
                <w:top w:val="none" w:sz="0" w:space="0" w:color="auto"/>
                <w:left w:val="none" w:sz="0" w:space="0" w:color="auto"/>
                <w:bottom w:val="none" w:sz="0" w:space="0" w:color="auto"/>
                <w:right w:val="none" w:sz="0" w:space="0" w:color="auto"/>
              </w:divBdr>
              <w:divsChild>
                <w:div w:id="14622416">
                  <w:marLeft w:val="0"/>
                  <w:marRight w:val="0"/>
                  <w:marTop w:val="0"/>
                  <w:marBottom w:val="0"/>
                  <w:divBdr>
                    <w:top w:val="none" w:sz="0" w:space="0" w:color="auto"/>
                    <w:left w:val="none" w:sz="0" w:space="0" w:color="auto"/>
                    <w:bottom w:val="none" w:sz="0" w:space="0" w:color="auto"/>
                    <w:right w:val="none" w:sz="0" w:space="0" w:color="auto"/>
                  </w:divBdr>
                </w:div>
              </w:divsChild>
            </w:div>
            <w:div w:id="714699596">
              <w:marLeft w:val="0"/>
              <w:marRight w:val="0"/>
              <w:marTop w:val="0"/>
              <w:marBottom w:val="0"/>
              <w:divBdr>
                <w:top w:val="none" w:sz="0" w:space="0" w:color="auto"/>
                <w:left w:val="none" w:sz="0" w:space="0" w:color="auto"/>
                <w:bottom w:val="none" w:sz="0" w:space="0" w:color="auto"/>
                <w:right w:val="none" w:sz="0" w:space="0" w:color="auto"/>
              </w:divBdr>
              <w:divsChild>
                <w:div w:id="2143384725">
                  <w:marLeft w:val="0"/>
                  <w:marRight w:val="0"/>
                  <w:marTop w:val="0"/>
                  <w:marBottom w:val="0"/>
                  <w:divBdr>
                    <w:top w:val="none" w:sz="0" w:space="0" w:color="auto"/>
                    <w:left w:val="none" w:sz="0" w:space="0" w:color="auto"/>
                    <w:bottom w:val="none" w:sz="0" w:space="0" w:color="auto"/>
                    <w:right w:val="none" w:sz="0" w:space="0" w:color="auto"/>
                  </w:divBdr>
                </w:div>
              </w:divsChild>
            </w:div>
            <w:div w:id="570316084">
              <w:marLeft w:val="0"/>
              <w:marRight w:val="0"/>
              <w:marTop w:val="0"/>
              <w:marBottom w:val="0"/>
              <w:divBdr>
                <w:top w:val="none" w:sz="0" w:space="0" w:color="auto"/>
                <w:left w:val="none" w:sz="0" w:space="0" w:color="auto"/>
                <w:bottom w:val="none" w:sz="0" w:space="0" w:color="auto"/>
                <w:right w:val="none" w:sz="0" w:space="0" w:color="auto"/>
              </w:divBdr>
              <w:divsChild>
                <w:div w:id="1292053111">
                  <w:marLeft w:val="0"/>
                  <w:marRight w:val="0"/>
                  <w:marTop w:val="0"/>
                  <w:marBottom w:val="0"/>
                  <w:divBdr>
                    <w:top w:val="none" w:sz="0" w:space="0" w:color="auto"/>
                    <w:left w:val="none" w:sz="0" w:space="0" w:color="auto"/>
                    <w:bottom w:val="none" w:sz="0" w:space="0" w:color="auto"/>
                    <w:right w:val="none" w:sz="0" w:space="0" w:color="auto"/>
                  </w:divBdr>
                </w:div>
              </w:divsChild>
            </w:div>
            <w:div w:id="511184866">
              <w:marLeft w:val="0"/>
              <w:marRight w:val="0"/>
              <w:marTop w:val="0"/>
              <w:marBottom w:val="0"/>
              <w:divBdr>
                <w:top w:val="none" w:sz="0" w:space="0" w:color="auto"/>
                <w:left w:val="none" w:sz="0" w:space="0" w:color="auto"/>
                <w:bottom w:val="none" w:sz="0" w:space="0" w:color="auto"/>
                <w:right w:val="none" w:sz="0" w:space="0" w:color="auto"/>
              </w:divBdr>
              <w:divsChild>
                <w:div w:id="1588614187">
                  <w:marLeft w:val="0"/>
                  <w:marRight w:val="0"/>
                  <w:marTop w:val="0"/>
                  <w:marBottom w:val="0"/>
                  <w:divBdr>
                    <w:top w:val="none" w:sz="0" w:space="0" w:color="auto"/>
                    <w:left w:val="none" w:sz="0" w:space="0" w:color="auto"/>
                    <w:bottom w:val="none" w:sz="0" w:space="0" w:color="auto"/>
                    <w:right w:val="none" w:sz="0" w:space="0" w:color="auto"/>
                  </w:divBdr>
                </w:div>
              </w:divsChild>
            </w:div>
            <w:div w:id="405499078">
              <w:marLeft w:val="0"/>
              <w:marRight w:val="0"/>
              <w:marTop w:val="0"/>
              <w:marBottom w:val="0"/>
              <w:divBdr>
                <w:top w:val="none" w:sz="0" w:space="0" w:color="auto"/>
                <w:left w:val="none" w:sz="0" w:space="0" w:color="auto"/>
                <w:bottom w:val="none" w:sz="0" w:space="0" w:color="auto"/>
                <w:right w:val="none" w:sz="0" w:space="0" w:color="auto"/>
              </w:divBdr>
              <w:divsChild>
                <w:div w:id="1593659024">
                  <w:marLeft w:val="0"/>
                  <w:marRight w:val="0"/>
                  <w:marTop w:val="0"/>
                  <w:marBottom w:val="0"/>
                  <w:divBdr>
                    <w:top w:val="none" w:sz="0" w:space="0" w:color="auto"/>
                    <w:left w:val="none" w:sz="0" w:space="0" w:color="auto"/>
                    <w:bottom w:val="none" w:sz="0" w:space="0" w:color="auto"/>
                    <w:right w:val="none" w:sz="0" w:space="0" w:color="auto"/>
                  </w:divBdr>
                </w:div>
              </w:divsChild>
            </w:div>
            <w:div w:id="610866030">
              <w:marLeft w:val="0"/>
              <w:marRight w:val="0"/>
              <w:marTop w:val="0"/>
              <w:marBottom w:val="0"/>
              <w:divBdr>
                <w:top w:val="none" w:sz="0" w:space="0" w:color="auto"/>
                <w:left w:val="none" w:sz="0" w:space="0" w:color="auto"/>
                <w:bottom w:val="none" w:sz="0" w:space="0" w:color="auto"/>
                <w:right w:val="none" w:sz="0" w:space="0" w:color="auto"/>
              </w:divBdr>
              <w:divsChild>
                <w:div w:id="3667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23301">
          <w:marLeft w:val="0"/>
          <w:marRight w:val="0"/>
          <w:marTop w:val="0"/>
          <w:marBottom w:val="0"/>
          <w:divBdr>
            <w:top w:val="none" w:sz="0" w:space="0" w:color="auto"/>
            <w:left w:val="none" w:sz="0" w:space="0" w:color="auto"/>
            <w:bottom w:val="none" w:sz="0" w:space="0" w:color="auto"/>
            <w:right w:val="none" w:sz="0" w:space="0" w:color="auto"/>
          </w:divBdr>
          <w:divsChild>
            <w:div w:id="1661077473">
              <w:marLeft w:val="0"/>
              <w:marRight w:val="0"/>
              <w:marTop w:val="0"/>
              <w:marBottom w:val="0"/>
              <w:divBdr>
                <w:top w:val="none" w:sz="0" w:space="0" w:color="auto"/>
                <w:left w:val="none" w:sz="0" w:space="0" w:color="auto"/>
                <w:bottom w:val="none" w:sz="0" w:space="0" w:color="auto"/>
                <w:right w:val="none" w:sz="0" w:space="0" w:color="auto"/>
              </w:divBdr>
              <w:divsChild>
                <w:div w:id="1262101209">
                  <w:marLeft w:val="0"/>
                  <w:marRight w:val="0"/>
                  <w:marTop w:val="0"/>
                  <w:marBottom w:val="0"/>
                  <w:divBdr>
                    <w:top w:val="none" w:sz="0" w:space="0" w:color="auto"/>
                    <w:left w:val="none" w:sz="0" w:space="0" w:color="auto"/>
                    <w:bottom w:val="none" w:sz="0" w:space="0" w:color="auto"/>
                    <w:right w:val="none" w:sz="0" w:space="0" w:color="auto"/>
                  </w:divBdr>
                </w:div>
              </w:divsChild>
            </w:div>
            <w:div w:id="1388648294">
              <w:marLeft w:val="0"/>
              <w:marRight w:val="0"/>
              <w:marTop w:val="0"/>
              <w:marBottom w:val="0"/>
              <w:divBdr>
                <w:top w:val="none" w:sz="0" w:space="0" w:color="auto"/>
                <w:left w:val="none" w:sz="0" w:space="0" w:color="auto"/>
                <w:bottom w:val="none" w:sz="0" w:space="0" w:color="auto"/>
                <w:right w:val="none" w:sz="0" w:space="0" w:color="auto"/>
              </w:divBdr>
              <w:divsChild>
                <w:div w:id="1214544380">
                  <w:marLeft w:val="0"/>
                  <w:marRight w:val="0"/>
                  <w:marTop w:val="0"/>
                  <w:marBottom w:val="0"/>
                  <w:divBdr>
                    <w:top w:val="none" w:sz="0" w:space="0" w:color="auto"/>
                    <w:left w:val="none" w:sz="0" w:space="0" w:color="auto"/>
                    <w:bottom w:val="none" w:sz="0" w:space="0" w:color="auto"/>
                    <w:right w:val="none" w:sz="0" w:space="0" w:color="auto"/>
                  </w:divBdr>
                </w:div>
              </w:divsChild>
            </w:div>
            <w:div w:id="1059523751">
              <w:marLeft w:val="0"/>
              <w:marRight w:val="0"/>
              <w:marTop w:val="0"/>
              <w:marBottom w:val="0"/>
              <w:divBdr>
                <w:top w:val="none" w:sz="0" w:space="0" w:color="auto"/>
                <w:left w:val="none" w:sz="0" w:space="0" w:color="auto"/>
                <w:bottom w:val="none" w:sz="0" w:space="0" w:color="auto"/>
                <w:right w:val="none" w:sz="0" w:space="0" w:color="auto"/>
              </w:divBdr>
              <w:divsChild>
                <w:div w:id="582177986">
                  <w:marLeft w:val="0"/>
                  <w:marRight w:val="0"/>
                  <w:marTop w:val="0"/>
                  <w:marBottom w:val="0"/>
                  <w:divBdr>
                    <w:top w:val="none" w:sz="0" w:space="0" w:color="auto"/>
                    <w:left w:val="none" w:sz="0" w:space="0" w:color="auto"/>
                    <w:bottom w:val="none" w:sz="0" w:space="0" w:color="auto"/>
                    <w:right w:val="none" w:sz="0" w:space="0" w:color="auto"/>
                  </w:divBdr>
                </w:div>
              </w:divsChild>
            </w:div>
            <w:div w:id="1589386458">
              <w:marLeft w:val="0"/>
              <w:marRight w:val="0"/>
              <w:marTop w:val="0"/>
              <w:marBottom w:val="0"/>
              <w:divBdr>
                <w:top w:val="none" w:sz="0" w:space="0" w:color="auto"/>
                <w:left w:val="none" w:sz="0" w:space="0" w:color="auto"/>
                <w:bottom w:val="none" w:sz="0" w:space="0" w:color="auto"/>
                <w:right w:val="none" w:sz="0" w:space="0" w:color="auto"/>
              </w:divBdr>
              <w:divsChild>
                <w:div w:id="1798451172">
                  <w:marLeft w:val="0"/>
                  <w:marRight w:val="0"/>
                  <w:marTop w:val="0"/>
                  <w:marBottom w:val="0"/>
                  <w:divBdr>
                    <w:top w:val="none" w:sz="0" w:space="0" w:color="auto"/>
                    <w:left w:val="none" w:sz="0" w:space="0" w:color="auto"/>
                    <w:bottom w:val="none" w:sz="0" w:space="0" w:color="auto"/>
                    <w:right w:val="none" w:sz="0" w:space="0" w:color="auto"/>
                  </w:divBdr>
                </w:div>
              </w:divsChild>
            </w:div>
            <w:div w:id="1444105709">
              <w:marLeft w:val="0"/>
              <w:marRight w:val="0"/>
              <w:marTop w:val="0"/>
              <w:marBottom w:val="0"/>
              <w:divBdr>
                <w:top w:val="none" w:sz="0" w:space="0" w:color="auto"/>
                <w:left w:val="none" w:sz="0" w:space="0" w:color="auto"/>
                <w:bottom w:val="none" w:sz="0" w:space="0" w:color="auto"/>
                <w:right w:val="none" w:sz="0" w:space="0" w:color="auto"/>
              </w:divBdr>
              <w:divsChild>
                <w:div w:id="2050950700">
                  <w:marLeft w:val="0"/>
                  <w:marRight w:val="0"/>
                  <w:marTop w:val="0"/>
                  <w:marBottom w:val="0"/>
                  <w:divBdr>
                    <w:top w:val="none" w:sz="0" w:space="0" w:color="auto"/>
                    <w:left w:val="none" w:sz="0" w:space="0" w:color="auto"/>
                    <w:bottom w:val="none" w:sz="0" w:space="0" w:color="auto"/>
                    <w:right w:val="none" w:sz="0" w:space="0" w:color="auto"/>
                  </w:divBdr>
                </w:div>
              </w:divsChild>
            </w:div>
            <w:div w:id="1132939325">
              <w:marLeft w:val="0"/>
              <w:marRight w:val="0"/>
              <w:marTop w:val="0"/>
              <w:marBottom w:val="0"/>
              <w:divBdr>
                <w:top w:val="none" w:sz="0" w:space="0" w:color="auto"/>
                <w:left w:val="none" w:sz="0" w:space="0" w:color="auto"/>
                <w:bottom w:val="none" w:sz="0" w:space="0" w:color="auto"/>
                <w:right w:val="none" w:sz="0" w:space="0" w:color="auto"/>
              </w:divBdr>
              <w:divsChild>
                <w:div w:id="403338453">
                  <w:marLeft w:val="0"/>
                  <w:marRight w:val="0"/>
                  <w:marTop w:val="0"/>
                  <w:marBottom w:val="0"/>
                  <w:divBdr>
                    <w:top w:val="none" w:sz="0" w:space="0" w:color="auto"/>
                    <w:left w:val="none" w:sz="0" w:space="0" w:color="auto"/>
                    <w:bottom w:val="none" w:sz="0" w:space="0" w:color="auto"/>
                    <w:right w:val="none" w:sz="0" w:space="0" w:color="auto"/>
                  </w:divBdr>
                </w:div>
              </w:divsChild>
            </w:div>
            <w:div w:id="1006982666">
              <w:marLeft w:val="0"/>
              <w:marRight w:val="0"/>
              <w:marTop w:val="0"/>
              <w:marBottom w:val="0"/>
              <w:divBdr>
                <w:top w:val="none" w:sz="0" w:space="0" w:color="auto"/>
                <w:left w:val="none" w:sz="0" w:space="0" w:color="auto"/>
                <w:bottom w:val="none" w:sz="0" w:space="0" w:color="auto"/>
                <w:right w:val="none" w:sz="0" w:space="0" w:color="auto"/>
              </w:divBdr>
              <w:divsChild>
                <w:div w:id="1649167891">
                  <w:marLeft w:val="0"/>
                  <w:marRight w:val="0"/>
                  <w:marTop w:val="0"/>
                  <w:marBottom w:val="0"/>
                  <w:divBdr>
                    <w:top w:val="none" w:sz="0" w:space="0" w:color="auto"/>
                    <w:left w:val="none" w:sz="0" w:space="0" w:color="auto"/>
                    <w:bottom w:val="none" w:sz="0" w:space="0" w:color="auto"/>
                    <w:right w:val="none" w:sz="0" w:space="0" w:color="auto"/>
                  </w:divBdr>
                </w:div>
              </w:divsChild>
            </w:div>
            <w:div w:id="1538737106">
              <w:marLeft w:val="0"/>
              <w:marRight w:val="0"/>
              <w:marTop w:val="0"/>
              <w:marBottom w:val="0"/>
              <w:divBdr>
                <w:top w:val="none" w:sz="0" w:space="0" w:color="auto"/>
                <w:left w:val="none" w:sz="0" w:space="0" w:color="auto"/>
                <w:bottom w:val="none" w:sz="0" w:space="0" w:color="auto"/>
                <w:right w:val="none" w:sz="0" w:space="0" w:color="auto"/>
              </w:divBdr>
              <w:divsChild>
                <w:div w:id="1481925494">
                  <w:marLeft w:val="0"/>
                  <w:marRight w:val="0"/>
                  <w:marTop w:val="0"/>
                  <w:marBottom w:val="0"/>
                  <w:divBdr>
                    <w:top w:val="none" w:sz="0" w:space="0" w:color="auto"/>
                    <w:left w:val="none" w:sz="0" w:space="0" w:color="auto"/>
                    <w:bottom w:val="none" w:sz="0" w:space="0" w:color="auto"/>
                    <w:right w:val="none" w:sz="0" w:space="0" w:color="auto"/>
                  </w:divBdr>
                </w:div>
              </w:divsChild>
            </w:div>
            <w:div w:id="290795043">
              <w:marLeft w:val="0"/>
              <w:marRight w:val="0"/>
              <w:marTop w:val="0"/>
              <w:marBottom w:val="0"/>
              <w:divBdr>
                <w:top w:val="none" w:sz="0" w:space="0" w:color="auto"/>
                <w:left w:val="none" w:sz="0" w:space="0" w:color="auto"/>
                <w:bottom w:val="none" w:sz="0" w:space="0" w:color="auto"/>
                <w:right w:val="none" w:sz="0" w:space="0" w:color="auto"/>
              </w:divBdr>
              <w:divsChild>
                <w:div w:id="1541018025">
                  <w:marLeft w:val="0"/>
                  <w:marRight w:val="0"/>
                  <w:marTop w:val="0"/>
                  <w:marBottom w:val="0"/>
                  <w:divBdr>
                    <w:top w:val="none" w:sz="0" w:space="0" w:color="auto"/>
                    <w:left w:val="none" w:sz="0" w:space="0" w:color="auto"/>
                    <w:bottom w:val="none" w:sz="0" w:space="0" w:color="auto"/>
                    <w:right w:val="none" w:sz="0" w:space="0" w:color="auto"/>
                  </w:divBdr>
                </w:div>
              </w:divsChild>
            </w:div>
            <w:div w:id="1773278636">
              <w:marLeft w:val="0"/>
              <w:marRight w:val="0"/>
              <w:marTop w:val="0"/>
              <w:marBottom w:val="0"/>
              <w:divBdr>
                <w:top w:val="none" w:sz="0" w:space="0" w:color="auto"/>
                <w:left w:val="none" w:sz="0" w:space="0" w:color="auto"/>
                <w:bottom w:val="none" w:sz="0" w:space="0" w:color="auto"/>
                <w:right w:val="none" w:sz="0" w:space="0" w:color="auto"/>
              </w:divBdr>
              <w:divsChild>
                <w:div w:id="416248419">
                  <w:marLeft w:val="0"/>
                  <w:marRight w:val="0"/>
                  <w:marTop w:val="0"/>
                  <w:marBottom w:val="0"/>
                  <w:divBdr>
                    <w:top w:val="none" w:sz="0" w:space="0" w:color="auto"/>
                    <w:left w:val="none" w:sz="0" w:space="0" w:color="auto"/>
                    <w:bottom w:val="none" w:sz="0" w:space="0" w:color="auto"/>
                    <w:right w:val="none" w:sz="0" w:space="0" w:color="auto"/>
                  </w:divBdr>
                </w:div>
              </w:divsChild>
            </w:div>
            <w:div w:id="564031339">
              <w:marLeft w:val="0"/>
              <w:marRight w:val="0"/>
              <w:marTop w:val="0"/>
              <w:marBottom w:val="0"/>
              <w:divBdr>
                <w:top w:val="none" w:sz="0" w:space="0" w:color="auto"/>
                <w:left w:val="none" w:sz="0" w:space="0" w:color="auto"/>
                <w:bottom w:val="none" w:sz="0" w:space="0" w:color="auto"/>
                <w:right w:val="none" w:sz="0" w:space="0" w:color="auto"/>
              </w:divBdr>
              <w:divsChild>
                <w:div w:id="2096510564">
                  <w:marLeft w:val="0"/>
                  <w:marRight w:val="0"/>
                  <w:marTop w:val="0"/>
                  <w:marBottom w:val="0"/>
                  <w:divBdr>
                    <w:top w:val="none" w:sz="0" w:space="0" w:color="auto"/>
                    <w:left w:val="none" w:sz="0" w:space="0" w:color="auto"/>
                    <w:bottom w:val="none" w:sz="0" w:space="0" w:color="auto"/>
                    <w:right w:val="none" w:sz="0" w:space="0" w:color="auto"/>
                  </w:divBdr>
                </w:div>
              </w:divsChild>
            </w:div>
            <w:div w:id="30807716">
              <w:marLeft w:val="0"/>
              <w:marRight w:val="0"/>
              <w:marTop w:val="0"/>
              <w:marBottom w:val="0"/>
              <w:divBdr>
                <w:top w:val="none" w:sz="0" w:space="0" w:color="auto"/>
                <w:left w:val="none" w:sz="0" w:space="0" w:color="auto"/>
                <w:bottom w:val="none" w:sz="0" w:space="0" w:color="auto"/>
                <w:right w:val="none" w:sz="0" w:space="0" w:color="auto"/>
              </w:divBdr>
              <w:divsChild>
                <w:div w:id="31077039">
                  <w:marLeft w:val="0"/>
                  <w:marRight w:val="0"/>
                  <w:marTop w:val="0"/>
                  <w:marBottom w:val="0"/>
                  <w:divBdr>
                    <w:top w:val="none" w:sz="0" w:space="0" w:color="auto"/>
                    <w:left w:val="none" w:sz="0" w:space="0" w:color="auto"/>
                    <w:bottom w:val="none" w:sz="0" w:space="0" w:color="auto"/>
                    <w:right w:val="none" w:sz="0" w:space="0" w:color="auto"/>
                  </w:divBdr>
                </w:div>
              </w:divsChild>
            </w:div>
            <w:div w:id="1953366391">
              <w:marLeft w:val="0"/>
              <w:marRight w:val="0"/>
              <w:marTop w:val="0"/>
              <w:marBottom w:val="0"/>
              <w:divBdr>
                <w:top w:val="none" w:sz="0" w:space="0" w:color="auto"/>
                <w:left w:val="none" w:sz="0" w:space="0" w:color="auto"/>
                <w:bottom w:val="none" w:sz="0" w:space="0" w:color="auto"/>
                <w:right w:val="none" w:sz="0" w:space="0" w:color="auto"/>
              </w:divBdr>
              <w:divsChild>
                <w:div w:id="736829508">
                  <w:marLeft w:val="0"/>
                  <w:marRight w:val="0"/>
                  <w:marTop w:val="0"/>
                  <w:marBottom w:val="0"/>
                  <w:divBdr>
                    <w:top w:val="none" w:sz="0" w:space="0" w:color="auto"/>
                    <w:left w:val="none" w:sz="0" w:space="0" w:color="auto"/>
                    <w:bottom w:val="none" w:sz="0" w:space="0" w:color="auto"/>
                    <w:right w:val="none" w:sz="0" w:space="0" w:color="auto"/>
                  </w:divBdr>
                </w:div>
              </w:divsChild>
            </w:div>
            <w:div w:id="379012820">
              <w:marLeft w:val="0"/>
              <w:marRight w:val="0"/>
              <w:marTop w:val="0"/>
              <w:marBottom w:val="0"/>
              <w:divBdr>
                <w:top w:val="none" w:sz="0" w:space="0" w:color="auto"/>
                <w:left w:val="none" w:sz="0" w:space="0" w:color="auto"/>
                <w:bottom w:val="none" w:sz="0" w:space="0" w:color="auto"/>
                <w:right w:val="none" w:sz="0" w:space="0" w:color="auto"/>
              </w:divBdr>
              <w:divsChild>
                <w:div w:id="899174019">
                  <w:marLeft w:val="0"/>
                  <w:marRight w:val="0"/>
                  <w:marTop w:val="0"/>
                  <w:marBottom w:val="0"/>
                  <w:divBdr>
                    <w:top w:val="none" w:sz="0" w:space="0" w:color="auto"/>
                    <w:left w:val="none" w:sz="0" w:space="0" w:color="auto"/>
                    <w:bottom w:val="none" w:sz="0" w:space="0" w:color="auto"/>
                    <w:right w:val="none" w:sz="0" w:space="0" w:color="auto"/>
                  </w:divBdr>
                </w:div>
              </w:divsChild>
            </w:div>
            <w:div w:id="1607689142">
              <w:marLeft w:val="0"/>
              <w:marRight w:val="0"/>
              <w:marTop w:val="0"/>
              <w:marBottom w:val="0"/>
              <w:divBdr>
                <w:top w:val="none" w:sz="0" w:space="0" w:color="auto"/>
                <w:left w:val="none" w:sz="0" w:space="0" w:color="auto"/>
                <w:bottom w:val="none" w:sz="0" w:space="0" w:color="auto"/>
                <w:right w:val="none" w:sz="0" w:space="0" w:color="auto"/>
              </w:divBdr>
              <w:divsChild>
                <w:div w:id="1100686698">
                  <w:marLeft w:val="0"/>
                  <w:marRight w:val="0"/>
                  <w:marTop w:val="0"/>
                  <w:marBottom w:val="0"/>
                  <w:divBdr>
                    <w:top w:val="none" w:sz="0" w:space="0" w:color="auto"/>
                    <w:left w:val="none" w:sz="0" w:space="0" w:color="auto"/>
                    <w:bottom w:val="none" w:sz="0" w:space="0" w:color="auto"/>
                    <w:right w:val="none" w:sz="0" w:space="0" w:color="auto"/>
                  </w:divBdr>
                </w:div>
              </w:divsChild>
            </w:div>
            <w:div w:id="552084234">
              <w:marLeft w:val="0"/>
              <w:marRight w:val="0"/>
              <w:marTop w:val="0"/>
              <w:marBottom w:val="0"/>
              <w:divBdr>
                <w:top w:val="none" w:sz="0" w:space="0" w:color="auto"/>
                <w:left w:val="none" w:sz="0" w:space="0" w:color="auto"/>
                <w:bottom w:val="none" w:sz="0" w:space="0" w:color="auto"/>
                <w:right w:val="none" w:sz="0" w:space="0" w:color="auto"/>
              </w:divBdr>
              <w:divsChild>
                <w:div w:id="1760519803">
                  <w:marLeft w:val="0"/>
                  <w:marRight w:val="0"/>
                  <w:marTop w:val="0"/>
                  <w:marBottom w:val="0"/>
                  <w:divBdr>
                    <w:top w:val="none" w:sz="0" w:space="0" w:color="auto"/>
                    <w:left w:val="none" w:sz="0" w:space="0" w:color="auto"/>
                    <w:bottom w:val="none" w:sz="0" w:space="0" w:color="auto"/>
                    <w:right w:val="none" w:sz="0" w:space="0" w:color="auto"/>
                  </w:divBdr>
                </w:div>
              </w:divsChild>
            </w:div>
            <w:div w:id="331446645">
              <w:marLeft w:val="0"/>
              <w:marRight w:val="0"/>
              <w:marTop w:val="0"/>
              <w:marBottom w:val="0"/>
              <w:divBdr>
                <w:top w:val="none" w:sz="0" w:space="0" w:color="auto"/>
                <w:left w:val="none" w:sz="0" w:space="0" w:color="auto"/>
                <w:bottom w:val="none" w:sz="0" w:space="0" w:color="auto"/>
                <w:right w:val="none" w:sz="0" w:space="0" w:color="auto"/>
              </w:divBdr>
              <w:divsChild>
                <w:div w:id="1366754698">
                  <w:marLeft w:val="0"/>
                  <w:marRight w:val="0"/>
                  <w:marTop w:val="0"/>
                  <w:marBottom w:val="0"/>
                  <w:divBdr>
                    <w:top w:val="none" w:sz="0" w:space="0" w:color="auto"/>
                    <w:left w:val="none" w:sz="0" w:space="0" w:color="auto"/>
                    <w:bottom w:val="none" w:sz="0" w:space="0" w:color="auto"/>
                    <w:right w:val="none" w:sz="0" w:space="0" w:color="auto"/>
                  </w:divBdr>
                </w:div>
              </w:divsChild>
            </w:div>
            <w:div w:id="1574966059">
              <w:marLeft w:val="0"/>
              <w:marRight w:val="0"/>
              <w:marTop w:val="0"/>
              <w:marBottom w:val="0"/>
              <w:divBdr>
                <w:top w:val="none" w:sz="0" w:space="0" w:color="auto"/>
                <w:left w:val="none" w:sz="0" w:space="0" w:color="auto"/>
                <w:bottom w:val="none" w:sz="0" w:space="0" w:color="auto"/>
                <w:right w:val="none" w:sz="0" w:space="0" w:color="auto"/>
              </w:divBdr>
              <w:divsChild>
                <w:div w:id="552274623">
                  <w:marLeft w:val="0"/>
                  <w:marRight w:val="0"/>
                  <w:marTop w:val="0"/>
                  <w:marBottom w:val="0"/>
                  <w:divBdr>
                    <w:top w:val="none" w:sz="0" w:space="0" w:color="auto"/>
                    <w:left w:val="none" w:sz="0" w:space="0" w:color="auto"/>
                    <w:bottom w:val="none" w:sz="0" w:space="0" w:color="auto"/>
                    <w:right w:val="none" w:sz="0" w:space="0" w:color="auto"/>
                  </w:divBdr>
                </w:div>
              </w:divsChild>
            </w:div>
            <w:div w:id="382100521">
              <w:marLeft w:val="0"/>
              <w:marRight w:val="0"/>
              <w:marTop w:val="0"/>
              <w:marBottom w:val="0"/>
              <w:divBdr>
                <w:top w:val="none" w:sz="0" w:space="0" w:color="auto"/>
                <w:left w:val="none" w:sz="0" w:space="0" w:color="auto"/>
                <w:bottom w:val="none" w:sz="0" w:space="0" w:color="auto"/>
                <w:right w:val="none" w:sz="0" w:space="0" w:color="auto"/>
              </w:divBdr>
              <w:divsChild>
                <w:div w:id="1769111411">
                  <w:marLeft w:val="0"/>
                  <w:marRight w:val="0"/>
                  <w:marTop w:val="0"/>
                  <w:marBottom w:val="0"/>
                  <w:divBdr>
                    <w:top w:val="none" w:sz="0" w:space="0" w:color="auto"/>
                    <w:left w:val="none" w:sz="0" w:space="0" w:color="auto"/>
                    <w:bottom w:val="none" w:sz="0" w:space="0" w:color="auto"/>
                    <w:right w:val="none" w:sz="0" w:space="0" w:color="auto"/>
                  </w:divBdr>
                </w:div>
              </w:divsChild>
            </w:div>
            <w:div w:id="189495288">
              <w:marLeft w:val="0"/>
              <w:marRight w:val="0"/>
              <w:marTop w:val="0"/>
              <w:marBottom w:val="0"/>
              <w:divBdr>
                <w:top w:val="none" w:sz="0" w:space="0" w:color="auto"/>
                <w:left w:val="none" w:sz="0" w:space="0" w:color="auto"/>
                <w:bottom w:val="none" w:sz="0" w:space="0" w:color="auto"/>
                <w:right w:val="none" w:sz="0" w:space="0" w:color="auto"/>
              </w:divBdr>
              <w:divsChild>
                <w:div w:id="1269392711">
                  <w:marLeft w:val="0"/>
                  <w:marRight w:val="0"/>
                  <w:marTop w:val="0"/>
                  <w:marBottom w:val="0"/>
                  <w:divBdr>
                    <w:top w:val="none" w:sz="0" w:space="0" w:color="auto"/>
                    <w:left w:val="none" w:sz="0" w:space="0" w:color="auto"/>
                    <w:bottom w:val="none" w:sz="0" w:space="0" w:color="auto"/>
                    <w:right w:val="none" w:sz="0" w:space="0" w:color="auto"/>
                  </w:divBdr>
                </w:div>
              </w:divsChild>
            </w:div>
            <w:div w:id="1121071364">
              <w:marLeft w:val="0"/>
              <w:marRight w:val="0"/>
              <w:marTop w:val="0"/>
              <w:marBottom w:val="0"/>
              <w:divBdr>
                <w:top w:val="none" w:sz="0" w:space="0" w:color="auto"/>
                <w:left w:val="none" w:sz="0" w:space="0" w:color="auto"/>
                <w:bottom w:val="none" w:sz="0" w:space="0" w:color="auto"/>
                <w:right w:val="none" w:sz="0" w:space="0" w:color="auto"/>
              </w:divBdr>
              <w:divsChild>
                <w:div w:id="532576089">
                  <w:marLeft w:val="0"/>
                  <w:marRight w:val="0"/>
                  <w:marTop w:val="0"/>
                  <w:marBottom w:val="0"/>
                  <w:divBdr>
                    <w:top w:val="none" w:sz="0" w:space="0" w:color="auto"/>
                    <w:left w:val="none" w:sz="0" w:space="0" w:color="auto"/>
                    <w:bottom w:val="none" w:sz="0" w:space="0" w:color="auto"/>
                    <w:right w:val="none" w:sz="0" w:space="0" w:color="auto"/>
                  </w:divBdr>
                </w:div>
              </w:divsChild>
            </w:div>
            <w:div w:id="1043821891">
              <w:marLeft w:val="0"/>
              <w:marRight w:val="0"/>
              <w:marTop w:val="0"/>
              <w:marBottom w:val="0"/>
              <w:divBdr>
                <w:top w:val="none" w:sz="0" w:space="0" w:color="auto"/>
                <w:left w:val="none" w:sz="0" w:space="0" w:color="auto"/>
                <w:bottom w:val="none" w:sz="0" w:space="0" w:color="auto"/>
                <w:right w:val="none" w:sz="0" w:space="0" w:color="auto"/>
              </w:divBdr>
              <w:divsChild>
                <w:div w:id="35735989">
                  <w:marLeft w:val="0"/>
                  <w:marRight w:val="0"/>
                  <w:marTop w:val="0"/>
                  <w:marBottom w:val="0"/>
                  <w:divBdr>
                    <w:top w:val="none" w:sz="0" w:space="0" w:color="auto"/>
                    <w:left w:val="none" w:sz="0" w:space="0" w:color="auto"/>
                    <w:bottom w:val="none" w:sz="0" w:space="0" w:color="auto"/>
                    <w:right w:val="none" w:sz="0" w:space="0" w:color="auto"/>
                  </w:divBdr>
                </w:div>
              </w:divsChild>
            </w:div>
            <w:div w:id="1400791081">
              <w:marLeft w:val="0"/>
              <w:marRight w:val="0"/>
              <w:marTop w:val="0"/>
              <w:marBottom w:val="0"/>
              <w:divBdr>
                <w:top w:val="none" w:sz="0" w:space="0" w:color="auto"/>
                <w:left w:val="none" w:sz="0" w:space="0" w:color="auto"/>
                <w:bottom w:val="none" w:sz="0" w:space="0" w:color="auto"/>
                <w:right w:val="none" w:sz="0" w:space="0" w:color="auto"/>
              </w:divBdr>
              <w:divsChild>
                <w:div w:id="1002899439">
                  <w:marLeft w:val="0"/>
                  <w:marRight w:val="0"/>
                  <w:marTop w:val="0"/>
                  <w:marBottom w:val="0"/>
                  <w:divBdr>
                    <w:top w:val="none" w:sz="0" w:space="0" w:color="auto"/>
                    <w:left w:val="none" w:sz="0" w:space="0" w:color="auto"/>
                    <w:bottom w:val="none" w:sz="0" w:space="0" w:color="auto"/>
                    <w:right w:val="none" w:sz="0" w:space="0" w:color="auto"/>
                  </w:divBdr>
                </w:div>
              </w:divsChild>
            </w:div>
            <w:div w:id="1870606892">
              <w:marLeft w:val="0"/>
              <w:marRight w:val="0"/>
              <w:marTop w:val="0"/>
              <w:marBottom w:val="0"/>
              <w:divBdr>
                <w:top w:val="none" w:sz="0" w:space="0" w:color="auto"/>
                <w:left w:val="none" w:sz="0" w:space="0" w:color="auto"/>
                <w:bottom w:val="none" w:sz="0" w:space="0" w:color="auto"/>
                <w:right w:val="none" w:sz="0" w:space="0" w:color="auto"/>
              </w:divBdr>
              <w:divsChild>
                <w:div w:id="754013046">
                  <w:marLeft w:val="0"/>
                  <w:marRight w:val="0"/>
                  <w:marTop w:val="0"/>
                  <w:marBottom w:val="0"/>
                  <w:divBdr>
                    <w:top w:val="none" w:sz="0" w:space="0" w:color="auto"/>
                    <w:left w:val="none" w:sz="0" w:space="0" w:color="auto"/>
                    <w:bottom w:val="none" w:sz="0" w:space="0" w:color="auto"/>
                    <w:right w:val="none" w:sz="0" w:space="0" w:color="auto"/>
                  </w:divBdr>
                </w:div>
              </w:divsChild>
            </w:div>
            <w:div w:id="2034459433">
              <w:marLeft w:val="0"/>
              <w:marRight w:val="0"/>
              <w:marTop w:val="0"/>
              <w:marBottom w:val="0"/>
              <w:divBdr>
                <w:top w:val="none" w:sz="0" w:space="0" w:color="auto"/>
                <w:left w:val="none" w:sz="0" w:space="0" w:color="auto"/>
                <w:bottom w:val="none" w:sz="0" w:space="0" w:color="auto"/>
                <w:right w:val="none" w:sz="0" w:space="0" w:color="auto"/>
              </w:divBdr>
              <w:divsChild>
                <w:div w:id="1593929769">
                  <w:marLeft w:val="0"/>
                  <w:marRight w:val="0"/>
                  <w:marTop w:val="0"/>
                  <w:marBottom w:val="0"/>
                  <w:divBdr>
                    <w:top w:val="none" w:sz="0" w:space="0" w:color="auto"/>
                    <w:left w:val="none" w:sz="0" w:space="0" w:color="auto"/>
                    <w:bottom w:val="none" w:sz="0" w:space="0" w:color="auto"/>
                    <w:right w:val="none" w:sz="0" w:space="0" w:color="auto"/>
                  </w:divBdr>
                </w:div>
              </w:divsChild>
            </w:div>
            <w:div w:id="1334842656">
              <w:marLeft w:val="0"/>
              <w:marRight w:val="0"/>
              <w:marTop w:val="0"/>
              <w:marBottom w:val="0"/>
              <w:divBdr>
                <w:top w:val="none" w:sz="0" w:space="0" w:color="auto"/>
                <w:left w:val="none" w:sz="0" w:space="0" w:color="auto"/>
                <w:bottom w:val="none" w:sz="0" w:space="0" w:color="auto"/>
                <w:right w:val="none" w:sz="0" w:space="0" w:color="auto"/>
              </w:divBdr>
              <w:divsChild>
                <w:div w:id="979960260">
                  <w:marLeft w:val="0"/>
                  <w:marRight w:val="0"/>
                  <w:marTop w:val="0"/>
                  <w:marBottom w:val="0"/>
                  <w:divBdr>
                    <w:top w:val="none" w:sz="0" w:space="0" w:color="auto"/>
                    <w:left w:val="none" w:sz="0" w:space="0" w:color="auto"/>
                    <w:bottom w:val="none" w:sz="0" w:space="0" w:color="auto"/>
                    <w:right w:val="none" w:sz="0" w:space="0" w:color="auto"/>
                  </w:divBdr>
                </w:div>
              </w:divsChild>
            </w:div>
            <w:div w:id="328602194">
              <w:marLeft w:val="0"/>
              <w:marRight w:val="0"/>
              <w:marTop w:val="0"/>
              <w:marBottom w:val="0"/>
              <w:divBdr>
                <w:top w:val="none" w:sz="0" w:space="0" w:color="auto"/>
                <w:left w:val="none" w:sz="0" w:space="0" w:color="auto"/>
                <w:bottom w:val="none" w:sz="0" w:space="0" w:color="auto"/>
                <w:right w:val="none" w:sz="0" w:space="0" w:color="auto"/>
              </w:divBdr>
              <w:divsChild>
                <w:div w:id="8990684">
                  <w:marLeft w:val="0"/>
                  <w:marRight w:val="0"/>
                  <w:marTop w:val="0"/>
                  <w:marBottom w:val="0"/>
                  <w:divBdr>
                    <w:top w:val="none" w:sz="0" w:space="0" w:color="auto"/>
                    <w:left w:val="none" w:sz="0" w:space="0" w:color="auto"/>
                    <w:bottom w:val="none" w:sz="0" w:space="0" w:color="auto"/>
                    <w:right w:val="none" w:sz="0" w:space="0" w:color="auto"/>
                  </w:divBdr>
                </w:div>
              </w:divsChild>
            </w:div>
            <w:div w:id="1218080301">
              <w:marLeft w:val="0"/>
              <w:marRight w:val="0"/>
              <w:marTop w:val="0"/>
              <w:marBottom w:val="0"/>
              <w:divBdr>
                <w:top w:val="none" w:sz="0" w:space="0" w:color="auto"/>
                <w:left w:val="none" w:sz="0" w:space="0" w:color="auto"/>
                <w:bottom w:val="none" w:sz="0" w:space="0" w:color="auto"/>
                <w:right w:val="none" w:sz="0" w:space="0" w:color="auto"/>
              </w:divBdr>
              <w:divsChild>
                <w:div w:id="1900052050">
                  <w:marLeft w:val="0"/>
                  <w:marRight w:val="0"/>
                  <w:marTop w:val="0"/>
                  <w:marBottom w:val="0"/>
                  <w:divBdr>
                    <w:top w:val="none" w:sz="0" w:space="0" w:color="auto"/>
                    <w:left w:val="none" w:sz="0" w:space="0" w:color="auto"/>
                    <w:bottom w:val="none" w:sz="0" w:space="0" w:color="auto"/>
                    <w:right w:val="none" w:sz="0" w:space="0" w:color="auto"/>
                  </w:divBdr>
                </w:div>
              </w:divsChild>
            </w:div>
            <w:div w:id="2133817809">
              <w:marLeft w:val="0"/>
              <w:marRight w:val="0"/>
              <w:marTop w:val="0"/>
              <w:marBottom w:val="0"/>
              <w:divBdr>
                <w:top w:val="none" w:sz="0" w:space="0" w:color="auto"/>
                <w:left w:val="none" w:sz="0" w:space="0" w:color="auto"/>
                <w:bottom w:val="none" w:sz="0" w:space="0" w:color="auto"/>
                <w:right w:val="none" w:sz="0" w:space="0" w:color="auto"/>
              </w:divBdr>
              <w:divsChild>
                <w:div w:id="1790200163">
                  <w:marLeft w:val="0"/>
                  <w:marRight w:val="0"/>
                  <w:marTop w:val="0"/>
                  <w:marBottom w:val="0"/>
                  <w:divBdr>
                    <w:top w:val="none" w:sz="0" w:space="0" w:color="auto"/>
                    <w:left w:val="none" w:sz="0" w:space="0" w:color="auto"/>
                    <w:bottom w:val="none" w:sz="0" w:space="0" w:color="auto"/>
                    <w:right w:val="none" w:sz="0" w:space="0" w:color="auto"/>
                  </w:divBdr>
                </w:div>
              </w:divsChild>
            </w:div>
            <w:div w:id="1860463852">
              <w:marLeft w:val="0"/>
              <w:marRight w:val="0"/>
              <w:marTop w:val="0"/>
              <w:marBottom w:val="0"/>
              <w:divBdr>
                <w:top w:val="none" w:sz="0" w:space="0" w:color="auto"/>
                <w:left w:val="none" w:sz="0" w:space="0" w:color="auto"/>
                <w:bottom w:val="none" w:sz="0" w:space="0" w:color="auto"/>
                <w:right w:val="none" w:sz="0" w:space="0" w:color="auto"/>
              </w:divBdr>
              <w:divsChild>
                <w:div w:id="2053144384">
                  <w:marLeft w:val="0"/>
                  <w:marRight w:val="0"/>
                  <w:marTop w:val="0"/>
                  <w:marBottom w:val="0"/>
                  <w:divBdr>
                    <w:top w:val="none" w:sz="0" w:space="0" w:color="auto"/>
                    <w:left w:val="none" w:sz="0" w:space="0" w:color="auto"/>
                    <w:bottom w:val="none" w:sz="0" w:space="0" w:color="auto"/>
                    <w:right w:val="none" w:sz="0" w:space="0" w:color="auto"/>
                  </w:divBdr>
                </w:div>
              </w:divsChild>
            </w:div>
            <w:div w:id="280842920">
              <w:marLeft w:val="0"/>
              <w:marRight w:val="0"/>
              <w:marTop w:val="0"/>
              <w:marBottom w:val="0"/>
              <w:divBdr>
                <w:top w:val="none" w:sz="0" w:space="0" w:color="auto"/>
                <w:left w:val="none" w:sz="0" w:space="0" w:color="auto"/>
                <w:bottom w:val="none" w:sz="0" w:space="0" w:color="auto"/>
                <w:right w:val="none" w:sz="0" w:space="0" w:color="auto"/>
              </w:divBdr>
              <w:divsChild>
                <w:div w:id="989403361">
                  <w:marLeft w:val="0"/>
                  <w:marRight w:val="0"/>
                  <w:marTop w:val="0"/>
                  <w:marBottom w:val="0"/>
                  <w:divBdr>
                    <w:top w:val="none" w:sz="0" w:space="0" w:color="auto"/>
                    <w:left w:val="none" w:sz="0" w:space="0" w:color="auto"/>
                    <w:bottom w:val="none" w:sz="0" w:space="0" w:color="auto"/>
                    <w:right w:val="none" w:sz="0" w:space="0" w:color="auto"/>
                  </w:divBdr>
                </w:div>
              </w:divsChild>
            </w:div>
            <w:div w:id="715008181">
              <w:marLeft w:val="0"/>
              <w:marRight w:val="0"/>
              <w:marTop w:val="0"/>
              <w:marBottom w:val="0"/>
              <w:divBdr>
                <w:top w:val="none" w:sz="0" w:space="0" w:color="auto"/>
                <w:left w:val="none" w:sz="0" w:space="0" w:color="auto"/>
                <w:bottom w:val="none" w:sz="0" w:space="0" w:color="auto"/>
                <w:right w:val="none" w:sz="0" w:space="0" w:color="auto"/>
              </w:divBdr>
              <w:divsChild>
                <w:div w:id="209810745">
                  <w:marLeft w:val="0"/>
                  <w:marRight w:val="0"/>
                  <w:marTop w:val="0"/>
                  <w:marBottom w:val="0"/>
                  <w:divBdr>
                    <w:top w:val="none" w:sz="0" w:space="0" w:color="auto"/>
                    <w:left w:val="none" w:sz="0" w:space="0" w:color="auto"/>
                    <w:bottom w:val="none" w:sz="0" w:space="0" w:color="auto"/>
                    <w:right w:val="none" w:sz="0" w:space="0" w:color="auto"/>
                  </w:divBdr>
                </w:div>
              </w:divsChild>
            </w:div>
            <w:div w:id="946234882">
              <w:marLeft w:val="0"/>
              <w:marRight w:val="0"/>
              <w:marTop w:val="0"/>
              <w:marBottom w:val="0"/>
              <w:divBdr>
                <w:top w:val="none" w:sz="0" w:space="0" w:color="auto"/>
                <w:left w:val="none" w:sz="0" w:space="0" w:color="auto"/>
                <w:bottom w:val="none" w:sz="0" w:space="0" w:color="auto"/>
                <w:right w:val="none" w:sz="0" w:space="0" w:color="auto"/>
              </w:divBdr>
              <w:divsChild>
                <w:div w:id="698120976">
                  <w:marLeft w:val="0"/>
                  <w:marRight w:val="0"/>
                  <w:marTop w:val="0"/>
                  <w:marBottom w:val="0"/>
                  <w:divBdr>
                    <w:top w:val="none" w:sz="0" w:space="0" w:color="auto"/>
                    <w:left w:val="none" w:sz="0" w:space="0" w:color="auto"/>
                    <w:bottom w:val="none" w:sz="0" w:space="0" w:color="auto"/>
                    <w:right w:val="none" w:sz="0" w:space="0" w:color="auto"/>
                  </w:divBdr>
                </w:div>
              </w:divsChild>
            </w:div>
            <w:div w:id="337468345">
              <w:marLeft w:val="0"/>
              <w:marRight w:val="0"/>
              <w:marTop w:val="0"/>
              <w:marBottom w:val="0"/>
              <w:divBdr>
                <w:top w:val="none" w:sz="0" w:space="0" w:color="auto"/>
                <w:left w:val="none" w:sz="0" w:space="0" w:color="auto"/>
                <w:bottom w:val="none" w:sz="0" w:space="0" w:color="auto"/>
                <w:right w:val="none" w:sz="0" w:space="0" w:color="auto"/>
              </w:divBdr>
              <w:divsChild>
                <w:div w:id="23406522">
                  <w:marLeft w:val="0"/>
                  <w:marRight w:val="0"/>
                  <w:marTop w:val="0"/>
                  <w:marBottom w:val="0"/>
                  <w:divBdr>
                    <w:top w:val="none" w:sz="0" w:space="0" w:color="auto"/>
                    <w:left w:val="none" w:sz="0" w:space="0" w:color="auto"/>
                    <w:bottom w:val="none" w:sz="0" w:space="0" w:color="auto"/>
                    <w:right w:val="none" w:sz="0" w:space="0" w:color="auto"/>
                  </w:divBdr>
                </w:div>
              </w:divsChild>
            </w:div>
            <w:div w:id="1247232076">
              <w:marLeft w:val="0"/>
              <w:marRight w:val="0"/>
              <w:marTop w:val="0"/>
              <w:marBottom w:val="0"/>
              <w:divBdr>
                <w:top w:val="none" w:sz="0" w:space="0" w:color="auto"/>
                <w:left w:val="none" w:sz="0" w:space="0" w:color="auto"/>
                <w:bottom w:val="none" w:sz="0" w:space="0" w:color="auto"/>
                <w:right w:val="none" w:sz="0" w:space="0" w:color="auto"/>
              </w:divBdr>
              <w:divsChild>
                <w:div w:id="1869834960">
                  <w:marLeft w:val="0"/>
                  <w:marRight w:val="0"/>
                  <w:marTop w:val="0"/>
                  <w:marBottom w:val="0"/>
                  <w:divBdr>
                    <w:top w:val="none" w:sz="0" w:space="0" w:color="auto"/>
                    <w:left w:val="none" w:sz="0" w:space="0" w:color="auto"/>
                    <w:bottom w:val="none" w:sz="0" w:space="0" w:color="auto"/>
                    <w:right w:val="none" w:sz="0" w:space="0" w:color="auto"/>
                  </w:divBdr>
                </w:div>
              </w:divsChild>
            </w:div>
            <w:div w:id="91703136">
              <w:marLeft w:val="0"/>
              <w:marRight w:val="0"/>
              <w:marTop w:val="0"/>
              <w:marBottom w:val="0"/>
              <w:divBdr>
                <w:top w:val="none" w:sz="0" w:space="0" w:color="auto"/>
                <w:left w:val="none" w:sz="0" w:space="0" w:color="auto"/>
                <w:bottom w:val="none" w:sz="0" w:space="0" w:color="auto"/>
                <w:right w:val="none" w:sz="0" w:space="0" w:color="auto"/>
              </w:divBdr>
              <w:divsChild>
                <w:div w:id="813134362">
                  <w:marLeft w:val="0"/>
                  <w:marRight w:val="0"/>
                  <w:marTop w:val="0"/>
                  <w:marBottom w:val="0"/>
                  <w:divBdr>
                    <w:top w:val="none" w:sz="0" w:space="0" w:color="auto"/>
                    <w:left w:val="none" w:sz="0" w:space="0" w:color="auto"/>
                    <w:bottom w:val="none" w:sz="0" w:space="0" w:color="auto"/>
                    <w:right w:val="none" w:sz="0" w:space="0" w:color="auto"/>
                  </w:divBdr>
                </w:div>
              </w:divsChild>
            </w:div>
            <w:div w:id="12074144">
              <w:marLeft w:val="0"/>
              <w:marRight w:val="0"/>
              <w:marTop w:val="0"/>
              <w:marBottom w:val="0"/>
              <w:divBdr>
                <w:top w:val="none" w:sz="0" w:space="0" w:color="auto"/>
                <w:left w:val="none" w:sz="0" w:space="0" w:color="auto"/>
                <w:bottom w:val="none" w:sz="0" w:space="0" w:color="auto"/>
                <w:right w:val="none" w:sz="0" w:space="0" w:color="auto"/>
              </w:divBdr>
              <w:divsChild>
                <w:div w:id="1507935840">
                  <w:marLeft w:val="0"/>
                  <w:marRight w:val="0"/>
                  <w:marTop w:val="0"/>
                  <w:marBottom w:val="0"/>
                  <w:divBdr>
                    <w:top w:val="none" w:sz="0" w:space="0" w:color="auto"/>
                    <w:left w:val="none" w:sz="0" w:space="0" w:color="auto"/>
                    <w:bottom w:val="none" w:sz="0" w:space="0" w:color="auto"/>
                    <w:right w:val="none" w:sz="0" w:space="0" w:color="auto"/>
                  </w:divBdr>
                </w:div>
              </w:divsChild>
            </w:div>
            <w:div w:id="1459646008">
              <w:marLeft w:val="0"/>
              <w:marRight w:val="0"/>
              <w:marTop w:val="0"/>
              <w:marBottom w:val="0"/>
              <w:divBdr>
                <w:top w:val="none" w:sz="0" w:space="0" w:color="auto"/>
                <w:left w:val="none" w:sz="0" w:space="0" w:color="auto"/>
                <w:bottom w:val="none" w:sz="0" w:space="0" w:color="auto"/>
                <w:right w:val="none" w:sz="0" w:space="0" w:color="auto"/>
              </w:divBdr>
              <w:divsChild>
                <w:div w:id="1856843491">
                  <w:marLeft w:val="0"/>
                  <w:marRight w:val="0"/>
                  <w:marTop w:val="0"/>
                  <w:marBottom w:val="0"/>
                  <w:divBdr>
                    <w:top w:val="none" w:sz="0" w:space="0" w:color="auto"/>
                    <w:left w:val="none" w:sz="0" w:space="0" w:color="auto"/>
                    <w:bottom w:val="none" w:sz="0" w:space="0" w:color="auto"/>
                    <w:right w:val="none" w:sz="0" w:space="0" w:color="auto"/>
                  </w:divBdr>
                </w:div>
              </w:divsChild>
            </w:div>
            <w:div w:id="2016692141">
              <w:marLeft w:val="0"/>
              <w:marRight w:val="0"/>
              <w:marTop w:val="0"/>
              <w:marBottom w:val="0"/>
              <w:divBdr>
                <w:top w:val="none" w:sz="0" w:space="0" w:color="auto"/>
                <w:left w:val="none" w:sz="0" w:space="0" w:color="auto"/>
                <w:bottom w:val="none" w:sz="0" w:space="0" w:color="auto"/>
                <w:right w:val="none" w:sz="0" w:space="0" w:color="auto"/>
              </w:divBdr>
              <w:divsChild>
                <w:div w:id="277414738">
                  <w:marLeft w:val="0"/>
                  <w:marRight w:val="0"/>
                  <w:marTop w:val="0"/>
                  <w:marBottom w:val="0"/>
                  <w:divBdr>
                    <w:top w:val="none" w:sz="0" w:space="0" w:color="auto"/>
                    <w:left w:val="none" w:sz="0" w:space="0" w:color="auto"/>
                    <w:bottom w:val="none" w:sz="0" w:space="0" w:color="auto"/>
                    <w:right w:val="none" w:sz="0" w:space="0" w:color="auto"/>
                  </w:divBdr>
                </w:div>
              </w:divsChild>
            </w:div>
            <w:div w:id="225263148">
              <w:marLeft w:val="0"/>
              <w:marRight w:val="0"/>
              <w:marTop w:val="0"/>
              <w:marBottom w:val="0"/>
              <w:divBdr>
                <w:top w:val="none" w:sz="0" w:space="0" w:color="auto"/>
                <w:left w:val="none" w:sz="0" w:space="0" w:color="auto"/>
                <w:bottom w:val="none" w:sz="0" w:space="0" w:color="auto"/>
                <w:right w:val="none" w:sz="0" w:space="0" w:color="auto"/>
              </w:divBdr>
              <w:divsChild>
                <w:div w:id="1115443843">
                  <w:marLeft w:val="0"/>
                  <w:marRight w:val="0"/>
                  <w:marTop w:val="0"/>
                  <w:marBottom w:val="0"/>
                  <w:divBdr>
                    <w:top w:val="none" w:sz="0" w:space="0" w:color="auto"/>
                    <w:left w:val="none" w:sz="0" w:space="0" w:color="auto"/>
                    <w:bottom w:val="none" w:sz="0" w:space="0" w:color="auto"/>
                    <w:right w:val="none" w:sz="0" w:space="0" w:color="auto"/>
                  </w:divBdr>
                </w:div>
              </w:divsChild>
            </w:div>
            <w:div w:id="1888452506">
              <w:marLeft w:val="0"/>
              <w:marRight w:val="0"/>
              <w:marTop w:val="0"/>
              <w:marBottom w:val="0"/>
              <w:divBdr>
                <w:top w:val="none" w:sz="0" w:space="0" w:color="auto"/>
                <w:left w:val="none" w:sz="0" w:space="0" w:color="auto"/>
                <w:bottom w:val="none" w:sz="0" w:space="0" w:color="auto"/>
                <w:right w:val="none" w:sz="0" w:space="0" w:color="auto"/>
              </w:divBdr>
              <w:divsChild>
                <w:div w:id="1223369430">
                  <w:marLeft w:val="0"/>
                  <w:marRight w:val="0"/>
                  <w:marTop w:val="0"/>
                  <w:marBottom w:val="0"/>
                  <w:divBdr>
                    <w:top w:val="none" w:sz="0" w:space="0" w:color="auto"/>
                    <w:left w:val="none" w:sz="0" w:space="0" w:color="auto"/>
                    <w:bottom w:val="none" w:sz="0" w:space="0" w:color="auto"/>
                    <w:right w:val="none" w:sz="0" w:space="0" w:color="auto"/>
                  </w:divBdr>
                </w:div>
              </w:divsChild>
            </w:div>
            <w:div w:id="978269974">
              <w:marLeft w:val="0"/>
              <w:marRight w:val="0"/>
              <w:marTop w:val="0"/>
              <w:marBottom w:val="0"/>
              <w:divBdr>
                <w:top w:val="none" w:sz="0" w:space="0" w:color="auto"/>
                <w:left w:val="none" w:sz="0" w:space="0" w:color="auto"/>
                <w:bottom w:val="none" w:sz="0" w:space="0" w:color="auto"/>
                <w:right w:val="none" w:sz="0" w:space="0" w:color="auto"/>
              </w:divBdr>
              <w:divsChild>
                <w:div w:id="1569807174">
                  <w:marLeft w:val="0"/>
                  <w:marRight w:val="0"/>
                  <w:marTop w:val="0"/>
                  <w:marBottom w:val="0"/>
                  <w:divBdr>
                    <w:top w:val="none" w:sz="0" w:space="0" w:color="auto"/>
                    <w:left w:val="none" w:sz="0" w:space="0" w:color="auto"/>
                    <w:bottom w:val="none" w:sz="0" w:space="0" w:color="auto"/>
                    <w:right w:val="none" w:sz="0" w:space="0" w:color="auto"/>
                  </w:divBdr>
                </w:div>
              </w:divsChild>
            </w:div>
            <w:div w:id="1024400783">
              <w:marLeft w:val="0"/>
              <w:marRight w:val="0"/>
              <w:marTop w:val="0"/>
              <w:marBottom w:val="0"/>
              <w:divBdr>
                <w:top w:val="none" w:sz="0" w:space="0" w:color="auto"/>
                <w:left w:val="none" w:sz="0" w:space="0" w:color="auto"/>
                <w:bottom w:val="none" w:sz="0" w:space="0" w:color="auto"/>
                <w:right w:val="none" w:sz="0" w:space="0" w:color="auto"/>
              </w:divBdr>
              <w:divsChild>
                <w:div w:id="1728994502">
                  <w:marLeft w:val="0"/>
                  <w:marRight w:val="0"/>
                  <w:marTop w:val="0"/>
                  <w:marBottom w:val="0"/>
                  <w:divBdr>
                    <w:top w:val="none" w:sz="0" w:space="0" w:color="auto"/>
                    <w:left w:val="none" w:sz="0" w:space="0" w:color="auto"/>
                    <w:bottom w:val="none" w:sz="0" w:space="0" w:color="auto"/>
                    <w:right w:val="none" w:sz="0" w:space="0" w:color="auto"/>
                  </w:divBdr>
                </w:div>
              </w:divsChild>
            </w:div>
            <w:div w:id="188446401">
              <w:marLeft w:val="0"/>
              <w:marRight w:val="0"/>
              <w:marTop w:val="0"/>
              <w:marBottom w:val="0"/>
              <w:divBdr>
                <w:top w:val="none" w:sz="0" w:space="0" w:color="auto"/>
                <w:left w:val="none" w:sz="0" w:space="0" w:color="auto"/>
                <w:bottom w:val="none" w:sz="0" w:space="0" w:color="auto"/>
                <w:right w:val="none" w:sz="0" w:space="0" w:color="auto"/>
              </w:divBdr>
              <w:divsChild>
                <w:div w:id="300422659">
                  <w:marLeft w:val="0"/>
                  <w:marRight w:val="0"/>
                  <w:marTop w:val="0"/>
                  <w:marBottom w:val="0"/>
                  <w:divBdr>
                    <w:top w:val="none" w:sz="0" w:space="0" w:color="auto"/>
                    <w:left w:val="none" w:sz="0" w:space="0" w:color="auto"/>
                    <w:bottom w:val="none" w:sz="0" w:space="0" w:color="auto"/>
                    <w:right w:val="none" w:sz="0" w:space="0" w:color="auto"/>
                  </w:divBdr>
                </w:div>
              </w:divsChild>
            </w:div>
            <w:div w:id="119417006">
              <w:marLeft w:val="0"/>
              <w:marRight w:val="0"/>
              <w:marTop w:val="0"/>
              <w:marBottom w:val="0"/>
              <w:divBdr>
                <w:top w:val="none" w:sz="0" w:space="0" w:color="auto"/>
                <w:left w:val="none" w:sz="0" w:space="0" w:color="auto"/>
                <w:bottom w:val="none" w:sz="0" w:space="0" w:color="auto"/>
                <w:right w:val="none" w:sz="0" w:space="0" w:color="auto"/>
              </w:divBdr>
              <w:divsChild>
                <w:div w:id="2120444722">
                  <w:marLeft w:val="0"/>
                  <w:marRight w:val="0"/>
                  <w:marTop w:val="0"/>
                  <w:marBottom w:val="0"/>
                  <w:divBdr>
                    <w:top w:val="none" w:sz="0" w:space="0" w:color="auto"/>
                    <w:left w:val="none" w:sz="0" w:space="0" w:color="auto"/>
                    <w:bottom w:val="none" w:sz="0" w:space="0" w:color="auto"/>
                    <w:right w:val="none" w:sz="0" w:space="0" w:color="auto"/>
                  </w:divBdr>
                </w:div>
              </w:divsChild>
            </w:div>
            <w:div w:id="2080710394">
              <w:marLeft w:val="0"/>
              <w:marRight w:val="0"/>
              <w:marTop w:val="0"/>
              <w:marBottom w:val="0"/>
              <w:divBdr>
                <w:top w:val="none" w:sz="0" w:space="0" w:color="auto"/>
                <w:left w:val="none" w:sz="0" w:space="0" w:color="auto"/>
                <w:bottom w:val="none" w:sz="0" w:space="0" w:color="auto"/>
                <w:right w:val="none" w:sz="0" w:space="0" w:color="auto"/>
              </w:divBdr>
              <w:divsChild>
                <w:div w:id="1086147843">
                  <w:marLeft w:val="0"/>
                  <w:marRight w:val="0"/>
                  <w:marTop w:val="0"/>
                  <w:marBottom w:val="0"/>
                  <w:divBdr>
                    <w:top w:val="none" w:sz="0" w:space="0" w:color="auto"/>
                    <w:left w:val="none" w:sz="0" w:space="0" w:color="auto"/>
                    <w:bottom w:val="none" w:sz="0" w:space="0" w:color="auto"/>
                    <w:right w:val="none" w:sz="0" w:space="0" w:color="auto"/>
                  </w:divBdr>
                </w:div>
              </w:divsChild>
            </w:div>
            <w:div w:id="475874058">
              <w:marLeft w:val="0"/>
              <w:marRight w:val="0"/>
              <w:marTop w:val="0"/>
              <w:marBottom w:val="0"/>
              <w:divBdr>
                <w:top w:val="none" w:sz="0" w:space="0" w:color="auto"/>
                <w:left w:val="none" w:sz="0" w:space="0" w:color="auto"/>
                <w:bottom w:val="none" w:sz="0" w:space="0" w:color="auto"/>
                <w:right w:val="none" w:sz="0" w:space="0" w:color="auto"/>
              </w:divBdr>
              <w:divsChild>
                <w:div w:id="1607033710">
                  <w:marLeft w:val="0"/>
                  <w:marRight w:val="0"/>
                  <w:marTop w:val="0"/>
                  <w:marBottom w:val="0"/>
                  <w:divBdr>
                    <w:top w:val="none" w:sz="0" w:space="0" w:color="auto"/>
                    <w:left w:val="none" w:sz="0" w:space="0" w:color="auto"/>
                    <w:bottom w:val="none" w:sz="0" w:space="0" w:color="auto"/>
                    <w:right w:val="none" w:sz="0" w:space="0" w:color="auto"/>
                  </w:divBdr>
                </w:div>
              </w:divsChild>
            </w:div>
            <w:div w:id="1197424717">
              <w:marLeft w:val="0"/>
              <w:marRight w:val="0"/>
              <w:marTop w:val="0"/>
              <w:marBottom w:val="0"/>
              <w:divBdr>
                <w:top w:val="none" w:sz="0" w:space="0" w:color="auto"/>
                <w:left w:val="none" w:sz="0" w:space="0" w:color="auto"/>
                <w:bottom w:val="none" w:sz="0" w:space="0" w:color="auto"/>
                <w:right w:val="none" w:sz="0" w:space="0" w:color="auto"/>
              </w:divBdr>
              <w:divsChild>
                <w:div w:id="86116448">
                  <w:marLeft w:val="0"/>
                  <w:marRight w:val="0"/>
                  <w:marTop w:val="0"/>
                  <w:marBottom w:val="0"/>
                  <w:divBdr>
                    <w:top w:val="none" w:sz="0" w:space="0" w:color="auto"/>
                    <w:left w:val="none" w:sz="0" w:space="0" w:color="auto"/>
                    <w:bottom w:val="none" w:sz="0" w:space="0" w:color="auto"/>
                    <w:right w:val="none" w:sz="0" w:space="0" w:color="auto"/>
                  </w:divBdr>
                </w:div>
              </w:divsChild>
            </w:div>
            <w:div w:id="2070836434">
              <w:marLeft w:val="0"/>
              <w:marRight w:val="0"/>
              <w:marTop w:val="0"/>
              <w:marBottom w:val="0"/>
              <w:divBdr>
                <w:top w:val="none" w:sz="0" w:space="0" w:color="auto"/>
                <w:left w:val="none" w:sz="0" w:space="0" w:color="auto"/>
                <w:bottom w:val="none" w:sz="0" w:space="0" w:color="auto"/>
                <w:right w:val="none" w:sz="0" w:space="0" w:color="auto"/>
              </w:divBdr>
              <w:divsChild>
                <w:div w:id="1862351916">
                  <w:marLeft w:val="0"/>
                  <w:marRight w:val="0"/>
                  <w:marTop w:val="0"/>
                  <w:marBottom w:val="0"/>
                  <w:divBdr>
                    <w:top w:val="none" w:sz="0" w:space="0" w:color="auto"/>
                    <w:left w:val="none" w:sz="0" w:space="0" w:color="auto"/>
                    <w:bottom w:val="none" w:sz="0" w:space="0" w:color="auto"/>
                    <w:right w:val="none" w:sz="0" w:space="0" w:color="auto"/>
                  </w:divBdr>
                </w:div>
              </w:divsChild>
            </w:div>
            <w:div w:id="28265552">
              <w:marLeft w:val="0"/>
              <w:marRight w:val="0"/>
              <w:marTop w:val="0"/>
              <w:marBottom w:val="0"/>
              <w:divBdr>
                <w:top w:val="none" w:sz="0" w:space="0" w:color="auto"/>
                <w:left w:val="none" w:sz="0" w:space="0" w:color="auto"/>
                <w:bottom w:val="none" w:sz="0" w:space="0" w:color="auto"/>
                <w:right w:val="none" w:sz="0" w:space="0" w:color="auto"/>
              </w:divBdr>
              <w:divsChild>
                <w:div w:id="993144105">
                  <w:marLeft w:val="0"/>
                  <w:marRight w:val="0"/>
                  <w:marTop w:val="0"/>
                  <w:marBottom w:val="0"/>
                  <w:divBdr>
                    <w:top w:val="none" w:sz="0" w:space="0" w:color="auto"/>
                    <w:left w:val="none" w:sz="0" w:space="0" w:color="auto"/>
                    <w:bottom w:val="none" w:sz="0" w:space="0" w:color="auto"/>
                    <w:right w:val="none" w:sz="0" w:space="0" w:color="auto"/>
                  </w:divBdr>
                </w:div>
              </w:divsChild>
            </w:div>
            <w:div w:id="807474364">
              <w:marLeft w:val="0"/>
              <w:marRight w:val="0"/>
              <w:marTop w:val="0"/>
              <w:marBottom w:val="0"/>
              <w:divBdr>
                <w:top w:val="none" w:sz="0" w:space="0" w:color="auto"/>
                <w:left w:val="none" w:sz="0" w:space="0" w:color="auto"/>
                <w:bottom w:val="none" w:sz="0" w:space="0" w:color="auto"/>
                <w:right w:val="none" w:sz="0" w:space="0" w:color="auto"/>
              </w:divBdr>
              <w:divsChild>
                <w:div w:id="770859957">
                  <w:marLeft w:val="0"/>
                  <w:marRight w:val="0"/>
                  <w:marTop w:val="0"/>
                  <w:marBottom w:val="0"/>
                  <w:divBdr>
                    <w:top w:val="none" w:sz="0" w:space="0" w:color="auto"/>
                    <w:left w:val="none" w:sz="0" w:space="0" w:color="auto"/>
                    <w:bottom w:val="none" w:sz="0" w:space="0" w:color="auto"/>
                    <w:right w:val="none" w:sz="0" w:space="0" w:color="auto"/>
                  </w:divBdr>
                </w:div>
              </w:divsChild>
            </w:div>
            <w:div w:id="662854564">
              <w:marLeft w:val="0"/>
              <w:marRight w:val="0"/>
              <w:marTop w:val="0"/>
              <w:marBottom w:val="0"/>
              <w:divBdr>
                <w:top w:val="none" w:sz="0" w:space="0" w:color="auto"/>
                <w:left w:val="none" w:sz="0" w:space="0" w:color="auto"/>
                <w:bottom w:val="none" w:sz="0" w:space="0" w:color="auto"/>
                <w:right w:val="none" w:sz="0" w:space="0" w:color="auto"/>
              </w:divBdr>
              <w:divsChild>
                <w:div w:id="28725925">
                  <w:marLeft w:val="0"/>
                  <w:marRight w:val="0"/>
                  <w:marTop w:val="0"/>
                  <w:marBottom w:val="0"/>
                  <w:divBdr>
                    <w:top w:val="none" w:sz="0" w:space="0" w:color="auto"/>
                    <w:left w:val="none" w:sz="0" w:space="0" w:color="auto"/>
                    <w:bottom w:val="none" w:sz="0" w:space="0" w:color="auto"/>
                    <w:right w:val="none" w:sz="0" w:space="0" w:color="auto"/>
                  </w:divBdr>
                </w:div>
              </w:divsChild>
            </w:div>
            <w:div w:id="1694647132">
              <w:marLeft w:val="0"/>
              <w:marRight w:val="0"/>
              <w:marTop w:val="0"/>
              <w:marBottom w:val="0"/>
              <w:divBdr>
                <w:top w:val="none" w:sz="0" w:space="0" w:color="auto"/>
                <w:left w:val="none" w:sz="0" w:space="0" w:color="auto"/>
                <w:bottom w:val="none" w:sz="0" w:space="0" w:color="auto"/>
                <w:right w:val="none" w:sz="0" w:space="0" w:color="auto"/>
              </w:divBdr>
              <w:divsChild>
                <w:div w:id="1096249298">
                  <w:marLeft w:val="0"/>
                  <w:marRight w:val="0"/>
                  <w:marTop w:val="0"/>
                  <w:marBottom w:val="0"/>
                  <w:divBdr>
                    <w:top w:val="none" w:sz="0" w:space="0" w:color="auto"/>
                    <w:left w:val="none" w:sz="0" w:space="0" w:color="auto"/>
                    <w:bottom w:val="none" w:sz="0" w:space="0" w:color="auto"/>
                    <w:right w:val="none" w:sz="0" w:space="0" w:color="auto"/>
                  </w:divBdr>
                </w:div>
              </w:divsChild>
            </w:div>
            <w:div w:id="1515149293">
              <w:marLeft w:val="0"/>
              <w:marRight w:val="0"/>
              <w:marTop w:val="0"/>
              <w:marBottom w:val="0"/>
              <w:divBdr>
                <w:top w:val="none" w:sz="0" w:space="0" w:color="auto"/>
                <w:left w:val="none" w:sz="0" w:space="0" w:color="auto"/>
                <w:bottom w:val="none" w:sz="0" w:space="0" w:color="auto"/>
                <w:right w:val="none" w:sz="0" w:space="0" w:color="auto"/>
              </w:divBdr>
              <w:divsChild>
                <w:div w:id="1085539944">
                  <w:marLeft w:val="0"/>
                  <w:marRight w:val="0"/>
                  <w:marTop w:val="0"/>
                  <w:marBottom w:val="0"/>
                  <w:divBdr>
                    <w:top w:val="none" w:sz="0" w:space="0" w:color="auto"/>
                    <w:left w:val="none" w:sz="0" w:space="0" w:color="auto"/>
                    <w:bottom w:val="none" w:sz="0" w:space="0" w:color="auto"/>
                    <w:right w:val="none" w:sz="0" w:space="0" w:color="auto"/>
                  </w:divBdr>
                </w:div>
              </w:divsChild>
            </w:div>
            <w:div w:id="1297107119">
              <w:marLeft w:val="0"/>
              <w:marRight w:val="0"/>
              <w:marTop w:val="0"/>
              <w:marBottom w:val="0"/>
              <w:divBdr>
                <w:top w:val="none" w:sz="0" w:space="0" w:color="auto"/>
                <w:left w:val="none" w:sz="0" w:space="0" w:color="auto"/>
                <w:bottom w:val="none" w:sz="0" w:space="0" w:color="auto"/>
                <w:right w:val="none" w:sz="0" w:space="0" w:color="auto"/>
              </w:divBdr>
              <w:divsChild>
                <w:div w:id="1196238282">
                  <w:marLeft w:val="0"/>
                  <w:marRight w:val="0"/>
                  <w:marTop w:val="0"/>
                  <w:marBottom w:val="0"/>
                  <w:divBdr>
                    <w:top w:val="none" w:sz="0" w:space="0" w:color="auto"/>
                    <w:left w:val="none" w:sz="0" w:space="0" w:color="auto"/>
                    <w:bottom w:val="none" w:sz="0" w:space="0" w:color="auto"/>
                    <w:right w:val="none" w:sz="0" w:space="0" w:color="auto"/>
                  </w:divBdr>
                </w:div>
              </w:divsChild>
            </w:div>
            <w:div w:id="889270096">
              <w:marLeft w:val="0"/>
              <w:marRight w:val="0"/>
              <w:marTop w:val="0"/>
              <w:marBottom w:val="0"/>
              <w:divBdr>
                <w:top w:val="none" w:sz="0" w:space="0" w:color="auto"/>
                <w:left w:val="none" w:sz="0" w:space="0" w:color="auto"/>
                <w:bottom w:val="none" w:sz="0" w:space="0" w:color="auto"/>
                <w:right w:val="none" w:sz="0" w:space="0" w:color="auto"/>
              </w:divBdr>
              <w:divsChild>
                <w:div w:id="2034651333">
                  <w:marLeft w:val="0"/>
                  <w:marRight w:val="0"/>
                  <w:marTop w:val="0"/>
                  <w:marBottom w:val="0"/>
                  <w:divBdr>
                    <w:top w:val="none" w:sz="0" w:space="0" w:color="auto"/>
                    <w:left w:val="none" w:sz="0" w:space="0" w:color="auto"/>
                    <w:bottom w:val="none" w:sz="0" w:space="0" w:color="auto"/>
                    <w:right w:val="none" w:sz="0" w:space="0" w:color="auto"/>
                  </w:divBdr>
                </w:div>
              </w:divsChild>
            </w:div>
            <w:div w:id="1638800940">
              <w:marLeft w:val="0"/>
              <w:marRight w:val="0"/>
              <w:marTop w:val="0"/>
              <w:marBottom w:val="0"/>
              <w:divBdr>
                <w:top w:val="none" w:sz="0" w:space="0" w:color="auto"/>
                <w:left w:val="none" w:sz="0" w:space="0" w:color="auto"/>
                <w:bottom w:val="none" w:sz="0" w:space="0" w:color="auto"/>
                <w:right w:val="none" w:sz="0" w:space="0" w:color="auto"/>
              </w:divBdr>
              <w:divsChild>
                <w:div w:id="433789816">
                  <w:marLeft w:val="0"/>
                  <w:marRight w:val="0"/>
                  <w:marTop w:val="0"/>
                  <w:marBottom w:val="0"/>
                  <w:divBdr>
                    <w:top w:val="none" w:sz="0" w:space="0" w:color="auto"/>
                    <w:left w:val="none" w:sz="0" w:space="0" w:color="auto"/>
                    <w:bottom w:val="none" w:sz="0" w:space="0" w:color="auto"/>
                    <w:right w:val="none" w:sz="0" w:space="0" w:color="auto"/>
                  </w:divBdr>
                </w:div>
              </w:divsChild>
            </w:div>
            <w:div w:id="678965018">
              <w:marLeft w:val="0"/>
              <w:marRight w:val="0"/>
              <w:marTop w:val="0"/>
              <w:marBottom w:val="0"/>
              <w:divBdr>
                <w:top w:val="none" w:sz="0" w:space="0" w:color="auto"/>
                <w:left w:val="none" w:sz="0" w:space="0" w:color="auto"/>
                <w:bottom w:val="none" w:sz="0" w:space="0" w:color="auto"/>
                <w:right w:val="none" w:sz="0" w:space="0" w:color="auto"/>
              </w:divBdr>
              <w:divsChild>
                <w:div w:id="392706173">
                  <w:marLeft w:val="0"/>
                  <w:marRight w:val="0"/>
                  <w:marTop w:val="0"/>
                  <w:marBottom w:val="0"/>
                  <w:divBdr>
                    <w:top w:val="none" w:sz="0" w:space="0" w:color="auto"/>
                    <w:left w:val="none" w:sz="0" w:space="0" w:color="auto"/>
                    <w:bottom w:val="none" w:sz="0" w:space="0" w:color="auto"/>
                    <w:right w:val="none" w:sz="0" w:space="0" w:color="auto"/>
                  </w:divBdr>
                </w:div>
              </w:divsChild>
            </w:div>
            <w:div w:id="457114882">
              <w:marLeft w:val="0"/>
              <w:marRight w:val="0"/>
              <w:marTop w:val="0"/>
              <w:marBottom w:val="0"/>
              <w:divBdr>
                <w:top w:val="none" w:sz="0" w:space="0" w:color="auto"/>
                <w:left w:val="none" w:sz="0" w:space="0" w:color="auto"/>
                <w:bottom w:val="none" w:sz="0" w:space="0" w:color="auto"/>
                <w:right w:val="none" w:sz="0" w:space="0" w:color="auto"/>
              </w:divBdr>
              <w:divsChild>
                <w:div w:id="197932146">
                  <w:marLeft w:val="0"/>
                  <w:marRight w:val="0"/>
                  <w:marTop w:val="0"/>
                  <w:marBottom w:val="0"/>
                  <w:divBdr>
                    <w:top w:val="none" w:sz="0" w:space="0" w:color="auto"/>
                    <w:left w:val="none" w:sz="0" w:space="0" w:color="auto"/>
                    <w:bottom w:val="none" w:sz="0" w:space="0" w:color="auto"/>
                    <w:right w:val="none" w:sz="0" w:space="0" w:color="auto"/>
                  </w:divBdr>
                </w:div>
              </w:divsChild>
            </w:div>
            <w:div w:id="976448899">
              <w:marLeft w:val="0"/>
              <w:marRight w:val="0"/>
              <w:marTop w:val="0"/>
              <w:marBottom w:val="0"/>
              <w:divBdr>
                <w:top w:val="none" w:sz="0" w:space="0" w:color="auto"/>
                <w:left w:val="none" w:sz="0" w:space="0" w:color="auto"/>
                <w:bottom w:val="none" w:sz="0" w:space="0" w:color="auto"/>
                <w:right w:val="none" w:sz="0" w:space="0" w:color="auto"/>
              </w:divBdr>
              <w:divsChild>
                <w:div w:id="400562830">
                  <w:marLeft w:val="0"/>
                  <w:marRight w:val="0"/>
                  <w:marTop w:val="0"/>
                  <w:marBottom w:val="0"/>
                  <w:divBdr>
                    <w:top w:val="none" w:sz="0" w:space="0" w:color="auto"/>
                    <w:left w:val="none" w:sz="0" w:space="0" w:color="auto"/>
                    <w:bottom w:val="none" w:sz="0" w:space="0" w:color="auto"/>
                    <w:right w:val="none" w:sz="0" w:space="0" w:color="auto"/>
                  </w:divBdr>
                </w:div>
              </w:divsChild>
            </w:div>
            <w:div w:id="447553981">
              <w:marLeft w:val="0"/>
              <w:marRight w:val="0"/>
              <w:marTop w:val="0"/>
              <w:marBottom w:val="0"/>
              <w:divBdr>
                <w:top w:val="none" w:sz="0" w:space="0" w:color="auto"/>
                <w:left w:val="none" w:sz="0" w:space="0" w:color="auto"/>
                <w:bottom w:val="none" w:sz="0" w:space="0" w:color="auto"/>
                <w:right w:val="none" w:sz="0" w:space="0" w:color="auto"/>
              </w:divBdr>
              <w:divsChild>
                <w:div w:id="15283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58">
      <w:bodyDiv w:val="1"/>
      <w:marLeft w:val="0"/>
      <w:marRight w:val="0"/>
      <w:marTop w:val="0"/>
      <w:marBottom w:val="0"/>
      <w:divBdr>
        <w:top w:val="none" w:sz="0" w:space="0" w:color="auto"/>
        <w:left w:val="none" w:sz="0" w:space="0" w:color="auto"/>
        <w:bottom w:val="none" w:sz="0" w:space="0" w:color="auto"/>
        <w:right w:val="none" w:sz="0" w:space="0" w:color="auto"/>
      </w:divBdr>
      <w:divsChild>
        <w:div w:id="500389412">
          <w:marLeft w:val="0"/>
          <w:marRight w:val="0"/>
          <w:marTop w:val="0"/>
          <w:marBottom w:val="0"/>
          <w:divBdr>
            <w:top w:val="none" w:sz="0" w:space="0" w:color="auto"/>
            <w:left w:val="none" w:sz="0" w:space="0" w:color="auto"/>
            <w:bottom w:val="none" w:sz="0" w:space="0" w:color="auto"/>
            <w:right w:val="none" w:sz="0" w:space="0" w:color="auto"/>
          </w:divBdr>
          <w:divsChild>
            <w:div w:id="1362785722">
              <w:marLeft w:val="0"/>
              <w:marRight w:val="0"/>
              <w:marTop w:val="0"/>
              <w:marBottom w:val="0"/>
              <w:divBdr>
                <w:top w:val="none" w:sz="0" w:space="0" w:color="auto"/>
                <w:left w:val="none" w:sz="0" w:space="0" w:color="auto"/>
                <w:bottom w:val="none" w:sz="0" w:space="0" w:color="auto"/>
                <w:right w:val="none" w:sz="0" w:space="0" w:color="auto"/>
              </w:divBdr>
              <w:divsChild>
                <w:div w:id="60570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77123">
      <w:bodyDiv w:val="1"/>
      <w:marLeft w:val="0"/>
      <w:marRight w:val="0"/>
      <w:marTop w:val="0"/>
      <w:marBottom w:val="0"/>
      <w:divBdr>
        <w:top w:val="none" w:sz="0" w:space="0" w:color="auto"/>
        <w:left w:val="none" w:sz="0" w:space="0" w:color="auto"/>
        <w:bottom w:val="none" w:sz="0" w:space="0" w:color="auto"/>
        <w:right w:val="none" w:sz="0" w:space="0" w:color="auto"/>
      </w:divBdr>
      <w:divsChild>
        <w:div w:id="2074694338">
          <w:marLeft w:val="0"/>
          <w:marRight w:val="0"/>
          <w:marTop w:val="0"/>
          <w:marBottom w:val="0"/>
          <w:divBdr>
            <w:top w:val="none" w:sz="0" w:space="0" w:color="auto"/>
            <w:left w:val="none" w:sz="0" w:space="0" w:color="auto"/>
            <w:bottom w:val="none" w:sz="0" w:space="0" w:color="auto"/>
            <w:right w:val="none" w:sz="0" w:space="0" w:color="auto"/>
          </w:divBdr>
        </w:div>
        <w:div w:id="1804688318">
          <w:marLeft w:val="0"/>
          <w:marRight w:val="0"/>
          <w:marTop w:val="0"/>
          <w:marBottom w:val="0"/>
          <w:divBdr>
            <w:top w:val="none" w:sz="0" w:space="0" w:color="auto"/>
            <w:left w:val="none" w:sz="0" w:space="0" w:color="auto"/>
            <w:bottom w:val="none" w:sz="0" w:space="0" w:color="auto"/>
            <w:right w:val="none" w:sz="0" w:space="0" w:color="auto"/>
          </w:divBdr>
        </w:div>
      </w:divsChild>
    </w:div>
    <w:div w:id="996808919">
      <w:bodyDiv w:val="1"/>
      <w:marLeft w:val="0"/>
      <w:marRight w:val="0"/>
      <w:marTop w:val="0"/>
      <w:marBottom w:val="0"/>
      <w:divBdr>
        <w:top w:val="none" w:sz="0" w:space="0" w:color="auto"/>
        <w:left w:val="none" w:sz="0" w:space="0" w:color="auto"/>
        <w:bottom w:val="none" w:sz="0" w:space="0" w:color="auto"/>
        <w:right w:val="none" w:sz="0" w:space="0" w:color="auto"/>
      </w:divBdr>
      <w:divsChild>
        <w:div w:id="1971278849">
          <w:marLeft w:val="0"/>
          <w:marRight w:val="0"/>
          <w:marTop w:val="0"/>
          <w:marBottom w:val="0"/>
          <w:divBdr>
            <w:top w:val="none" w:sz="0" w:space="0" w:color="auto"/>
            <w:left w:val="none" w:sz="0" w:space="0" w:color="auto"/>
            <w:bottom w:val="none" w:sz="0" w:space="0" w:color="auto"/>
            <w:right w:val="none" w:sz="0" w:space="0" w:color="auto"/>
          </w:divBdr>
          <w:divsChild>
            <w:div w:id="2010282179">
              <w:marLeft w:val="0"/>
              <w:marRight w:val="0"/>
              <w:marTop w:val="0"/>
              <w:marBottom w:val="0"/>
              <w:divBdr>
                <w:top w:val="none" w:sz="0" w:space="0" w:color="auto"/>
                <w:left w:val="none" w:sz="0" w:space="0" w:color="auto"/>
                <w:bottom w:val="none" w:sz="0" w:space="0" w:color="auto"/>
                <w:right w:val="none" w:sz="0" w:space="0" w:color="auto"/>
              </w:divBdr>
              <w:divsChild>
                <w:div w:id="7213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463768">
      <w:bodyDiv w:val="1"/>
      <w:marLeft w:val="0"/>
      <w:marRight w:val="0"/>
      <w:marTop w:val="0"/>
      <w:marBottom w:val="0"/>
      <w:divBdr>
        <w:top w:val="none" w:sz="0" w:space="0" w:color="auto"/>
        <w:left w:val="none" w:sz="0" w:space="0" w:color="auto"/>
        <w:bottom w:val="none" w:sz="0" w:space="0" w:color="auto"/>
        <w:right w:val="none" w:sz="0" w:space="0" w:color="auto"/>
      </w:divBdr>
      <w:divsChild>
        <w:div w:id="1282878128">
          <w:marLeft w:val="0"/>
          <w:marRight w:val="0"/>
          <w:marTop w:val="0"/>
          <w:marBottom w:val="0"/>
          <w:divBdr>
            <w:top w:val="none" w:sz="0" w:space="0" w:color="auto"/>
            <w:left w:val="none" w:sz="0" w:space="0" w:color="auto"/>
            <w:bottom w:val="none" w:sz="0" w:space="0" w:color="auto"/>
            <w:right w:val="none" w:sz="0" w:space="0" w:color="auto"/>
          </w:divBdr>
          <w:divsChild>
            <w:div w:id="89202812">
              <w:marLeft w:val="0"/>
              <w:marRight w:val="0"/>
              <w:marTop w:val="0"/>
              <w:marBottom w:val="0"/>
              <w:divBdr>
                <w:top w:val="none" w:sz="0" w:space="0" w:color="auto"/>
                <w:left w:val="none" w:sz="0" w:space="0" w:color="auto"/>
                <w:bottom w:val="none" w:sz="0" w:space="0" w:color="auto"/>
                <w:right w:val="none" w:sz="0" w:space="0" w:color="auto"/>
              </w:divBdr>
              <w:divsChild>
                <w:div w:id="8195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48100">
      <w:bodyDiv w:val="1"/>
      <w:marLeft w:val="0"/>
      <w:marRight w:val="0"/>
      <w:marTop w:val="0"/>
      <w:marBottom w:val="0"/>
      <w:divBdr>
        <w:top w:val="none" w:sz="0" w:space="0" w:color="auto"/>
        <w:left w:val="none" w:sz="0" w:space="0" w:color="auto"/>
        <w:bottom w:val="none" w:sz="0" w:space="0" w:color="auto"/>
        <w:right w:val="none" w:sz="0" w:space="0" w:color="auto"/>
      </w:divBdr>
      <w:divsChild>
        <w:div w:id="2060204315">
          <w:marLeft w:val="0"/>
          <w:marRight w:val="0"/>
          <w:marTop w:val="0"/>
          <w:marBottom w:val="0"/>
          <w:divBdr>
            <w:top w:val="none" w:sz="0" w:space="0" w:color="auto"/>
            <w:left w:val="none" w:sz="0" w:space="0" w:color="auto"/>
            <w:bottom w:val="none" w:sz="0" w:space="0" w:color="auto"/>
            <w:right w:val="none" w:sz="0" w:space="0" w:color="auto"/>
          </w:divBdr>
          <w:divsChild>
            <w:div w:id="915869644">
              <w:marLeft w:val="0"/>
              <w:marRight w:val="0"/>
              <w:marTop w:val="0"/>
              <w:marBottom w:val="0"/>
              <w:divBdr>
                <w:top w:val="none" w:sz="0" w:space="0" w:color="auto"/>
                <w:left w:val="none" w:sz="0" w:space="0" w:color="auto"/>
                <w:bottom w:val="none" w:sz="0" w:space="0" w:color="auto"/>
                <w:right w:val="none" w:sz="0" w:space="0" w:color="auto"/>
              </w:divBdr>
              <w:divsChild>
                <w:div w:id="656685158">
                  <w:marLeft w:val="0"/>
                  <w:marRight w:val="0"/>
                  <w:marTop w:val="0"/>
                  <w:marBottom w:val="0"/>
                  <w:divBdr>
                    <w:top w:val="none" w:sz="0" w:space="0" w:color="auto"/>
                    <w:left w:val="none" w:sz="0" w:space="0" w:color="auto"/>
                    <w:bottom w:val="none" w:sz="0" w:space="0" w:color="auto"/>
                    <w:right w:val="none" w:sz="0" w:space="0" w:color="auto"/>
                  </w:divBdr>
                </w:div>
              </w:divsChild>
            </w:div>
            <w:div w:id="1209411278">
              <w:marLeft w:val="0"/>
              <w:marRight w:val="0"/>
              <w:marTop w:val="0"/>
              <w:marBottom w:val="0"/>
              <w:divBdr>
                <w:top w:val="none" w:sz="0" w:space="0" w:color="auto"/>
                <w:left w:val="none" w:sz="0" w:space="0" w:color="auto"/>
                <w:bottom w:val="none" w:sz="0" w:space="0" w:color="auto"/>
                <w:right w:val="none" w:sz="0" w:space="0" w:color="auto"/>
              </w:divBdr>
              <w:divsChild>
                <w:div w:id="326327951">
                  <w:marLeft w:val="0"/>
                  <w:marRight w:val="0"/>
                  <w:marTop w:val="0"/>
                  <w:marBottom w:val="0"/>
                  <w:divBdr>
                    <w:top w:val="none" w:sz="0" w:space="0" w:color="auto"/>
                    <w:left w:val="none" w:sz="0" w:space="0" w:color="auto"/>
                    <w:bottom w:val="none" w:sz="0" w:space="0" w:color="auto"/>
                    <w:right w:val="none" w:sz="0" w:space="0" w:color="auto"/>
                  </w:divBdr>
                </w:div>
              </w:divsChild>
            </w:div>
            <w:div w:id="48190435">
              <w:marLeft w:val="0"/>
              <w:marRight w:val="0"/>
              <w:marTop w:val="0"/>
              <w:marBottom w:val="0"/>
              <w:divBdr>
                <w:top w:val="none" w:sz="0" w:space="0" w:color="auto"/>
                <w:left w:val="none" w:sz="0" w:space="0" w:color="auto"/>
                <w:bottom w:val="none" w:sz="0" w:space="0" w:color="auto"/>
                <w:right w:val="none" w:sz="0" w:space="0" w:color="auto"/>
              </w:divBdr>
              <w:divsChild>
                <w:div w:id="1255479401">
                  <w:marLeft w:val="0"/>
                  <w:marRight w:val="0"/>
                  <w:marTop w:val="0"/>
                  <w:marBottom w:val="0"/>
                  <w:divBdr>
                    <w:top w:val="none" w:sz="0" w:space="0" w:color="auto"/>
                    <w:left w:val="none" w:sz="0" w:space="0" w:color="auto"/>
                    <w:bottom w:val="none" w:sz="0" w:space="0" w:color="auto"/>
                    <w:right w:val="none" w:sz="0" w:space="0" w:color="auto"/>
                  </w:divBdr>
                </w:div>
              </w:divsChild>
            </w:div>
            <w:div w:id="120155447">
              <w:marLeft w:val="0"/>
              <w:marRight w:val="0"/>
              <w:marTop w:val="0"/>
              <w:marBottom w:val="0"/>
              <w:divBdr>
                <w:top w:val="none" w:sz="0" w:space="0" w:color="auto"/>
                <w:left w:val="none" w:sz="0" w:space="0" w:color="auto"/>
                <w:bottom w:val="none" w:sz="0" w:space="0" w:color="auto"/>
                <w:right w:val="none" w:sz="0" w:space="0" w:color="auto"/>
              </w:divBdr>
              <w:divsChild>
                <w:div w:id="1576285004">
                  <w:marLeft w:val="0"/>
                  <w:marRight w:val="0"/>
                  <w:marTop w:val="0"/>
                  <w:marBottom w:val="0"/>
                  <w:divBdr>
                    <w:top w:val="none" w:sz="0" w:space="0" w:color="auto"/>
                    <w:left w:val="none" w:sz="0" w:space="0" w:color="auto"/>
                    <w:bottom w:val="none" w:sz="0" w:space="0" w:color="auto"/>
                    <w:right w:val="none" w:sz="0" w:space="0" w:color="auto"/>
                  </w:divBdr>
                </w:div>
              </w:divsChild>
            </w:div>
            <w:div w:id="40594942">
              <w:marLeft w:val="0"/>
              <w:marRight w:val="0"/>
              <w:marTop w:val="0"/>
              <w:marBottom w:val="0"/>
              <w:divBdr>
                <w:top w:val="none" w:sz="0" w:space="0" w:color="auto"/>
                <w:left w:val="none" w:sz="0" w:space="0" w:color="auto"/>
                <w:bottom w:val="none" w:sz="0" w:space="0" w:color="auto"/>
                <w:right w:val="none" w:sz="0" w:space="0" w:color="auto"/>
              </w:divBdr>
              <w:divsChild>
                <w:div w:id="2098941073">
                  <w:marLeft w:val="0"/>
                  <w:marRight w:val="0"/>
                  <w:marTop w:val="0"/>
                  <w:marBottom w:val="0"/>
                  <w:divBdr>
                    <w:top w:val="none" w:sz="0" w:space="0" w:color="auto"/>
                    <w:left w:val="none" w:sz="0" w:space="0" w:color="auto"/>
                    <w:bottom w:val="none" w:sz="0" w:space="0" w:color="auto"/>
                    <w:right w:val="none" w:sz="0" w:space="0" w:color="auto"/>
                  </w:divBdr>
                </w:div>
              </w:divsChild>
            </w:div>
            <w:div w:id="1406755274">
              <w:marLeft w:val="0"/>
              <w:marRight w:val="0"/>
              <w:marTop w:val="0"/>
              <w:marBottom w:val="0"/>
              <w:divBdr>
                <w:top w:val="none" w:sz="0" w:space="0" w:color="auto"/>
                <w:left w:val="none" w:sz="0" w:space="0" w:color="auto"/>
                <w:bottom w:val="none" w:sz="0" w:space="0" w:color="auto"/>
                <w:right w:val="none" w:sz="0" w:space="0" w:color="auto"/>
              </w:divBdr>
              <w:divsChild>
                <w:div w:id="1443457484">
                  <w:marLeft w:val="0"/>
                  <w:marRight w:val="0"/>
                  <w:marTop w:val="0"/>
                  <w:marBottom w:val="0"/>
                  <w:divBdr>
                    <w:top w:val="none" w:sz="0" w:space="0" w:color="auto"/>
                    <w:left w:val="none" w:sz="0" w:space="0" w:color="auto"/>
                    <w:bottom w:val="none" w:sz="0" w:space="0" w:color="auto"/>
                    <w:right w:val="none" w:sz="0" w:space="0" w:color="auto"/>
                  </w:divBdr>
                </w:div>
              </w:divsChild>
            </w:div>
            <w:div w:id="634411557">
              <w:marLeft w:val="0"/>
              <w:marRight w:val="0"/>
              <w:marTop w:val="0"/>
              <w:marBottom w:val="0"/>
              <w:divBdr>
                <w:top w:val="none" w:sz="0" w:space="0" w:color="auto"/>
                <w:left w:val="none" w:sz="0" w:space="0" w:color="auto"/>
                <w:bottom w:val="none" w:sz="0" w:space="0" w:color="auto"/>
                <w:right w:val="none" w:sz="0" w:space="0" w:color="auto"/>
              </w:divBdr>
              <w:divsChild>
                <w:div w:id="588588499">
                  <w:marLeft w:val="0"/>
                  <w:marRight w:val="0"/>
                  <w:marTop w:val="0"/>
                  <w:marBottom w:val="0"/>
                  <w:divBdr>
                    <w:top w:val="none" w:sz="0" w:space="0" w:color="auto"/>
                    <w:left w:val="none" w:sz="0" w:space="0" w:color="auto"/>
                    <w:bottom w:val="none" w:sz="0" w:space="0" w:color="auto"/>
                    <w:right w:val="none" w:sz="0" w:space="0" w:color="auto"/>
                  </w:divBdr>
                </w:div>
              </w:divsChild>
            </w:div>
            <w:div w:id="1598706719">
              <w:marLeft w:val="0"/>
              <w:marRight w:val="0"/>
              <w:marTop w:val="0"/>
              <w:marBottom w:val="0"/>
              <w:divBdr>
                <w:top w:val="none" w:sz="0" w:space="0" w:color="auto"/>
                <w:left w:val="none" w:sz="0" w:space="0" w:color="auto"/>
                <w:bottom w:val="none" w:sz="0" w:space="0" w:color="auto"/>
                <w:right w:val="none" w:sz="0" w:space="0" w:color="auto"/>
              </w:divBdr>
              <w:divsChild>
                <w:div w:id="140764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9862">
          <w:marLeft w:val="0"/>
          <w:marRight w:val="0"/>
          <w:marTop w:val="0"/>
          <w:marBottom w:val="0"/>
          <w:divBdr>
            <w:top w:val="none" w:sz="0" w:space="0" w:color="auto"/>
            <w:left w:val="none" w:sz="0" w:space="0" w:color="auto"/>
            <w:bottom w:val="none" w:sz="0" w:space="0" w:color="auto"/>
            <w:right w:val="none" w:sz="0" w:space="0" w:color="auto"/>
          </w:divBdr>
          <w:divsChild>
            <w:div w:id="1719091280">
              <w:marLeft w:val="0"/>
              <w:marRight w:val="0"/>
              <w:marTop w:val="0"/>
              <w:marBottom w:val="0"/>
              <w:divBdr>
                <w:top w:val="none" w:sz="0" w:space="0" w:color="auto"/>
                <w:left w:val="none" w:sz="0" w:space="0" w:color="auto"/>
                <w:bottom w:val="none" w:sz="0" w:space="0" w:color="auto"/>
                <w:right w:val="none" w:sz="0" w:space="0" w:color="auto"/>
              </w:divBdr>
            </w:div>
          </w:divsChild>
        </w:div>
        <w:div w:id="1388383369">
          <w:marLeft w:val="0"/>
          <w:marRight w:val="0"/>
          <w:marTop w:val="0"/>
          <w:marBottom w:val="0"/>
          <w:divBdr>
            <w:top w:val="none" w:sz="0" w:space="0" w:color="auto"/>
            <w:left w:val="none" w:sz="0" w:space="0" w:color="auto"/>
            <w:bottom w:val="none" w:sz="0" w:space="0" w:color="auto"/>
            <w:right w:val="none" w:sz="0" w:space="0" w:color="auto"/>
          </w:divBdr>
          <w:divsChild>
            <w:div w:id="1946228666">
              <w:marLeft w:val="0"/>
              <w:marRight w:val="0"/>
              <w:marTop w:val="0"/>
              <w:marBottom w:val="0"/>
              <w:divBdr>
                <w:top w:val="none" w:sz="0" w:space="0" w:color="auto"/>
                <w:left w:val="none" w:sz="0" w:space="0" w:color="auto"/>
                <w:bottom w:val="none" w:sz="0" w:space="0" w:color="auto"/>
                <w:right w:val="none" w:sz="0" w:space="0" w:color="auto"/>
              </w:divBdr>
            </w:div>
          </w:divsChild>
        </w:div>
        <w:div w:id="1783840865">
          <w:marLeft w:val="0"/>
          <w:marRight w:val="0"/>
          <w:marTop w:val="0"/>
          <w:marBottom w:val="0"/>
          <w:divBdr>
            <w:top w:val="none" w:sz="0" w:space="0" w:color="auto"/>
            <w:left w:val="none" w:sz="0" w:space="0" w:color="auto"/>
            <w:bottom w:val="none" w:sz="0" w:space="0" w:color="auto"/>
            <w:right w:val="none" w:sz="0" w:space="0" w:color="auto"/>
          </w:divBdr>
          <w:divsChild>
            <w:div w:id="1691492624">
              <w:marLeft w:val="0"/>
              <w:marRight w:val="0"/>
              <w:marTop w:val="0"/>
              <w:marBottom w:val="0"/>
              <w:divBdr>
                <w:top w:val="none" w:sz="0" w:space="0" w:color="auto"/>
                <w:left w:val="none" w:sz="0" w:space="0" w:color="auto"/>
                <w:bottom w:val="none" w:sz="0" w:space="0" w:color="auto"/>
                <w:right w:val="none" w:sz="0" w:space="0" w:color="auto"/>
              </w:divBdr>
            </w:div>
          </w:divsChild>
        </w:div>
        <w:div w:id="511536037">
          <w:marLeft w:val="0"/>
          <w:marRight w:val="0"/>
          <w:marTop w:val="0"/>
          <w:marBottom w:val="0"/>
          <w:divBdr>
            <w:top w:val="none" w:sz="0" w:space="0" w:color="auto"/>
            <w:left w:val="none" w:sz="0" w:space="0" w:color="auto"/>
            <w:bottom w:val="none" w:sz="0" w:space="0" w:color="auto"/>
            <w:right w:val="none" w:sz="0" w:space="0" w:color="auto"/>
          </w:divBdr>
          <w:divsChild>
            <w:div w:id="1514537241">
              <w:marLeft w:val="0"/>
              <w:marRight w:val="0"/>
              <w:marTop w:val="0"/>
              <w:marBottom w:val="0"/>
              <w:divBdr>
                <w:top w:val="none" w:sz="0" w:space="0" w:color="auto"/>
                <w:left w:val="none" w:sz="0" w:space="0" w:color="auto"/>
                <w:bottom w:val="none" w:sz="0" w:space="0" w:color="auto"/>
                <w:right w:val="none" w:sz="0" w:space="0" w:color="auto"/>
              </w:divBdr>
            </w:div>
          </w:divsChild>
        </w:div>
        <w:div w:id="277883405">
          <w:marLeft w:val="0"/>
          <w:marRight w:val="0"/>
          <w:marTop w:val="0"/>
          <w:marBottom w:val="0"/>
          <w:divBdr>
            <w:top w:val="none" w:sz="0" w:space="0" w:color="auto"/>
            <w:left w:val="none" w:sz="0" w:space="0" w:color="auto"/>
            <w:bottom w:val="none" w:sz="0" w:space="0" w:color="auto"/>
            <w:right w:val="none" w:sz="0" w:space="0" w:color="auto"/>
          </w:divBdr>
          <w:divsChild>
            <w:div w:id="1061753871">
              <w:marLeft w:val="0"/>
              <w:marRight w:val="0"/>
              <w:marTop w:val="0"/>
              <w:marBottom w:val="0"/>
              <w:divBdr>
                <w:top w:val="none" w:sz="0" w:space="0" w:color="auto"/>
                <w:left w:val="none" w:sz="0" w:space="0" w:color="auto"/>
                <w:bottom w:val="none" w:sz="0" w:space="0" w:color="auto"/>
                <w:right w:val="none" w:sz="0" w:space="0" w:color="auto"/>
              </w:divBdr>
            </w:div>
          </w:divsChild>
        </w:div>
        <w:div w:id="1752769817">
          <w:marLeft w:val="0"/>
          <w:marRight w:val="0"/>
          <w:marTop w:val="0"/>
          <w:marBottom w:val="0"/>
          <w:divBdr>
            <w:top w:val="none" w:sz="0" w:space="0" w:color="auto"/>
            <w:left w:val="none" w:sz="0" w:space="0" w:color="auto"/>
            <w:bottom w:val="none" w:sz="0" w:space="0" w:color="auto"/>
            <w:right w:val="none" w:sz="0" w:space="0" w:color="auto"/>
          </w:divBdr>
          <w:divsChild>
            <w:div w:id="1285963943">
              <w:marLeft w:val="0"/>
              <w:marRight w:val="0"/>
              <w:marTop w:val="0"/>
              <w:marBottom w:val="0"/>
              <w:divBdr>
                <w:top w:val="none" w:sz="0" w:space="0" w:color="auto"/>
                <w:left w:val="none" w:sz="0" w:space="0" w:color="auto"/>
                <w:bottom w:val="none" w:sz="0" w:space="0" w:color="auto"/>
                <w:right w:val="none" w:sz="0" w:space="0" w:color="auto"/>
              </w:divBdr>
            </w:div>
          </w:divsChild>
        </w:div>
        <w:div w:id="882905632">
          <w:marLeft w:val="0"/>
          <w:marRight w:val="0"/>
          <w:marTop w:val="0"/>
          <w:marBottom w:val="0"/>
          <w:divBdr>
            <w:top w:val="none" w:sz="0" w:space="0" w:color="auto"/>
            <w:left w:val="none" w:sz="0" w:space="0" w:color="auto"/>
            <w:bottom w:val="none" w:sz="0" w:space="0" w:color="auto"/>
            <w:right w:val="none" w:sz="0" w:space="0" w:color="auto"/>
          </w:divBdr>
          <w:divsChild>
            <w:div w:id="808866683">
              <w:marLeft w:val="0"/>
              <w:marRight w:val="0"/>
              <w:marTop w:val="0"/>
              <w:marBottom w:val="0"/>
              <w:divBdr>
                <w:top w:val="none" w:sz="0" w:space="0" w:color="auto"/>
                <w:left w:val="none" w:sz="0" w:space="0" w:color="auto"/>
                <w:bottom w:val="none" w:sz="0" w:space="0" w:color="auto"/>
                <w:right w:val="none" w:sz="0" w:space="0" w:color="auto"/>
              </w:divBdr>
            </w:div>
          </w:divsChild>
        </w:div>
        <w:div w:id="1732576233">
          <w:marLeft w:val="0"/>
          <w:marRight w:val="0"/>
          <w:marTop w:val="0"/>
          <w:marBottom w:val="0"/>
          <w:divBdr>
            <w:top w:val="none" w:sz="0" w:space="0" w:color="auto"/>
            <w:left w:val="none" w:sz="0" w:space="0" w:color="auto"/>
            <w:bottom w:val="none" w:sz="0" w:space="0" w:color="auto"/>
            <w:right w:val="none" w:sz="0" w:space="0" w:color="auto"/>
          </w:divBdr>
          <w:divsChild>
            <w:div w:id="1423181794">
              <w:marLeft w:val="0"/>
              <w:marRight w:val="0"/>
              <w:marTop w:val="0"/>
              <w:marBottom w:val="0"/>
              <w:divBdr>
                <w:top w:val="none" w:sz="0" w:space="0" w:color="auto"/>
                <w:left w:val="none" w:sz="0" w:space="0" w:color="auto"/>
                <w:bottom w:val="none" w:sz="0" w:space="0" w:color="auto"/>
                <w:right w:val="none" w:sz="0" w:space="0" w:color="auto"/>
              </w:divBdr>
            </w:div>
          </w:divsChild>
        </w:div>
        <w:div w:id="2102723710">
          <w:marLeft w:val="0"/>
          <w:marRight w:val="0"/>
          <w:marTop w:val="0"/>
          <w:marBottom w:val="0"/>
          <w:divBdr>
            <w:top w:val="none" w:sz="0" w:space="0" w:color="auto"/>
            <w:left w:val="none" w:sz="0" w:space="0" w:color="auto"/>
            <w:bottom w:val="none" w:sz="0" w:space="0" w:color="auto"/>
            <w:right w:val="none" w:sz="0" w:space="0" w:color="auto"/>
          </w:divBdr>
          <w:divsChild>
            <w:div w:id="12271">
              <w:marLeft w:val="0"/>
              <w:marRight w:val="0"/>
              <w:marTop w:val="0"/>
              <w:marBottom w:val="0"/>
              <w:divBdr>
                <w:top w:val="none" w:sz="0" w:space="0" w:color="auto"/>
                <w:left w:val="none" w:sz="0" w:space="0" w:color="auto"/>
                <w:bottom w:val="none" w:sz="0" w:space="0" w:color="auto"/>
                <w:right w:val="none" w:sz="0" w:space="0" w:color="auto"/>
              </w:divBdr>
            </w:div>
          </w:divsChild>
        </w:div>
        <w:div w:id="2001274773">
          <w:marLeft w:val="0"/>
          <w:marRight w:val="0"/>
          <w:marTop w:val="0"/>
          <w:marBottom w:val="0"/>
          <w:divBdr>
            <w:top w:val="none" w:sz="0" w:space="0" w:color="auto"/>
            <w:left w:val="none" w:sz="0" w:space="0" w:color="auto"/>
            <w:bottom w:val="none" w:sz="0" w:space="0" w:color="auto"/>
            <w:right w:val="none" w:sz="0" w:space="0" w:color="auto"/>
          </w:divBdr>
          <w:divsChild>
            <w:div w:id="1423183012">
              <w:marLeft w:val="0"/>
              <w:marRight w:val="0"/>
              <w:marTop w:val="0"/>
              <w:marBottom w:val="0"/>
              <w:divBdr>
                <w:top w:val="none" w:sz="0" w:space="0" w:color="auto"/>
                <w:left w:val="none" w:sz="0" w:space="0" w:color="auto"/>
                <w:bottom w:val="none" w:sz="0" w:space="0" w:color="auto"/>
                <w:right w:val="none" w:sz="0" w:space="0" w:color="auto"/>
              </w:divBdr>
            </w:div>
          </w:divsChild>
        </w:div>
        <w:div w:id="1655838903">
          <w:marLeft w:val="0"/>
          <w:marRight w:val="0"/>
          <w:marTop w:val="0"/>
          <w:marBottom w:val="0"/>
          <w:divBdr>
            <w:top w:val="none" w:sz="0" w:space="0" w:color="auto"/>
            <w:left w:val="none" w:sz="0" w:space="0" w:color="auto"/>
            <w:bottom w:val="none" w:sz="0" w:space="0" w:color="auto"/>
            <w:right w:val="none" w:sz="0" w:space="0" w:color="auto"/>
          </w:divBdr>
          <w:divsChild>
            <w:div w:id="1449203302">
              <w:marLeft w:val="0"/>
              <w:marRight w:val="0"/>
              <w:marTop w:val="0"/>
              <w:marBottom w:val="0"/>
              <w:divBdr>
                <w:top w:val="none" w:sz="0" w:space="0" w:color="auto"/>
                <w:left w:val="none" w:sz="0" w:space="0" w:color="auto"/>
                <w:bottom w:val="none" w:sz="0" w:space="0" w:color="auto"/>
                <w:right w:val="none" w:sz="0" w:space="0" w:color="auto"/>
              </w:divBdr>
            </w:div>
          </w:divsChild>
        </w:div>
        <w:div w:id="246616727">
          <w:marLeft w:val="0"/>
          <w:marRight w:val="0"/>
          <w:marTop w:val="0"/>
          <w:marBottom w:val="0"/>
          <w:divBdr>
            <w:top w:val="none" w:sz="0" w:space="0" w:color="auto"/>
            <w:left w:val="none" w:sz="0" w:space="0" w:color="auto"/>
            <w:bottom w:val="none" w:sz="0" w:space="0" w:color="auto"/>
            <w:right w:val="none" w:sz="0" w:space="0" w:color="auto"/>
          </w:divBdr>
          <w:divsChild>
            <w:div w:id="59159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6975">
      <w:bodyDiv w:val="1"/>
      <w:marLeft w:val="0"/>
      <w:marRight w:val="0"/>
      <w:marTop w:val="0"/>
      <w:marBottom w:val="0"/>
      <w:divBdr>
        <w:top w:val="none" w:sz="0" w:space="0" w:color="auto"/>
        <w:left w:val="none" w:sz="0" w:space="0" w:color="auto"/>
        <w:bottom w:val="none" w:sz="0" w:space="0" w:color="auto"/>
        <w:right w:val="none" w:sz="0" w:space="0" w:color="auto"/>
      </w:divBdr>
      <w:divsChild>
        <w:div w:id="1874076239">
          <w:marLeft w:val="0"/>
          <w:marRight w:val="0"/>
          <w:marTop w:val="0"/>
          <w:marBottom w:val="0"/>
          <w:divBdr>
            <w:top w:val="none" w:sz="0" w:space="0" w:color="auto"/>
            <w:left w:val="none" w:sz="0" w:space="0" w:color="auto"/>
            <w:bottom w:val="none" w:sz="0" w:space="0" w:color="auto"/>
            <w:right w:val="none" w:sz="0" w:space="0" w:color="auto"/>
          </w:divBdr>
          <w:divsChild>
            <w:div w:id="853688481">
              <w:marLeft w:val="0"/>
              <w:marRight w:val="0"/>
              <w:marTop w:val="0"/>
              <w:marBottom w:val="0"/>
              <w:divBdr>
                <w:top w:val="none" w:sz="0" w:space="0" w:color="auto"/>
                <w:left w:val="none" w:sz="0" w:space="0" w:color="auto"/>
                <w:bottom w:val="none" w:sz="0" w:space="0" w:color="auto"/>
                <w:right w:val="none" w:sz="0" w:space="0" w:color="auto"/>
              </w:divBdr>
              <w:divsChild>
                <w:div w:id="72806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27622">
      <w:bodyDiv w:val="1"/>
      <w:marLeft w:val="0"/>
      <w:marRight w:val="0"/>
      <w:marTop w:val="0"/>
      <w:marBottom w:val="0"/>
      <w:divBdr>
        <w:top w:val="none" w:sz="0" w:space="0" w:color="auto"/>
        <w:left w:val="none" w:sz="0" w:space="0" w:color="auto"/>
        <w:bottom w:val="none" w:sz="0" w:space="0" w:color="auto"/>
        <w:right w:val="none" w:sz="0" w:space="0" w:color="auto"/>
      </w:divBdr>
    </w:div>
    <w:div w:id="1488281991">
      <w:bodyDiv w:val="1"/>
      <w:marLeft w:val="0"/>
      <w:marRight w:val="0"/>
      <w:marTop w:val="0"/>
      <w:marBottom w:val="0"/>
      <w:divBdr>
        <w:top w:val="none" w:sz="0" w:space="0" w:color="auto"/>
        <w:left w:val="none" w:sz="0" w:space="0" w:color="auto"/>
        <w:bottom w:val="none" w:sz="0" w:space="0" w:color="auto"/>
        <w:right w:val="none" w:sz="0" w:space="0" w:color="auto"/>
      </w:divBdr>
      <w:divsChild>
        <w:div w:id="744109179">
          <w:marLeft w:val="0"/>
          <w:marRight w:val="0"/>
          <w:marTop w:val="0"/>
          <w:marBottom w:val="0"/>
          <w:divBdr>
            <w:top w:val="none" w:sz="0" w:space="0" w:color="auto"/>
            <w:left w:val="none" w:sz="0" w:space="0" w:color="auto"/>
            <w:bottom w:val="none" w:sz="0" w:space="0" w:color="auto"/>
            <w:right w:val="none" w:sz="0" w:space="0" w:color="auto"/>
          </w:divBdr>
        </w:div>
      </w:divsChild>
    </w:div>
    <w:div w:id="1523786491">
      <w:bodyDiv w:val="1"/>
      <w:marLeft w:val="0"/>
      <w:marRight w:val="0"/>
      <w:marTop w:val="0"/>
      <w:marBottom w:val="0"/>
      <w:divBdr>
        <w:top w:val="none" w:sz="0" w:space="0" w:color="auto"/>
        <w:left w:val="none" w:sz="0" w:space="0" w:color="auto"/>
        <w:bottom w:val="none" w:sz="0" w:space="0" w:color="auto"/>
        <w:right w:val="none" w:sz="0" w:space="0" w:color="auto"/>
      </w:divBdr>
      <w:divsChild>
        <w:div w:id="663582123">
          <w:marLeft w:val="0"/>
          <w:marRight w:val="0"/>
          <w:marTop w:val="0"/>
          <w:marBottom w:val="0"/>
          <w:divBdr>
            <w:top w:val="none" w:sz="0" w:space="0" w:color="auto"/>
            <w:left w:val="none" w:sz="0" w:space="0" w:color="auto"/>
            <w:bottom w:val="none" w:sz="0" w:space="0" w:color="auto"/>
            <w:right w:val="none" w:sz="0" w:space="0" w:color="auto"/>
          </w:divBdr>
          <w:divsChild>
            <w:div w:id="1080909044">
              <w:marLeft w:val="0"/>
              <w:marRight w:val="0"/>
              <w:marTop w:val="0"/>
              <w:marBottom w:val="0"/>
              <w:divBdr>
                <w:top w:val="none" w:sz="0" w:space="0" w:color="auto"/>
                <w:left w:val="none" w:sz="0" w:space="0" w:color="auto"/>
                <w:bottom w:val="none" w:sz="0" w:space="0" w:color="auto"/>
                <w:right w:val="none" w:sz="0" w:space="0" w:color="auto"/>
              </w:divBdr>
              <w:divsChild>
                <w:div w:id="4759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864711">
      <w:bodyDiv w:val="1"/>
      <w:marLeft w:val="0"/>
      <w:marRight w:val="0"/>
      <w:marTop w:val="0"/>
      <w:marBottom w:val="0"/>
      <w:divBdr>
        <w:top w:val="none" w:sz="0" w:space="0" w:color="auto"/>
        <w:left w:val="none" w:sz="0" w:space="0" w:color="auto"/>
        <w:bottom w:val="none" w:sz="0" w:space="0" w:color="auto"/>
        <w:right w:val="none" w:sz="0" w:space="0" w:color="auto"/>
      </w:divBdr>
    </w:div>
    <w:div w:id="1573268991">
      <w:bodyDiv w:val="1"/>
      <w:marLeft w:val="0"/>
      <w:marRight w:val="0"/>
      <w:marTop w:val="0"/>
      <w:marBottom w:val="0"/>
      <w:divBdr>
        <w:top w:val="none" w:sz="0" w:space="0" w:color="auto"/>
        <w:left w:val="none" w:sz="0" w:space="0" w:color="auto"/>
        <w:bottom w:val="none" w:sz="0" w:space="0" w:color="auto"/>
        <w:right w:val="none" w:sz="0" w:space="0" w:color="auto"/>
      </w:divBdr>
    </w:div>
    <w:div w:id="1596211302">
      <w:bodyDiv w:val="1"/>
      <w:marLeft w:val="0"/>
      <w:marRight w:val="0"/>
      <w:marTop w:val="0"/>
      <w:marBottom w:val="0"/>
      <w:divBdr>
        <w:top w:val="none" w:sz="0" w:space="0" w:color="auto"/>
        <w:left w:val="none" w:sz="0" w:space="0" w:color="auto"/>
        <w:bottom w:val="none" w:sz="0" w:space="0" w:color="auto"/>
        <w:right w:val="none" w:sz="0" w:space="0" w:color="auto"/>
      </w:divBdr>
      <w:divsChild>
        <w:div w:id="791944807">
          <w:marLeft w:val="0"/>
          <w:marRight w:val="0"/>
          <w:marTop w:val="0"/>
          <w:marBottom w:val="0"/>
          <w:divBdr>
            <w:top w:val="none" w:sz="0" w:space="0" w:color="auto"/>
            <w:left w:val="none" w:sz="0" w:space="0" w:color="auto"/>
            <w:bottom w:val="none" w:sz="0" w:space="0" w:color="auto"/>
            <w:right w:val="none" w:sz="0" w:space="0" w:color="auto"/>
          </w:divBdr>
          <w:divsChild>
            <w:div w:id="1733964542">
              <w:marLeft w:val="0"/>
              <w:marRight w:val="0"/>
              <w:marTop w:val="0"/>
              <w:marBottom w:val="0"/>
              <w:divBdr>
                <w:top w:val="none" w:sz="0" w:space="0" w:color="auto"/>
                <w:left w:val="none" w:sz="0" w:space="0" w:color="auto"/>
                <w:bottom w:val="none" w:sz="0" w:space="0" w:color="auto"/>
                <w:right w:val="none" w:sz="0" w:space="0" w:color="auto"/>
              </w:divBdr>
              <w:divsChild>
                <w:div w:id="1233395560">
                  <w:marLeft w:val="0"/>
                  <w:marRight w:val="0"/>
                  <w:marTop w:val="0"/>
                  <w:marBottom w:val="0"/>
                  <w:divBdr>
                    <w:top w:val="none" w:sz="0" w:space="0" w:color="auto"/>
                    <w:left w:val="none" w:sz="0" w:space="0" w:color="auto"/>
                    <w:bottom w:val="none" w:sz="0" w:space="0" w:color="auto"/>
                    <w:right w:val="none" w:sz="0" w:space="0" w:color="auto"/>
                  </w:divBdr>
                </w:div>
              </w:divsChild>
            </w:div>
            <w:div w:id="1373460767">
              <w:marLeft w:val="0"/>
              <w:marRight w:val="0"/>
              <w:marTop w:val="0"/>
              <w:marBottom w:val="0"/>
              <w:divBdr>
                <w:top w:val="none" w:sz="0" w:space="0" w:color="auto"/>
                <w:left w:val="none" w:sz="0" w:space="0" w:color="auto"/>
                <w:bottom w:val="none" w:sz="0" w:space="0" w:color="auto"/>
                <w:right w:val="none" w:sz="0" w:space="0" w:color="auto"/>
              </w:divBdr>
              <w:divsChild>
                <w:div w:id="1429697176">
                  <w:marLeft w:val="0"/>
                  <w:marRight w:val="0"/>
                  <w:marTop w:val="0"/>
                  <w:marBottom w:val="0"/>
                  <w:divBdr>
                    <w:top w:val="none" w:sz="0" w:space="0" w:color="auto"/>
                    <w:left w:val="none" w:sz="0" w:space="0" w:color="auto"/>
                    <w:bottom w:val="none" w:sz="0" w:space="0" w:color="auto"/>
                    <w:right w:val="none" w:sz="0" w:space="0" w:color="auto"/>
                  </w:divBdr>
                </w:div>
              </w:divsChild>
            </w:div>
            <w:div w:id="1798601715">
              <w:marLeft w:val="0"/>
              <w:marRight w:val="0"/>
              <w:marTop w:val="0"/>
              <w:marBottom w:val="0"/>
              <w:divBdr>
                <w:top w:val="none" w:sz="0" w:space="0" w:color="auto"/>
                <w:left w:val="none" w:sz="0" w:space="0" w:color="auto"/>
                <w:bottom w:val="none" w:sz="0" w:space="0" w:color="auto"/>
                <w:right w:val="none" w:sz="0" w:space="0" w:color="auto"/>
              </w:divBdr>
              <w:divsChild>
                <w:div w:id="488208909">
                  <w:marLeft w:val="0"/>
                  <w:marRight w:val="0"/>
                  <w:marTop w:val="0"/>
                  <w:marBottom w:val="0"/>
                  <w:divBdr>
                    <w:top w:val="none" w:sz="0" w:space="0" w:color="auto"/>
                    <w:left w:val="none" w:sz="0" w:space="0" w:color="auto"/>
                    <w:bottom w:val="none" w:sz="0" w:space="0" w:color="auto"/>
                    <w:right w:val="none" w:sz="0" w:space="0" w:color="auto"/>
                  </w:divBdr>
                </w:div>
              </w:divsChild>
            </w:div>
            <w:div w:id="1020207983">
              <w:marLeft w:val="0"/>
              <w:marRight w:val="0"/>
              <w:marTop w:val="0"/>
              <w:marBottom w:val="0"/>
              <w:divBdr>
                <w:top w:val="none" w:sz="0" w:space="0" w:color="auto"/>
                <w:left w:val="none" w:sz="0" w:space="0" w:color="auto"/>
                <w:bottom w:val="none" w:sz="0" w:space="0" w:color="auto"/>
                <w:right w:val="none" w:sz="0" w:space="0" w:color="auto"/>
              </w:divBdr>
              <w:divsChild>
                <w:div w:id="1039208497">
                  <w:marLeft w:val="0"/>
                  <w:marRight w:val="0"/>
                  <w:marTop w:val="0"/>
                  <w:marBottom w:val="0"/>
                  <w:divBdr>
                    <w:top w:val="none" w:sz="0" w:space="0" w:color="auto"/>
                    <w:left w:val="none" w:sz="0" w:space="0" w:color="auto"/>
                    <w:bottom w:val="none" w:sz="0" w:space="0" w:color="auto"/>
                    <w:right w:val="none" w:sz="0" w:space="0" w:color="auto"/>
                  </w:divBdr>
                </w:div>
              </w:divsChild>
            </w:div>
            <w:div w:id="1206022392">
              <w:marLeft w:val="0"/>
              <w:marRight w:val="0"/>
              <w:marTop w:val="0"/>
              <w:marBottom w:val="0"/>
              <w:divBdr>
                <w:top w:val="none" w:sz="0" w:space="0" w:color="auto"/>
                <w:left w:val="none" w:sz="0" w:space="0" w:color="auto"/>
                <w:bottom w:val="none" w:sz="0" w:space="0" w:color="auto"/>
                <w:right w:val="none" w:sz="0" w:space="0" w:color="auto"/>
              </w:divBdr>
              <w:divsChild>
                <w:div w:id="1546940719">
                  <w:marLeft w:val="0"/>
                  <w:marRight w:val="0"/>
                  <w:marTop w:val="0"/>
                  <w:marBottom w:val="0"/>
                  <w:divBdr>
                    <w:top w:val="none" w:sz="0" w:space="0" w:color="auto"/>
                    <w:left w:val="none" w:sz="0" w:space="0" w:color="auto"/>
                    <w:bottom w:val="none" w:sz="0" w:space="0" w:color="auto"/>
                    <w:right w:val="none" w:sz="0" w:space="0" w:color="auto"/>
                  </w:divBdr>
                </w:div>
              </w:divsChild>
            </w:div>
            <w:div w:id="965431639">
              <w:marLeft w:val="0"/>
              <w:marRight w:val="0"/>
              <w:marTop w:val="0"/>
              <w:marBottom w:val="0"/>
              <w:divBdr>
                <w:top w:val="none" w:sz="0" w:space="0" w:color="auto"/>
                <w:left w:val="none" w:sz="0" w:space="0" w:color="auto"/>
                <w:bottom w:val="none" w:sz="0" w:space="0" w:color="auto"/>
                <w:right w:val="none" w:sz="0" w:space="0" w:color="auto"/>
              </w:divBdr>
              <w:divsChild>
                <w:div w:id="9677">
                  <w:marLeft w:val="0"/>
                  <w:marRight w:val="0"/>
                  <w:marTop w:val="0"/>
                  <w:marBottom w:val="0"/>
                  <w:divBdr>
                    <w:top w:val="none" w:sz="0" w:space="0" w:color="auto"/>
                    <w:left w:val="none" w:sz="0" w:space="0" w:color="auto"/>
                    <w:bottom w:val="none" w:sz="0" w:space="0" w:color="auto"/>
                    <w:right w:val="none" w:sz="0" w:space="0" w:color="auto"/>
                  </w:divBdr>
                </w:div>
              </w:divsChild>
            </w:div>
            <w:div w:id="546724097">
              <w:marLeft w:val="0"/>
              <w:marRight w:val="0"/>
              <w:marTop w:val="0"/>
              <w:marBottom w:val="0"/>
              <w:divBdr>
                <w:top w:val="none" w:sz="0" w:space="0" w:color="auto"/>
                <w:left w:val="none" w:sz="0" w:space="0" w:color="auto"/>
                <w:bottom w:val="none" w:sz="0" w:space="0" w:color="auto"/>
                <w:right w:val="none" w:sz="0" w:space="0" w:color="auto"/>
              </w:divBdr>
              <w:divsChild>
                <w:div w:id="327944197">
                  <w:marLeft w:val="0"/>
                  <w:marRight w:val="0"/>
                  <w:marTop w:val="0"/>
                  <w:marBottom w:val="0"/>
                  <w:divBdr>
                    <w:top w:val="none" w:sz="0" w:space="0" w:color="auto"/>
                    <w:left w:val="none" w:sz="0" w:space="0" w:color="auto"/>
                    <w:bottom w:val="none" w:sz="0" w:space="0" w:color="auto"/>
                    <w:right w:val="none" w:sz="0" w:space="0" w:color="auto"/>
                  </w:divBdr>
                </w:div>
              </w:divsChild>
            </w:div>
            <w:div w:id="102307356">
              <w:marLeft w:val="0"/>
              <w:marRight w:val="0"/>
              <w:marTop w:val="0"/>
              <w:marBottom w:val="0"/>
              <w:divBdr>
                <w:top w:val="none" w:sz="0" w:space="0" w:color="auto"/>
                <w:left w:val="none" w:sz="0" w:space="0" w:color="auto"/>
                <w:bottom w:val="none" w:sz="0" w:space="0" w:color="auto"/>
                <w:right w:val="none" w:sz="0" w:space="0" w:color="auto"/>
              </w:divBdr>
              <w:divsChild>
                <w:div w:id="683240873">
                  <w:marLeft w:val="0"/>
                  <w:marRight w:val="0"/>
                  <w:marTop w:val="0"/>
                  <w:marBottom w:val="0"/>
                  <w:divBdr>
                    <w:top w:val="none" w:sz="0" w:space="0" w:color="auto"/>
                    <w:left w:val="none" w:sz="0" w:space="0" w:color="auto"/>
                    <w:bottom w:val="none" w:sz="0" w:space="0" w:color="auto"/>
                    <w:right w:val="none" w:sz="0" w:space="0" w:color="auto"/>
                  </w:divBdr>
                </w:div>
              </w:divsChild>
            </w:div>
            <w:div w:id="1978294876">
              <w:marLeft w:val="0"/>
              <w:marRight w:val="0"/>
              <w:marTop w:val="0"/>
              <w:marBottom w:val="0"/>
              <w:divBdr>
                <w:top w:val="none" w:sz="0" w:space="0" w:color="auto"/>
                <w:left w:val="none" w:sz="0" w:space="0" w:color="auto"/>
                <w:bottom w:val="none" w:sz="0" w:space="0" w:color="auto"/>
                <w:right w:val="none" w:sz="0" w:space="0" w:color="auto"/>
              </w:divBdr>
              <w:divsChild>
                <w:div w:id="1312177436">
                  <w:marLeft w:val="0"/>
                  <w:marRight w:val="0"/>
                  <w:marTop w:val="0"/>
                  <w:marBottom w:val="0"/>
                  <w:divBdr>
                    <w:top w:val="none" w:sz="0" w:space="0" w:color="auto"/>
                    <w:left w:val="none" w:sz="0" w:space="0" w:color="auto"/>
                    <w:bottom w:val="none" w:sz="0" w:space="0" w:color="auto"/>
                    <w:right w:val="none" w:sz="0" w:space="0" w:color="auto"/>
                  </w:divBdr>
                </w:div>
              </w:divsChild>
            </w:div>
            <w:div w:id="1609501628">
              <w:marLeft w:val="0"/>
              <w:marRight w:val="0"/>
              <w:marTop w:val="0"/>
              <w:marBottom w:val="0"/>
              <w:divBdr>
                <w:top w:val="none" w:sz="0" w:space="0" w:color="auto"/>
                <w:left w:val="none" w:sz="0" w:space="0" w:color="auto"/>
                <w:bottom w:val="none" w:sz="0" w:space="0" w:color="auto"/>
                <w:right w:val="none" w:sz="0" w:space="0" w:color="auto"/>
              </w:divBdr>
              <w:divsChild>
                <w:div w:id="259724635">
                  <w:marLeft w:val="0"/>
                  <w:marRight w:val="0"/>
                  <w:marTop w:val="0"/>
                  <w:marBottom w:val="0"/>
                  <w:divBdr>
                    <w:top w:val="none" w:sz="0" w:space="0" w:color="auto"/>
                    <w:left w:val="none" w:sz="0" w:space="0" w:color="auto"/>
                    <w:bottom w:val="none" w:sz="0" w:space="0" w:color="auto"/>
                    <w:right w:val="none" w:sz="0" w:space="0" w:color="auto"/>
                  </w:divBdr>
                </w:div>
              </w:divsChild>
            </w:div>
            <w:div w:id="1896424948">
              <w:marLeft w:val="0"/>
              <w:marRight w:val="0"/>
              <w:marTop w:val="0"/>
              <w:marBottom w:val="0"/>
              <w:divBdr>
                <w:top w:val="none" w:sz="0" w:space="0" w:color="auto"/>
                <w:left w:val="none" w:sz="0" w:space="0" w:color="auto"/>
                <w:bottom w:val="none" w:sz="0" w:space="0" w:color="auto"/>
                <w:right w:val="none" w:sz="0" w:space="0" w:color="auto"/>
              </w:divBdr>
              <w:divsChild>
                <w:div w:id="780879943">
                  <w:marLeft w:val="0"/>
                  <w:marRight w:val="0"/>
                  <w:marTop w:val="0"/>
                  <w:marBottom w:val="0"/>
                  <w:divBdr>
                    <w:top w:val="none" w:sz="0" w:space="0" w:color="auto"/>
                    <w:left w:val="none" w:sz="0" w:space="0" w:color="auto"/>
                    <w:bottom w:val="none" w:sz="0" w:space="0" w:color="auto"/>
                    <w:right w:val="none" w:sz="0" w:space="0" w:color="auto"/>
                  </w:divBdr>
                </w:div>
              </w:divsChild>
            </w:div>
            <w:div w:id="314265954">
              <w:marLeft w:val="0"/>
              <w:marRight w:val="0"/>
              <w:marTop w:val="0"/>
              <w:marBottom w:val="0"/>
              <w:divBdr>
                <w:top w:val="none" w:sz="0" w:space="0" w:color="auto"/>
                <w:left w:val="none" w:sz="0" w:space="0" w:color="auto"/>
                <w:bottom w:val="none" w:sz="0" w:space="0" w:color="auto"/>
                <w:right w:val="none" w:sz="0" w:space="0" w:color="auto"/>
              </w:divBdr>
              <w:divsChild>
                <w:div w:id="21943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00507">
      <w:bodyDiv w:val="1"/>
      <w:marLeft w:val="0"/>
      <w:marRight w:val="0"/>
      <w:marTop w:val="0"/>
      <w:marBottom w:val="0"/>
      <w:divBdr>
        <w:top w:val="none" w:sz="0" w:space="0" w:color="auto"/>
        <w:left w:val="none" w:sz="0" w:space="0" w:color="auto"/>
        <w:bottom w:val="none" w:sz="0" w:space="0" w:color="auto"/>
        <w:right w:val="none" w:sz="0" w:space="0" w:color="auto"/>
      </w:divBdr>
      <w:divsChild>
        <w:div w:id="561208877">
          <w:marLeft w:val="0"/>
          <w:marRight w:val="0"/>
          <w:marTop w:val="0"/>
          <w:marBottom w:val="0"/>
          <w:divBdr>
            <w:top w:val="none" w:sz="0" w:space="0" w:color="auto"/>
            <w:left w:val="none" w:sz="0" w:space="0" w:color="auto"/>
            <w:bottom w:val="none" w:sz="0" w:space="0" w:color="auto"/>
            <w:right w:val="none" w:sz="0" w:space="0" w:color="auto"/>
          </w:divBdr>
        </w:div>
        <w:div w:id="6910041">
          <w:marLeft w:val="0"/>
          <w:marRight w:val="0"/>
          <w:marTop w:val="0"/>
          <w:marBottom w:val="0"/>
          <w:divBdr>
            <w:top w:val="none" w:sz="0" w:space="0" w:color="auto"/>
            <w:left w:val="none" w:sz="0" w:space="0" w:color="auto"/>
            <w:bottom w:val="none" w:sz="0" w:space="0" w:color="auto"/>
            <w:right w:val="none" w:sz="0" w:space="0" w:color="auto"/>
          </w:divBdr>
        </w:div>
        <w:div w:id="768231337">
          <w:marLeft w:val="0"/>
          <w:marRight w:val="0"/>
          <w:marTop w:val="0"/>
          <w:marBottom w:val="0"/>
          <w:divBdr>
            <w:top w:val="none" w:sz="0" w:space="0" w:color="auto"/>
            <w:left w:val="none" w:sz="0" w:space="0" w:color="auto"/>
            <w:bottom w:val="none" w:sz="0" w:space="0" w:color="auto"/>
            <w:right w:val="none" w:sz="0" w:space="0" w:color="auto"/>
          </w:divBdr>
        </w:div>
        <w:div w:id="894849390">
          <w:marLeft w:val="0"/>
          <w:marRight w:val="0"/>
          <w:marTop w:val="0"/>
          <w:marBottom w:val="0"/>
          <w:divBdr>
            <w:top w:val="none" w:sz="0" w:space="0" w:color="auto"/>
            <w:left w:val="none" w:sz="0" w:space="0" w:color="auto"/>
            <w:bottom w:val="none" w:sz="0" w:space="0" w:color="auto"/>
            <w:right w:val="none" w:sz="0" w:space="0" w:color="auto"/>
          </w:divBdr>
        </w:div>
        <w:div w:id="15157883">
          <w:marLeft w:val="0"/>
          <w:marRight w:val="0"/>
          <w:marTop w:val="0"/>
          <w:marBottom w:val="0"/>
          <w:divBdr>
            <w:top w:val="none" w:sz="0" w:space="0" w:color="auto"/>
            <w:left w:val="none" w:sz="0" w:space="0" w:color="auto"/>
            <w:bottom w:val="none" w:sz="0" w:space="0" w:color="auto"/>
            <w:right w:val="none" w:sz="0" w:space="0" w:color="auto"/>
          </w:divBdr>
        </w:div>
        <w:div w:id="1705908412">
          <w:marLeft w:val="0"/>
          <w:marRight w:val="0"/>
          <w:marTop w:val="0"/>
          <w:marBottom w:val="0"/>
          <w:divBdr>
            <w:top w:val="none" w:sz="0" w:space="0" w:color="auto"/>
            <w:left w:val="none" w:sz="0" w:space="0" w:color="auto"/>
            <w:bottom w:val="none" w:sz="0" w:space="0" w:color="auto"/>
            <w:right w:val="none" w:sz="0" w:space="0" w:color="auto"/>
          </w:divBdr>
        </w:div>
      </w:divsChild>
    </w:div>
    <w:div w:id="1683586890">
      <w:bodyDiv w:val="1"/>
      <w:marLeft w:val="0"/>
      <w:marRight w:val="0"/>
      <w:marTop w:val="0"/>
      <w:marBottom w:val="0"/>
      <w:divBdr>
        <w:top w:val="none" w:sz="0" w:space="0" w:color="auto"/>
        <w:left w:val="none" w:sz="0" w:space="0" w:color="auto"/>
        <w:bottom w:val="none" w:sz="0" w:space="0" w:color="auto"/>
        <w:right w:val="none" w:sz="0" w:space="0" w:color="auto"/>
      </w:divBdr>
      <w:divsChild>
        <w:div w:id="940450477">
          <w:marLeft w:val="0"/>
          <w:marRight w:val="0"/>
          <w:marTop w:val="0"/>
          <w:marBottom w:val="0"/>
          <w:divBdr>
            <w:top w:val="none" w:sz="0" w:space="0" w:color="auto"/>
            <w:left w:val="none" w:sz="0" w:space="0" w:color="auto"/>
            <w:bottom w:val="none" w:sz="0" w:space="0" w:color="auto"/>
            <w:right w:val="none" w:sz="0" w:space="0" w:color="auto"/>
          </w:divBdr>
          <w:divsChild>
            <w:div w:id="381564356">
              <w:marLeft w:val="0"/>
              <w:marRight w:val="0"/>
              <w:marTop w:val="0"/>
              <w:marBottom w:val="0"/>
              <w:divBdr>
                <w:top w:val="none" w:sz="0" w:space="0" w:color="auto"/>
                <w:left w:val="none" w:sz="0" w:space="0" w:color="auto"/>
                <w:bottom w:val="none" w:sz="0" w:space="0" w:color="auto"/>
                <w:right w:val="none" w:sz="0" w:space="0" w:color="auto"/>
              </w:divBdr>
              <w:divsChild>
                <w:div w:id="42357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183827">
      <w:bodyDiv w:val="1"/>
      <w:marLeft w:val="0"/>
      <w:marRight w:val="0"/>
      <w:marTop w:val="0"/>
      <w:marBottom w:val="0"/>
      <w:divBdr>
        <w:top w:val="none" w:sz="0" w:space="0" w:color="auto"/>
        <w:left w:val="none" w:sz="0" w:space="0" w:color="auto"/>
        <w:bottom w:val="none" w:sz="0" w:space="0" w:color="auto"/>
        <w:right w:val="none" w:sz="0" w:space="0" w:color="auto"/>
      </w:divBdr>
      <w:divsChild>
        <w:div w:id="1829705356">
          <w:marLeft w:val="0"/>
          <w:marRight w:val="0"/>
          <w:marTop w:val="0"/>
          <w:marBottom w:val="0"/>
          <w:divBdr>
            <w:top w:val="none" w:sz="0" w:space="0" w:color="auto"/>
            <w:left w:val="none" w:sz="0" w:space="0" w:color="auto"/>
            <w:bottom w:val="none" w:sz="0" w:space="0" w:color="auto"/>
            <w:right w:val="none" w:sz="0" w:space="0" w:color="auto"/>
          </w:divBdr>
          <w:divsChild>
            <w:div w:id="1398018915">
              <w:marLeft w:val="0"/>
              <w:marRight w:val="0"/>
              <w:marTop w:val="0"/>
              <w:marBottom w:val="0"/>
              <w:divBdr>
                <w:top w:val="none" w:sz="0" w:space="0" w:color="auto"/>
                <w:left w:val="none" w:sz="0" w:space="0" w:color="auto"/>
                <w:bottom w:val="none" w:sz="0" w:space="0" w:color="auto"/>
                <w:right w:val="none" w:sz="0" w:space="0" w:color="auto"/>
              </w:divBdr>
              <w:divsChild>
                <w:div w:id="1603028982">
                  <w:marLeft w:val="0"/>
                  <w:marRight w:val="0"/>
                  <w:marTop w:val="0"/>
                  <w:marBottom w:val="0"/>
                  <w:divBdr>
                    <w:top w:val="none" w:sz="0" w:space="0" w:color="auto"/>
                    <w:left w:val="none" w:sz="0" w:space="0" w:color="auto"/>
                    <w:bottom w:val="none" w:sz="0" w:space="0" w:color="auto"/>
                    <w:right w:val="none" w:sz="0" w:space="0" w:color="auto"/>
                  </w:divBdr>
                </w:div>
              </w:divsChild>
            </w:div>
            <w:div w:id="1916234503">
              <w:marLeft w:val="0"/>
              <w:marRight w:val="0"/>
              <w:marTop w:val="0"/>
              <w:marBottom w:val="0"/>
              <w:divBdr>
                <w:top w:val="none" w:sz="0" w:space="0" w:color="auto"/>
                <w:left w:val="none" w:sz="0" w:space="0" w:color="auto"/>
                <w:bottom w:val="none" w:sz="0" w:space="0" w:color="auto"/>
                <w:right w:val="none" w:sz="0" w:space="0" w:color="auto"/>
              </w:divBdr>
              <w:divsChild>
                <w:div w:id="1388215614">
                  <w:marLeft w:val="0"/>
                  <w:marRight w:val="0"/>
                  <w:marTop w:val="0"/>
                  <w:marBottom w:val="0"/>
                  <w:divBdr>
                    <w:top w:val="none" w:sz="0" w:space="0" w:color="auto"/>
                    <w:left w:val="none" w:sz="0" w:space="0" w:color="auto"/>
                    <w:bottom w:val="none" w:sz="0" w:space="0" w:color="auto"/>
                    <w:right w:val="none" w:sz="0" w:space="0" w:color="auto"/>
                  </w:divBdr>
                </w:div>
              </w:divsChild>
            </w:div>
            <w:div w:id="1797260291">
              <w:marLeft w:val="0"/>
              <w:marRight w:val="0"/>
              <w:marTop w:val="0"/>
              <w:marBottom w:val="0"/>
              <w:divBdr>
                <w:top w:val="none" w:sz="0" w:space="0" w:color="auto"/>
                <w:left w:val="none" w:sz="0" w:space="0" w:color="auto"/>
                <w:bottom w:val="none" w:sz="0" w:space="0" w:color="auto"/>
                <w:right w:val="none" w:sz="0" w:space="0" w:color="auto"/>
              </w:divBdr>
              <w:divsChild>
                <w:div w:id="243952203">
                  <w:marLeft w:val="0"/>
                  <w:marRight w:val="0"/>
                  <w:marTop w:val="0"/>
                  <w:marBottom w:val="0"/>
                  <w:divBdr>
                    <w:top w:val="none" w:sz="0" w:space="0" w:color="auto"/>
                    <w:left w:val="none" w:sz="0" w:space="0" w:color="auto"/>
                    <w:bottom w:val="none" w:sz="0" w:space="0" w:color="auto"/>
                    <w:right w:val="none" w:sz="0" w:space="0" w:color="auto"/>
                  </w:divBdr>
                </w:div>
              </w:divsChild>
            </w:div>
            <w:div w:id="830675767">
              <w:marLeft w:val="0"/>
              <w:marRight w:val="0"/>
              <w:marTop w:val="0"/>
              <w:marBottom w:val="0"/>
              <w:divBdr>
                <w:top w:val="none" w:sz="0" w:space="0" w:color="auto"/>
                <w:left w:val="none" w:sz="0" w:space="0" w:color="auto"/>
                <w:bottom w:val="none" w:sz="0" w:space="0" w:color="auto"/>
                <w:right w:val="none" w:sz="0" w:space="0" w:color="auto"/>
              </w:divBdr>
              <w:divsChild>
                <w:div w:id="1762143944">
                  <w:marLeft w:val="0"/>
                  <w:marRight w:val="0"/>
                  <w:marTop w:val="0"/>
                  <w:marBottom w:val="0"/>
                  <w:divBdr>
                    <w:top w:val="none" w:sz="0" w:space="0" w:color="auto"/>
                    <w:left w:val="none" w:sz="0" w:space="0" w:color="auto"/>
                    <w:bottom w:val="none" w:sz="0" w:space="0" w:color="auto"/>
                    <w:right w:val="none" w:sz="0" w:space="0" w:color="auto"/>
                  </w:divBdr>
                </w:div>
              </w:divsChild>
            </w:div>
            <w:div w:id="316762599">
              <w:marLeft w:val="0"/>
              <w:marRight w:val="0"/>
              <w:marTop w:val="0"/>
              <w:marBottom w:val="0"/>
              <w:divBdr>
                <w:top w:val="none" w:sz="0" w:space="0" w:color="auto"/>
                <w:left w:val="none" w:sz="0" w:space="0" w:color="auto"/>
                <w:bottom w:val="none" w:sz="0" w:space="0" w:color="auto"/>
                <w:right w:val="none" w:sz="0" w:space="0" w:color="auto"/>
              </w:divBdr>
              <w:divsChild>
                <w:div w:id="759839442">
                  <w:marLeft w:val="0"/>
                  <w:marRight w:val="0"/>
                  <w:marTop w:val="0"/>
                  <w:marBottom w:val="0"/>
                  <w:divBdr>
                    <w:top w:val="none" w:sz="0" w:space="0" w:color="auto"/>
                    <w:left w:val="none" w:sz="0" w:space="0" w:color="auto"/>
                    <w:bottom w:val="none" w:sz="0" w:space="0" w:color="auto"/>
                    <w:right w:val="none" w:sz="0" w:space="0" w:color="auto"/>
                  </w:divBdr>
                </w:div>
              </w:divsChild>
            </w:div>
            <w:div w:id="467169156">
              <w:marLeft w:val="0"/>
              <w:marRight w:val="0"/>
              <w:marTop w:val="0"/>
              <w:marBottom w:val="0"/>
              <w:divBdr>
                <w:top w:val="none" w:sz="0" w:space="0" w:color="auto"/>
                <w:left w:val="none" w:sz="0" w:space="0" w:color="auto"/>
                <w:bottom w:val="none" w:sz="0" w:space="0" w:color="auto"/>
                <w:right w:val="none" w:sz="0" w:space="0" w:color="auto"/>
              </w:divBdr>
              <w:divsChild>
                <w:div w:id="1625885113">
                  <w:marLeft w:val="0"/>
                  <w:marRight w:val="0"/>
                  <w:marTop w:val="0"/>
                  <w:marBottom w:val="0"/>
                  <w:divBdr>
                    <w:top w:val="none" w:sz="0" w:space="0" w:color="auto"/>
                    <w:left w:val="none" w:sz="0" w:space="0" w:color="auto"/>
                    <w:bottom w:val="none" w:sz="0" w:space="0" w:color="auto"/>
                    <w:right w:val="none" w:sz="0" w:space="0" w:color="auto"/>
                  </w:divBdr>
                </w:div>
              </w:divsChild>
            </w:div>
            <w:div w:id="1435437668">
              <w:marLeft w:val="0"/>
              <w:marRight w:val="0"/>
              <w:marTop w:val="0"/>
              <w:marBottom w:val="0"/>
              <w:divBdr>
                <w:top w:val="none" w:sz="0" w:space="0" w:color="auto"/>
                <w:left w:val="none" w:sz="0" w:space="0" w:color="auto"/>
                <w:bottom w:val="none" w:sz="0" w:space="0" w:color="auto"/>
                <w:right w:val="none" w:sz="0" w:space="0" w:color="auto"/>
              </w:divBdr>
              <w:divsChild>
                <w:div w:id="1388333764">
                  <w:marLeft w:val="0"/>
                  <w:marRight w:val="0"/>
                  <w:marTop w:val="0"/>
                  <w:marBottom w:val="0"/>
                  <w:divBdr>
                    <w:top w:val="none" w:sz="0" w:space="0" w:color="auto"/>
                    <w:left w:val="none" w:sz="0" w:space="0" w:color="auto"/>
                    <w:bottom w:val="none" w:sz="0" w:space="0" w:color="auto"/>
                    <w:right w:val="none" w:sz="0" w:space="0" w:color="auto"/>
                  </w:divBdr>
                </w:div>
              </w:divsChild>
            </w:div>
            <w:div w:id="1275088548">
              <w:marLeft w:val="0"/>
              <w:marRight w:val="0"/>
              <w:marTop w:val="0"/>
              <w:marBottom w:val="0"/>
              <w:divBdr>
                <w:top w:val="none" w:sz="0" w:space="0" w:color="auto"/>
                <w:left w:val="none" w:sz="0" w:space="0" w:color="auto"/>
                <w:bottom w:val="none" w:sz="0" w:space="0" w:color="auto"/>
                <w:right w:val="none" w:sz="0" w:space="0" w:color="auto"/>
              </w:divBdr>
              <w:divsChild>
                <w:div w:id="889615930">
                  <w:marLeft w:val="0"/>
                  <w:marRight w:val="0"/>
                  <w:marTop w:val="0"/>
                  <w:marBottom w:val="0"/>
                  <w:divBdr>
                    <w:top w:val="none" w:sz="0" w:space="0" w:color="auto"/>
                    <w:left w:val="none" w:sz="0" w:space="0" w:color="auto"/>
                    <w:bottom w:val="none" w:sz="0" w:space="0" w:color="auto"/>
                    <w:right w:val="none" w:sz="0" w:space="0" w:color="auto"/>
                  </w:divBdr>
                </w:div>
              </w:divsChild>
            </w:div>
            <w:div w:id="2047875885">
              <w:marLeft w:val="0"/>
              <w:marRight w:val="0"/>
              <w:marTop w:val="0"/>
              <w:marBottom w:val="0"/>
              <w:divBdr>
                <w:top w:val="none" w:sz="0" w:space="0" w:color="auto"/>
                <w:left w:val="none" w:sz="0" w:space="0" w:color="auto"/>
                <w:bottom w:val="none" w:sz="0" w:space="0" w:color="auto"/>
                <w:right w:val="none" w:sz="0" w:space="0" w:color="auto"/>
              </w:divBdr>
              <w:divsChild>
                <w:div w:id="2140877807">
                  <w:marLeft w:val="0"/>
                  <w:marRight w:val="0"/>
                  <w:marTop w:val="0"/>
                  <w:marBottom w:val="0"/>
                  <w:divBdr>
                    <w:top w:val="none" w:sz="0" w:space="0" w:color="auto"/>
                    <w:left w:val="none" w:sz="0" w:space="0" w:color="auto"/>
                    <w:bottom w:val="none" w:sz="0" w:space="0" w:color="auto"/>
                    <w:right w:val="none" w:sz="0" w:space="0" w:color="auto"/>
                  </w:divBdr>
                </w:div>
              </w:divsChild>
            </w:div>
            <w:div w:id="1341732562">
              <w:marLeft w:val="0"/>
              <w:marRight w:val="0"/>
              <w:marTop w:val="0"/>
              <w:marBottom w:val="0"/>
              <w:divBdr>
                <w:top w:val="none" w:sz="0" w:space="0" w:color="auto"/>
                <w:left w:val="none" w:sz="0" w:space="0" w:color="auto"/>
                <w:bottom w:val="none" w:sz="0" w:space="0" w:color="auto"/>
                <w:right w:val="none" w:sz="0" w:space="0" w:color="auto"/>
              </w:divBdr>
              <w:divsChild>
                <w:div w:id="534932463">
                  <w:marLeft w:val="0"/>
                  <w:marRight w:val="0"/>
                  <w:marTop w:val="0"/>
                  <w:marBottom w:val="0"/>
                  <w:divBdr>
                    <w:top w:val="none" w:sz="0" w:space="0" w:color="auto"/>
                    <w:left w:val="none" w:sz="0" w:space="0" w:color="auto"/>
                    <w:bottom w:val="none" w:sz="0" w:space="0" w:color="auto"/>
                    <w:right w:val="none" w:sz="0" w:space="0" w:color="auto"/>
                  </w:divBdr>
                </w:div>
              </w:divsChild>
            </w:div>
            <w:div w:id="1959753554">
              <w:marLeft w:val="0"/>
              <w:marRight w:val="0"/>
              <w:marTop w:val="0"/>
              <w:marBottom w:val="0"/>
              <w:divBdr>
                <w:top w:val="none" w:sz="0" w:space="0" w:color="auto"/>
                <w:left w:val="none" w:sz="0" w:space="0" w:color="auto"/>
                <w:bottom w:val="none" w:sz="0" w:space="0" w:color="auto"/>
                <w:right w:val="none" w:sz="0" w:space="0" w:color="auto"/>
              </w:divBdr>
              <w:divsChild>
                <w:div w:id="728304310">
                  <w:marLeft w:val="0"/>
                  <w:marRight w:val="0"/>
                  <w:marTop w:val="0"/>
                  <w:marBottom w:val="0"/>
                  <w:divBdr>
                    <w:top w:val="none" w:sz="0" w:space="0" w:color="auto"/>
                    <w:left w:val="none" w:sz="0" w:space="0" w:color="auto"/>
                    <w:bottom w:val="none" w:sz="0" w:space="0" w:color="auto"/>
                    <w:right w:val="none" w:sz="0" w:space="0" w:color="auto"/>
                  </w:divBdr>
                </w:div>
              </w:divsChild>
            </w:div>
            <w:div w:id="1265963524">
              <w:marLeft w:val="0"/>
              <w:marRight w:val="0"/>
              <w:marTop w:val="0"/>
              <w:marBottom w:val="0"/>
              <w:divBdr>
                <w:top w:val="none" w:sz="0" w:space="0" w:color="auto"/>
                <w:left w:val="none" w:sz="0" w:space="0" w:color="auto"/>
                <w:bottom w:val="none" w:sz="0" w:space="0" w:color="auto"/>
                <w:right w:val="none" w:sz="0" w:space="0" w:color="auto"/>
              </w:divBdr>
              <w:divsChild>
                <w:div w:id="983965777">
                  <w:marLeft w:val="0"/>
                  <w:marRight w:val="0"/>
                  <w:marTop w:val="0"/>
                  <w:marBottom w:val="0"/>
                  <w:divBdr>
                    <w:top w:val="none" w:sz="0" w:space="0" w:color="auto"/>
                    <w:left w:val="none" w:sz="0" w:space="0" w:color="auto"/>
                    <w:bottom w:val="none" w:sz="0" w:space="0" w:color="auto"/>
                    <w:right w:val="none" w:sz="0" w:space="0" w:color="auto"/>
                  </w:divBdr>
                </w:div>
              </w:divsChild>
            </w:div>
            <w:div w:id="33774047">
              <w:marLeft w:val="0"/>
              <w:marRight w:val="0"/>
              <w:marTop w:val="0"/>
              <w:marBottom w:val="0"/>
              <w:divBdr>
                <w:top w:val="none" w:sz="0" w:space="0" w:color="auto"/>
                <w:left w:val="none" w:sz="0" w:space="0" w:color="auto"/>
                <w:bottom w:val="none" w:sz="0" w:space="0" w:color="auto"/>
                <w:right w:val="none" w:sz="0" w:space="0" w:color="auto"/>
              </w:divBdr>
              <w:divsChild>
                <w:div w:id="870843129">
                  <w:marLeft w:val="0"/>
                  <w:marRight w:val="0"/>
                  <w:marTop w:val="0"/>
                  <w:marBottom w:val="0"/>
                  <w:divBdr>
                    <w:top w:val="none" w:sz="0" w:space="0" w:color="auto"/>
                    <w:left w:val="none" w:sz="0" w:space="0" w:color="auto"/>
                    <w:bottom w:val="none" w:sz="0" w:space="0" w:color="auto"/>
                    <w:right w:val="none" w:sz="0" w:space="0" w:color="auto"/>
                  </w:divBdr>
                </w:div>
              </w:divsChild>
            </w:div>
            <w:div w:id="1136289561">
              <w:marLeft w:val="0"/>
              <w:marRight w:val="0"/>
              <w:marTop w:val="0"/>
              <w:marBottom w:val="0"/>
              <w:divBdr>
                <w:top w:val="none" w:sz="0" w:space="0" w:color="auto"/>
                <w:left w:val="none" w:sz="0" w:space="0" w:color="auto"/>
                <w:bottom w:val="none" w:sz="0" w:space="0" w:color="auto"/>
                <w:right w:val="none" w:sz="0" w:space="0" w:color="auto"/>
              </w:divBdr>
              <w:divsChild>
                <w:div w:id="1405251804">
                  <w:marLeft w:val="0"/>
                  <w:marRight w:val="0"/>
                  <w:marTop w:val="0"/>
                  <w:marBottom w:val="0"/>
                  <w:divBdr>
                    <w:top w:val="none" w:sz="0" w:space="0" w:color="auto"/>
                    <w:left w:val="none" w:sz="0" w:space="0" w:color="auto"/>
                    <w:bottom w:val="none" w:sz="0" w:space="0" w:color="auto"/>
                    <w:right w:val="none" w:sz="0" w:space="0" w:color="auto"/>
                  </w:divBdr>
                </w:div>
              </w:divsChild>
            </w:div>
            <w:div w:id="318771057">
              <w:marLeft w:val="0"/>
              <w:marRight w:val="0"/>
              <w:marTop w:val="0"/>
              <w:marBottom w:val="0"/>
              <w:divBdr>
                <w:top w:val="none" w:sz="0" w:space="0" w:color="auto"/>
                <w:left w:val="none" w:sz="0" w:space="0" w:color="auto"/>
                <w:bottom w:val="none" w:sz="0" w:space="0" w:color="auto"/>
                <w:right w:val="none" w:sz="0" w:space="0" w:color="auto"/>
              </w:divBdr>
              <w:divsChild>
                <w:div w:id="1339886910">
                  <w:marLeft w:val="0"/>
                  <w:marRight w:val="0"/>
                  <w:marTop w:val="0"/>
                  <w:marBottom w:val="0"/>
                  <w:divBdr>
                    <w:top w:val="none" w:sz="0" w:space="0" w:color="auto"/>
                    <w:left w:val="none" w:sz="0" w:space="0" w:color="auto"/>
                    <w:bottom w:val="none" w:sz="0" w:space="0" w:color="auto"/>
                    <w:right w:val="none" w:sz="0" w:space="0" w:color="auto"/>
                  </w:divBdr>
                </w:div>
              </w:divsChild>
            </w:div>
            <w:div w:id="1753549369">
              <w:marLeft w:val="0"/>
              <w:marRight w:val="0"/>
              <w:marTop w:val="0"/>
              <w:marBottom w:val="0"/>
              <w:divBdr>
                <w:top w:val="none" w:sz="0" w:space="0" w:color="auto"/>
                <w:left w:val="none" w:sz="0" w:space="0" w:color="auto"/>
                <w:bottom w:val="none" w:sz="0" w:space="0" w:color="auto"/>
                <w:right w:val="none" w:sz="0" w:space="0" w:color="auto"/>
              </w:divBdr>
              <w:divsChild>
                <w:div w:id="1944067153">
                  <w:marLeft w:val="0"/>
                  <w:marRight w:val="0"/>
                  <w:marTop w:val="0"/>
                  <w:marBottom w:val="0"/>
                  <w:divBdr>
                    <w:top w:val="none" w:sz="0" w:space="0" w:color="auto"/>
                    <w:left w:val="none" w:sz="0" w:space="0" w:color="auto"/>
                    <w:bottom w:val="none" w:sz="0" w:space="0" w:color="auto"/>
                    <w:right w:val="none" w:sz="0" w:space="0" w:color="auto"/>
                  </w:divBdr>
                </w:div>
              </w:divsChild>
            </w:div>
            <w:div w:id="1476023732">
              <w:marLeft w:val="0"/>
              <w:marRight w:val="0"/>
              <w:marTop w:val="0"/>
              <w:marBottom w:val="0"/>
              <w:divBdr>
                <w:top w:val="none" w:sz="0" w:space="0" w:color="auto"/>
                <w:left w:val="none" w:sz="0" w:space="0" w:color="auto"/>
                <w:bottom w:val="none" w:sz="0" w:space="0" w:color="auto"/>
                <w:right w:val="none" w:sz="0" w:space="0" w:color="auto"/>
              </w:divBdr>
              <w:divsChild>
                <w:div w:id="1061365114">
                  <w:marLeft w:val="0"/>
                  <w:marRight w:val="0"/>
                  <w:marTop w:val="0"/>
                  <w:marBottom w:val="0"/>
                  <w:divBdr>
                    <w:top w:val="none" w:sz="0" w:space="0" w:color="auto"/>
                    <w:left w:val="none" w:sz="0" w:space="0" w:color="auto"/>
                    <w:bottom w:val="none" w:sz="0" w:space="0" w:color="auto"/>
                    <w:right w:val="none" w:sz="0" w:space="0" w:color="auto"/>
                  </w:divBdr>
                </w:div>
              </w:divsChild>
            </w:div>
            <w:div w:id="20714835">
              <w:marLeft w:val="0"/>
              <w:marRight w:val="0"/>
              <w:marTop w:val="0"/>
              <w:marBottom w:val="0"/>
              <w:divBdr>
                <w:top w:val="none" w:sz="0" w:space="0" w:color="auto"/>
                <w:left w:val="none" w:sz="0" w:space="0" w:color="auto"/>
                <w:bottom w:val="none" w:sz="0" w:space="0" w:color="auto"/>
                <w:right w:val="none" w:sz="0" w:space="0" w:color="auto"/>
              </w:divBdr>
              <w:divsChild>
                <w:div w:id="2087457653">
                  <w:marLeft w:val="0"/>
                  <w:marRight w:val="0"/>
                  <w:marTop w:val="0"/>
                  <w:marBottom w:val="0"/>
                  <w:divBdr>
                    <w:top w:val="none" w:sz="0" w:space="0" w:color="auto"/>
                    <w:left w:val="none" w:sz="0" w:space="0" w:color="auto"/>
                    <w:bottom w:val="none" w:sz="0" w:space="0" w:color="auto"/>
                    <w:right w:val="none" w:sz="0" w:space="0" w:color="auto"/>
                  </w:divBdr>
                </w:div>
              </w:divsChild>
            </w:div>
            <w:div w:id="789593051">
              <w:marLeft w:val="0"/>
              <w:marRight w:val="0"/>
              <w:marTop w:val="0"/>
              <w:marBottom w:val="0"/>
              <w:divBdr>
                <w:top w:val="none" w:sz="0" w:space="0" w:color="auto"/>
                <w:left w:val="none" w:sz="0" w:space="0" w:color="auto"/>
                <w:bottom w:val="none" w:sz="0" w:space="0" w:color="auto"/>
                <w:right w:val="none" w:sz="0" w:space="0" w:color="auto"/>
              </w:divBdr>
              <w:divsChild>
                <w:div w:id="369309918">
                  <w:marLeft w:val="0"/>
                  <w:marRight w:val="0"/>
                  <w:marTop w:val="0"/>
                  <w:marBottom w:val="0"/>
                  <w:divBdr>
                    <w:top w:val="none" w:sz="0" w:space="0" w:color="auto"/>
                    <w:left w:val="none" w:sz="0" w:space="0" w:color="auto"/>
                    <w:bottom w:val="none" w:sz="0" w:space="0" w:color="auto"/>
                    <w:right w:val="none" w:sz="0" w:space="0" w:color="auto"/>
                  </w:divBdr>
                </w:div>
              </w:divsChild>
            </w:div>
            <w:div w:id="507598943">
              <w:marLeft w:val="0"/>
              <w:marRight w:val="0"/>
              <w:marTop w:val="0"/>
              <w:marBottom w:val="0"/>
              <w:divBdr>
                <w:top w:val="none" w:sz="0" w:space="0" w:color="auto"/>
                <w:left w:val="none" w:sz="0" w:space="0" w:color="auto"/>
                <w:bottom w:val="none" w:sz="0" w:space="0" w:color="auto"/>
                <w:right w:val="none" w:sz="0" w:space="0" w:color="auto"/>
              </w:divBdr>
              <w:divsChild>
                <w:div w:id="1248537881">
                  <w:marLeft w:val="0"/>
                  <w:marRight w:val="0"/>
                  <w:marTop w:val="0"/>
                  <w:marBottom w:val="0"/>
                  <w:divBdr>
                    <w:top w:val="none" w:sz="0" w:space="0" w:color="auto"/>
                    <w:left w:val="none" w:sz="0" w:space="0" w:color="auto"/>
                    <w:bottom w:val="none" w:sz="0" w:space="0" w:color="auto"/>
                    <w:right w:val="none" w:sz="0" w:space="0" w:color="auto"/>
                  </w:divBdr>
                </w:div>
              </w:divsChild>
            </w:div>
            <w:div w:id="1156920227">
              <w:marLeft w:val="0"/>
              <w:marRight w:val="0"/>
              <w:marTop w:val="0"/>
              <w:marBottom w:val="0"/>
              <w:divBdr>
                <w:top w:val="none" w:sz="0" w:space="0" w:color="auto"/>
                <w:left w:val="none" w:sz="0" w:space="0" w:color="auto"/>
                <w:bottom w:val="none" w:sz="0" w:space="0" w:color="auto"/>
                <w:right w:val="none" w:sz="0" w:space="0" w:color="auto"/>
              </w:divBdr>
              <w:divsChild>
                <w:div w:id="1432124713">
                  <w:marLeft w:val="0"/>
                  <w:marRight w:val="0"/>
                  <w:marTop w:val="0"/>
                  <w:marBottom w:val="0"/>
                  <w:divBdr>
                    <w:top w:val="none" w:sz="0" w:space="0" w:color="auto"/>
                    <w:left w:val="none" w:sz="0" w:space="0" w:color="auto"/>
                    <w:bottom w:val="none" w:sz="0" w:space="0" w:color="auto"/>
                    <w:right w:val="none" w:sz="0" w:space="0" w:color="auto"/>
                  </w:divBdr>
                </w:div>
              </w:divsChild>
            </w:div>
            <w:div w:id="460151644">
              <w:marLeft w:val="0"/>
              <w:marRight w:val="0"/>
              <w:marTop w:val="0"/>
              <w:marBottom w:val="0"/>
              <w:divBdr>
                <w:top w:val="none" w:sz="0" w:space="0" w:color="auto"/>
                <w:left w:val="none" w:sz="0" w:space="0" w:color="auto"/>
                <w:bottom w:val="none" w:sz="0" w:space="0" w:color="auto"/>
                <w:right w:val="none" w:sz="0" w:space="0" w:color="auto"/>
              </w:divBdr>
              <w:divsChild>
                <w:div w:id="384764819">
                  <w:marLeft w:val="0"/>
                  <w:marRight w:val="0"/>
                  <w:marTop w:val="0"/>
                  <w:marBottom w:val="0"/>
                  <w:divBdr>
                    <w:top w:val="none" w:sz="0" w:space="0" w:color="auto"/>
                    <w:left w:val="none" w:sz="0" w:space="0" w:color="auto"/>
                    <w:bottom w:val="none" w:sz="0" w:space="0" w:color="auto"/>
                    <w:right w:val="none" w:sz="0" w:space="0" w:color="auto"/>
                  </w:divBdr>
                </w:div>
              </w:divsChild>
            </w:div>
            <w:div w:id="2063286138">
              <w:marLeft w:val="0"/>
              <w:marRight w:val="0"/>
              <w:marTop w:val="0"/>
              <w:marBottom w:val="0"/>
              <w:divBdr>
                <w:top w:val="none" w:sz="0" w:space="0" w:color="auto"/>
                <w:left w:val="none" w:sz="0" w:space="0" w:color="auto"/>
                <w:bottom w:val="none" w:sz="0" w:space="0" w:color="auto"/>
                <w:right w:val="none" w:sz="0" w:space="0" w:color="auto"/>
              </w:divBdr>
              <w:divsChild>
                <w:div w:id="2067146461">
                  <w:marLeft w:val="0"/>
                  <w:marRight w:val="0"/>
                  <w:marTop w:val="0"/>
                  <w:marBottom w:val="0"/>
                  <w:divBdr>
                    <w:top w:val="none" w:sz="0" w:space="0" w:color="auto"/>
                    <w:left w:val="none" w:sz="0" w:space="0" w:color="auto"/>
                    <w:bottom w:val="none" w:sz="0" w:space="0" w:color="auto"/>
                    <w:right w:val="none" w:sz="0" w:space="0" w:color="auto"/>
                  </w:divBdr>
                </w:div>
              </w:divsChild>
            </w:div>
            <w:div w:id="1283224855">
              <w:marLeft w:val="0"/>
              <w:marRight w:val="0"/>
              <w:marTop w:val="0"/>
              <w:marBottom w:val="0"/>
              <w:divBdr>
                <w:top w:val="none" w:sz="0" w:space="0" w:color="auto"/>
                <w:left w:val="none" w:sz="0" w:space="0" w:color="auto"/>
                <w:bottom w:val="none" w:sz="0" w:space="0" w:color="auto"/>
                <w:right w:val="none" w:sz="0" w:space="0" w:color="auto"/>
              </w:divBdr>
              <w:divsChild>
                <w:div w:id="885022779">
                  <w:marLeft w:val="0"/>
                  <w:marRight w:val="0"/>
                  <w:marTop w:val="0"/>
                  <w:marBottom w:val="0"/>
                  <w:divBdr>
                    <w:top w:val="none" w:sz="0" w:space="0" w:color="auto"/>
                    <w:left w:val="none" w:sz="0" w:space="0" w:color="auto"/>
                    <w:bottom w:val="none" w:sz="0" w:space="0" w:color="auto"/>
                    <w:right w:val="none" w:sz="0" w:space="0" w:color="auto"/>
                  </w:divBdr>
                </w:div>
              </w:divsChild>
            </w:div>
            <w:div w:id="367146023">
              <w:marLeft w:val="0"/>
              <w:marRight w:val="0"/>
              <w:marTop w:val="0"/>
              <w:marBottom w:val="0"/>
              <w:divBdr>
                <w:top w:val="none" w:sz="0" w:space="0" w:color="auto"/>
                <w:left w:val="none" w:sz="0" w:space="0" w:color="auto"/>
                <w:bottom w:val="none" w:sz="0" w:space="0" w:color="auto"/>
                <w:right w:val="none" w:sz="0" w:space="0" w:color="auto"/>
              </w:divBdr>
              <w:divsChild>
                <w:div w:id="336541440">
                  <w:marLeft w:val="0"/>
                  <w:marRight w:val="0"/>
                  <w:marTop w:val="0"/>
                  <w:marBottom w:val="0"/>
                  <w:divBdr>
                    <w:top w:val="none" w:sz="0" w:space="0" w:color="auto"/>
                    <w:left w:val="none" w:sz="0" w:space="0" w:color="auto"/>
                    <w:bottom w:val="none" w:sz="0" w:space="0" w:color="auto"/>
                    <w:right w:val="none" w:sz="0" w:space="0" w:color="auto"/>
                  </w:divBdr>
                </w:div>
              </w:divsChild>
            </w:div>
            <w:div w:id="1672609998">
              <w:marLeft w:val="0"/>
              <w:marRight w:val="0"/>
              <w:marTop w:val="0"/>
              <w:marBottom w:val="0"/>
              <w:divBdr>
                <w:top w:val="none" w:sz="0" w:space="0" w:color="auto"/>
                <w:left w:val="none" w:sz="0" w:space="0" w:color="auto"/>
                <w:bottom w:val="none" w:sz="0" w:space="0" w:color="auto"/>
                <w:right w:val="none" w:sz="0" w:space="0" w:color="auto"/>
              </w:divBdr>
              <w:divsChild>
                <w:div w:id="1325472529">
                  <w:marLeft w:val="0"/>
                  <w:marRight w:val="0"/>
                  <w:marTop w:val="0"/>
                  <w:marBottom w:val="0"/>
                  <w:divBdr>
                    <w:top w:val="none" w:sz="0" w:space="0" w:color="auto"/>
                    <w:left w:val="none" w:sz="0" w:space="0" w:color="auto"/>
                    <w:bottom w:val="none" w:sz="0" w:space="0" w:color="auto"/>
                    <w:right w:val="none" w:sz="0" w:space="0" w:color="auto"/>
                  </w:divBdr>
                </w:div>
              </w:divsChild>
            </w:div>
            <w:div w:id="1366443454">
              <w:marLeft w:val="0"/>
              <w:marRight w:val="0"/>
              <w:marTop w:val="0"/>
              <w:marBottom w:val="0"/>
              <w:divBdr>
                <w:top w:val="none" w:sz="0" w:space="0" w:color="auto"/>
                <w:left w:val="none" w:sz="0" w:space="0" w:color="auto"/>
                <w:bottom w:val="none" w:sz="0" w:space="0" w:color="auto"/>
                <w:right w:val="none" w:sz="0" w:space="0" w:color="auto"/>
              </w:divBdr>
              <w:divsChild>
                <w:div w:id="1649897679">
                  <w:marLeft w:val="0"/>
                  <w:marRight w:val="0"/>
                  <w:marTop w:val="0"/>
                  <w:marBottom w:val="0"/>
                  <w:divBdr>
                    <w:top w:val="none" w:sz="0" w:space="0" w:color="auto"/>
                    <w:left w:val="none" w:sz="0" w:space="0" w:color="auto"/>
                    <w:bottom w:val="none" w:sz="0" w:space="0" w:color="auto"/>
                    <w:right w:val="none" w:sz="0" w:space="0" w:color="auto"/>
                  </w:divBdr>
                </w:div>
              </w:divsChild>
            </w:div>
            <w:div w:id="16201772">
              <w:marLeft w:val="0"/>
              <w:marRight w:val="0"/>
              <w:marTop w:val="0"/>
              <w:marBottom w:val="0"/>
              <w:divBdr>
                <w:top w:val="none" w:sz="0" w:space="0" w:color="auto"/>
                <w:left w:val="none" w:sz="0" w:space="0" w:color="auto"/>
                <w:bottom w:val="none" w:sz="0" w:space="0" w:color="auto"/>
                <w:right w:val="none" w:sz="0" w:space="0" w:color="auto"/>
              </w:divBdr>
              <w:divsChild>
                <w:div w:id="394476912">
                  <w:marLeft w:val="0"/>
                  <w:marRight w:val="0"/>
                  <w:marTop w:val="0"/>
                  <w:marBottom w:val="0"/>
                  <w:divBdr>
                    <w:top w:val="none" w:sz="0" w:space="0" w:color="auto"/>
                    <w:left w:val="none" w:sz="0" w:space="0" w:color="auto"/>
                    <w:bottom w:val="none" w:sz="0" w:space="0" w:color="auto"/>
                    <w:right w:val="none" w:sz="0" w:space="0" w:color="auto"/>
                  </w:divBdr>
                </w:div>
              </w:divsChild>
            </w:div>
            <w:div w:id="1596669386">
              <w:marLeft w:val="0"/>
              <w:marRight w:val="0"/>
              <w:marTop w:val="0"/>
              <w:marBottom w:val="0"/>
              <w:divBdr>
                <w:top w:val="none" w:sz="0" w:space="0" w:color="auto"/>
                <w:left w:val="none" w:sz="0" w:space="0" w:color="auto"/>
                <w:bottom w:val="none" w:sz="0" w:space="0" w:color="auto"/>
                <w:right w:val="none" w:sz="0" w:space="0" w:color="auto"/>
              </w:divBdr>
              <w:divsChild>
                <w:div w:id="2007858427">
                  <w:marLeft w:val="0"/>
                  <w:marRight w:val="0"/>
                  <w:marTop w:val="0"/>
                  <w:marBottom w:val="0"/>
                  <w:divBdr>
                    <w:top w:val="none" w:sz="0" w:space="0" w:color="auto"/>
                    <w:left w:val="none" w:sz="0" w:space="0" w:color="auto"/>
                    <w:bottom w:val="none" w:sz="0" w:space="0" w:color="auto"/>
                    <w:right w:val="none" w:sz="0" w:space="0" w:color="auto"/>
                  </w:divBdr>
                </w:div>
              </w:divsChild>
            </w:div>
            <w:div w:id="1952083955">
              <w:marLeft w:val="0"/>
              <w:marRight w:val="0"/>
              <w:marTop w:val="0"/>
              <w:marBottom w:val="0"/>
              <w:divBdr>
                <w:top w:val="none" w:sz="0" w:space="0" w:color="auto"/>
                <w:left w:val="none" w:sz="0" w:space="0" w:color="auto"/>
                <w:bottom w:val="none" w:sz="0" w:space="0" w:color="auto"/>
                <w:right w:val="none" w:sz="0" w:space="0" w:color="auto"/>
              </w:divBdr>
              <w:divsChild>
                <w:div w:id="351691399">
                  <w:marLeft w:val="0"/>
                  <w:marRight w:val="0"/>
                  <w:marTop w:val="0"/>
                  <w:marBottom w:val="0"/>
                  <w:divBdr>
                    <w:top w:val="none" w:sz="0" w:space="0" w:color="auto"/>
                    <w:left w:val="none" w:sz="0" w:space="0" w:color="auto"/>
                    <w:bottom w:val="none" w:sz="0" w:space="0" w:color="auto"/>
                    <w:right w:val="none" w:sz="0" w:space="0" w:color="auto"/>
                  </w:divBdr>
                </w:div>
              </w:divsChild>
            </w:div>
            <w:div w:id="1435515290">
              <w:marLeft w:val="0"/>
              <w:marRight w:val="0"/>
              <w:marTop w:val="0"/>
              <w:marBottom w:val="0"/>
              <w:divBdr>
                <w:top w:val="none" w:sz="0" w:space="0" w:color="auto"/>
                <w:left w:val="none" w:sz="0" w:space="0" w:color="auto"/>
                <w:bottom w:val="none" w:sz="0" w:space="0" w:color="auto"/>
                <w:right w:val="none" w:sz="0" w:space="0" w:color="auto"/>
              </w:divBdr>
              <w:divsChild>
                <w:div w:id="1677688289">
                  <w:marLeft w:val="0"/>
                  <w:marRight w:val="0"/>
                  <w:marTop w:val="0"/>
                  <w:marBottom w:val="0"/>
                  <w:divBdr>
                    <w:top w:val="none" w:sz="0" w:space="0" w:color="auto"/>
                    <w:left w:val="none" w:sz="0" w:space="0" w:color="auto"/>
                    <w:bottom w:val="none" w:sz="0" w:space="0" w:color="auto"/>
                    <w:right w:val="none" w:sz="0" w:space="0" w:color="auto"/>
                  </w:divBdr>
                </w:div>
              </w:divsChild>
            </w:div>
            <w:div w:id="1348024535">
              <w:marLeft w:val="0"/>
              <w:marRight w:val="0"/>
              <w:marTop w:val="0"/>
              <w:marBottom w:val="0"/>
              <w:divBdr>
                <w:top w:val="none" w:sz="0" w:space="0" w:color="auto"/>
                <w:left w:val="none" w:sz="0" w:space="0" w:color="auto"/>
                <w:bottom w:val="none" w:sz="0" w:space="0" w:color="auto"/>
                <w:right w:val="none" w:sz="0" w:space="0" w:color="auto"/>
              </w:divBdr>
              <w:divsChild>
                <w:div w:id="1526989853">
                  <w:marLeft w:val="0"/>
                  <w:marRight w:val="0"/>
                  <w:marTop w:val="0"/>
                  <w:marBottom w:val="0"/>
                  <w:divBdr>
                    <w:top w:val="none" w:sz="0" w:space="0" w:color="auto"/>
                    <w:left w:val="none" w:sz="0" w:space="0" w:color="auto"/>
                    <w:bottom w:val="none" w:sz="0" w:space="0" w:color="auto"/>
                    <w:right w:val="none" w:sz="0" w:space="0" w:color="auto"/>
                  </w:divBdr>
                </w:div>
              </w:divsChild>
            </w:div>
            <w:div w:id="2048606318">
              <w:marLeft w:val="0"/>
              <w:marRight w:val="0"/>
              <w:marTop w:val="0"/>
              <w:marBottom w:val="0"/>
              <w:divBdr>
                <w:top w:val="none" w:sz="0" w:space="0" w:color="auto"/>
                <w:left w:val="none" w:sz="0" w:space="0" w:color="auto"/>
                <w:bottom w:val="none" w:sz="0" w:space="0" w:color="auto"/>
                <w:right w:val="none" w:sz="0" w:space="0" w:color="auto"/>
              </w:divBdr>
              <w:divsChild>
                <w:div w:id="1006447018">
                  <w:marLeft w:val="0"/>
                  <w:marRight w:val="0"/>
                  <w:marTop w:val="0"/>
                  <w:marBottom w:val="0"/>
                  <w:divBdr>
                    <w:top w:val="none" w:sz="0" w:space="0" w:color="auto"/>
                    <w:left w:val="none" w:sz="0" w:space="0" w:color="auto"/>
                    <w:bottom w:val="none" w:sz="0" w:space="0" w:color="auto"/>
                    <w:right w:val="none" w:sz="0" w:space="0" w:color="auto"/>
                  </w:divBdr>
                </w:div>
              </w:divsChild>
            </w:div>
            <w:div w:id="1494181352">
              <w:marLeft w:val="0"/>
              <w:marRight w:val="0"/>
              <w:marTop w:val="0"/>
              <w:marBottom w:val="0"/>
              <w:divBdr>
                <w:top w:val="none" w:sz="0" w:space="0" w:color="auto"/>
                <w:left w:val="none" w:sz="0" w:space="0" w:color="auto"/>
                <w:bottom w:val="none" w:sz="0" w:space="0" w:color="auto"/>
                <w:right w:val="none" w:sz="0" w:space="0" w:color="auto"/>
              </w:divBdr>
              <w:divsChild>
                <w:div w:id="1519150429">
                  <w:marLeft w:val="0"/>
                  <w:marRight w:val="0"/>
                  <w:marTop w:val="0"/>
                  <w:marBottom w:val="0"/>
                  <w:divBdr>
                    <w:top w:val="none" w:sz="0" w:space="0" w:color="auto"/>
                    <w:left w:val="none" w:sz="0" w:space="0" w:color="auto"/>
                    <w:bottom w:val="none" w:sz="0" w:space="0" w:color="auto"/>
                    <w:right w:val="none" w:sz="0" w:space="0" w:color="auto"/>
                  </w:divBdr>
                </w:div>
              </w:divsChild>
            </w:div>
            <w:div w:id="1023215761">
              <w:marLeft w:val="0"/>
              <w:marRight w:val="0"/>
              <w:marTop w:val="0"/>
              <w:marBottom w:val="0"/>
              <w:divBdr>
                <w:top w:val="none" w:sz="0" w:space="0" w:color="auto"/>
                <w:left w:val="none" w:sz="0" w:space="0" w:color="auto"/>
                <w:bottom w:val="none" w:sz="0" w:space="0" w:color="auto"/>
                <w:right w:val="none" w:sz="0" w:space="0" w:color="auto"/>
              </w:divBdr>
              <w:divsChild>
                <w:div w:id="43112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9075">
          <w:marLeft w:val="0"/>
          <w:marRight w:val="0"/>
          <w:marTop w:val="0"/>
          <w:marBottom w:val="0"/>
          <w:divBdr>
            <w:top w:val="none" w:sz="0" w:space="0" w:color="auto"/>
            <w:left w:val="none" w:sz="0" w:space="0" w:color="auto"/>
            <w:bottom w:val="none" w:sz="0" w:space="0" w:color="auto"/>
            <w:right w:val="none" w:sz="0" w:space="0" w:color="auto"/>
          </w:divBdr>
          <w:divsChild>
            <w:div w:id="97721408">
              <w:marLeft w:val="0"/>
              <w:marRight w:val="0"/>
              <w:marTop w:val="0"/>
              <w:marBottom w:val="0"/>
              <w:divBdr>
                <w:top w:val="none" w:sz="0" w:space="0" w:color="auto"/>
                <w:left w:val="none" w:sz="0" w:space="0" w:color="auto"/>
                <w:bottom w:val="none" w:sz="0" w:space="0" w:color="auto"/>
                <w:right w:val="none" w:sz="0" w:space="0" w:color="auto"/>
              </w:divBdr>
              <w:divsChild>
                <w:div w:id="410547732">
                  <w:marLeft w:val="0"/>
                  <w:marRight w:val="0"/>
                  <w:marTop w:val="0"/>
                  <w:marBottom w:val="0"/>
                  <w:divBdr>
                    <w:top w:val="none" w:sz="0" w:space="0" w:color="auto"/>
                    <w:left w:val="none" w:sz="0" w:space="0" w:color="auto"/>
                    <w:bottom w:val="none" w:sz="0" w:space="0" w:color="auto"/>
                    <w:right w:val="none" w:sz="0" w:space="0" w:color="auto"/>
                  </w:divBdr>
                </w:div>
              </w:divsChild>
            </w:div>
            <w:div w:id="183598225">
              <w:marLeft w:val="0"/>
              <w:marRight w:val="0"/>
              <w:marTop w:val="0"/>
              <w:marBottom w:val="0"/>
              <w:divBdr>
                <w:top w:val="none" w:sz="0" w:space="0" w:color="auto"/>
                <w:left w:val="none" w:sz="0" w:space="0" w:color="auto"/>
                <w:bottom w:val="none" w:sz="0" w:space="0" w:color="auto"/>
                <w:right w:val="none" w:sz="0" w:space="0" w:color="auto"/>
              </w:divBdr>
              <w:divsChild>
                <w:div w:id="1473936723">
                  <w:marLeft w:val="0"/>
                  <w:marRight w:val="0"/>
                  <w:marTop w:val="0"/>
                  <w:marBottom w:val="0"/>
                  <w:divBdr>
                    <w:top w:val="none" w:sz="0" w:space="0" w:color="auto"/>
                    <w:left w:val="none" w:sz="0" w:space="0" w:color="auto"/>
                    <w:bottom w:val="none" w:sz="0" w:space="0" w:color="auto"/>
                    <w:right w:val="none" w:sz="0" w:space="0" w:color="auto"/>
                  </w:divBdr>
                </w:div>
              </w:divsChild>
            </w:div>
            <w:div w:id="1960914428">
              <w:marLeft w:val="0"/>
              <w:marRight w:val="0"/>
              <w:marTop w:val="0"/>
              <w:marBottom w:val="0"/>
              <w:divBdr>
                <w:top w:val="none" w:sz="0" w:space="0" w:color="auto"/>
                <w:left w:val="none" w:sz="0" w:space="0" w:color="auto"/>
                <w:bottom w:val="none" w:sz="0" w:space="0" w:color="auto"/>
                <w:right w:val="none" w:sz="0" w:space="0" w:color="auto"/>
              </w:divBdr>
              <w:divsChild>
                <w:div w:id="1923299375">
                  <w:marLeft w:val="0"/>
                  <w:marRight w:val="0"/>
                  <w:marTop w:val="0"/>
                  <w:marBottom w:val="0"/>
                  <w:divBdr>
                    <w:top w:val="none" w:sz="0" w:space="0" w:color="auto"/>
                    <w:left w:val="none" w:sz="0" w:space="0" w:color="auto"/>
                    <w:bottom w:val="none" w:sz="0" w:space="0" w:color="auto"/>
                    <w:right w:val="none" w:sz="0" w:space="0" w:color="auto"/>
                  </w:divBdr>
                </w:div>
              </w:divsChild>
            </w:div>
            <w:div w:id="450629707">
              <w:marLeft w:val="0"/>
              <w:marRight w:val="0"/>
              <w:marTop w:val="0"/>
              <w:marBottom w:val="0"/>
              <w:divBdr>
                <w:top w:val="none" w:sz="0" w:space="0" w:color="auto"/>
                <w:left w:val="none" w:sz="0" w:space="0" w:color="auto"/>
                <w:bottom w:val="none" w:sz="0" w:space="0" w:color="auto"/>
                <w:right w:val="none" w:sz="0" w:space="0" w:color="auto"/>
              </w:divBdr>
              <w:divsChild>
                <w:div w:id="971641781">
                  <w:marLeft w:val="0"/>
                  <w:marRight w:val="0"/>
                  <w:marTop w:val="0"/>
                  <w:marBottom w:val="0"/>
                  <w:divBdr>
                    <w:top w:val="none" w:sz="0" w:space="0" w:color="auto"/>
                    <w:left w:val="none" w:sz="0" w:space="0" w:color="auto"/>
                    <w:bottom w:val="none" w:sz="0" w:space="0" w:color="auto"/>
                    <w:right w:val="none" w:sz="0" w:space="0" w:color="auto"/>
                  </w:divBdr>
                </w:div>
              </w:divsChild>
            </w:div>
            <w:div w:id="729613829">
              <w:marLeft w:val="0"/>
              <w:marRight w:val="0"/>
              <w:marTop w:val="0"/>
              <w:marBottom w:val="0"/>
              <w:divBdr>
                <w:top w:val="none" w:sz="0" w:space="0" w:color="auto"/>
                <w:left w:val="none" w:sz="0" w:space="0" w:color="auto"/>
                <w:bottom w:val="none" w:sz="0" w:space="0" w:color="auto"/>
                <w:right w:val="none" w:sz="0" w:space="0" w:color="auto"/>
              </w:divBdr>
              <w:divsChild>
                <w:div w:id="465779347">
                  <w:marLeft w:val="0"/>
                  <w:marRight w:val="0"/>
                  <w:marTop w:val="0"/>
                  <w:marBottom w:val="0"/>
                  <w:divBdr>
                    <w:top w:val="none" w:sz="0" w:space="0" w:color="auto"/>
                    <w:left w:val="none" w:sz="0" w:space="0" w:color="auto"/>
                    <w:bottom w:val="none" w:sz="0" w:space="0" w:color="auto"/>
                    <w:right w:val="none" w:sz="0" w:space="0" w:color="auto"/>
                  </w:divBdr>
                </w:div>
              </w:divsChild>
            </w:div>
            <w:div w:id="171724728">
              <w:marLeft w:val="0"/>
              <w:marRight w:val="0"/>
              <w:marTop w:val="0"/>
              <w:marBottom w:val="0"/>
              <w:divBdr>
                <w:top w:val="none" w:sz="0" w:space="0" w:color="auto"/>
                <w:left w:val="none" w:sz="0" w:space="0" w:color="auto"/>
                <w:bottom w:val="none" w:sz="0" w:space="0" w:color="auto"/>
                <w:right w:val="none" w:sz="0" w:space="0" w:color="auto"/>
              </w:divBdr>
              <w:divsChild>
                <w:div w:id="1831019106">
                  <w:marLeft w:val="0"/>
                  <w:marRight w:val="0"/>
                  <w:marTop w:val="0"/>
                  <w:marBottom w:val="0"/>
                  <w:divBdr>
                    <w:top w:val="none" w:sz="0" w:space="0" w:color="auto"/>
                    <w:left w:val="none" w:sz="0" w:space="0" w:color="auto"/>
                    <w:bottom w:val="none" w:sz="0" w:space="0" w:color="auto"/>
                    <w:right w:val="none" w:sz="0" w:space="0" w:color="auto"/>
                  </w:divBdr>
                </w:div>
              </w:divsChild>
            </w:div>
            <w:div w:id="264311771">
              <w:marLeft w:val="0"/>
              <w:marRight w:val="0"/>
              <w:marTop w:val="0"/>
              <w:marBottom w:val="0"/>
              <w:divBdr>
                <w:top w:val="none" w:sz="0" w:space="0" w:color="auto"/>
                <w:left w:val="none" w:sz="0" w:space="0" w:color="auto"/>
                <w:bottom w:val="none" w:sz="0" w:space="0" w:color="auto"/>
                <w:right w:val="none" w:sz="0" w:space="0" w:color="auto"/>
              </w:divBdr>
              <w:divsChild>
                <w:div w:id="1677153129">
                  <w:marLeft w:val="0"/>
                  <w:marRight w:val="0"/>
                  <w:marTop w:val="0"/>
                  <w:marBottom w:val="0"/>
                  <w:divBdr>
                    <w:top w:val="none" w:sz="0" w:space="0" w:color="auto"/>
                    <w:left w:val="none" w:sz="0" w:space="0" w:color="auto"/>
                    <w:bottom w:val="none" w:sz="0" w:space="0" w:color="auto"/>
                    <w:right w:val="none" w:sz="0" w:space="0" w:color="auto"/>
                  </w:divBdr>
                </w:div>
              </w:divsChild>
            </w:div>
            <w:div w:id="1988434942">
              <w:marLeft w:val="0"/>
              <w:marRight w:val="0"/>
              <w:marTop w:val="0"/>
              <w:marBottom w:val="0"/>
              <w:divBdr>
                <w:top w:val="none" w:sz="0" w:space="0" w:color="auto"/>
                <w:left w:val="none" w:sz="0" w:space="0" w:color="auto"/>
                <w:bottom w:val="none" w:sz="0" w:space="0" w:color="auto"/>
                <w:right w:val="none" w:sz="0" w:space="0" w:color="auto"/>
              </w:divBdr>
              <w:divsChild>
                <w:div w:id="1472211220">
                  <w:marLeft w:val="0"/>
                  <w:marRight w:val="0"/>
                  <w:marTop w:val="0"/>
                  <w:marBottom w:val="0"/>
                  <w:divBdr>
                    <w:top w:val="none" w:sz="0" w:space="0" w:color="auto"/>
                    <w:left w:val="none" w:sz="0" w:space="0" w:color="auto"/>
                    <w:bottom w:val="none" w:sz="0" w:space="0" w:color="auto"/>
                    <w:right w:val="none" w:sz="0" w:space="0" w:color="auto"/>
                  </w:divBdr>
                </w:div>
              </w:divsChild>
            </w:div>
            <w:div w:id="1984963074">
              <w:marLeft w:val="0"/>
              <w:marRight w:val="0"/>
              <w:marTop w:val="0"/>
              <w:marBottom w:val="0"/>
              <w:divBdr>
                <w:top w:val="none" w:sz="0" w:space="0" w:color="auto"/>
                <w:left w:val="none" w:sz="0" w:space="0" w:color="auto"/>
                <w:bottom w:val="none" w:sz="0" w:space="0" w:color="auto"/>
                <w:right w:val="none" w:sz="0" w:space="0" w:color="auto"/>
              </w:divBdr>
              <w:divsChild>
                <w:div w:id="1850563353">
                  <w:marLeft w:val="0"/>
                  <w:marRight w:val="0"/>
                  <w:marTop w:val="0"/>
                  <w:marBottom w:val="0"/>
                  <w:divBdr>
                    <w:top w:val="none" w:sz="0" w:space="0" w:color="auto"/>
                    <w:left w:val="none" w:sz="0" w:space="0" w:color="auto"/>
                    <w:bottom w:val="none" w:sz="0" w:space="0" w:color="auto"/>
                    <w:right w:val="none" w:sz="0" w:space="0" w:color="auto"/>
                  </w:divBdr>
                </w:div>
              </w:divsChild>
            </w:div>
            <w:div w:id="224723197">
              <w:marLeft w:val="0"/>
              <w:marRight w:val="0"/>
              <w:marTop w:val="0"/>
              <w:marBottom w:val="0"/>
              <w:divBdr>
                <w:top w:val="none" w:sz="0" w:space="0" w:color="auto"/>
                <w:left w:val="none" w:sz="0" w:space="0" w:color="auto"/>
                <w:bottom w:val="none" w:sz="0" w:space="0" w:color="auto"/>
                <w:right w:val="none" w:sz="0" w:space="0" w:color="auto"/>
              </w:divBdr>
              <w:divsChild>
                <w:div w:id="865295854">
                  <w:marLeft w:val="0"/>
                  <w:marRight w:val="0"/>
                  <w:marTop w:val="0"/>
                  <w:marBottom w:val="0"/>
                  <w:divBdr>
                    <w:top w:val="none" w:sz="0" w:space="0" w:color="auto"/>
                    <w:left w:val="none" w:sz="0" w:space="0" w:color="auto"/>
                    <w:bottom w:val="none" w:sz="0" w:space="0" w:color="auto"/>
                    <w:right w:val="none" w:sz="0" w:space="0" w:color="auto"/>
                  </w:divBdr>
                </w:div>
              </w:divsChild>
            </w:div>
            <w:div w:id="770513761">
              <w:marLeft w:val="0"/>
              <w:marRight w:val="0"/>
              <w:marTop w:val="0"/>
              <w:marBottom w:val="0"/>
              <w:divBdr>
                <w:top w:val="none" w:sz="0" w:space="0" w:color="auto"/>
                <w:left w:val="none" w:sz="0" w:space="0" w:color="auto"/>
                <w:bottom w:val="none" w:sz="0" w:space="0" w:color="auto"/>
                <w:right w:val="none" w:sz="0" w:space="0" w:color="auto"/>
              </w:divBdr>
              <w:divsChild>
                <w:div w:id="1932394594">
                  <w:marLeft w:val="0"/>
                  <w:marRight w:val="0"/>
                  <w:marTop w:val="0"/>
                  <w:marBottom w:val="0"/>
                  <w:divBdr>
                    <w:top w:val="none" w:sz="0" w:space="0" w:color="auto"/>
                    <w:left w:val="none" w:sz="0" w:space="0" w:color="auto"/>
                    <w:bottom w:val="none" w:sz="0" w:space="0" w:color="auto"/>
                    <w:right w:val="none" w:sz="0" w:space="0" w:color="auto"/>
                  </w:divBdr>
                </w:div>
              </w:divsChild>
            </w:div>
            <w:div w:id="60300078">
              <w:marLeft w:val="0"/>
              <w:marRight w:val="0"/>
              <w:marTop w:val="0"/>
              <w:marBottom w:val="0"/>
              <w:divBdr>
                <w:top w:val="none" w:sz="0" w:space="0" w:color="auto"/>
                <w:left w:val="none" w:sz="0" w:space="0" w:color="auto"/>
                <w:bottom w:val="none" w:sz="0" w:space="0" w:color="auto"/>
                <w:right w:val="none" w:sz="0" w:space="0" w:color="auto"/>
              </w:divBdr>
              <w:divsChild>
                <w:div w:id="1932470391">
                  <w:marLeft w:val="0"/>
                  <w:marRight w:val="0"/>
                  <w:marTop w:val="0"/>
                  <w:marBottom w:val="0"/>
                  <w:divBdr>
                    <w:top w:val="none" w:sz="0" w:space="0" w:color="auto"/>
                    <w:left w:val="none" w:sz="0" w:space="0" w:color="auto"/>
                    <w:bottom w:val="none" w:sz="0" w:space="0" w:color="auto"/>
                    <w:right w:val="none" w:sz="0" w:space="0" w:color="auto"/>
                  </w:divBdr>
                </w:div>
              </w:divsChild>
            </w:div>
            <w:div w:id="503739376">
              <w:marLeft w:val="0"/>
              <w:marRight w:val="0"/>
              <w:marTop w:val="0"/>
              <w:marBottom w:val="0"/>
              <w:divBdr>
                <w:top w:val="none" w:sz="0" w:space="0" w:color="auto"/>
                <w:left w:val="none" w:sz="0" w:space="0" w:color="auto"/>
                <w:bottom w:val="none" w:sz="0" w:space="0" w:color="auto"/>
                <w:right w:val="none" w:sz="0" w:space="0" w:color="auto"/>
              </w:divBdr>
              <w:divsChild>
                <w:div w:id="1388799247">
                  <w:marLeft w:val="0"/>
                  <w:marRight w:val="0"/>
                  <w:marTop w:val="0"/>
                  <w:marBottom w:val="0"/>
                  <w:divBdr>
                    <w:top w:val="none" w:sz="0" w:space="0" w:color="auto"/>
                    <w:left w:val="none" w:sz="0" w:space="0" w:color="auto"/>
                    <w:bottom w:val="none" w:sz="0" w:space="0" w:color="auto"/>
                    <w:right w:val="none" w:sz="0" w:space="0" w:color="auto"/>
                  </w:divBdr>
                </w:div>
              </w:divsChild>
            </w:div>
            <w:div w:id="1370645672">
              <w:marLeft w:val="0"/>
              <w:marRight w:val="0"/>
              <w:marTop w:val="0"/>
              <w:marBottom w:val="0"/>
              <w:divBdr>
                <w:top w:val="none" w:sz="0" w:space="0" w:color="auto"/>
                <w:left w:val="none" w:sz="0" w:space="0" w:color="auto"/>
                <w:bottom w:val="none" w:sz="0" w:space="0" w:color="auto"/>
                <w:right w:val="none" w:sz="0" w:space="0" w:color="auto"/>
              </w:divBdr>
              <w:divsChild>
                <w:div w:id="1736120467">
                  <w:marLeft w:val="0"/>
                  <w:marRight w:val="0"/>
                  <w:marTop w:val="0"/>
                  <w:marBottom w:val="0"/>
                  <w:divBdr>
                    <w:top w:val="none" w:sz="0" w:space="0" w:color="auto"/>
                    <w:left w:val="none" w:sz="0" w:space="0" w:color="auto"/>
                    <w:bottom w:val="none" w:sz="0" w:space="0" w:color="auto"/>
                    <w:right w:val="none" w:sz="0" w:space="0" w:color="auto"/>
                  </w:divBdr>
                </w:div>
              </w:divsChild>
            </w:div>
            <w:div w:id="1751072797">
              <w:marLeft w:val="0"/>
              <w:marRight w:val="0"/>
              <w:marTop w:val="0"/>
              <w:marBottom w:val="0"/>
              <w:divBdr>
                <w:top w:val="none" w:sz="0" w:space="0" w:color="auto"/>
                <w:left w:val="none" w:sz="0" w:space="0" w:color="auto"/>
                <w:bottom w:val="none" w:sz="0" w:space="0" w:color="auto"/>
                <w:right w:val="none" w:sz="0" w:space="0" w:color="auto"/>
              </w:divBdr>
              <w:divsChild>
                <w:div w:id="479151692">
                  <w:marLeft w:val="0"/>
                  <w:marRight w:val="0"/>
                  <w:marTop w:val="0"/>
                  <w:marBottom w:val="0"/>
                  <w:divBdr>
                    <w:top w:val="none" w:sz="0" w:space="0" w:color="auto"/>
                    <w:left w:val="none" w:sz="0" w:space="0" w:color="auto"/>
                    <w:bottom w:val="none" w:sz="0" w:space="0" w:color="auto"/>
                    <w:right w:val="none" w:sz="0" w:space="0" w:color="auto"/>
                  </w:divBdr>
                </w:div>
              </w:divsChild>
            </w:div>
            <w:div w:id="1431464722">
              <w:marLeft w:val="0"/>
              <w:marRight w:val="0"/>
              <w:marTop w:val="0"/>
              <w:marBottom w:val="0"/>
              <w:divBdr>
                <w:top w:val="none" w:sz="0" w:space="0" w:color="auto"/>
                <w:left w:val="none" w:sz="0" w:space="0" w:color="auto"/>
                <w:bottom w:val="none" w:sz="0" w:space="0" w:color="auto"/>
                <w:right w:val="none" w:sz="0" w:space="0" w:color="auto"/>
              </w:divBdr>
              <w:divsChild>
                <w:div w:id="650643178">
                  <w:marLeft w:val="0"/>
                  <w:marRight w:val="0"/>
                  <w:marTop w:val="0"/>
                  <w:marBottom w:val="0"/>
                  <w:divBdr>
                    <w:top w:val="none" w:sz="0" w:space="0" w:color="auto"/>
                    <w:left w:val="none" w:sz="0" w:space="0" w:color="auto"/>
                    <w:bottom w:val="none" w:sz="0" w:space="0" w:color="auto"/>
                    <w:right w:val="none" w:sz="0" w:space="0" w:color="auto"/>
                  </w:divBdr>
                </w:div>
              </w:divsChild>
            </w:div>
            <w:div w:id="1648895698">
              <w:marLeft w:val="0"/>
              <w:marRight w:val="0"/>
              <w:marTop w:val="0"/>
              <w:marBottom w:val="0"/>
              <w:divBdr>
                <w:top w:val="none" w:sz="0" w:space="0" w:color="auto"/>
                <w:left w:val="none" w:sz="0" w:space="0" w:color="auto"/>
                <w:bottom w:val="none" w:sz="0" w:space="0" w:color="auto"/>
                <w:right w:val="none" w:sz="0" w:space="0" w:color="auto"/>
              </w:divBdr>
              <w:divsChild>
                <w:div w:id="1034505347">
                  <w:marLeft w:val="0"/>
                  <w:marRight w:val="0"/>
                  <w:marTop w:val="0"/>
                  <w:marBottom w:val="0"/>
                  <w:divBdr>
                    <w:top w:val="none" w:sz="0" w:space="0" w:color="auto"/>
                    <w:left w:val="none" w:sz="0" w:space="0" w:color="auto"/>
                    <w:bottom w:val="none" w:sz="0" w:space="0" w:color="auto"/>
                    <w:right w:val="none" w:sz="0" w:space="0" w:color="auto"/>
                  </w:divBdr>
                </w:div>
              </w:divsChild>
            </w:div>
            <w:div w:id="1411734017">
              <w:marLeft w:val="0"/>
              <w:marRight w:val="0"/>
              <w:marTop w:val="0"/>
              <w:marBottom w:val="0"/>
              <w:divBdr>
                <w:top w:val="none" w:sz="0" w:space="0" w:color="auto"/>
                <w:left w:val="none" w:sz="0" w:space="0" w:color="auto"/>
                <w:bottom w:val="none" w:sz="0" w:space="0" w:color="auto"/>
                <w:right w:val="none" w:sz="0" w:space="0" w:color="auto"/>
              </w:divBdr>
              <w:divsChild>
                <w:div w:id="1761216495">
                  <w:marLeft w:val="0"/>
                  <w:marRight w:val="0"/>
                  <w:marTop w:val="0"/>
                  <w:marBottom w:val="0"/>
                  <w:divBdr>
                    <w:top w:val="none" w:sz="0" w:space="0" w:color="auto"/>
                    <w:left w:val="none" w:sz="0" w:space="0" w:color="auto"/>
                    <w:bottom w:val="none" w:sz="0" w:space="0" w:color="auto"/>
                    <w:right w:val="none" w:sz="0" w:space="0" w:color="auto"/>
                  </w:divBdr>
                </w:div>
              </w:divsChild>
            </w:div>
            <w:div w:id="2022468041">
              <w:marLeft w:val="0"/>
              <w:marRight w:val="0"/>
              <w:marTop w:val="0"/>
              <w:marBottom w:val="0"/>
              <w:divBdr>
                <w:top w:val="none" w:sz="0" w:space="0" w:color="auto"/>
                <w:left w:val="none" w:sz="0" w:space="0" w:color="auto"/>
                <w:bottom w:val="none" w:sz="0" w:space="0" w:color="auto"/>
                <w:right w:val="none" w:sz="0" w:space="0" w:color="auto"/>
              </w:divBdr>
              <w:divsChild>
                <w:div w:id="1887791068">
                  <w:marLeft w:val="0"/>
                  <w:marRight w:val="0"/>
                  <w:marTop w:val="0"/>
                  <w:marBottom w:val="0"/>
                  <w:divBdr>
                    <w:top w:val="none" w:sz="0" w:space="0" w:color="auto"/>
                    <w:left w:val="none" w:sz="0" w:space="0" w:color="auto"/>
                    <w:bottom w:val="none" w:sz="0" w:space="0" w:color="auto"/>
                    <w:right w:val="none" w:sz="0" w:space="0" w:color="auto"/>
                  </w:divBdr>
                </w:div>
              </w:divsChild>
            </w:div>
            <w:div w:id="700398361">
              <w:marLeft w:val="0"/>
              <w:marRight w:val="0"/>
              <w:marTop w:val="0"/>
              <w:marBottom w:val="0"/>
              <w:divBdr>
                <w:top w:val="none" w:sz="0" w:space="0" w:color="auto"/>
                <w:left w:val="none" w:sz="0" w:space="0" w:color="auto"/>
                <w:bottom w:val="none" w:sz="0" w:space="0" w:color="auto"/>
                <w:right w:val="none" w:sz="0" w:space="0" w:color="auto"/>
              </w:divBdr>
              <w:divsChild>
                <w:div w:id="1805080833">
                  <w:marLeft w:val="0"/>
                  <w:marRight w:val="0"/>
                  <w:marTop w:val="0"/>
                  <w:marBottom w:val="0"/>
                  <w:divBdr>
                    <w:top w:val="none" w:sz="0" w:space="0" w:color="auto"/>
                    <w:left w:val="none" w:sz="0" w:space="0" w:color="auto"/>
                    <w:bottom w:val="none" w:sz="0" w:space="0" w:color="auto"/>
                    <w:right w:val="none" w:sz="0" w:space="0" w:color="auto"/>
                  </w:divBdr>
                </w:div>
              </w:divsChild>
            </w:div>
            <w:div w:id="1883589750">
              <w:marLeft w:val="0"/>
              <w:marRight w:val="0"/>
              <w:marTop w:val="0"/>
              <w:marBottom w:val="0"/>
              <w:divBdr>
                <w:top w:val="none" w:sz="0" w:space="0" w:color="auto"/>
                <w:left w:val="none" w:sz="0" w:space="0" w:color="auto"/>
                <w:bottom w:val="none" w:sz="0" w:space="0" w:color="auto"/>
                <w:right w:val="none" w:sz="0" w:space="0" w:color="auto"/>
              </w:divBdr>
              <w:divsChild>
                <w:div w:id="1495678570">
                  <w:marLeft w:val="0"/>
                  <w:marRight w:val="0"/>
                  <w:marTop w:val="0"/>
                  <w:marBottom w:val="0"/>
                  <w:divBdr>
                    <w:top w:val="none" w:sz="0" w:space="0" w:color="auto"/>
                    <w:left w:val="none" w:sz="0" w:space="0" w:color="auto"/>
                    <w:bottom w:val="none" w:sz="0" w:space="0" w:color="auto"/>
                    <w:right w:val="none" w:sz="0" w:space="0" w:color="auto"/>
                  </w:divBdr>
                </w:div>
              </w:divsChild>
            </w:div>
            <w:div w:id="1876691061">
              <w:marLeft w:val="0"/>
              <w:marRight w:val="0"/>
              <w:marTop w:val="0"/>
              <w:marBottom w:val="0"/>
              <w:divBdr>
                <w:top w:val="none" w:sz="0" w:space="0" w:color="auto"/>
                <w:left w:val="none" w:sz="0" w:space="0" w:color="auto"/>
                <w:bottom w:val="none" w:sz="0" w:space="0" w:color="auto"/>
                <w:right w:val="none" w:sz="0" w:space="0" w:color="auto"/>
              </w:divBdr>
              <w:divsChild>
                <w:div w:id="1820925483">
                  <w:marLeft w:val="0"/>
                  <w:marRight w:val="0"/>
                  <w:marTop w:val="0"/>
                  <w:marBottom w:val="0"/>
                  <w:divBdr>
                    <w:top w:val="none" w:sz="0" w:space="0" w:color="auto"/>
                    <w:left w:val="none" w:sz="0" w:space="0" w:color="auto"/>
                    <w:bottom w:val="none" w:sz="0" w:space="0" w:color="auto"/>
                    <w:right w:val="none" w:sz="0" w:space="0" w:color="auto"/>
                  </w:divBdr>
                </w:div>
              </w:divsChild>
            </w:div>
            <w:div w:id="1298490810">
              <w:marLeft w:val="0"/>
              <w:marRight w:val="0"/>
              <w:marTop w:val="0"/>
              <w:marBottom w:val="0"/>
              <w:divBdr>
                <w:top w:val="none" w:sz="0" w:space="0" w:color="auto"/>
                <w:left w:val="none" w:sz="0" w:space="0" w:color="auto"/>
                <w:bottom w:val="none" w:sz="0" w:space="0" w:color="auto"/>
                <w:right w:val="none" w:sz="0" w:space="0" w:color="auto"/>
              </w:divBdr>
              <w:divsChild>
                <w:div w:id="1876691050">
                  <w:marLeft w:val="0"/>
                  <w:marRight w:val="0"/>
                  <w:marTop w:val="0"/>
                  <w:marBottom w:val="0"/>
                  <w:divBdr>
                    <w:top w:val="none" w:sz="0" w:space="0" w:color="auto"/>
                    <w:left w:val="none" w:sz="0" w:space="0" w:color="auto"/>
                    <w:bottom w:val="none" w:sz="0" w:space="0" w:color="auto"/>
                    <w:right w:val="none" w:sz="0" w:space="0" w:color="auto"/>
                  </w:divBdr>
                </w:div>
              </w:divsChild>
            </w:div>
            <w:div w:id="139003726">
              <w:marLeft w:val="0"/>
              <w:marRight w:val="0"/>
              <w:marTop w:val="0"/>
              <w:marBottom w:val="0"/>
              <w:divBdr>
                <w:top w:val="none" w:sz="0" w:space="0" w:color="auto"/>
                <w:left w:val="none" w:sz="0" w:space="0" w:color="auto"/>
                <w:bottom w:val="none" w:sz="0" w:space="0" w:color="auto"/>
                <w:right w:val="none" w:sz="0" w:space="0" w:color="auto"/>
              </w:divBdr>
              <w:divsChild>
                <w:div w:id="735737531">
                  <w:marLeft w:val="0"/>
                  <w:marRight w:val="0"/>
                  <w:marTop w:val="0"/>
                  <w:marBottom w:val="0"/>
                  <w:divBdr>
                    <w:top w:val="none" w:sz="0" w:space="0" w:color="auto"/>
                    <w:left w:val="none" w:sz="0" w:space="0" w:color="auto"/>
                    <w:bottom w:val="none" w:sz="0" w:space="0" w:color="auto"/>
                    <w:right w:val="none" w:sz="0" w:space="0" w:color="auto"/>
                  </w:divBdr>
                </w:div>
              </w:divsChild>
            </w:div>
            <w:div w:id="138769419">
              <w:marLeft w:val="0"/>
              <w:marRight w:val="0"/>
              <w:marTop w:val="0"/>
              <w:marBottom w:val="0"/>
              <w:divBdr>
                <w:top w:val="none" w:sz="0" w:space="0" w:color="auto"/>
                <w:left w:val="none" w:sz="0" w:space="0" w:color="auto"/>
                <w:bottom w:val="none" w:sz="0" w:space="0" w:color="auto"/>
                <w:right w:val="none" w:sz="0" w:space="0" w:color="auto"/>
              </w:divBdr>
              <w:divsChild>
                <w:div w:id="889729258">
                  <w:marLeft w:val="0"/>
                  <w:marRight w:val="0"/>
                  <w:marTop w:val="0"/>
                  <w:marBottom w:val="0"/>
                  <w:divBdr>
                    <w:top w:val="none" w:sz="0" w:space="0" w:color="auto"/>
                    <w:left w:val="none" w:sz="0" w:space="0" w:color="auto"/>
                    <w:bottom w:val="none" w:sz="0" w:space="0" w:color="auto"/>
                    <w:right w:val="none" w:sz="0" w:space="0" w:color="auto"/>
                  </w:divBdr>
                </w:div>
              </w:divsChild>
            </w:div>
            <w:div w:id="503056318">
              <w:marLeft w:val="0"/>
              <w:marRight w:val="0"/>
              <w:marTop w:val="0"/>
              <w:marBottom w:val="0"/>
              <w:divBdr>
                <w:top w:val="none" w:sz="0" w:space="0" w:color="auto"/>
                <w:left w:val="none" w:sz="0" w:space="0" w:color="auto"/>
                <w:bottom w:val="none" w:sz="0" w:space="0" w:color="auto"/>
                <w:right w:val="none" w:sz="0" w:space="0" w:color="auto"/>
              </w:divBdr>
              <w:divsChild>
                <w:div w:id="1832721861">
                  <w:marLeft w:val="0"/>
                  <w:marRight w:val="0"/>
                  <w:marTop w:val="0"/>
                  <w:marBottom w:val="0"/>
                  <w:divBdr>
                    <w:top w:val="none" w:sz="0" w:space="0" w:color="auto"/>
                    <w:left w:val="none" w:sz="0" w:space="0" w:color="auto"/>
                    <w:bottom w:val="none" w:sz="0" w:space="0" w:color="auto"/>
                    <w:right w:val="none" w:sz="0" w:space="0" w:color="auto"/>
                  </w:divBdr>
                </w:div>
              </w:divsChild>
            </w:div>
            <w:div w:id="699622053">
              <w:marLeft w:val="0"/>
              <w:marRight w:val="0"/>
              <w:marTop w:val="0"/>
              <w:marBottom w:val="0"/>
              <w:divBdr>
                <w:top w:val="none" w:sz="0" w:space="0" w:color="auto"/>
                <w:left w:val="none" w:sz="0" w:space="0" w:color="auto"/>
                <w:bottom w:val="none" w:sz="0" w:space="0" w:color="auto"/>
                <w:right w:val="none" w:sz="0" w:space="0" w:color="auto"/>
              </w:divBdr>
              <w:divsChild>
                <w:div w:id="2141531927">
                  <w:marLeft w:val="0"/>
                  <w:marRight w:val="0"/>
                  <w:marTop w:val="0"/>
                  <w:marBottom w:val="0"/>
                  <w:divBdr>
                    <w:top w:val="none" w:sz="0" w:space="0" w:color="auto"/>
                    <w:left w:val="none" w:sz="0" w:space="0" w:color="auto"/>
                    <w:bottom w:val="none" w:sz="0" w:space="0" w:color="auto"/>
                    <w:right w:val="none" w:sz="0" w:space="0" w:color="auto"/>
                  </w:divBdr>
                </w:div>
              </w:divsChild>
            </w:div>
            <w:div w:id="1006129331">
              <w:marLeft w:val="0"/>
              <w:marRight w:val="0"/>
              <w:marTop w:val="0"/>
              <w:marBottom w:val="0"/>
              <w:divBdr>
                <w:top w:val="none" w:sz="0" w:space="0" w:color="auto"/>
                <w:left w:val="none" w:sz="0" w:space="0" w:color="auto"/>
                <w:bottom w:val="none" w:sz="0" w:space="0" w:color="auto"/>
                <w:right w:val="none" w:sz="0" w:space="0" w:color="auto"/>
              </w:divBdr>
              <w:divsChild>
                <w:div w:id="2035644990">
                  <w:marLeft w:val="0"/>
                  <w:marRight w:val="0"/>
                  <w:marTop w:val="0"/>
                  <w:marBottom w:val="0"/>
                  <w:divBdr>
                    <w:top w:val="none" w:sz="0" w:space="0" w:color="auto"/>
                    <w:left w:val="none" w:sz="0" w:space="0" w:color="auto"/>
                    <w:bottom w:val="none" w:sz="0" w:space="0" w:color="auto"/>
                    <w:right w:val="none" w:sz="0" w:space="0" w:color="auto"/>
                  </w:divBdr>
                </w:div>
              </w:divsChild>
            </w:div>
            <w:div w:id="1693218279">
              <w:marLeft w:val="0"/>
              <w:marRight w:val="0"/>
              <w:marTop w:val="0"/>
              <w:marBottom w:val="0"/>
              <w:divBdr>
                <w:top w:val="none" w:sz="0" w:space="0" w:color="auto"/>
                <w:left w:val="none" w:sz="0" w:space="0" w:color="auto"/>
                <w:bottom w:val="none" w:sz="0" w:space="0" w:color="auto"/>
                <w:right w:val="none" w:sz="0" w:space="0" w:color="auto"/>
              </w:divBdr>
              <w:divsChild>
                <w:div w:id="343367092">
                  <w:marLeft w:val="0"/>
                  <w:marRight w:val="0"/>
                  <w:marTop w:val="0"/>
                  <w:marBottom w:val="0"/>
                  <w:divBdr>
                    <w:top w:val="none" w:sz="0" w:space="0" w:color="auto"/>
                    <w:left w:val="none" w:sz="0" w:space="0" w:color="auto"/>
                    <w:bottom w:val="none" w:sz="0" w:space="0" w:color="auto"/>
                    <w:right w:val="none" w:sz="0" w:space="0" w:color="auto"/>
                  </w:divBdr>
                </w:div>
              </w:divsChild>
            </w:div>
            <w:div w:id="1530220834">
              <w:marLeft w:val="0"/>
              <w:marRight w:val="0"/>
              <w:marTop w:val="0"/>
              <w:marBottom w:val="0"/>
              <w:divBdr>
                <w:top w:val="none" w:sz="0" w:space="0" w:color="auto"/>
                <w:left w:val="none" w:sz="0" w:space="0" w:color="auto"/>
                <w:bottom w:val="none" w:sz="0" w:space="0" w:color="auto"/>
                <w:right w:val="none" w:sz="0" w:space="0" w:color="auto"/>
              </w:divBdr>
              <w:divsChild>
                <w:div w:id="1202208761">
                  <w:marLeft w:val="0"/>
                  <w:marRight w:val="0"/>
                  <w:marTop w:val="0"/>
                  <w:marBottom w:val="0"/>
                  <w:divBdr>
                    <w:top w:val="none" w:sz="0" w:space="0" w:color="auto"/>
                    <w:left w:val="none" w:sz="0" w:space="0" w:color="auto"/>
                    <w:bottom w:val="none" w:sz="0" w:space="0" w:color="auto"/>
                    <w:right w:val="none" w:sz="0" w:space="0" w:color="auto"/>
                  </w:divBdr>
                </w:div>
              </w:divsChild>
            </w:div>
            <w:div w:id="838422677">
              <w:marLeft w:val="0"/>
              <w:marRight w:val="0"/>
              <w:marTop w:val="0"/>
              <w:marBottom w:val="0"/>
              <w:divBdr>
                <w:top w:val="none" w:sz="0" w:space="0" w:color="auto"/>
                <w:left w:val="none" w:sz="0" w:space="0" w:color="auto"/>
                <w:bottom w:val="none" w:sz="0" w:space="0" w:color="auto"/>
                <w:right w:val="none" w:sz="0" w:space="0" w:color="auto"/>
              </w:divBdr>
              <w:divsChild>
                <w:div w:id="611397623">
                  <w:marLeft w:val="0"/>
                  <w:marRight w:val="0"/>
                  <w:marTop w:val="0"/>
                  <w:marBottom w:val="0"/>
                  <w:divBdr>
                    <w:top w:val="none" w:sz="0" w:space="0" w:color="auto"/>
                    <w:left w:val="none" w:sz="0" w:space="0" w:color="auto"/>
                    <w:bottom w:val="none" w:sz="0" w:space="0" w:color="auto"/>
                    <w:right w:val="none" w:sz="0" w:space="0" w:color="auto"/>
                  </w:divBdr>
                </w:div>
              </w:divsChild>
            </w:div>
            <w:div w:id="1754354617">
              <w:marLeft w:val="0"/>
              <w:marRight w:val="0"/>
              <w:marTop w:val="0"/>
              <w:marBottom w:val="0"/>
              <w:divBdr>
                <w:top w:val="none" w:sz="0" w:space="0" w:color="auto"/>
                <w:left w:val="none" w:sz="0" w:space="0" w:color="auto"/>
                <w:bottom w:val="none" w:sz="0" w:space="0" w:color="auto"/>
                <w:right w:val="none" w:sz="0" w:space="0" w:color="auto"/>
              </w:divBdr>
              <w:divsChild>
                <w:div w:id="2070838567">
                  <w:marLeft w:val="0"/>
                  <w:marRight w:val="0"/>
                  <w:marTop w:val="0"/>
                  <w:marBottom w:val="0"/>
                  <w:divBdr>
                    <w:top w:val="none" w:sz="0" w:space="0" w:color="auto"/>
                    <w:left w:val="none" w:sz="0" w:space="0" w:color="auto"/>
                    <w:bottom w:val="none" w:sz="0" w:space="0" w:color="auto"/>
                    <w:right w:val="none" w:sz="0" w:space="0" w:color="auto"/>
                  </w:divBdr>
                </w:div>
              </w:divsChild>
            </w:div>
            <w:div w:id="1980067745">
              <w:marLeft w:val="0"/>
              <w:marRight w:val="0"/>
              <w:marTop w:val="0"/>
              <w:marBottom w:val="0"/>
              <w:divBdr>
                <w:top w:val="none" w:sz="0" w:space="0" w:color="auto"/>
                <w:left w:val="none" w:sz="0" w:space="0" w:color="auto"/>
                <w:bottom w:val="none" w:sz="0" w:space="0" w:color="auto"/>
                <w:right w:val="none" w:sz="0" w:space="0" w:color="auto"/>
              </w:divBdr>
              <w:divsChild>
                <w:div w:id="121651885">
                  <w:marLeft w:val="0"/>
                  <w:marRight w:val="0"/>
                  <w:marTop w:val="0"/>
                  <w:marBottom w:val="0"/>
                  <w:divBdr>
                    <w:top w:val="none" w:sz="0" w:space="0" w:color="auto"/>
                    <w:left w:val="none" w:sz="0" w:space="0" w:color="auto"/>
                    <w:bottom w:val="none" w:sz="0" w:space="0" w:color="auto"/>
                    <w:right w:val="none" w:sz="0" w:space="0" w:color="auto"/>
                  </w:divBdr>
                </w:div>
              </w:divsChild>
            </w:div>
            <w:div w:id="917011957">
              <w:marLeft w:val="0"/>
              <w:marRight w:val="0"/>
              <w:marTop w:val="0"/>
              <w:marBottom w:val="0"/>
              <w:divBdr>
                <w:top w:val="none" w:sz="0" w:space="0" w:color="auto"/>
                <w:left w:val="none" w:sz="0" w:space="0" w:color="auto"/>
                <w:bottom w:val="none" w:sz="0" w:space="0" w:color="auto"/>
                <w:right w:val="none" w:sz="0" w:space="0" w:color="auto"/>
              </w:divBdr>
              <w:divsChild>
                <w:div w:id="743182235">
                  <w:marLeft w:val="0"/>
                  <w:marRight w:val="0"/>
                  <w:marTop w:val="0"/>
                  <w:marBottom w:val="0"/>
                  <w:divBdr>
                    <w:top w:val="none" w:sz="0" w:space="0" w:color="auto"/>
                    <w:left w:val="none" w:sz="0" w:space="0" w:color="auto"/>
                    <w:bottom w:val="none" w:sz="0" w:space="0" w:color="auto"/>
                    <w:right w:val="none" w:sz="0" w:space="0" w:color="auto"/>
                  </w:divBdr>
                </w:div>
              </w:divsChild>
            </w:div>
            <w:div w:id="455679809">
              <w:marLeft w:val="0"/>
              <w:marRight w:val="0"/>
              <w:marTop w:val="0"/>
              <w:marBottom w:val="0"/>
              <w:divBdr>
                <w:top w:val="none" w:sz="0" w:space="0" w:color="auto"/>
                <w:left w:val="none" w:sz="0" w:space="0" w:color="auto"/>
                <w:bottom w:val="none" w:sz="0" w:space="0" w:color="auto"/>
                <w:right w:val="none" w:sz="0" w:space="0" w:color="auto"/>
              </w:divBdr>
              <w:divsChild>
                <w:div w:id="1231698315">
                  <w:marLeft w:val="0"/>
                  <w:marRight w:val="0"/>
                  <w:marTop w:val="0"/>
                  <w:marBottom w:val="0"/>
                  <w:divBdr>
                    <w:top w:val="none" w:sz="0" w:space="0" w:color="auto"/>
                    <w:left w:val="none" w:sz="0" w:space="0" w:color="auto"/>
                    <w:bottom w:val="none" w:sz="0" w:space="0" w:color="auto"/>
                    <w:right w:val="none" w:sz="0" w:space="0" w:color="auto"/>
                  </w:divBdr>
                </w:div>
              </w:divsChild>
            </w:div>
            <w:div w:id="1153789893">
              <w:marLeft w:val="0"/>
              <w:marRight w:val="0"/>
              <w:marTop w:val="0"/>
              <w:marBottom w:val="0"/>
              <w:divBdr>
                <w:top w:val="none" w:sz="0" w:space="0" w:color="auto"/>
                <w:left w:val="none" w:sz="0" w:space="0" w:color="auto"/>
                <w:bottom w:val="none" w:sz="0" w:space="0" w:color="auto"/>
                <w:right w:val="none" w:sz="0" w:space="0" w:color="auto"/>
              </w:divBdr>
              <w:divsChild>
                <w:div w:id="187988715">
                  <w:marLeft w:val="0"/>
                  <w:marRight w:val="0"/>
                  <w:marTop w:val="0"/>
                  <w:marBottom w:val="0"/>
                  <w:divBdr>
                    <w:top w:val="none" w:sz="0" w:space="0" w:color="auto"/>
                    <w:left w:val="none" w:sz="0" w:space="0" w:color="auto"/>
                    <w:bottom w:val="none" w:sz="0" w:space="0" w:color="auto"/>
                    <w:right w:val="none" w:sz="0" w:space="0" w:color="auto"/>
                  </w:divBdr>
                </w:div>
              </w:divsChild>
            </w:div>
            <w:div w:id="193201011">
              <w:marLeft w:val="0"/>
              <w:marRight w:val="0"/>
              <w:marTop w:val="0"/>
              <w:marBottom w:val="0"/>
              <w:divBdr>
                <w:top w:val="none" w:sz="0" w:space="0" w:color="auto"/>
                <w:left w:val="none" w:sz="0" w:space="0" w:color="auto"/>
                <w:bottom w:val="none" w:sz="0" w:space="0" w:color="auto"/>
                <w:right w:val="none" w:sz="0" w:space="0" w:color="auto"/>
              </w:divBdr>
              <w:divsChild>
                <w:div w:id="1971593902">
                  <w:marLeft w:val="0"/>
                  <w:marRight w:val="0"/>
                  <w:marTop w:val="0"/>
                  <w:marBottom w:val="0"/>
                  <w:divBdr>
                    <w:top w:val="none" w:sz="0" w:space="0" w:color="auto"/>
                    <w:left w:val="none" w:sz="0" w:space="0" w:color="auto"/>
                    <w:bottom w:val="none" w:sz="0" w:space="0" w:color="auto"/>
                    <w:right w:val="none" w:sz="0" w:space="0" w:color="auto"/>
                  </w:divBdr>
                </w:div>
              </w:divsChild>
            </w:div>
            <w:div w:id="45447549">
              <w:marLeft w:val="0"/>
              <w:marRight w:val="0"/>
              <w:marTop w:val="0"/>
              <w:marBottom w:val="0"/>
              <w:divBdr>
                <w:top w:val="none" w:sz="0" w:space="0" w:color="auto"/>
                <w:left w:val="none" w:sz="0" w:space="0" w:color="auto"/>
                <w:bottom w:val="none" w:sz="0" w:space="0" w:color="auto"/>
                <w:right w:val="none" w:sz="0" w:space="0" w:color="auto"/>
              </w:divBdr>
              <w:divsChild>
                <w:div w:id="1748646699">
                  <w:marLeft w:val="0"/>
                  <w:marRight w:val="0"/>
                  <w:marTop w:val="0"/>
                  <w:marBottom w:val="0"/>
                  <w:divBdr>
                    <w:top w:val="none" w:sz="0" w:space="0" w:color="auto"/>
                    <w:left w:val="none" w:sz="0" w:space="0" w:color="auto"/>
                    <w:bottom w:val="none" w:sz="0" w:space="0" w:color="auto"/>
                    <w:right w:val="none" w:sz="0" w:space="0" w:color="auto"/>
                  </w:divBdr>
                </w:div>
              </w:divsChild>
            </w:div>
            <w:div w:id="613050767">
              <w:marLeft w:val="0"/>
              <w:marRight w:val="0"/>
              <w:marTop w:val="0"/>
              <w:marBottom w:val="0"/>
              <w:divBdr>
                <w:top w:val="none" w:sz="0" w:space="0" w:color="auto"/>
                <w:left w:val="none" w:sz="0" w:space="0" w:color="auto"/>
                <w:bottom w:val="none" w:sz="0" w:space="0" w:color="auto"/>
                <w:right w:val="none" w:sz="0" w:space="0" w:color="auto"/>
              </w:divBdr>
              <w:divsChild>
                <w:div w:id="1835219379">
                  <w:marLeft w:val="0"/>
                  <w:marRight w:val="0"/>
                  <w:marTop w:val="0"/>
                  <w:marBottom w:val="0"/>
                  <w:divBdr>
                    <w:top w:val="none" w:sz="0" w:space="0" w:color="auto"/>
                    <w:left w:val="none" w:sz="0" w:space="0" w:color="auto"/>
                    <w:bottom w:val="none" w:sz="0" w:space="0" w:color="auto"/>
                    <w:right w:val="none" w:sz="0" w:space="0" w:color="auto"/>
                  </w:divBdr>
                </w:div>
              </w:divsChild>
            </w:div>
            <w:div w:id="2022855917">
              <w:marLeft w:val="0"/>
              <w:marRight w:val="0"/>
              <w:marTop w:val="0"/>
              <w:marBottom w:val="0"/>
              <w:divBdr>
                <w:top w:val="none" w:sz="0" w:space="0" w:color="auto"/>
                <w:left w:val="none" w:sz="0" w:space="0" w:color="auto"/>
                <w:bottom w:val="none" w:sz="0" w:space="0" w:color="auto"/>
                <w:right w:val="none" w:sz="0" w:space="0" w:color="auto"/>
              </w:divBdr>
              <w:divsChild>
                <w:div w:id="793521542">
                  <w:marLeft w:val="0"/>
                  <w:marRight w:val="0"/>
                  <w:marTop w:val="0"/>
                  <w:marBottom w:val="0"/>
                  <w:divBdr>
                    <w:top w:val="none" w:sz="0" w:space="0" w:color="auto"/>
                    <w:left w:val="none" w:sz="0" w:space="0" w:color="auto"/>
                    <w:bottom w:val="none" w:sz="0" w:space="0" w:color="auto"/>
                    <w:right w:val="none" w:sz="0" w:space="0" w:color="auto"/>
                  </w:divBdr>
                </w:div>
              </w:divsChild>
            </w:div>
            <w:div w:id="342126314">
              <w:marLeft w:val="0"/>
              <w:marRight w:val="0"/>
              <w:marTop w:val="0"/>
              <w:marBottom w:val="0"/>
              <w:divBdr>
                <w:top w:val="none" w:sz="0" w:space="0" w:color="auto"/>
                <w:left w:val="none" w:sz="0" w:space="0" w:color="auto"/>
                <w:bottom w:val="none" w:sz="0" w:space="0" w:color="auto"/>
                <w:right w:val="none" w:sz="0" w:space="0" w:color="auto"/>
              </w:divBdr>
              <w:divsChild>
                <w:div w:id="678776628">
                  <w:marLeft w:val="0"/>
                  <w:marRight w:val="0"/>
                  <w:marTop w:val="0"/>
                  <w:marBottom w:val="0"/>
                  <w:divBdr>
                    <w:top w:val="none" w:sz="0" w:space="0" w:color="auto"/>
                    <w:left w:val="none" w:sz="0" w:space="0" w:color="auto"/>
                    <w:bottom w:val="none" w:sz="0" w:space="0" w:color="auto"/>
                    <w:right w:val="none" w:sz="0" w:space="0" w:color="auto"/>
                  </w:divBdr>
                </w:div>
              </w:divsChild>
            </w:div>
            <w:div w:id="61489205">
              <w:marLeft w:val="0"/>
              <w:marRight w:val="0"/>
              <w:marTop w:val="0"/>
              <w:marBottom w:val="0"/>
              <w:divBdr>
                <w:top w:val="none" w:sz="0" w:space="0" w:color="auto"/>
                <w:left w:val="none" w:sz="0" w:space="0" w:color="auto"/>
                <w:bottom w:val="none" w:sz="0" w:space="0" w:color="auto"/>
                <w:right w:val="none" w:sz="0" w:space="0" w:color="auto"/>
              </w:divBdr>
              <w:divsChild>
                <w:div w:id="1065883503">
                  <w:marLeft w:val="0"/>
                  <w:marRight w:val="0"/>
                  <w:marTop w:val="0"/>
                  <w:marBottom w:val="0"/>
                  <w:divBdr>
                    <w:top w:val="none" w:sz="0" w:space="0" w:color="auto"/>
                    <w:left w:val="none" w:sz="0" w:space="0" w:color="auto"/>
                    <w:bottom w:val="none" w:sz="0" w:space="0" w:color="auto"/>
                    <w:right w:val="none" w:sz="0" w:space="0" w:color="auto"/>
                  </w:divBdr>
                </w:div>
              </w:divsChild>
            </w:div>
            <w:div w:id="2071035680">
              <w:marLeft w:val="0"/>
              <w:marRight w:val="0"/>
              <w:marTop w:val="0"/>
              <w:marBottom w:val="0"/>
              <w:divBdr>
                <w:top w:val="none" w:sz="0" w:space="0" w:color="auto"/>
                <w:left w:val="none" w:sz="0" w:space="0" w:color="auto"/>
                <w:bottom w:val="none" w:sz="0" w:space="0" w:color="auto"/>
                <w:right w:val="none" w:sz="0" w:space="0" w:color="auto"/>
              </w:divBdr>
              <w:divsChild>
                <w:div w:id="1310591043">
                  <w:marLeft w:val="0"/>
                  <w:marRight w:val="0"/>
                  <w:marTop w:val="0"/>
                  <w:marBottom w:val="0"/>
                  <w:divBdr>
                    <w:top w:val="none" w:sz="0" w:space="0" w:color="auto"/>
                    <w:left w:val="none" w:sz="0" w:space="0" w:color="auto"/>
                    <w:bottom w:val="none" w:sz="0" w:space="0" w:color="auto"/>
                    <w:right w:val="none" w:sz="0" w:space="0" w:color="auto"/>
                  </w:divBdr>
                </w:div>
              </w:divsChild>
            </w:div>
            <w:div w:id="1864394030">
              <w:marLeft w:val="0"/>
              <w:marRight w:val="0"/>
              <w:marTop w:val="0"/>
              <w:marBottom w:val="0"/>
              <w:divBdr>
                <w:top w:val="none" w:sz="0" w:space="0" w:color="auto"/>
                <w:left w:val="none" w:sz="0" w:space="0" w:color="auto"/>
                <w:bottom w:val="none" w:sz="0" w:space="0" w:color="auto"/>
                <w:right w:val="none" w:sz="0" w:space="0" w:color="auto"/>
              </w:divBdr>
              <w:divsChild>
                <w:div w:id="185481042">
                  <w:marLeft w:val="0"/>
                  <w:marRight w:val="0"/>
                  <w:marTop w:val="0"/>
                  <w:marBottom w:val="0"/>
                  <w:divBdr>
                    <w:top w:val="none" w:sz="0" w:space="0" w:color="auto"/>
                    <w:left w:val="none" w:sz="0" w:space="0" w:color="auto"/>
                    <w:bottom w:val="none" w:sz="0" w:space="0" w:color="auto"/>
                    <w:right w:val="none" w:sz="0" w:space="0" w:color="auto"/>
                  </w:divBdr>
                </w:div>
              </w:divsChild>
            </w:div>
            <w:div w:id="184370576">
              <w:marLeft w:val="0"/>
              <w:marRight w:val="0"/>
              <w:marTop w:val="0"/>
              <w:marBottom w:val="0"/>
              <w:divBdr>
                <w:top w:val="none" w:sz="0" w:space="0" w:color="auto"/>
                <w:left w:val="none" w:sz="0" w:space="0" w:color="auto"/>
                <w:bottom w:val="none" w:sz="0" w:space="0" w:color="auto"/>
                <w:right w:val="none" w:sz="0" w:space="0" w:color="auto"/>
              </w:divBdr>
              <w:divsChild>
                <w:div w:id="1327241942">
                  <w:marLeft w:val="0"/>
                  <w:marRight w:val="0"/>
                  <w:marTop w:val="0"/>
                  <w:marBottom w:val="0"/>
                  <w:divBdr>
                    <w:top w:val="none" w:sz="0" w:space="0" w:color="auto"/>
                    <w:left w:val="none" w:sz="0" w:space="0" w:color="auto"/>
                    <w:bottom w:val="none" w:sz="0" w:space="0" w:color="auto"/>
                    <w:right w:val="none" w:sz="0" w:space="0" w:color="auto"/>
                  </w:divBdr>
                </w:div>
              </w:divsChild>
            </w:div>
            <w:div w:id="1822885479">
              <w:marLeft w:val="0"/>
              <w:marRight w:val="0"/>
              <w:marTop w:val="0"/>
              <w:marBottom w:val="0"/>
              <w:divBdr>
                <w:top w:val="none" w:sz="0" w:space="0" w:color="auto"/>
                <w:left w:val="none" w:sz="0" w:space="0" w:color="auto"/>
                <w:bottom w:val="none" w:sz="0" w:space="0" w:color="auto"/>
                <w:right w:val="none" w:sz="0" w:space="0" w:color="auto"/>
              </w:divBdr>
              <w:divsChild>
                <w:div w:id="1181046689">
                  <w:marLeft w:val="0"/>
                  <w:marRight w:val="0"/>
                  <w:marTop w:val="0"/>
                  <w:marBottom w:val="0"/>
                  <w:divBdr>
                    <w:top w:val="none" w:sz="0" w:space="0" w:color="auto"/>
                    <w:left w:val="none" w:sz="0" w:space="0" w:color="auto"/>
                    <w:bottom w:val="none" w:sz="0" w:space="0" w:color="auto"/>
                    <w:right w:val="none" w:sz="0" w:space="0" w:color="auto"/>
                  </w:divBdr>
                </w:div>
              </w:divsChild>
            </w:div>
            <w:div w:id="1620649697">
              <w:marLeft w:val="0"/>
              <w:marRight w:val="0"/>
              <w:marTop w:val="0"/>
              <w:marBottom w:val="0"/>
              <w:divBdr>
                <w:top w:val="none" w:sz="0" w:space="0" w:color="auto"/>
                <w:left w:val="none" w:sz="0" w:space="0" w:color="auto"/>
                <w:bottom w:val="none" w:sz="0" w:space="0" w:color="auto"/>
                <w:right w:val="none" w:sz="0" w:space="0" w:color="auto"/>
              </w:divBdr>
              <w:divsChild>
                <w:div w:id="656497316">
                  <w:marLeft w:val="0"/>
                  <w:marRight w:val="0"/>
                  <w:marTop w:val="0"/>
                  <w:marBottom w:val="0"/>
                  <w:divBdr>
                    <w:top w:val="none" w:sz="0" w:space="0" w:color="auto"/>
                    <w:left w:val="none" w:sz="0" w:space="0" w:color="auto"/>
                    <w:bottom w:val="none" w:sz="0" w:space="0" w:color="auto"/>
                    <w:right w:val="none" w:sz="0" w:space="0" w:color="auto"/>
                  </w:divBdr>
                </w:div>
              </w:divsChild>
            </w:div>
            <w:div w:id="264004840">
              <w:marLeft w:val="0"/>
              <w:marRight w:val="0"/>
              <w:marTop w:val="0"/>
              <w:marBottom w:val="0"/>
              <w:divBdr>
                <w:top w:val="none" w:sz="0" w:space="0" w:color="auto"/>
                <w:left w:val="none" w:sz="0" w:space="0" w:color="auto"/>
                <w:bottom w:val="none" w:sz="0" w:space="0" w:color="auto"/>
                <w:right w:val="none" w:sz="0" w:space="0" w:color="auto"/>
              </w:divBdr>
              <w:divsChild>
                <w:div w:id="305814571">
                  <w:marLeft w:val="0"/>
                  <w:marRight w:val="0"/>
                  <w:marTop w:val="0"/>
                  <w:marBottom w:val="0"/>
                  <w:divBdr>
                    <w:top w:val="none" w:sz="0" w:space="0" w:color="auto"/>
                    <w:left w:val="none" w:sz="0" w:space="0" w:color="auto"/>
                    <w:bottom w:val="none" w:sz="0" w:space="0" w:color="auto"/>
                    <w:right w:val="none" w:sz="0" w:space="0" w:color="auto"/>
                  </w:divBdr>
                </w:div>
              </w:divsChild>
            </w:div>
            <w:div w:id="94518200">
              <w:marLeft w:val="0"/>
              <w:marRight w:val="0"/>
              <w:marTop w:val="0"/>
              <w:marBottom w:val="0"/>
              <w:divBdr>
                <w:top w:val="none" w:sz="0" w:space="0" w:color="auto"/>
                <w:left w:val="none" w:sz="0" w:space="0" w:color="auto"/>
                <w:bottom w:val="none" w:sz="0" w:space="0" w:color="auto"/>
                <w:right w:val="none" w:sz="0" w:space="0" w:color="auto"/>
              </w:divBdr>
              <w:divsChild>
                <w:div w:id="810831317">
                  <w:marLeft w:val="0"/>
                  <w:marRight w:val="0"/>
                  <w:marTop w:val="0"/>
                  <w:marBottom w:val="0"/>
                  <w:divBdr>
                    <w:top w:val="none" w:sz="0" w:space="0" w:color="auto"/>
                    <w:left w:val="none" w:sz="0" w:space="0" w:color="auto"/>
                    <w:bottom w:val="none" w:sz="0" w:space="0" w:color="auto"/>
                    <w:right w:val="none" w:sz="0" w:space="0" w:color="auto"/>
                  </w:divBdr>
                </w:div>
              </w:divsChild>
            </w:div>
            <w:div w:id="1831167089">
              <w:marLeft w:val="0"/>
              <w:marRight w:val="0"/>
              <w:marTop w:val="0"/>
              <w:marBottom w:val="0"/>
              <w:divBdr>
                <w:top w:val="none" w:sz="0" w:space="0" w:color="auto"/>
                <w:left w:val="none" w:sz="0" w:space="0" w:color="auto"/>
                <w:bottom w:val="none" w:sz="0" w:space="0" w:color="auto"/>
                <w:right w:val="none" w:sz="0" w:space="0" w:color="auto"/>
              </w:divBdr>
              <w:divsChild>
                <w:div w:id="700713207">
                  <w:marLeft w:val="0"/>
                  <w:marRight w:val="0"/>
                  <w:marTop w:val="0"/>
                  <w:marBottom w:val="0"/>
                  <w:divBdr>
                    <w:top w:val="none" w:sz="0" w:space="0" w:color="auto"/>
                    <w:left w:val="none" w:sz="0" w:space="0" w:color="auto"/>
                    <w:bottom w:val="none" w:sz="0" w:space="0" w:color="auto"/>
                    <w:right w:val="none" w:sz="0" w:space="0" w:color="auto"/>
                  </w:divBdr>
                </w:div>
              </w:divsChild>
            </w:div>
            <w:div w:id="1015425267">
              <w:marLeft w:val="0"/>
              <w:marRight w:val="0"/>
              <w:marTop w:val="0"/>
              <w:marBottom w:val="0"/>
              <w:divBdr>
                <w:top w:val="none" w:sz="0" w:space="0" w:color="auto"/>
                <w:left w:val="none" w:sz="0" w:space="0" w:color="auto"/>
                <w:bottom w:val="none" w:sz="0" w:space="0" w:color="auto"/>
                <w:right w:val="none" w:sz="0" w:space="0" w:color="auto"/>
              </w:divBdr>
              <w:divsChild>
                <w:div w:id="1680232915">
                  <w:marLeft w:val="0"/>
                  <w:marRight w:val="0"/>
                  <w:marTop w:val="0"/>
                  <w:marBottom w:val="0"/>
                  <w:divBdr>
                    <w:top w:val="none" w:sz="0" w:space="0" w:color="auto"/>
                    <w:left w:val="none" w:sz="0" w:space="0" w:color="auto"/>
                    <w:bottom w:val="none" w:sz="0" w:space="0" w:color="auto"/>
                    <w:right w:val="none" w:sz="0" w:space="0" w:color="auto"/>
                  </w:divBdr>
                </w:div>
              </w:divsChild>
            </w:div>
            <w:div w:id="523908256">
              <w:marLeft w:val="0"/>
              <w:marRight w:val="0"/>
              <w:marTop w:val="0"/>
              <w:marBottom w:val="0"/>
              <w:divBdr>
                <w:top w:val="none" w:sz="0" w:space="0" w:color="auto"/>
                <w:left w:val="none" w:sz="0" w:space="0" w:color="auto"/>
                <w:bottom w:val="none" w:sz="0" w:space="0" w:color="auto"/>
                <w:right w:val="none" w:sz="0" w:space="0" w:color="auto"/>
              </w:divBdr>
              <w:divsChild>
                <w:div w:id="1711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01817">
          <w:marLeft w:val="0"/>
          <w:marRight w:val="0"/>
          <w:marTop w:val="0"/>
          <w:marBottom w:val="0"/>
          <w:divBdr>
            <w:top w:val="none" w:sz="0" w:space="0" w:color="auto"/>
            <w:left w:val="none" w:sz="0" w:space="0" w:color="auto"/>
            <w:bottom w:val="none" w:sz="0" w:space="0" w:color="auto"/>
            <w:right w:val="none" w:sz="0" w:space="0" w:color="auto"/>
          </w:divBdr>
          <w:divsChild>
            <w:div w:id="476605884">
              <w:marLeft w:val="0"/>
              <w:marRight w:val="0"/>
              <w:marTop w:val="0"/>
              <w:marBottom w:val="0"/>
              <w:divBdr>
                <w:top w:val="none" w:sz="0" w:space="0" w:color="auto"/>
                <w:left w:val="none" w:sz="0" w:space="0" w:color="auto"/>
                <w:bottom w:val="none" w:sz="0" w:space="0" w:color="auto"/>
                <w:right w:val="none" w:sz="0" w:space="0" w:color="auto"/>
              </w:divBdr>
            </w:div>
          </w:divsChild>
        </w:div>
        <w:div w:id="1588537845">
          <w:marLeft w:val="0"/>
          <w:marRight w:val="0"/>
          <w:marTop w:val="0"/>
          <w:marBottom w:val="0"/>
          <w:divBdr>
            <w:top w:val="none" w:sz="0" w:space="0" w:color="auto"/>
            <w:left w:val="none" w:sz="0" w:space="0" w:color="auto"/>
            <w:bottom w:val="none" w:sz="0" w:space="0" w:color="auto"/>
            <w:right w:val="none" w:sz="0" w:space="0" w:color="auto"/>
          </w:divBdr>
          <w:divsChild>
            <w:div w:id="1409037448">
              <w:marLeft w:val="0"/>
              <w:marRight w:val="0"/>
              <w:marTop w:val="0"/>
              <w:marBottom w:val="0"/>
              <w:divBdr>
                <w:top w:val="none" w:sz="0" w:space="0" w:color="auto"/>
                <w:left w:val="none" w:sz="0" w:space="0" w:color="auto"/>
                <w:bottom w:val="none" w:sz="0" w:space="0" w:color="auto"/>
                <w:right w:val="none" w:sz="0" w:space="0" w:color="auto"/>
              </w:divBdr>
            </w:div>
          </w:divsChild>
        </w:div>
        <w:div w:id="1683046750">
          <w:marLeft w:val="0"/>
          <w:marRight w:val="0"/>
          <w:marTop w:val="0"/>
          <w:marBottom w:val="0"/>
          <w:divBdr>
            <w:top w:val="none" w:sz="0" w:space="0" w:color="auto"/>
            <w:left w:val="none" w:sz="0" w:space="0" w:color="auto"/>
            <w:bottom w:val="none" w:sz="0" w:space="0" w:color="auto"/>
            <w:right w:val="none" w:sz="0" w:space="0" w:color="auto"/>
          </w:divBdr>
          <w:divsChild>
            <w:div w:id="656762700">
              <w:marLeft w:val="0"/>
              <w:marRight w:val="0"/>
              <w:marTop w:val="0"/>
              <w:marBottom w:val="0"/>
              <w:divBdr>
                <w:top w:val="none" w:sz="0" w:space="0" w:color="auto"/>
                <w:left w:val="none" w:sz="0" w:space="0" w:color="auto"/>
                <w:bottom w:val="none" w:sz="0" w:space="0" w:color="auto"/>
                <w:right w:val="none" w:sz="0" w:space="0" w:color="auto"/>
              </w:divBdr>
            </w:div>
          </w:divsChild>
        </w:div>
        <w:div w:id="1205751036">
          <w:marLeft w:val="0"/>
          <w:marRight w:val="0"/>
          <w:marTop w:val="0"/>
          <w:marBottom w:val="0"/>
          <w:divBdr>
            <w:top w:val="none" w:sz="0" w:space="0" w:color="auto"/>
            <w:left w:val="none" w:sz="0" w:space="0" w:color="auto"/>
            <w:bottom w:val="none" w:sz="0" w:space="0" w:color="auto"/>
            <w:right w:val="none" w:sz="0" w:space="0" w:color="auto"/>
          </w:divBdr>
          <w:divsChild>
            <w:div w:id="1096246991">
              <w:marLeft w:val="0"/>
              <w:marRight w:val="0"/>
              <w:marTop w:val="0"/>
              <w:marBottom w:val="0"/>
              <w:divBdr>
                <w:top w:val="none" w:sz="0" w:space="0" w:color="auto"/>
                <w:left w:val="none" w:sz="0" w:space="0" w:color="auto"/>
                <w:bottom w:val="none" w:sz="0" w:space="0" w:color="auto"/>
                <w:right w:val="none" w:sz="0" w:space="0" w:color="auto"/>
              </w:divBdr>
            </w:div>
          </w:divsChild>
        </w:div>
        <w:div w:id="923876346">
          <w:marLeft w:val="0"/>
          <w:marRight w:val="0"/>
          <w:marTop w:val="0"/>
          <w:marBottom w:val="0"/>
          <w:divBdr>
            <w:top w:val="none" w:sz="0" w:space="0" w:color="auto"/>
            <w:left w:val="none" w:sz="0" w:space="0" w:color="auto"/>
            <w:bottom w:val="none" w:sz="0" w:space="0" w:color="auto"/>
            <w:right w:val="none" w:sz="0" w:space="0" w:color="auto"/>
          </w:divBdr>
          <w:divsChild>
            <w:div w:id="226651896">
              <w:marLeft w:val="0"/>
              <w:marRight w:val="0"/>
              <w:marTop w:val="0"/>
              <w:marBottom w:val="0"/>
              <w:divBdr>
                <w:top w:val="none" w:sz="0" w:space="0" w:color="auto"/>
                <w:left w:val="none" w:sz="0" w:space="0" w:color="auto"/>
                <w:bottom w:val="none" w:sz="0" w:space="0" w:color="auto"/>
                <w:right w:val="none" w:sz="0" w:space="0" w:color="auto"/>
              </w:divBdr>
            </w:div>
          </w:divsChild>
        </w:div>
        <w:div w:id="302740301">
          <w:marLeft w:val="0"/>
          <w:marRight w:val="0"/>
          <w:marTop w:val="0"/>
          <w:marBottom w:val="0"/>
          <w:divBdr>
            <w:top w:val="none" w:sz="0" w:space="0" w:color="auto"/>
            <w:left w:val="none" w:sz="0" w:space="0" w:color="auto"/>
            <w:bottom w:val="none" w:sz="0" w:space="0" w:color="auto"/>
            <w:right w:val="none" w:sz="0" w:space="0" w:color="auto"/>
          </w:divBdr>
          <w:divsChild>
            <w:div w:id="268007499">
              <w:marLeft w:val="0"/>
              <w:marRight w:val="0"/>
              <w:marTop w:val="0"/>
              <w:marBottom w:val="0"/>
              <w:divBdr>
                <w:top w:val="none" w:sz="0" w:space="0" w:color="auto"/>
                <w:left w:val="none" w:sz="0" w:space="0" w:color="auto"/>
                <w:bottom w:val="none" w:sz="0" w:space="0" w:color="auto"/>
                <w:right w:val="none" w:sz="0" w:space="0" w:color="auto"/>
              </w:divBdr>
            </w:div>
          </w:divsChild>
        </w:div>
        <w:div w:id="469059964">
          <w:marLeft w:val="0"/>
          <w:marRight w:val="0"/>
          <w:marTop w:val="0"/>
          <w:marBottom w:val="0"/>
          <w:divBdr>
            <w:top w:val="none" w:sz="0" w:space="0" w:color="auto"/>
            <w:left w:val="none" w:sz="0" w:space="0" w:color="auto"/>
            <w:bottom w:val="none" w:sz="0" w:space="0" w:color="auto"/>
            <w:right w:val="none" w:sz="0" w:space="0" w:color="auto"/>
          </w:divBdr>
          <w:divsChild>
            <w:div w:id="181749976">
              <w:marLeft w:val="0"/>
              <w:marRight w:val="0"/>
              <w:marTop w:val="0"/>
              <w:marBottom w:val="0"/>
              <w:divBdr>
                <w:top w:val="none" w:sz="0" w:space="0" w:color="auto"/>
                <w:left w:val="none" w:sz="0" w:space="0" w:color="auto"/>
                <w:bottom w:val="none" w:sz="0" w:space="0" w:color="auto"/>
                <w:right w:val="none" w:sz="0" w:space="0" w:color="auto"/>
              </w:divBdr>
            </w:div>
          </w:divsChild>
        </w:div>
        <w:div w:id="624122263">
          <w:marLeft w:val="0"/>
          <w:marRight w:val="0"/>
          <w:marTop w:val="0"/>
          <w:marBottom w:val="0"/>
          <w:divBdr>
            <w:top w:val="none" w:sz="0" w:space="0" w:color="auto"/>
            <w:left w:val="none" w:sz="0" w:space="0" w:color="auto"/>
            <w:bottom w:val="none" w:sz="0" w:space="0" w:color="auto"/>
            <w:right w:val="none" w:sz="0" w:space="0" w:color="auto"/>
          </w:divBdr>
          <w:divsChild>
            <w:div w:id="721028214">
              <w:marLeft w:val="0"/>
              <w:marRight w:val="0"/>
              <w:marTop w:val="0"/>
              <w:marBottom w:val="0"/>
              <w:divBdr>
                <w:top w:val="none" w:sz="0" w:space="0" w:color="auto"/>
                <w:left w:val="none" w:sz="0" w:space="0" w:color="auto"/>
                <w:bottom w:val="none" w:sz="0" w:space="0" w:color="auto"/>
                <w:right w:val="none" w:sz="0" w:space="0" w:color="auto"/>
              </w:divBdr>
            </w:div>
          </w:divsChild>
        </w:div>
        <w:div w:id="1504280554">
          <w:marLeft w:val="0"/>
          <w:marRight w:val="0"/>
          <w:marTop w:val="0"/>
          <w:marBottom w:val="0"/>
          <w:divBdr>
            <w:top w:val="none" w:sz="0" w:space="0" w:color="auto"/>
            <w:left w:val="none" w:sz="0" w:space="0" w:color="auto"/>
            <w:bottom w:val="none" w:sz="0" w:space="0" w:color="auto"/>
            <w:right w:val="none" w:sz="0" w:space="0" w:color="auto"/>
          </w:divBdr>
          <w:divsChild>
            <w:div w:id="599676473">
              <w:marLeft w:val="0"/>
              <w:marRight w:val="0"/>
              <w:marTop w:val="0"/>
              <w:marBottom w:val="0"/>
              <w:divBdr>
                <w:top w:val="none" w:sz="0" w:space="0" w:color="auto"/>
                <w:left w:val="none" w:sz="0" w:space="0" w:color="auto"/>
                <w:bottom w:val="none" w:sz="0" w:space="0" w:color="auto"/>
                <w:right w:val="none" w:sz="0" w:space="0" w:color="auto"/>
              </w:divBdr>
            </w:div>
          </w:divsChild>
        </w:div>
        <w:div w:id="1733195828">
          <w:marLeft w:val="0"/>
          <w:marRight w:val="0"/>
          <w:marTop w:val="0"/>
          <w:marBottom w:val="0"/>
          <w:divBdr>
            <w:top w:val="none" w:sz="0" w:space="0" w:color="auto"/>
            <w:left w:val="none" w:sz="0" w:space="0" w:color="auto"/>
            <w:bottom w:val="none" w:sz="0" w:space="0" w:color="auto"/>
            <w:right w:val="none" w:sz="0" w:space="0" w:color="auto"/>
          </w:divBdr>
          <w:divsChild>
            <w:div w:id="1786578767">
              <w:marLeft w:val="0"/>
              <w:marRight w:val="0"/>
              <w:marTop w:val="0"/>
              <w:marBottom w:val="0"/>
              <w:divBdr>
                <w:top w:val="none" w:sz="0" w:space="0" w:color="auto"/>
                <w:left w:val="none" w:sz="0" w:space="0" w:color="auto"/>
                <w:bottom w:val="none" w:sz="0" w:space="0" w:color="auto"/>
                <w:right w:val="none" w:sz="0" w:space="0" w:color="auto"/>
              </w:divBdr>
            </w:div>
          </w:divsChild>
        </w:div>
        <w:div w:id="2042976075">
          <w:marLeft w:val="0"/>
          <w:marRight w:val="0"/>
          <w:marTop w:val="0"/>
          <w:marBottom w:val="0"/>
          <w:divBdr>
            <w:top w:val="none" w:sz="0" w:space="0" w:color="auto"/>
            <w:left w:val="none" w:sz="0" w:space="0" w:color="auto"/>
            <w:bottom w:val="none" w:sz="0" w:space="0" w:color="auto"/>
            <w:right w:val="none" w:sz="0" w:space="0" w:color="auto"/>
          </w:divBdr>
          <w:divsChild>
            <w:div w:id="2107143379">
              <w:marLeft w:val="0"/>
              <w:marRight w:val="0"/>
              <w:marTop w:val="0"/>
              <w:marBottom w:val="0"/>
              <w:divBdr>
                <w:top w:val="none" w:sz="0" w:space="0" w:color="auto"/>
                <w:left w:val="none" w:sz="0" w:space="0" w:color="auto"/>
                <w:bottom w:val="none" w:sz="0" w:space="0" w:color="auto"/>
                <w:right w:val="none" w:sz="0" w:space="0" w:color="auto"/>
              </w:divBdr>
            </w:div>
          </w:divsChild>
        </w:div>
        <w:div w:id="1994869807">
          <w:marLeft w:val="0"/>
          <w:marRight w:val="0"/>
          <w:marTop w:val="0"/>
          <w:marBottom w:val="0"/>
          <w:divBdr>
            <w:top w:val="none" w:sz="0" w:space="0" w:color="auto"/>
            <w:left w:val="none" w:sz="0" w:space="0" w:color="auto"/>
            <w:bottom w:val="none" w:sz="0" w:space="0" w:color="auto"/>
            <w:right w:val="none" w:sz="0" w:space="0" w:color="auto"/>
          </w:divBdr>
          <w:divsChild>
            <w:div w:id="32730530">
              <w:marLeft w:val="0"/>
              <w:marRight w:val="0"/>
              <w:marTop w:val="0"/>
              <w:marBottom w:val="0"/>
              <w:divBdr>
                <w:top w:val="none" w:sz="0" w:space="0" w:color="auto"/>
                <w:left w:val="none" w:sz="0" w:space="0" w:color="auto"/>
                <w:bottom w:val="none" w:sz="0" w:space="0" w:color="auto"/>
                <w:right w:val="none" w:sz="0" w:space="0" w:color="auto"/>
              </w:divBdr>
            </w:div>
          </w:divsChild>
        </w:div>
        <w:div w:id="1663197206">
          <w:marLeft w:val="0"/>
          <w:marRight w:val="0"/>
          <w:marTop w:val="0"/>
          <w:marBottom w:val="0"/>
          <w:divBdr>
            <w:top w:val="none" w:sz="0" w:space="0" w:color="auto"/>
            <w:left w:val="none" w:sz="0" w:space="0" w:color="auto"/>
            <w:bottom w:val="none" w:sz="0" w:space="0" w:color="auto"/>
            <w:right w:val="none" w:sz="0" w:space="0" w:color="auto"/>
          </w:divBdr>
          <w:divsChild>
            <w:div w:id="575896757">
              <w:marLeft w:val="0"/>
              <w:marRight w:val="0"/>
              <w:marTop w:val="0"/>
              <w:marBottom w:val="0"/>
              <w:divBdr>
                <w:top w:val="none" w:sz="0" w:space="0" w:color="auto"/>
                <w:left w:val="none" w:sz="0" w:space="0" w:color="auto"/>
                <w:bottom w:val="none" w:sz="0" w:space="0" w:color="auto"/>
                <w:right w:val="none" w:sz="0" w:space="0" w:color="auto"/>
              </w:divBdr>
            </w:div>
          </w:divsChild>
        </w:div>
        <w:div w:id="337466409">
          <w:marLeft w:val="0"/>
          <w:marRight w:val="0"/>
          <w:marTop w:val="0"/>
          <w:marBottom w:val="0"/>
          <w:divBdr>
            <w:top w:val="none" w:sz="0" w:space="0" w:color="auto"/>
            <w:left w:val="none" w:sz="0" w:space="0" w:color="auto"/>
            <w:bottom w:val="none" w:sz="0" w:space="0" w:color="auto"/>
            <w:right w:val="none" w:sz="0" w:space="0" w:color="auto"/>
          </w:divBdr>
          <w:divsChild>
            <w:div w:id="1050224423">
              <w:marLeft w:val="0"/>
              <w:marRight w:val="0"/>
              <w:marTop w:val="0"/>
              <w:marBottom w:val="0"/>
              <w:divBdr>
                <w:top w:val="none" w:sz="0" w:space="0" w:color="auto"/>
                <w:left w:val="none" w:sz="0" w:space="0" w:color="auto"/>
                <w:bottom w:val="none" w:sz="0" w:space="0" w:color="auto"/>
                <w:right w:val="none" w:sz="0" w:space="0" w:color="auto"/>
              </w:divBdr>
            </w:div>
          </w:divsChild>
        </w:div>
        <w:div w:id="563762965">
          <w:marLeft w:val="0"/>
          <w:marRight w:val="0"/>
          <w:marTop w:val="0"/>
          <w:marBottom w:val="0"/>
          <w:divBdr>
            <w:top w:val="none" w:sz="0" w:space="0" w:color="auto"/>
            <w:left w:val="none" w:sz="0" w:space="0" w:color="auto"/>
            <w:bottom w:val="none" w:sz="0" w:space="0" w:color="auto"/>
            <w:right w:val="none" w:sz="0" w:space="0" w:color="auto"/>
          </w:divBdr>
          <w:divsChild>
            <w:div w:id="1044789710">
              <w:marLeft w:val="0"/>
              <w:marRight w:val="0"/>
              <w:marTop w:val="0"/>
              <w:marBottom w:val="0"/>
              <w:divBdr>
                <w:top w:val="none" w:sz="0" w:space="0" w:color="auto"/>
                <w:left w:val="none" w:sz="0" w:space="0" w:color="auto"/>
                <w:bottom w:val="none" w:sz="0" w:space="0" w:color="auto"/>
                <w:right w:val="none" w:sz="0" w:space="0" w:color="auto"/>
              </w:divBdr>
            </w:div>
          </w:divsChild>
        </w:div>
        <w:div w:id="662201068">
          <w:marLeft w:val="0"/>
          <w:marRight w:val="0"/>
          <w:marTop w:val="0"/>
          <w:marBottom w:val="0"/>
          <w:divBdr>
            <w:top w:val="none" w:sz="0" w:space="0" w:color="auto"/>
            <w:left w:val="none" w:sz="0" w:space="0" w:color="auto"/>
            <w:bottom w:val="none" w:sz="0" w:space="0" w:color="auto"/>
            <w:right w:val="none" w:sz="0" w:space="0" w:color="auto"/>
          </w:divBdr>
          <w:divsChild>
            <w:div w:id="1962421285">
              <w:marLeft w:val="0"/>
              <w:marRight w:val="0"/>
              <w:marTop w:val="0"/>
              <w:marBottom w:val="0"/>
              <w:divBdr>
                <w:top w:val="none" w:sz="0" w:space="0" w:color="auto"/>
                <w:left w:val="none" w:sz="0" w:space="0" w:color="auto"/>
                <w:bottom w:val="none" w:sz="0" w:space="0" w:color="auto"/>
                <w:right w:val="none" w:sz="0" w:space="0" w:color="auto"/>
              </w:divBdr>
            </w:div>
          </w:divsChild>
        </w:div>
        <w:div w:id="1754280064">
          <w:marLeft w:val="0"/>
          <w:marRight w:val="0"/>
          <w:marTop w:val="0"/>
          <w:marBottom w:val="0"/>
          <w:divBdr>
            <w:top w:val="none" w:sz="0" w:space="0" w:color="auto"/>
            <w:left w:val="none" w:sz="0" w:space="0" w:color="auto"/>
            <w:bottom w:val="none" w:sz="0" w:space="0" w:color="auto"/>
            <w:right w:val="none" w:sz="0" w:space="0" w:color="auto"/>
          </w:divBdr>
          <w:divsChild>
            <w:div w:id="603195282">
              <w:marLeft w:val="0"/>
              <w:marRight w:val="0"/>
              <w:marTop w:val="0"/>
              <w:marBottom w:val="0"/>
              <w:divBdr>
                <w:top w:val="none" w:sz="0" w:space="0" w:color="auto"/>
                <w:left w:val="none" w:sz="0" w:space="0" w:color="auto"/>
                <w:bottom w:val="none" w:sz="0" w:space="0" w:color="auto"/>
                <w:right w:val="none" w:sz="0" w:space="0" w:color="auto"/>
              </w:divBdr>
            </w:div>
          </w:divsChild>
        </w:div>
        <w:div w:id="1540702415">
          <w:marLeft w:val="0"/>
          <w:marRight w:val="0"/>
          <w:marTop w:val="0"/>
          <w:marBottom w:val="0"/>
          <w:divBdr>
            <w:top w:val="none" w:sz="0" w:space="0" w:color="auto"/>
            <w:left w:val="none" w:sz="0" w:space="0" w:color="auto"/>
            <w:bottom w:val="none" w:sz="0" w:space="0" w:color="auto"/>
            <w:right w:val="none" w:sz="0" w:space="0" w:color="auto"/>
          </w:divBdr>
          <w:divsChild>
            <w:div w:id="608779951">
              <w:marLeft w:val="0"/>
              <w:marRight w:val="0"/>
              <w:marTop w:val="0"/>
              <w:marBottom w:val="0"/>
              <w:divBdr>
                <w:top w:val="none" w:sz="0" w:space="0" w:color="auto"/>
                <w:left w:val="none" w:sz="0" w:space="0" w:color="auto"/>
                <w:bottom w:val="none" w:sz="0" w:space="0" w:color="auto"/>
                <w:right w:val="none" w:sz="0" w:space="0" w:color="auto"/>
              </w:divBdr>
            </w:div>
          </w:divsChild>
        </w:div>
        <w:div w:id="526526750">
          <w:marLeft w:val="0"/>
          <w:marRight w:val="0"/>
          <w:marTop w:val="0"/>
          <w:marBottom w:val="0"/>
          <w:divBdr>
            <w:top w:val="none" w:sz="0" w:space="0" w:color="auto"/>
            <w:left w:val="none" w:sz="0" w:space="0" w:color="auto"/>
            <w:bottom w:val="none" w:sz="0" w:space="0" w:color="auto"/>
            <w:right w:val="none" w:sz="0" w:space="0" w:color="auto"/>
          </w:divBdr>
          <w:divsChild>
            <w:div w:id="1343626963">
              <w:marLeft w:val="0"/>
              <w:marRight w:val="0"/>
              <w:marTop w:val="0"/>
              <w:marBottom w:val="0"/>
              <w:divBdr>
                <w:top w:val="none" w:sz="0" w:space="0" w:color="auto"/>
                <w:left w:val="none" w:sz="0" w:space="0" w:color="auto"/>
                <w:bottom w:val="none" w:sz="0" w:space="0" w:color="auto"/>
                <w:right w:val="none" w:sz="0" w:space="0" w:color="auto"/>
              </w:divBdr>
            </w:div>
          </w:divsChild>
        </w:div>
        <w:div w:id="1416902074">
          <w:marLeft w:val="0"/>
          <w:marRight w:val="0"/>
          <w:marTop w:val="0"/>
          <w:marBottom w:val="0"/>
          <w:divBdr>
            <w:top w:val="none" w:sz="0" w:space="0" w:color="auto"/>
            <w:left w:val="none" w:sz="0" w:space="0" w:color="auto"/>
            <w:bottom w:val="none" w:sz="0" w:space="0" w:color="auto"/>
            <w:right w:val="none" w:sz="0" w:space="0" w:color="auto"/>
          </w:divBdr>
          <w:divsChild>
            <w:div w:id="1910262351">
              <w:marLeft w:val="0"/>
              <w:marRight w:val="0"/>
              <w:marTop w:val="0"/>
              <w:marBottom w:val="0"/>
              <w:divBdr>
                <w:top w:val="none" w:sz="0" w:space="0" w:color="auto"/>
                <w:left w:val="none" w:sz="0" w:space="0" w:color="auto"/>
                <w:bottom w:val="none" w:sz="0" w:space="0" w:color="auto"/>
                <w:right w:val="none" w:sz="0" w:space="0" w:color="auto"/>
              </w:divBdr>
            </w:div>
          </w:divsChild>
        </w:div>
        <w:div w:id="1862936474">
          <w:marLeft w:val="0"/>
          <w:marRight w:val="0"/>
          <w:marTop w:val="0"/>
          <w:marBottom w:val="0"/>
          <w:divBdr>
            <w:top w:val="none" w:sz="0" w:space="0" w:color="auto"/>
            <w:left w:val="none" w:sz="0" w:space="0" w:color="auto"/>
            <w:bottom w:val="none" w:sz="0" w:space="0" w:color="auto"/>
            <w:right w:val="none" w:sz="0" w:space="0" w:color="auto"/>
          </w:divBdr>
          <w:divsChild>
            <w:div w:id="723604746">
              <w:marLeft w:val="0"/>
              <w:marRight w:val="0"/>
              <w:marTop w:val="0"/>
              <w:marBottom w:val="0"/>
              <w:divBdr>
                <w:top w:val="none" w:sz="0" w:space="0" w:color="auto"/>
                <w:left w:val="none" w:sz="0" w:space="0" w:color="auto"/>
                <w:bottom w:val="none" w:sz="0" w:space="0" w:color="auto"/>
                <w:right w:val="none" w:sz="0" w:space="0" w:color="auto"/>
              </w:divBdr>
            </w:div>
          </w:divsChild>
        </w:div>
        <w:div w:id="891767651">
          <w:marLeft w:val="0"/>
          <w:marRight w:val="0"/>
          <w:marTop w:val="0"/>
          <w:marBottom w:val="0"/>
          <w:divBdr>
            <w:top w:val="none" w:sz="0" w:space="0" w:color="auto"/>
            <w:left w:val="none" w:sz="0" w:space="0" w:color="auto"/>
            <w:bottom w:val="none" w:sz="0" w:space="0" w:color="auto"/>
            <w:right w:val="none" w:sz="0" w:space="0" w:color="auto"/>
          </w:divBdr>
          <w:divsChild>
            <w:div w:id="1222790721">
              <w:marLeft w:val="0"/>
              <w:marRight w:val="0"/>
              <w:marTop w:val="0"/>
              <w:marBottom w:val="0"/>
              <w:divBdr>
                <w:top w:val="none" w:sz="0" w:space="0" w:color="auto"/>
                <w:left w:val="none" w:sz="0" w:space="0" w:color="auto"/>
                <w:bottom w:val="none" w:sz="0" w:space="0" w:color="auto"/>
                <w:right w:val="none" w:sz="0" w:space="0" w:color="auto"/>
              </w:divBdr>
            </w:div>
          </w:divsChild>
        </w:div>
        <w:div w:id="1849060151">
          <w:marLeft w:val="0"/>
          <w:marRight w:val="0"/>
          <w:marTop w:val="0"/>
          <w:marBottom w:val="0"/>
          <w:divBdr>
            <w:top w:val="none" w:sz="0" w:space="0" w:color="auto"/>
            <w:left w:val="none" w:sz="0" w:space="0" w:color="auto"/>
            <w:bottom w:val="none" w:sz="0" w:space="0" w:color="auto"/>
            <w:right w:val="none" w:sz="0" w:space="0" w:color="auto"/>
          </w:divBdr>
          <w:divsChild>
            <w:div w:id="1090127238">
              <w:marLeft w:val="0"/>
              <w:marRight w:val="0"/>
              <w:marTop w:val="0"/>
              <w:marBottom w:val="0"/>
              <w:divBdr>
                <w:top w:val="none" w:sz="0" w:space="0" w:color="auto"/>
                <w:left w:val="none" w:sz="0" w:space="0" w:color="auto"/>
                <w:bottom w:val="none" w:sz="0" w:space="0" w:color="auto"/>
                <w:right w:val="none" w:sz="0" w:space="0" w:color="auto"/>
              </w:divBdr>
            </w:div>
          </w:divsChild>
        </w:div>
        <w:div w:id="1064832653">
          <w:marLeft w:val="0"/>
          <w:marRight w:val="0"/>
          <w:marTop w:val="0"/>
          <w:marBottom w:val="0"/>
          <w:divBdr>
            <w:top w:val="none" w:sz="0" w:space="0" w:color="auto"/>
            <w:left w:val="none" w:sz="0" w:space="0" w:color="auto"/>
            <w:bottom w:val="none" w:sz="0" w:space="0" w:color="auto"/>
            <w:right w:val="none" w:sz="0" w:space="0" w:color="auto"/>
          </w:divBdr>
          <w:divsChild>
            <w:div w:id="1462960657">
              <w:marLeft w:val="0"/>
              <w:marRight w:val="0"/>
              <w:marTop w:val="0"/>
              <w:marBottom w:val="0"/>
              <w:divBdr>
                <w:top w:val="none" w:sz="0" w:space="0" w:color="auto"/>
                <w:left w:val="none" w:sz="0" w:space="0" w:color="auto"/>
                <w:bottom w:val="none" w:sz="0" w:space="0" w:color="auto"/>
                <w:right w:val="none" w:sz="0" w:space="0" w:color="auto"/>
              </w:divBdr>
            </w:div>
          </w:divsChild>
        </w:div>
        <w:div w:id="1609241024">
          <w:marLeft w:val="0"/>
          <w:marRight w:val="0"/>
          <w:marTop w:val="0"/>
          <w:marBottom w:val="0"/>
          <w:divBdr>
            <w:top w:val="none" w:sz="0" w:space="0" w:color="auto"/>
            <w:left w:val="none" w:sz="0" w:space="0" w:color="auto"/>
            <w:bottom w:val="none" w:sz="0" w:space="0" w:color="auto"/>
            <w:right w:val="none" w:sz="0" w:space="0" w:color="auto"/>
          </w:divBdr>
          <w:divsChild>
            <w:div w:id="1283027802">
              <w:marLeft w:val="0"/>
              <w:marRight w:val="0"/>
              <w:marTop w:val="0"/>
              <w:marBottom w:val="0"/>
              <w:divBdr>
                <w:top w:val="none" w:sz="0" w:space="0" w:color="auto"/>
                <w:left w:val="none" w:sz="0" w:space="0" w:color="auto"/>
                <w:bottom w:val="none" w:sz="0" w:space="0" w:color="auto"/>
                <w:right w:val="none" w:sz="0" w:space="0" w:color="auto"/>
              </w:divBdr>
            </w:div>
          </w:divsChild>
        </w:div>
        <w:div w:id="1709597770">
          <w:marLeft w:val="0"/>
          <w:marRight w:val="0"/>
          <w:marTop w:val="0"/>
          <w:marBottom w:val="0"/>
          <w:divBdr>
            <w:top w:val="none" w:sz="0" w:space="0" w:color="auto"/>
            <w:left w:val="none" w:sz="0" w:space="0" w:color="auto"/>
            <w:bottom w:val="none" w:sz="0" w:space="0" w:color="auto"/>
            <w:right w:val="none" w:sz="0" w:space="0" w:color="auto"/>
          </w:divBdr>
          <w:divsChild>
            <w:div w:id="1960912204">
              <w:marLeft w:val="0"/>
              <w:marRight w:val="0"/>
              <w:marTop w:val="0"/>
              <w:marBottom w:val="0"/>
              <w:divBdr>
                <w:top w:val="none" w:sz="0" w:space="0" w:color="auto"/>
                <w:left w:val="none" w:sz="0" w:space="0" w:color="auto"/>
                <w:bottom w:val="none" w:sz="0" w:space="0" w:color="auto"/>
                <w:right w:val="none" w:sz="0" w:space="0" w:color="auto"/>
              </w:divBdr>
            </w:div>
          </w:divsChild>
        </w:div>
        <w:div w:id="855459959">
          <w:marLeft w:val="0"/>
          <w:marRight w:val="0"/>
          <w:marTop w:val="0"/>
          <w:marBottom w:val="0"/>
          <w:divBdr>
            <w:top w:val="none" w:sz="0" w:space="0" w:color="auto"/>
            <w:left w:val="none" w:sz="0" w:space="0" w:color="auto"/>
            <w:bottom w:val="none" w:sz="0" w:space="0" w:color="auto"/>
            <w:right w:val="none" w:sz="0" w:space="0" w:color="auto"/>
          </w:divBdr>
          <w:divsChild>
            <w:div w:id="359942604">
              <w:marLeft w:val="0"/>
              <w:marRight w:val="0"/>
              <w:marTop w:val="0"/>
              <w:marBottom w:val="0"/>
              <w:divBdr>
                <w:top w:val="none" w:sz="0" w:space="0" w:color="auto"/>
                <w:left w:val="none" w:sz="0" w:space="0" w:color="auto"/>
                <w:bottom w:val="none" w:sz="0" w:space="0" w:color="auto"/>
                <w:right w:val="none" w:sz="0" w:space="0" w:color="auto"/>
              </w:divBdr>
            </w:div>
          </w:divsChild>
        </w:div>
        <w:div w:id="883253887">
          <w:marLeft w:val="0"/>
          <w:marRight w:val="0"/>
          <w:marTop w:val="0"/>
          <w:marBottom w:val="0"/>
          <w:divBdr>
            <w:top w:val="none" w:sz="0" w:space="0" w:color="auto"/>
            <w:left w:val="none" w:sz="0" w:space="0" w:color="auto"/>
            <w:bottom w:val="none" w:sz="0" w:space="0" w:color="auto"/>
            <w:right w:val="none" w:sz="0" w:space="0" w:color="auto"/>
          </w:divBdr>
          <w:divsChild>
            <w:div w:id="442383105">
              <w:marLeft w:val="0"/>
              <w:marRight w:val="0"/>
              <w:marTop w:val="0"/>
              <w:marBottom w:val="0"/>
              <w:divBdr>
                <w:top w:val="none" w:sz="0" w:space="0" w:color="auto"/>
                <w:left w:val="none" w:sz="0" w:space="0" w:color="auto"/>
                <w:bottom w:val="none" w:sz="0" w:space="0" w:color="auto"/>
                <w:right w:val="none" w:sz="0" w:space="0" w:color="auto"/>
              </w:divBdr>
            </w:div>
          </w:divsChild>
        </w:div>
        <w:div w:id="23025103">
          <w:marLeft w:val="0"/>
          <w:marRight w:val="0"/>
          <w:marTop w:val="0"/>
          <w:marBottom w:val="0"/>
          <w:divBdr>
            <w:top w:val="none" w:sz="0" w:space="0" w:color="auto"/>
            <w:left w:val="none" w:sz="0" w:space="0" w:color="auto"/>
            <w:bottom w:val="none" w:sz="0" w:space="0" w:color="auto"/>
            <w:right w:val="none" w:sz="0" w:space="0" w:color="auto"/>
          </w:divBdr>
          <w:divsChild>
            <w:div w:id="1343580941">
              <w:marLeft w:val="0"/>
              <w:marRight w:val="0"/>
              <w:marTop w:val="0"/>
              <w:marBottom w:val="0"/>
              <w:divBdr>
                <w:top w:val="none" w:sz="0" w:space="0" w:color="auto"/>
                <w:left w:val="none" w:sz="0" w:space="0" w:color="auto"/>
                <w:bottom w:val="none" w:sz="0" w:space="0" w:color="auto"/>
                <w:right w:val="none" w:sz="0" w:space="0" w:color="auto"/>
              </w:divBdr>
            </w:div>
          </w:divsChild>
        </w:div>
        <w:div w:id="1985770738">
          <w:marLeft w:val="0"/>
          <w:marRight w:val="0"/>
          <w:marTop w:val="0"/>
          <w:marBottom w:val="0"/>
          <w:divBdr>
            <w:top w:val="none" w:sz="0" w:space="0" w:color="auto"/>
            <w:left w:val="none" w:sz="0" w:space="0" w:color="auto"/>
            <w:bottom w:val="none" w:sz="0" w:space="0" w:color="auto"/>
            <w:right w:val="none" w:sz="0" w:space="0" w:color="auto"/>
          </w:divBdr>
          <w:divsChild>
            <w:div w:id="306713024">
              <w:marLeft w:val="0"/>
              <w:marRight w:val="0"/>
              <w:marTop w:val="0"/>
              <w:marBottom w:val="0"/>
              <w:divBdr>
                <w:top w:val="none" w:sz="0" w:space="0" w:color="auto"/>
                <w:left w:val="none" w:sz="0" w:space="0" w:color="auto"/>
                <w:bottom w:val="none" w:sz="0" w:space="0" w:color="auto"/>
                <w:right w:val="none" w:sz="0" w:space="0" w:color="auto"/>
              </w:divBdr>
            </w:div>
          </w:divsChild>
        </w:div>
        <w:div w:id="1305964872">
          <w:marLeft w:val="0"/>
          <w:marRight w:val="0"/>
          <w:marTop w:val="0"/>
          <w:marBottom w:val="0"/>
          <w:divBdr>
            <w:top w:val="none" w:sz="0" w:space="0" w:color="auto"/>
            <w:left w:val="none" w:sz="0" w:space="0" w:color="auto"/>
            <w:bottom w:val="none" w:sz="0" w:space="0" w:color="auto"/>
            <w:right w:val="none" w:sz="0" w:space="0" w:color="auto"/>
          </w:divBdr>
          <w:divsChild>
            <w:div w:id="558058049">
              <w:marLeft w:val="0"/>
              <w:marRight w:val="0"/>
              <w:marTop w:val="0"/>
              <w:marBottom w:val="0"/>
              <w:divBdr>
                <w:top w:val="none" w:sz="0" w:space="0" w:color="auto"/>
                <w:left w:val="none" w:sz="0" w:space="0" w:color="auto"/>
                <w:bottom w:val="none" w:sz="0" w:space="0" w:color="auto"/>
                <w:right w:val="none" w:sz="0" w:space="0" w:color="auto"/>
              </w:divBdr>
            </w:div>
          </w:divsChild>
        </w:div>
        <w:div w:id="604849375">
          <w:marLeft w:val="0"/>
          <w:marRight w:val="0"/>
          <w:marTop w:val="0"/>
          <w:marBottom w:val="0"/>
          <w:divBdr>
            <w:top w:val="none" w:sz="0" w:space="0" w:color="auto"/>
            <w:left w:val="none" w:sz="0" w:space="0" w:color="auto"/>
            <w:bottom w:val="none" w:sz="0" w:space="0" w:color="auto"/>
            <w:right w:val="none" w:sz="0" w:space="0" w:color="auto"/>
          </w:divBdr>
          <w:divsChild>
            <w:div w:id="191112342">
              <w:marLeft w:val="0"/>
              <w:marRight w:val="0"/>
              <w:marTop w:val="0"/>
              <w:marBottom w:val="0"/>
              <w:divBdr>
                <w:top w:val="none" w:sz="0" w:space="0" w:color="auto"/>
                <w:left w:val="none" w:sz="0" w:space="0" w:color="auto"/>
                <w:bottom w:val="none" w:sz="0" w:space="0" w:color="auto"/>
                <w:right w:val="none" w:sz="0" w:space="0" w:color="auto"/>
              </w:divBdr>
            </w:div>
          </w:divsChild>
        </w:div>
        <w:div w:id="547645362">
          <w:marLeft w:val="0"/>
          <w:marRight w:val="0"/>
          <w:marTop w:val="0"/>
          <w:marBottom w:val="0"/>
          <w:divBdr>
            <w:top w:val="none" w:sz="0" w:space="0" w:color="auto"/>
            <w:left w:val="none" w:sz="0" w:space="0" w:color="auto"/>
            <w:bottom w:val="none" w:sz="0" w:space="0" w:color="auto"/>
            <w:right w:val="none" w:sz="0" w:space="0" w:color="auto"/>
          </w:divBdr>
          <w:divsChild>
            <w:div w:id="915016642">
              <w:marLeft w:val="0"/>
              <w:marRight w:val="0"/>
              <w:marTop w:val="0"/>
              <w:marBottom w:val="0"/>
              <w:divBdr>
                <w:top w:val="none" w:sz="0" w:space="0" w:color="auto"/>
                <w:left w:val="none" w:sz="0" w:space="0" w:color="auto"/>
                <w:bottom w:val="none" w:sz="0" w:space="0" w:color="auto"/>
                <w:right w:val="none" w:sz="0" w:space="0" w:color="auto"/>
              </w:divBdr>
            </w:div>
          </w:divsChild>
        </w:div>
        <w:div w:id="693118561">
          <w:marLeft w:val="0"/>
          <w:marRight w:val="0"/>
          <w:marTop w:val="0"/>
          <w:marBottom w:val="0"/>
          <w:divBdr>
            <w:top w:val="none" w:sz="0" w:space="0" w:color="auto"/>
            <w:left w:val="none" w:sz="0" w:space="0" w:color="auto"/>
            <w:bottom w:val="none" w:sz="0" w:space="0" w:color="auto"/>
            <w:right w:val="none" w:sz="0" w:space="0" w:color="auto"/>
          </w:divBdr>
          <w:divsChild>
            <w:div w:id="308243922">
              <w:marLeft w:val="0"/>
              <w:marRight w:val="0"/>
              <w:marTop w:val="0"/>
              <w:marBottom w:val="0"/>
              <w:divBdr>
                <w:top w:val="none" w:sz="0" w:space="0" w:color="auto"/>
                <w:left w:val="none" w:sz="0" w:space="0" w:color="auto"/>
                <w:bottom w:val="none" w:sz="0" w:space="0" w:color="auto"/>
                <w:right w:val="none" w:sz="0" w:space="0" w:color="auto"/>
              </w:divBdr>
            </w:div>
          </w:divsChild>
        </w:div>
        <w:div w:id="392197508">
          <w:marLeft w:val="0"/>
          <w:marRight w:val="0"/>
          <w:marTop w:val="0"/>
          <w:marBottom w:val="0"/>
          <w:divBdr>
            <w:top w:val="none" w:sz="0" w:space="0" w:color="auto"/>
            <w:left w:val="none" w:sz="0" w:space="0" w:color="auto"/>
            <w:bottom w:val="none" w:sz="0" w:space="0" w:color="auto"/>
            <w:right w:val="none" w:sz="0" w:space="0" w:color="auto"/>
          </w:divBdr>
          <w:divsChild>
            <w:div w:id="1613855153">
              <w:marLeft w:val="0"/>
              <w:marRight w:val="0"/>
              <w:marTop w:val="0"/>
              <w:marBottom w:val="0"/>
              <w:divBdr>
                <w:top w:val="none" w:sz="0" w:space="0" w:color="auto"/>
                <w:left w:val="none" w:sz="0" w:space="0" w:color="auto"/>
                <w:bottom w:val="none" w:sz="0" w:space="0" w:color="auto"/>
                <w:right w:val="none" w:sz="0" w:space="0" w:color="auto"/>
              </w:divBdr>
            </w:div>
          </w:divsChild>
        </w:div>
        <w:div w:id="1821917633">
          <w:marLeft w:val="0"/>
          <w:marRight w:val="0"/>
          <w:marTop w:val="0"/>
          <w:marBottom w:val="0"/>
          <w:divBdr>
            <w:top w:val="none" w:sz="0" w:space="0" w:color="auto"/>
            <w:left w:val="none" w:sz="0" w:space="0" w:color="auto"/>
            <w:bottom w:val="none" w:sz="0" w:space="0" w:color="auto"/>
            <w:right w:val="none" w:sz="0" w:space="0" w:color="auto"/>
          </w:divBdr>
          <w:divsChild>
            <w:div w:id="1993562408">
              <w:marLeft w:val="0"/>
              <w:marRight w:val="0"/>
              <w:marTop w:val="0"/>
              <w:marBottom w:val="0"/>
              <w:divBdr>
                <w:top w:val="none" w:sz="0" w:space="0" w:color="auto"/>
                <w:left w:val="none" w:sz="0" w:space="0" w:color="auto"/>
                <w:bottom w:val="none" w:sz="0" w:space="0" w:color="auto"/>
                <w:right w:val="none" w:sz="0" w:space="0" w:color="auto"/>
              </w:divBdr>
            </w:div>
          </w:divsChild>
        </w:div>
        <w:div w:id="1929264827">
          <w:marLeft w:val="0"/>
          <w:marRight w:val="0"/>
          <w:marTop w:val="0"/>
          <w:marBottom w:val="0"/>
          <w:divBdr>
            <w:top w:val="none" w:sz="0" w:space="0" w:color="auto"/>
            <w:left w:val="none" w:sz="0" w:space="0" w:color="auto"/>
            <w:bottom w:val="none" w:sz="0" w:space="0" w:color="auto"/>
            <w:right w:val="none" w:sz="0" w:space="0" w:color="auto"/>
          </w:divBdr>
          <w:divsChild>
            <w:div w:id="637610704">
              <w:marLeft w:val="0"/>
              <w:marRight w:val="0"/>
              <w:marTop w:val="0"/>
              <w:marBottom w:val="0"/>
              <w:divBdr>
                <w:top w:val="none" w:sz="0" w:space="0" w:color="auto"/>
                <w:left w:val="none" w:sz="0" w:space="0" w:color="auto"/>
                <w:bottom w:val="none" w:sz="0" w:space="0" w:color="auto"/>
                <w:right w:val="none" w:sz="0" w:space="0" w:color="auto"/>
              </w:divBdr>
            </w:div>
          </w:divsChild>
        </w:div>
        <w:div w:id="53283565">
          <w:marLeft w:val="0"/>
          <w:marRight w:val="0"/>
          <w:marTop w:val="0"/>
          <w:marBottom w:val="0"/>
          <w:divBdr>
            <w:top w:val="none" w:sz="0" w:space="0" w:color="auto"/>
            <w:left w:val="none" w:sz="0" w:space="0" w:color="auto"/>
            <w:bottom w:val="none" w:sz="0" w:space="0" w:color="auto"/>
            <w:right w:val="none" w:sz="0" w:space="0" w:color="auto"/>
          </w:divBdr>
          <w:divsChild>
            <w:div w:id="579409224">
              <w:marLeft w:val="0"/>
              <w:marRight w:val="0"/>
              <w:marTop w:val="0"/>
              <w:marBottom w:val="0"/>
              <w:divBdr>
                <w:top w:val="none" w:sz="0" w:space="0" w:color="auto"/>
                <w:left w:val="none" w:sz="0" w:space="0" w:color="auto"/>
                <w:bottom w:val="none" w:sz="0" w:space="0" w:color="auto"/>
                <w:right w:val="none" w:sz="0" w:space="0" w:color="auto"/>
              </w:divBdr>
            </w:div>
          </w:divsChild>
        </w:div>
        <w:div w:id="1397582438">
          <w:marLeft w:val="0"/>
          <w:marRight w:val="0"/>
          <w:marTop w:val="0"/>
          <w:marBottom w:val="0"/>
          <w:divBdr>
            <w:top w:val="none" w:sz="0" w:space="0" w:color="auto"/>
            <w:left w:val="none" w:sz="0" w:space="0" w:color="auto"/>
            <w:bottom w:val="none" w:sz="0" w:space="0" w:color="auto"/>
            <w:right w:val="none" w:sz="0" w:space="0" w:color="auto"/>
          </w:divBdr>
          <w:divsChild>
            <w:div w:id="1119838660">
              <w:marLeft w:val="0"/>
              <w:marRight w:val="0"/>
              <w:marTop w:val="0"/>
              <w:marBottom w:val="0"/>
              <w:divBdr>
                <w:top w:val="none" w:sz="0" w:space="0" w:color="auto"/>
                <w:left w:val="none" w:sz="0" w:space="0" w:color="auto"/>
                <w:bottom w:val="none" w:sz="0" w:space="0" w:color="auto"/>
                <w:right w:val="none" w:sz="0" w:space="0" w:color="auto"/>
              </w:divBdr>
            </w:div>
          </w:divsChild>
        </w:div>
        <w:div w:id="639192563">
          <w:marLeft w:val="0"/>
          <w:marRight w:val="0"/>
          <w:marTop w:val="0"/>
          <w:marBottom w:val="0"/>
          <w:divBdr>
            <w:top w:val="none" w:sz="0" w:space="0" w:color="auto"/>
            <w:left w:val="none" w:sz="0" w:space="0" w:color="auto"/>
            <w:bottom w:val="none" w:sz="0" w:space="0" w:color="auto"/>
            <w:right w:val="none" w:sz="0" w:space="0" w:color="auto"/>
          </w:divBdr>
          <w:divsChild>
            <w:div w:id="1696878709">
              <w:marLeft w:val="0"/>
              <w:marRight w:val="0"/>
              <w:marTop w:val="0"/>
              <w:marBottom w:val="0"/>
              <w:divBdr>
                <w:top w:val="none" w:sz="0" w:space="0" w:color="auto"/>
                <w:left w:val="none" w:sz="0" w:space="0" w:color="auto"/>
                <w:bottom w:val="none" w:sz="0" w:space="0" w:color="auto"/>
                <w:right w:val="none" w:sz="0" w:space="0" w:color="auto"/>
              </w:divBdr>
            </w:div>
          </w:divsChild>
        </w:div>
        <w:div w:id="1249999591">
          <w:marLeft w:val="0"/>
          <w:marRight w:val="0"/>
          <w:marTop w:val="0"/>
          <w:marBottom w:val="0"/>
          <w:divBdr>
            <w:top w:val="none" w:sz="0" w:space="0" w:color="auto"/>
            <w:left w:val="none" w:sz="0" w:space="0" w:color="auto"/>
            <w:bottom w:val="none" w:sz="0" w:space="0" w:color="auto"/>
            <w:right w:val="none" w:sz="0" w:space="0" w:color="auto"/>
          </w:divBdr>
          <w:divsChild>
            <w:div w:id="2016612912">
              <w:marLeft w:val="0"/>
              <w:marRight w:val="0"/>
              <w:marTop w:val="0"/>
              <w:marBottom w:val="0"/>
              <w:divBdr>
                <w:top w:val="none" w:sz="0" w:space="0" w:color="auto"/>
                <w:left w:val="none" w:sz="0" w:space="0" w:color="auto"/>
                <w:bottom w:val="none" w:sz="0" w:space="0" w:color="auto"/>
                <w:right w:val="none" w:sz="0" w:space="0" w:color="auto"/>
              </w:divBdr>
            </w:div>
          </w:divsChild>
        </w:div>
        <w:div w:id="1570339604">
          <w:marLeft w:val="0"/>
          <w:marRight w:val="0"/>
          <w:marTop w:val="0"/>
          <w:marBottom w:val="0"/>
          <w:divBdr>
            <w:top w:val="none" w:sz="0" w:space="0" w:color="auto"/>
            <w:left w:val="none" w:sz="0" w:space="0" w:color="auto"/>
            <w:bottom w:val="none" w:sz="0" w:space="0" w:color="auto"/>
            <w:right w:val="none" w:sz="0" w:space="0" w:color="auto"/>
          </w:divBdr>
          <w:divsChild>
            <w:div w:id="423652545">
              <w:marLeft w:val="0"/>
              <w:marRight w:val="0"/>
              <w:marTop w:val="0"/>
              <w:marBottom w:val="0"/>
              <w:divBdr>
                <w:top w:val="none" w:sz="0" w:space="0" w:color="auto"/>
                <w:left w:val="none" w:sz="0" w:space="0" w:color="auto"/>
                <w:bottom w:val="none" w:sz="0" w:space="0" w:color="auto"/>
                <w:right w:val="none" w:sz="0" w:space="0" w:color="auto"/>
              </w:divBdr>
            </w:div>
          </w:divsChild>
        </w:div>
        <w:div w:id="2035378724">
          <w:marLeft w:val="0"/>
          <w:marRight w:val="0"/>
          <w:marTop w:val="0"/>
          <w:marBottom w:val="0"/>
          <w:divBdr>
            <w:top w:val="none" w:sz="0" w:space="0" w:color="auto"/>
            <w:left w:val="none" w:sz="0" w:space="0" w:color="auto"/>
            <w:bottom w:val="none" w:sz="0" w:space="0" w:color="auto"/>
            <w:right w:val="none" w:sz="0" w:space="0" w:color="auto"/>
          </w:divBdr>
          <w:divsChild>
            <w:div w:id="1270889059">
              <w:marLeft w:val="0"/>
              <w:marRight w:val="0"/>
              <w:marTop w:val="0"/>
              <w:marBottom w:val="0"/>
              <w:divBdr>
                <w:top w:val="none" w:sz="0" w:space="0" w:color="auto"/>
                <w:left w:val="none" w:sz="0" w:space="0" w:color="auto"/>
                <w:bottom w:val="none" w:sz="0" w:space="0" w:color="auto"/>
                <w:right w:val="none" w:sz="0" w:space="0" w:color="auto"/>
              </w:divBdr>
            </w:div>
          </w:divsChild>
        </w:div>
        <w:div w:id="486677899">
          <w:marLeft w:val="0"/>
          <w:marRight w:val="0"/>
          <w:marTop w:val="0"/>
          <w:marBottom w:val="0"/>
          <w:divBdr>
            <w:top w:val="none" w:sz="0" w:space="0" w:color="auto"/>
            <w:left w:val="none" w:sz="0" w:space="0" w:color="auto"/>
            <w:bottom w:val="none" w:sz="0" w:space="0" w:color="auto"/>
            <w:right w:val="none" w:sz="0" w:space="0" w:color="auto"/>
          </w:divBdr>
          <w:divsChild>
            <w:div w:id="2134785749">
              <w:marLeft w:val="0"/>
              <w:marRight w:val="0"/>
              <w:marTop w:val="0"/>
              <w:marBottom w:val="0"/>
              <w:divBdr>
                <w:top w:val="none" w:sz="0" w:space="0" w:color="auto"/>
                <w:left w:val="none" w:sz="0" w:space="0" w:color="auto"/>
                <w:bottom w:val="none" w:sz="0" w:space="0" w:color="auto"/>
                <w:right w:val="none" w:sz="0" w:space="0" w:color="auto"/>
              </w:divBdr>
            </w:div>
          </w:divsChild>
        </w:div>
        <w:div w:id="1331985885">
          <w:marLeft w:val="0"/>
          <w:marRight w:val="0"/>
          <w:marTop w:val="0"/>
          <w:marBottom w:val="0"/>
          <w:divBdr>
            <w:top w:val="none" w:sz="0" w:space="0" w:color="auto"/>
            <w:left w:val="none" w:sz="0" w:space="0" w:color="auto"/>
            <w:bottom w:val="none" w:sz="0" w:space="0" w:color="auto"/>
            <w:right w:val="none" w:sz="0" w:space="0" w:color="auto"/>
          </w:divBdr>
          <w:divsChild>
            <w:div w:id="2006089479">
              <w:marLeft w:val="0"/>
              <w:marRight w:val="0"/>
              <w:marTop w:val="0"/>
              <w:marBottom w:val="0"/>
              <w:divBdr>
                <w:top w:val="none" w:sz="0" w:space="0" w:color="auto"/>
                <w:left w:val="none" w:sz="0" w:space="0" w:color="auto"/>
                <w:bottom w:val="none" w:sz="0" w:space="0" w:color="auto"/>
                <w:right w:val="none" w:sz="0" w:space="0" w:color="auto"/>
              </w:divBdr>
            </w:div>
          </w:divsChild>
        </w:div>
        <w:div w:id="1580558127">
          <w:marLeft w:val="0"/>
          <w:marRight w:val="0"/>
          <w:marTop w:val="0"/>
          <w:marBottom w:val="0"/>
          <w:divBdr>
            <w:top w:val="none" w:sz="0" w:space="0" w:color="auto"/>
            <w:left w:val="none" w:sz="0" w:space="0" w:color="auto"/>
            <w:bottom w:val="none" w:sz="0" w:space="0" w:color="auto"/>
            <w:right w:val="none" w:sz="0" w:space="0" w:color="auto"/>
          </w:divBdr>
          <w:divsChild>
            <w:div w:id="1074474360">
              <w:marLeft w:val="0"/>
              <w:marRight w:val="0"/>
              <w:marTop w:val="0"/>
              <w:marBottom w:val="0"/>
              <w:divBdr>
                <w:top w:val="none" w:sz="0" w:space="0" w:color="auto"/>
                <w:left w:val="none" w:sz="0" w:space="0" w:color="auto"/>
                <w:bottom w:val="none" w:sz="0" w:space="0" w:color="auto"/>
                <w:right w:val="none" w:sz="0" w:space="0" w:color="auto"/>
              </w:divBdr>
            </w:div>
          </w:divsChild>
        </w:div>
        <w:div w:id="665523580">
          <w:marLeft w:val="0"/>
          <w:marRight w:val="0"/>
          <w:marTop w:val="0"/>
          <w:marBottom w:val="0"/>
          <w:divBdr>
            <w:top w:val="none" w:sz="0" w:space="0" w:color="auto"/>
            <w:left w:val="none" w:sz="0" w:space="0" w:color="auto"/>
            <w:bottom w:val="none" w:sz="0" w:space="0" w:color="auto"/>
            <w:right w:val="none" w:sz="0" w:space="0" w:color="auto"/>
          </w:divBdr>
          <w:divsChild>
            <w:div w:id="661156513">
              <w:marLeft w:val="0"/>
              <w:marRight w:val="0"/>
              <w:marTop w:val="0"/>
              <w:marBottom w:val="0"/>
              <w:divBdr>
                <w:top w:val="none" w:sz="0" w:space="0" w:color="auto"/>
                <w:left w:val="none" w:sz="0" w:space="0" w:color="auto"/>
                <w:bottom w:val="none" w:sz="0" w:space="0" w:color="auto"/>
                <w:right w:val="none" w:sz="0" w:space="0" w:color="auto"/>
              </w:divBdr>
            </w:div>
          </w:divsChild>
        </w:div>
        <w:div w:id="2082830513">
          <w:marLeft w:val="0"/>
          <w:marRight w:val="0"/>
          <w:marTop w:val="0"/>
          <w:marBottom w:val="0"/>
          <w:divBdr>
            <w:top w:val="none" w:sz="0" w:space="0" w:color="auto"/>
            <w:left w:val="none" w:sz="0" w:space="0" w:color="auto"/>
            <w:bottom w:val="none" w:sz="0" w:space="0" w:color="auto"/>
            <w:right w:val="none" w:sz="0" w:space="0" w:color="auto"/>
          </w:divBdr>
          <w:divsChild>
            <w:div w:id="1081952878">
              <w:marLeft w:val="0"/>
              <w:marRight w:val="0"/>
              <w:marTop w:val="0"/>
              <w:marBottom w:val="0"/>
              <w:divBdr>
                <w:top w:val="none" w:sz="0" w:space="0" w:color="auto"/>
                <w:left w:val="none" w:sz="0" w:space="0" w:color="auto"/>
                <w:bottom w:val="none" w:sz="0" w:space="0" w:color="auto"/>
                <w:right w:val="none" w:sz="0" w:space="0" w:color="auto"/>
              </w:divBdr>
            </w:div>
          </w:divsChild>
        </w:div>
        <w:div w:id="802118657">
          <w:marLeft w:val="0"/>
          <w:marRight w:val="0"/>
          <w:marTop w:val="0"/>
          <w:marBottom w:val="0"/>
          <w:divBdr>
            <w:top w:val="none" w:sz="0" w:space="0" w:color="auto"/>
            <w:left w:val="none" w:sz="0" w:space="0" w:color="auto"/>
            <w:bottom w:val="none" w:sz="0" w:space="0" w:color="auto"/>
            <w:right w:val="none" w:sz="0" w:space="0" w:color="auto"/>
          </w:divBdr>
          <w:divsChild>
            <w:div w:id="1497110214">
              <w:marLeft w:val="0"/>
              <w:marRight w:val="0"/>
              <w:marTop w:val="0"/>
              <w:marBottom w:val="0"/>
              <w:divBdr>
                <w:top w:val="none" w:sz="0" w:space="0" w:color="auto"/>
                <w:left w:val="none" w:sz="0" w:space="0" w:color="auto"/>
                <w:bottom w:val="none" w:sz="0" w:space="0" w:color="auto"/>
                <w:right w:val="none" w:sz="0" w:space="0" w:color="auto"/>
              </w:divBdr>
            </w:div>
          </w:divsChild>
        </w:div>
        <w:div w:id="919489942">
          <w:marLeft w:val="0"/>
          <w:marRight w:val="0"/>
          <w:marTop w:val="0"/>
          <w:marBottom w:val="0"/>
          <w:divBdr>
            <w:top w:val="none" w:sz="0" w:space="0" w:color="auto"/>
            <w:left w:val="none" w:sz="0" w:space="0" w:color="auto"/>
            <w:bottom w:val="none" w:sz="0" w:space="0" w:color="auto"/>
            <w:right w:val="none" w:sz="0" w:space="0" w:color="auto"/>
          </w:divBdr>
          <w:divsChild>
            <w:div w:id="793403527">
              <w:marLeft w:val="0"/>
              <w:marRight w:val="0"/>
              <w:marTop w:val="0"/>
              <w:marBottom w:val="0"/>
              <w:divBdr>
                <w:top w:val="none" w:sz="0" w:space="0" w:color="auto"/>
                <w:left w:val="none" w:sz="0" w:space="0" w:color="auto"/>
                <w:bottom w:val="none" w:sz="0" w:space="0" w:color="auto"/>
                <w:right w:val="none" w:sz="0" w:space="0" w:color="auto"/>
              </w:divBdr>
            </w:div>
          </w:divsChild>
        </w:div>
        <w:div w:id="1028599325">
          <w:marLeft w:val="0"/>
          <w:marRight w:val="0"/>
          <w:marTop w:val="0"/>
          <w:marBottom w:val="0"/>
          <w:divBdr>
            <w:top w:val="none" w:sz="0" w:space="0" w:color="auto"/>
            <w:left w:val="none" w:sz="0" w:space="0" w:color="auto"/>
            <w:bottom w:val="none" w:sz="0" w:space="0" w:color="auto"/>
            <w:right w:val="none" w:sz="0" w:space="0" w:color="auto"/>
          </w:divBdr>
          <w:divsChild>
            <w:div w:id="205873067">
              <w:marLeft w:val="0"/>
              <w:marRight w:val="0"/>
              <w:marTop w:val="0"/>
              <w:marBottom w:val="0"/>
              <w:divBdr>
                <w:top w:val="none" w:sz="0" w:space="0" w:color="auto"/>
                <w:left w:val="none" w:sz="0" w:space="0" w:color="auto"/>
                <w:bottom w:val="none" w:sz="0" w:space="0" w:color="auto"/>
                <w:right w:val="none" w:sz="0" w:space="0" w:color="auto"/>
              </w:divBdr>
            </w:div>
          </w:divsChild>
        </w:div>
        <w:div w:id="524368075">
          <w:marLeft w:val="0"/>
          <w:marRight w:val="0"/>
          <w:marTop w:val="0"/>
          <w:marBottom w:val="0"/>
          <w:divBdr>
            <w:top w:val="none" w:sz="0" w:space="0" w:color="auto"/>
            <w:left w:val="none" w:sz="0" w:space="0" w:color="auto"/>
            <w:bottom w:val="none" w:sz="0" w:space="0" w:color="auto"/>
            <w:right w:val="none" w:sz="0" w:space="0" w:color="auto"/>
          </w:divBdr>
          <w:divsChild>
            <w:div w:id="415564601">
              <w:marLeft w:val="0"/>
              <w:marRight w:val="0"/>
              <w:marTop w:val="0"/>
              <w:marBottom w:val="0"/>
              <w:divBdr>
                <w:top w:val="none" w:sz="0" w:space="0" w:color="auto"/>
                <w:left w:val="none" w:sz="0" w:space="0" w:color="auto"/>
                <w:bottom w:val="none" w:sz="0" w:space="0" w:color="auto"/>
                <w:right w:val="none" w:sz="0" w:space="0" w:color="auto"/>
              </w:divBdr>
            </w:div>
          </w:divsChild>
        </w:div>
        <w:div w:id="482546478">
          <w:marLeft w:val="0"/>
          <w:marRight w:val="0"/>
          <w:marTop w:val="0"/>
          <w:marBottom w:val="0"/>
          <w:divBdr>
            <w:top w:val="none" w:sz="0" w:space="0" w:color="auto"/>
            <w:left w:val="none" w:sz="0" w:space="0" w:color="auto"/>
            <w:bottom w:val="none" w:sz="0" w:space="0" w:color="auto"/>
            <w:right w:val="none" w:sz="0" w:space="0" w:color="auto"/>
          </w:divBdr>
          <w:divsChild>
            <w:div w:id="1345791706">
              <w:marLeft w:val="0"/>
              <w:marRight w:val="0"/>
              <w:marTop w:val="0"/>
              <w:marBottom w:val="0"/>
              <w:divBdr>
                <w:top w:val="none" w:sz="0" w:space="0" w:color="auto"/>
                <w:left w:val="none" w:sz="0" w:space="0" w:color="auto"/>
                <w:bottom w:val="none" w:sz="0" w:space="0" w:color="auto"/>
                <w:right w:val="none" w:sz="0" w:space="0" w:color="auto"/>
              </w:divBdr>
            </w:div>
          </w:divsChild>
        </w:div>
        <w:div w:id="29191678">
          <w:marLeft w:val="0"/>
          <w:marRight w:val="0"/>
          <w:marTop w:val="0"/>
          <w:marBottom w:val="0"/>
          <w:divBdr>
            <w:top w:val="none" w:sz="0" w:space="0" w:color="auto"/>
            <w:left w:val="none" w:sz="0" w:space="0" w:color="auto"/>
            <w:bottom w:val="none" w:sz="0" w:space="0" w:color="auto"/>
            <w:right w:val="none" w:sz="0" w:space="0" w:color="auto"/>
          </w:divBdr>
          <w:divsChild>
            <w:div w:id="1772430809">
              <w:marLeft w:val="0"/>
              <w:marRight w:val="0"/>
              <w:marTop w:val="0"/>
              <w:marBottom w:val="0"/>
              <w:divBdr>
                <w:top w:val="none" w:sz="0" w:space="0" w:color="auto"/>
                <w:left w:val="none" w:sz="0" w:space="0" w:color="auto"/>
                <w:bottom w:val="none" w:sz="0" w:space="0" w:color="auto"/>
                <w:right w:val="none" w:sz="0" w:space="0" w:color="auto"/>
              </w:divBdr>
            </w:div>
          </w:divsChild>
        </w:div>
        <w:div w:id="2067298506">
          <w:marLeft w:val="0"/>
          <w:marRight w:val="0"/>
          <w:marTop w:val="0"/>
          <w:marBottom w:val="0"/>
          <w:divBdr>
            <w:top w:val="none" w:sz="0" w:space="0" w:color="auto"/>
            <w:left w:val="none" w:sz="0" w:space="0" w:color="auto"/>
            <w:bottom w:val="none" w:sz="0" w:space="0" w:color="auto"/>
            <w:right w:val="none" w:sz="0" w:space="0" w:color="auto"/>
          </w:divBdr>
          <w:divsChild>
            <w:div w:id="1280991559">
              <w:marLeft w:val="0"/>
              <w:marRight w:val="0"/>
              <w:marTop w:val="0"/>
              <w:marBottom w:val="0"/>
              <w:divBdr>
                <w:top w:val="none" w:sz="0" w:space="0" w:color="auto"/>
                <w:left w:val="none" w:sz="0" w:space="0" w:color="auto"/>
                <w:bottom w:val="none" w:sz="0" w:space="0" w:color="auto"/>
                <w:right w:val="none" w:sz="0" w:space="0" w:color="auto"/>
              </w:divBdr>
            </w:div>
          </w:divsChild>
        </w:div>
        <w:div w:id="758676651">
          <w:marLeft w:val="0"/>
          <w:marRight w:val="0"/>
          <w:marTop w:val="0"/>
          <w:marBottom w:val="0"/>
          <w:divBdr>
            <w:top w:val="none" w:sz="0" w:space="0" w:color="auto"/>
            <w:left w:val="none" w:sz="0" w:space="0" w:color="auto"/>
            <w:bottom w:val="none" w:sz="0" w:space="0" w:color="auto"/>
            <w:right w:val="none" w:sz="0" w:space="0" w:color="auto"/>
          </w:divBdr>
          <w:divsChild>
            <w:div w:id="227033661">
              <w:marLeft w:val="0"/>
              <w:marRight w:val="0"/>
              <w:marTop w:val="0"/>
              <w:marBottom w:val="0"/>
              <w:divBdr>
                <w:top w:val="none" w:sz="0" w:space="0" w:color="auto"/>
                <w:left w:val="none" w:sz="0" w:space="0" w:color="auto"/>
                <w:bottom w:val="none" w:sz="0" w:space="0" w:color="auto"/>
                <w:right w:val="none" w:sz="0" w:space="0" w:color="auto"/>
              </w:divBdr>
            </w:div>
          </w:divsChild>
        </w:div>
        <w:div w:id="447705433">
          <w:marLeft w:val="0"/>
          <w:marRight w:val="0"/>
          <w:marTop w:val="0"/>
          <w:marBottom w:val="0"/>
          <w:divBdr>
            <w:top w:val="none" w:sz="0" w:space="0" w:color="auto"/>
            <w:left w:val="none" w:sz="0" w:space="0" w:color="auto"/>
            <w:bottom w:val="none" w:sz="0" w:space="0" w:color="auto"/>
            <w:right w:val="none" w:sz="0" w:space="0" w:color="auto"/>
          </w:divBdr>
          <w:divsChild>
            <w:div w:id="1619751234">
              <w:marLeft w:val="0"/>
              <w:marRight w:val="0"/>
              <w:marTop w:val="0"/>
              <w:marBottom w:val="0"/>
              <w:divBdr>
                <w:top w:val="none" w:sz="0" w:space="0" w:color="auto"/>
                <w:left w:val="none" w:sz="0" w:space="0" w:color="auto"/>
                <w:bottom w:val="none" w:sz="0" w:space="0" w:color="auto"/>
                <w:right w:val="none" w:sz="0" w:space="0" w:color="auto"/>
              </w:divBdr>
            </w:div>
          </w:divsChild>
        </w:div>
        <w:div w:id="806780725">
          <w:marLeft w:val="0"/>
          <w:marRight w:val="0"/>
          <w:marTop w:val="0"/>
          <w:marBottom w:val="0"/>
          <w:divBdr>
            <w:top w:val="none" w:sz="0" w:space="0" w:color="auto"/>
            <w:left w:val="none" w:sz="0" w:space="0" w:color="auto"/>
            <w:bottom w:val="none" w:sz="0" w:space="0" w:color="auto"/>
            <w:right w:val="none" w:sz="0" w:space="0" w:color="auto"/>
          </w:divBdr>
          <w:divsChild>
            <w:div w:id="540364306">
              <w:marLeft w:val="0"/>
              <w:marRight w:val="0"/>
              <w:marTop w:val="0"/>
              <w:marBottom w:val="0"/>
              <w:divBdr>
                <w:top w:val="none" w:sz="0" w:space="0" w:color="auto"/>
                <w:left w:val="none" w:sz="0" w:space="0" w:color="auto"/>
                <w:bottom w:val="none" w:sz="0" w:space="0" w:color="auto"/>
                <w:right w:val="none" w:sz="0" w:space="0" w:color="auto"/>
              </w:divBdr>
            </w:div>
          </w:divsChild>
        </w:div>
        <w:div w:id="390423015">
          <w:marLeft w:val="0"/>
          <w:marRight w:val="0"/>
          <w:marTop w:val="0"/>
          <w:marBottom w:val="0"/>
          <w:divBdr>
            <w:top w:val="none" w:sz="0" w:space="0" w:color="auto"/>
            <w:left w:val="none" w:sz="0" w:space="0" w:color="auto"/>
            <w:bottom w:val="none" w:sz="0" w:space="0" w:color="auto"/>
            <w:right w:val="none" w:sz="0" w:space="0" w:color="auto"/>
          </w:divBdr>
          <w:divsChild>
            <w:div w:id="1097217398">
              <w:marLeft w:val="0"/>
              <w:marRight w:val="0"/>
              <w:marTop w:val="0"/>
              <w:marBottom w:val="0"/>
              <w:divBdr>
                <w:top w:val="none" w:sz="0" w:space="0" w:color="auto"/>
                <w:left w:val="none" w:sz="0" w:space="0" w:color="auto"/>
                <w:bottom w:val="none" w:sz="0" w:space="0" w:color="auto"/>
                <w:right w:val="none" w:sz="0" w:space="0" w:color="auto"/>
              </w:divBdr>
            </w:div>
          </w:divsChild>
        </w:div>
        <w:div w:id="2050910226">
          <w:marLeft w:val="0"/>
          <w:marRight w:val="0"/>
          <w:marTop w:val="0"/>
          <w:marBottom w:val="0"/>
          <w:divBdr>
            <w:top w:val="none" w:sz="0" w:space="0" w:color="auto"/>
            <w:left w:val="none" w:sz="0" w:space="0" w:color="auto"/>
            <w:bottom w:val="none" w:sz="0" w:space="0" w:color="auto"/>
            <w:right w:val="none" w:sz="0" w:space="0" w:color="auto"/>
          </w:divBdr>
          <w:divsChild>
            <w:div w:id="285704121">
              <w:marLeft w:val="0"/>
              <w:marRight w:val="0"/>
              <w:marTop w:val="0"/>
              <w:marBottom w:val="0"/>
              <w:divBdr>
                <w:top w:val="none" w:sz="0" w:space="0" w:color="auto"/>
                <w:left w:val="none" w:sz="0" w:space="0" w:color="auto"/>
                <w:bottom w:val="none" w:sz="0" w:space="0" w:color="auto"/>
                <w:right w:val="none" w:sz="0" w:space="0" w:color="auto"/>
              </w:divBdr>
            </w:div>
          </w:divsChild>
        </w:div>
        <w:div w:id="122774802">
          <w:marLeft w:val="0"/>
          <w:marRight w:val="0"/>
          <w:marTop w:val="0"/>
          <w:marBottom w:val="0"/>
          <w:divBdr>
            <w:top w:val="none" w:sz="0" w:space="0" w:color="auto"/>
            <w:left w:val="none" w:sz="0" w:space="0" w:color="auto"/>
            <w:bottom w:val="none" w:sz="0" w:space="0" w:color="auto"/>
            <w:right w:val="none" w:sz="0" w:space="0" w:color="auto"/>
          </w:divBdr>
          <w:divsChild>
            <w:div w:id="295376861">
              <w:marLeft w:val="0"/>
              <w:marRight w:val="0"/>
              <w:marTop w:val="0"/>
              <w:marBottom w:val="0"/>
              <w:divBdr>
                <w:top w:val="none" w:sz="0" w:space="0" w:color="auto"/>
                <w:left w:val="none" w:sz="0" w:space="0" w:color="auto"/>
                <w:bottom w:val="none" w:sz="0" w:space="0" w:color="auto"/>
                <w:right w:val="none" w:sz="0" w:space="0" w:color="auto"/>
              </w:divBdr>
            </w:div>
          </w:divsChild>
        </w:div>
        <w:div w:id="1802504422">
          <w:marLeft w:val="0"/>
          <w:marRight w:val="0"/>
          <w:marTop w:val="0"/>
          <w:marBottom w:val="0"/>
          <w:divBdr>
            <w:top w:val="none" w:sz="0" w:space="0" w:color="auto"/>
            <w:left w:val="none" w:sz="0" w:space="0" w:color="auto"/>
            <w:bottom w:val="none" w:sz="0" w:space="0" w:color="auto"/>
            <w:right w:val="none" w:sz="0" w:space="0" w:color="auto"/>
          </w:divBdr>
          <w:divsChild>
            <w:div w:id="210459650">
              <w:marLeft w:val="0"/>
              <w:marRight w:val="0"/>
              <w:marTop w:val="0"/>
              <w:marBottom w:val="0"/>
              <w:divBdr>
                <w:top w:val="none" w:sz="0" w:space="0" w:color="auto"/>
                <w:left w:val="none" w:sz="0" w:space="0" w:color="auto"/>
                <w:bottom w:val="none" w:sz="0" w:space="0" w:color="auto"/>
                <w:right w:val="none" w:sz="0" w:space="0" w:color="auto"/>
              </w:divBdr>
            </w:div>
          </w:divsChild>
        </w:div>
        <w:div w:id="766773985">
          <w:marLeft w:val="0"/>
          <w:marRight w:val="0"/>
          <w:marTop w:val="0"/>
          <w:marBottom w:val="0"/>
          <w:divBdr>
            <w:top w:val="none" w:sz="0" w:space="0" w:color="auto"/>
            <w:left w:val="none" w:sz="0" w:space="0" w:color="auto"/>
            <w:bottom w:val="none" w:sz="0" w:space="0" w:color="auto"/>
            <w:right w:val="none" w:sz="0" w:space="0" w:color="auto"/>
          </w:divBdr>
          <w:divsChild>
            <w:div w:id="167255321">
              <w:marLeft w:val="0"/>
              <w:marRight w:val="0"/>
              <w:marTop w:val="0"/>
              <w:marBottom w:val="0"/>
              <w:divBdr>
                <w:top w:val="none" w:sz="0" w:space="0" w:color="auto"/>
                <w:left w:val="none" w:sz="0" w:space="0" w:color="auto"/>
                <w:bottom w:val="none" w:sz="0" w:space="0" w:color="auto"/>
                <w:right w:val="none" w:sz="0" w:space="0" w:color="auto"/>
              </w:divBdr>
              <w:divsChild>
                <w:div w:id="1418361334">
                  <w:marLeft w:val="0"/>
                  <w:marRight w:val="0"/>
                  <w:marTop w:val="0"/>
                  <w:marBottom w:val="0"/>
                  <w:divBdr>
                    <w:top w:val="none" w:sz="0" w:space="0" w:color="auto"/>
                    <w:left w:val="none" w:sz="0" w:space="0" w:color="auto"/>
                    <w:bottom w:val="none" w:sz="0" w:space="0" w:color="auto"/>
                    <w:right w:val="none" w:sz="0" w:space="0" w:color="auto"/>
                  </w:divBdr>
                </w:div>
              </w:divsChild>
            </w:div>
            <w:div w:id="2096123464">
              <w:marLeft w:val="0"/>
              <w:marRight w:val="0"/>
              <w:marTop w:val="0"/>
              <w:marBottom w:val="0"/>
              <w:divBdr>
                <w:top w:val="none" w:sz="0" w:space="0" w:color="auto"/>
                <w:left w:val="none" w:sz="0" w:space="0" w:color="auto"/>
                <w:bottom w:val="none" w:sz="0" w:space="0" w:color="auto"/>
                <w:right w:val="none" w:sz="0" w:space="0" w:color="auto"/>
              </w:divBdr>
              <w:divsChild>
                <w:div w:id="1235434617">
                  <w:marLeft w:val="0"/>
                  <w:marRight w:val="0"/>
                  <w:marTop w:val="0"/>
                  <w:marBottom w:val="0"/>
                  <w:divBdr>
                    <w:top w:val="none" w:sz="0" w:space="0" w:color="auto"/>
                    <w:left w:val="none" w:sz="0" w:space="0" w:color="auto"/>
                    <w:bottom w:val="none" w:sz="0" w:space="0" w:color="auto"/>
                    <w:right w:val="none" w:sz="0" w:space="0" w:color="auto"/>
                  </w:divBdr>
                </w:div>
              </w:divsChild>
            </w:div>
            <w:div w:id="685714125">
              <w:marLeft w:val="0"/>
              <w:marRight w:val="0"/>
              <w:marTop w:val="0"/>
              <w:marBottom w:val="0"/>
              <w:divBdr>
                <w:top w:val="none" w:sz="0" w:space="0" w:color="auto"/>
                <w:left w:val="none" w:sz="0" w:space="0" w:color="auto"/>
                <w:bottom w:val="none" w:sz="0" w:space="0" w:color="auto"/>
                <w:right w:val="none" w:sz="0" w:space="0" w:color="auto"/>
              </w:divBdr>
              <w:divsChild>
                <w:div w:id="1091046138">
                  <w:marLeft w:val="0"/>
                  <w:marRight w:val="0"/>
                  <w:marTop w:val="0"/>
                  <w:marBottom w:val="0"/>
                  <w:divBdr>
                    <w:top w:val="none" w:sz="0" w:space="0" w:color="auto"/>
                    <w:left w:val="none" w:sz="0" w:space="0" w:color="auto"/>
                    <w:bottom w:val="none" w:sz="0" w:space="0" w:color="auto"/>
                    <w:right w:val="none" w:sz="0" w:space="0" w:color="auto"/>
                  </w:divBdr>
                </w:div>
              </w:divsChild>
            </w:div>
            <w:div w:id="586111903">
              <w:marLeft w:val="0"/>
              <w:marRight w:val="0"/>
              <w:marTop w:val="0"/>
              <w:marBottom w:val="0"/>
              <w:divBdr>
                <w:top w:val="none" w:sz="0" w:space="0" w:color="auto"/>
                <w:left w:val="none" w:sz="0" w:space="0" w:color="auto"/>
                <w:bottom w:val="none" w:sz="0" w:space="0" w:color="auto"/>
                <w:right w:val="none" w:sz="0" w:space="0" w:color="auto"/>
              </w:divBdr>
              <w:divsChild>
                <w:div w:id="21788785">
                  <w:marLeft w:val="0"/>
                  <w:marRight w:val="0"/>
                  <w:marTop w:val="0"/>
                  <w:marBottom w:val="0"/>
                  <w:divBdr>
                    <w:top w:val="none" w:sz="0" w:space="0" w:color="auto"/>
                    <w:left w:val="none" w:sz="0" w:space="0" w:color="auto"/>
                    <w:bottom w:val="none" w:sz="0" w:space="0" w:color="auto"/>
                    <w:right w:val="none" w:sz="0" w:space="0" w:color="auto"/>
                  </w:divBdr>
                </w:div>
              </w:divsChild>
            </w:div>
            <w:div w:id="1526407969">
              <w:marLeft w:val="0"/>
              <w:marRight w:val="0"/>
              <w:marTop w:val="0"/>
              <w:marBottom w:val="0"/>
              <w:divBdr>
                <w:top w:val="none" w:sz="0" w:space="0" w:color="auto"/>
                <w:left w:val="none" w:sz="0" w:space="0" w:color="auto"/>
                <w:bottom w:val="none" w:sz="0" w:space="0" w:color="auto"/>
                <w:right w:val="none" w:sz="0" w:space="0" w:color="auto"/>
              </w:divBdr>
              <w:divsChild>
                <w:div w:id="151727126">
                  <w:marLeft w:val="0"/>
                  <w:marRight w:val="0"/>
                  <w:marTop w:val="0"/>
                  <w:marBottom w:val="0"/>
                  <w:divBdr>
                    <w:top w:val="none" w:sz="0" w:space="0" w:color="auto"/>
                    <w:left w:val="none" w:sz="0" w:space="0" w:color="auto"/>
                    <w:bottom w:val="none" w:sz="0" w:space="0" w:color="auto"/>
                    <w:right w:val="none" w:sz="0" w:space="0" w:color="auto"/>
                  </w:divBdr>
                </w:div>
              </w:divsChild>
            </w:div>
            <w:div w:id="13961960">
              <w:marLeft w:val="0"/>
              <w:marRight w:val="0"/>
              <w:marTop w:val="0"/>
              <w:marBottom w:val="0"/>
              <w:divBdr>
                <w:top w:val="none" w:sz="0" w:space="0" w:color="auto"/>
                <w:left w:val="none" w:sz="0" w:space="0" w:color="auto"/>
                <w:bottom w:val="none" w:sz="0" w:space="0" w:color="auto"/>
                <w:right w:val="none" w:sz="0" w:space="0" w:color="auto"/>
              </w:divBdr>
              <w:divsChild>
                <w:div w:id="744106267">
                  <w:marLeft w:val="0"/>
                  <w:marRight w:val="0"/>
                  <w:marTop w:val="0"/>
                  <w:marBottom w:val="0"/>
                  <w:divBdr>
                    <w:top w:val="none" w:sz="0" w:space="0" w:color="auto"/>
                    <w:left w:val="none" w:sz="0" w:space="0" w:color="auto"/>
                    <w:bottom w:val="none" w:sz="0" w:space="0" w:color="auto"/>
                    <w:right w:val="none" w:sz="0" w:space="0" w:color="auto"/>
                  </w:divBdr>
                </w:div>
              </w:divsChild>
            </w:div>
            <w:div w:id="392389477">
              <w:marLeft w:val="0"/>
              <w:marRight w:val="0"/>
              <w:marTop w:val="0"/>
              <w:marBottom w:val="0"/>
              <w:divBdr>
                <w:top w:val="none" w:sz="0" w:space="0" w:color="auto"/>
                <w:left w:val="none" w:sz="0" w:space="0" w:color="auto"/>
                <w:bottom w:val="none" w:sz="0" w:space="0" w:color="auto"/>
                <w:right w:val="none" w:sz="0" w:space="0" w:color="auto"/>
              </w:divBdr>
              <w:divsChild>
                <w:div w:id="1700815836">
                  <w:marLeft w:val="0"/>
                  <w:marRight w:val="0"/>
                  <w:marTop w:val="0"/>
                  <w:marBottom w:val="0"/>
                  <w:divBdr>
                    <w:top w:val="none" w:sz="0" w:space="0" w:color="auto"/>
                    <w:left w:val="none" w:sz="0" w:space="0" w:color="auto"/>
                    <w:bottom w:val="none" w:sz="0" w:space="0" w:color="auto"/>
                    <w:right w:val="none" w:sz="0" w:space="0" w:color="auto"/>
                  </w:divBdr>
                </w:div>
              </w:divsChild>
            </w:div>
            <w:div w:id="1739133696">
              <w:marLeft w:val="0"/>
              <w:marRight w:val="0"/>
              <w:marTop w:val="0"/>
              <w:marBottom w:val="0"/>
              <w:divBdr>
                <w:top w:val="none" w:sz="0" w:space="0" w:color="auto"/>
                <w:left w:val="none" w:sz="0" w:space="0" w:color="auto"/>
                <w:bottom w:val="none" w:sz="0" w:space="0" w:color="auto"/>
                <w:right w:val="none" w:sz="0" w:space="0" w:color="auto"/>
              </w:divBdr>
              <w:divsChild>
                <w:div w:id="799961482">
                  <w:marLeft w:val="0"/>
                  <w:marRight w:val="0"/>
                  <w:marTop w:val="0"/>
                  <w:marBottom w:val="0"/>
                  <w:divBdr>
                    <w:top w:val="none" w:sz="0" w:space="0" w:color="auto"/>
                    <w:left w:val="none" w:sz="0" w:space="0" w:color="auto"/>
                    <w:bottom w:val="none" w:sz="0" w:space="0" w:color="auto"/>
                    <w:right w:val="none" w:sz="0" w:space="0" w:color="auto"/>
                  </w:divBdr>
                </w:div>
              </w:divsChild>
            </w:div>
            <w:div w:id="1564220966">
              <w:marLeft w:val="0"/>
              <w:marRight w:val="0"/>
              <w:marTop w:val="0"/>
              <w:marBottom w:val="0"/>
              <w:divBdr>
                <w:top w:val="none" w:sz="0" w:space="0" w:color="auto"/>
                <w:left w:val="none" w:sz="0" w:space="0" w:color="auto"/>
                <w:bottom w:val="none" w:sz="0" w:space="0" w:color="auto"/>
                <w:right w:val="none" w:sz="0" w:space="0" w:color="auto"/>
              </w:divBdr>
              <w:divsChild>
                <w:div w:id="2050178492">
                  <w:marLeft w:val="0"/>
                  <w:marRight w:val="0"/>
                  <w:marTop w:val="0"/>
                  <w:marBottom w:val="0"/>
                  <w:divBdr>
                    <w:top w:val="none" w:sz="0" w:space="0" w:color="auto"/>
                    <w:left w:val="none" w:sz="0" w:space="0" w:color="auto"/>
                    <w:bottom w:val="none" w:sz="0" w:space="0" w:color="auto"/>
                    <w:right w:val="none" w:sz="0" w:space="0" w:color="auto"/>
                  </w:divBdr>
                </w:div>
              </w:divsChild>
            </w:div>
            <w:div w:id="1476069149">
              <w:marLeft w:val="0"/>
              <w:marRight w:val="0"/>
              <w:marTop w:val="0"/>
              <w:marBottom w:val="0"/>
              <w:divBdr>
                <w:top w:val="none" w:sz="0" w:space="0" w:color="auto"/>
                <w:left w:val="none" w:sz="0" w:space="0" w:color="auto"/>
                <w:bottom w:val="none" w:sz="0" w:space="0" w:color="auto"/>
                <w:right w:val="none" w:sz="0" w:space="0" w:color="auto"/>
              </w:divBdr>
              <w:divsChild>
                <w:div w:id="496068748">
                  <w:marLeft w:val="0"/>
                  <w:marRight w:val="0"/>
                  <w:marTop w:val="0"/>
                  <w:marBottom w:val="0"/>
                  <w:divBdr>
                    <w:top w:val="none" w:sz="0" w:space="0" w:color="auto"/>
                    <w:left w:val="none" w:sz="0" w:space="0" w:color="auto"/>
                    <w:bottom w:val="none" w:sz="0" w:space="0" w:color="auto"/>
                    <w:right w:val="none" w:sz="0" w:space="0" w:color="auto"/>
                  </w:divBdr>
                </w:div>
              </w:divsChild>
            </w:div>
            <w:div w:id="749043495">
              <w:marLeft w:val="0"/>
              <w:marRight w:val="0"/>
              <w:marTop w:val="0"/>
              <w:marBottom w:val="0"/>
              <w:divBdr>
                <w:top w:val="none" w:sz="0" w:space="0" w:color="auto"/>
                <w:left w:val="none" w:sz="0" w:space="0" w:color="auto"/>
                <w:bottom w:val="none" w:sz="0" w:space="0" w:color="auto"/>
                <w:right w:val="none" w:sz="0" w:space="0" w:color="auto"/>
              </w:divBdr>
              <w:divsChild>
                <w:div w:id="1537892803">
                  <w:marLeft w:val="0"/>
                  <w:marRight w:val="0"/>
                  <w:marTop w:val="0"/>
                  <w:marBottom w:val="0"/>
                  <w:divBdr>
                    <w:top w:val="none" w:sz="0" w:space="0" w:color="auto"/>
                    <w:left w:val="none" w:sz="0" w:space="0" w:color="auto"/>
                    <w:bottom w:val="none" w:sz="0" w:space="0" w:color="auto"/>
                    <w:right w:val="none" w:sz="0" w:space="0" w:color="auto"/>
                  </w:divBdr>
                </w:div>
              </w:divsChild>
            </w:div>
            <w:div w:id="794250891">
              <w:marLeft w:val="0"/>
              <w:marRight w:val="0"/>
              <w:marTop w:val="0"/>
              <w:marBottom w:val="0"/>
              <w:divBdr>
                <w:top w:val="none" w:sz="0" w:space="0" w:color="auto"/>
                <w:left w:val="none" w:sz="0" w:space="0" w:color="auto"/>
                <w:bottom w:val="none" w:sz="0" w:space="0" w:color="auto"/>
                <w:right w:val="none" w:sz="0" w:space="0" w:color="auto"/>
              </w:divBdr>
              <w:divsChild>
                <w:div w:id="752043121">
                  <w:marLeft w:val="0"/>
                  <w:marRight w:val="0"/>
                  <w:marTop w:val="0"/>
                  <w:marBottom w:val="0"/>
                  <w:divBdr>
                    <w:top w:val="none" w:sz="0" w:space="0" w:color="auto"/>
                    <w:left w:val="none" w:sz="0" w:space="0" w:color="auto"/>
                    <w:bottom w:val="none" w:sz="0" w:space="0" w:color="auto"/>
                    <w:right w:val="none" w:sz="0" w:space="0" w:color="auto"/>
                  </w:divBdr>
                </w:div>
              </w:divsChild>
            </w:div>
            <w:div w:id="370346920">
              <w:marLeft w:val="0"/>
              <w:marRight w:val="0"/>
              <w:marTop w:val="0"/>
              <w:marBottom w:val="0"/>
              <w:divBdr>
                <w:top w:val="none" w:sz="0" w:space="0" w:color="auto"/>
                <w:left w:val="none" w:sz="0" w:space="0" w:color="auto"/>
                <w:bottom w:val="none" w:sz="0" w:space="0" w:color="auto"/>
                <w:right w:val="none" w:sz="0" w:space="0" w:color="auto"/>
              </w:divBdr>
              <w:divsChild>
                <w:div w:id="132411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82010">
      <w:bodyDiv w:val="1"/>
      <w:marLeft w:val="0"/>
      <w:marRight w:val="0"/>
      <w:marTop w:val="0"/>
      <w:marBottom w:val="0"/>
      <w:divBdr>
        <w:top w:val="none" w:sz="0" w:space="0" w:color="auto"/>
        <w:left w:val="none" w:sz="0" w:space="0" w:color="auto"/>
        <w:bottom w:val="none" w:sz="0" w:space="0" w:color="auto"/>
        <w:right w:val="none" w:sz="0" w:space="0" w:color="auto"/>
      </w:divBdr>
    </w:div>
    <w:div w:id="1777867636">
      <w:bodyDiv w:val="1"/>
      <w:marLeft w:val="0"/>
      <w:marRight w:val="0"/>
      <w:marTop w:val="0"/>
      <w:marBottom w:val="0"/>
      <w:divBdr>
        <w:top w:val="none" w:sz="0" w:space="0" w:color="auto"/>
        <w:left w:val="none" w:sz="0" w:space="0" w:color="auto"/>
        <w:bottom w:val="none" w:sz="0" w:space="0" w:color="auto"/>
        <w:right w:val="none" w:sz="0" w:space="0" w:color="auto"/>
      </w:divBdr>
    </w:div>
    <w:div w:id="1805464817">
      <w:bodyDiv w:val="1"/>
      <w:marLeft w:val="0"/>
      <w:marRight w:val="0"/>
      <w:marTop w:val="0"/>
      <w:marBottom w:val="0"/>
      <w:divBdr>
        <w:top w:val="none" w:sz="0" w:space="0" w:color="auto"/>
        <w:left w:val="none" w:sz="0" w:space="0" w:color="auto"/>
        <w:bottom w:val="none" w:sz="0" w:space="0" w:color="auto"/>
        <w:right w:val="none" w:sz="0" w:space="0" w:color="auto"/>
      </w:divBdr>
    </w:div>
    <w:div w:id="1839416833">
      <w:bodyDiv w:val="1"/>
      <w:marLeft w:val="0"/>
      <w:marRight w:val="0"/>
      <w:marTop w:val="0"/>
      <w:marBottom w:val="0"/>
      <w:divBdr>
        <w:top w:val="none" w:sz="0" w:space="0" w:color="auto"/>
        <w:left w:val="none" w:sz="0" w:space="0" w:color="auto"/>
        <w:bottom w:val="none" w:sz="0" w:space="0" w:color="auto"/>
        <w:right w:val="none" w:sz="0" w:space="0" w:color="auto"/>
      </w:divBdr>
      <w:divsChild>
        <w:div w:id="450787002">
          <w:marLeft w:val="0"/>
          <w:marRight w:val="0"/>
          <w:marTop w:val="0"/>
          <w:marBottom w:val="0"/>
          <w:divBdr>
            <w:top w:val="none" w:sz="0" w:space="0" w:color="auto"/>
            <w:left w:val="none" w:sz="0" w:space="0" w:color="auto"/>
            <w:bottom w:val="none" w:sz="0" w:space="0" w:color="auto"/>
            <w:right w:val="none" w:sz="0" w:space="0" w:color="auto"/>
          </w:divBdr>
          <w:divsChild>
            <w:div w:id="664286918">
              <w:marLeft w:val="0"/>
              <w:marRight w:val="0"/>
              <w:marTop w:val="0"/>
              <w:marBottom w:val="0"/>
              <w:divBdr>
                <w:top w:val="none" w:sz="0" w:space="0" w:color="auto"/>
                <w:left w:val="none" w:sz="0" w:space="0" w:color="auto"/>
                <w:bottom w:val="none" w:sz="0" w:space="0" w:color="auto"/>
                <w:right w:val="none" w:sz="0" w:space="0" w:color="auto"/>
              </w:divBdr>
              <w:divsChild>
                <w:div w:id="2123839379">
                  <w:marLeft w:val="0"/>
                  <w:marRight w:val="0"/>
                  <w:marTop w:val="0"/>
                  <w:marBottom w:val="0"/>
                  <w:divBdr>
                    <w:top w:val="none" w:sz="0" w:space="0" w:color="auto"/>
                    <w:left w:val="none" w:sz="0" w:space="0" w:color="auto"/>
                    <w:bottom w:val="none" w:sz="0" w:space="0" w:color="auto"/>
                    <w:right w:val="none" w:sz="0" w:space="0" w:color="auto"/>
                  </w:divBdr>
                </w:div>
              </w:divsChild>
            </w:div>
            <w:div w:id="651058899">
              <w:marLeft w:val="0"/>
              <w:marRight w:val="0"/>
              <w:marTop w:val="0"/>
              <w:marBottom w:val="0"/>
              <w:divBdr>
                <w:top w:val="none" w:sz="0" w:space="0" w:color="auto"/>
                <w:left w:val="none" w:sz="0" w:space="0" w:color="auto"/>
                <w:bottom w:val="none" w:sz="0" w:space="0" w:color="auto"/>
                <w:right w:val="none" w:sz="0" w:space="0" w:color="auto"/>
              </w:divBdr>
              <w:divsChild>
                <w:div w:id="1412116257">
                  <w:marLeft w:val="0"/>
                  <w:marRight w:val="0"/>
                  <w:marTop w:val="0"/>
                  <w:marBottom w:val="0"/>
                  <w:divBdr>
                    <w:top w:val="none" w:sz="0" w:space="0" w:color="auto"/>
                    <w:left w:val="none" w:sz="0" w:space="0" w:color="auto"/>
                    <w:bottom w:val="none" w:sz="0" w:space="0" w:color="auto"/>
                    <w:right w:val="none" w:sz="0" w:space="0" w:color="auto"/>
                  </w:divBdr>
                </w:div>
              </w:divsChild>
            </w:div>
            <w:div w:id="1567837421">
              <w:marLeft w:val="0"/>
              <w:marRight w:val="0"/>
              <w:marTop w:val="0"/>
              <w:marBottom w:val="0"/>
              <w:divBdr>
                <w:top w:val="none" w:sz="0" w:space="0" w:color="auto"/>
                <w:left w:val="none" w:sz="0" w:space="0" w:color="auto"/>
                <w:bottom w:val="none" w:sz="0" w:space="0" w:color="auto"/>
                <w:right w:val="none" w:sz="0" w:space="0" w:color="auto"/>
              </w:divBdr>
              <w:divsChild>
                <w:div w:id="1706633381">
                  <w:marLeft w:val="0"/>
                  <w:marRight w:val="0"/>
                  <w:marTop w:val="0"/>
                  <w:marBottom w:val="0"/>
                  <w:divBdr>
                    <w:top w:val="none" w:sz="0" w:space="0" w:color="auto"/>
                    <w:left w:val="none" w:sz="0" w:space="0" w:color="auto"/>
                    <w:bottom w:val="none" w:sz="0" w:space="0" w:color="auto"/>
                    <w:right w:val="none" w:sz="0" w:space="0" w:color="auto"/>
                  </w:divBdr>
                </w:div>
              </w:divsChild>
            </w:div>
            <w:div w:id="815806395">
              <w:marLeft w:val="0"/>
              <w:marRight w:val="0"/>
              <w:marTop w:val="0"/>
              <w:marBottom w:val="0"/>
              <w:divBdr>
                <w:top w:val="none" w:sz="0" w:space="0" w:color="auto"/>
                <w:left w:val="none" w:sz="0" w:space="0" w:color="auto"/>
                <w:bottom w:val="none" w:sz="0" w:space="0" w:color="auto"/>
                <w:right w:val="none" w:sz="0" w:space="0" w:color="auto"/>
              </w:divBdr>
              <w:divsChild>
                <w:div w:id="1083989333">
                  <w:marLeft w:val="0"/>
                  <w:marRight w:val="0"/>
                  <w:marTop w:val="0"/>
                  <w:marBottom w:val="0"/>
                  <w:divBdr>
                    <w:top w:val="none" w:sz="0" w:space="0" w:color="auto"/>
                    <w:left w:val="none" w:sz="0" w:space="0" w:color="auto"/>
                    <w:bottom w:val="none" w:sz="0" w:space="0" w:color="auto"/>
                    <w:right w:val="none" w:sz="0" w:space="0" w:color="auto"/>
                  </w:divBdr>
                </w:div>
              </w:divsChild>
            </w:div>
            <w:div w:id="194464736">
              <w:marLeft w:val="0"/>
              <w:marRight w:val="0"/>
              <w:marTop w:val="0"/>
              <w:marBottom w:val="0"/>
              <w:divBdr>
                <w:top w:val="none" w:sz="0" w:space="0" w:color="auto"/>
                <w:left w:val="none" w:sz="0" w:space="0" w:color="auto"/>
                <w:bottom w:val="none" w:sz="0" w:space="0" w:color="auto"/>
                <w:right w:val="none" w:sz="0" w:space="0" w:color="auto"/>
              </w:divBdr>
              <w:divsChild>
                <w:div w:id="655573444">
                  <w:marLeft w:val="0"/>
                  <w:marRight w:val="0"/>
                  <w:marTop w:val="0"/>
                  <w:marBottom w:val="0"/>
                  <w:divBdr>
                    <w:top w:val="none" w:sz="0" w:space="0" w:color="auto"/>
                    <w:left w:val="none" w:sz="0" w:space="0" w:color="auto"/>
                    <w:bottom w:val="none" w:sz="0" w:space="0" w:color="auto"/>
                    <w:right w:val="none" w:sz="0" w:space="0" w:color="auto"/>
                  </w:divBdr>
                </w:div>
              </w:divsChild>
            </w:div>
            <w:div w:id="318927995">
              <w:marLeft w:val="0"/>
              <w:marRight w:val="0"/>
              <w:marTop w:val="0"/>
              <w:marBottom w:val="0"/>
              <w:divBdr>
                <w:top w:val="none" w:sz="0" w:space="0" w:color="auto"/>
                <w:left w:val="none" w:sz="0" w:space="0" w:color="auto"/>
                <w:bottom w:val="none" w:sz="0" w:space="0" w:color="auto"/>
                <w:right w:val="none" w:sz="0" w:space="0" w:color="auto"/>
              </w:divBdr>
              <w:divsChild>
                <w:div w:id="1912545436">
                  <w:marLeft w:val="0"/>
                  <w:marRight w:val="0"/>
                  <w:marTop w:val="0"/>
                  <w:marBottom w:val="0"/>
                  <w:divBdr>
                    <w:top w:val="none" w:sz="0" w:space="0" w:color="auto"/>
                    <w:left w:val="none" w:sz="0" w:space="0" w:color="auto"/>
                    <w:bottom w:val="none" w:sz="0" w:space="0" w:color="auto"/>
                    <w:right w:val="none" w:sz="0" w:space="0" w:color="auto"/>
                  </w:divBdr>
                </w:div>
              </w:divsChild>
            </w:div>
            <w:div w:id="1855535054">
              <w:marLeft w:val="0"/>
              <w:marRight w:val="0"/>
              <w:marTop w:val="0"/>
              <w:marBottom w:val="0"/>
              <w:divBdr>
                <w:top w:val="none" w:sz="0" w:space="0" w:color="auto"/>
                <w:left w:val="none" w:sz="0" w:space="0" w:color="auto"/>
                <w:bottom w:val="none" w:sz="0" w:space="0" w:color="auto"/>
                <w:right w:val="none" w:sz="0" w:space="0" w:color="auto"/>
              </w:divBdr>
              <w:divsChild>
                <w:div w:id="1161192761">
                  <w:marLeft w:val="0"/>
                  <w:marRight w:val="0"/>
                  <w:marTop w:val="0"/>
                  <w:marBottom w:val="0"/>
                  <w:divBdr>
                    <w:top w:val="none" w:sz="0" w:space="0" w:color="auto"/>
                    <w:left w:val="none" w:sz="0" w:space="0" w:color="auto"/>
                    <w:bottom w:val="none" w:sz="0" w:space="0" w:color="auto"/>
                    <w:right w:val="none" w:sz="0" w:space="0" w:color="auto"/>
                  </w:divBdr>
                </w:div>
              </w:divsChild>
            </w:div>
            <w:div w:id="865950329">
              <w:marLeft w:val="0"/>
              <w:marRight w:val="0"/>
              <w:marTop w:val="0"/>
              <w:marBottom w:val="0"/>
              <w:divBdr>
                <w:top w:val="none" w:sz="0" w:space="0" w:color="auto"/>
                <w:left w:val="none" w:sz="0" w:space="0" w:color="auto"/>
                <w:bottom w:val="none" w:sz="0" w:space="0" w:color="auto"/>
                <w:right w:val="none" w:sz="0" w:space="0" w:color="auto"/>
              </w:divBdr>
              <w:divsChild>
                <w:div w:id="2067951018">
                  <w:marLeft w:val="0"/>
                  <w:marRight w:val="0"/>
                  <w:marTop w:val="0"/>
                  <w:marBottom w:val="0"/>
                  <w:divBdr>
                    <w:top w:val="none" w:sz="0" w:space="0" w:color="auto"/>
                    <w:left w:val="none" w:sz="0" w:space="0" w:color="auto"/>
                    <w:bottom w:val="none" w:sz="0" w:space="0" w:color="auto"/>
                    <w:right w:val="none" w:sz="0" w:space="0" w:color="auto"/>
                  </w:divBdr>
                </w:div>
              </w:divsChild>
            </w:div>
            <w:div w:id="1229222311">
              <w:marLeft w:val="0"/>
              <w:marRight w:val="0"/>
              <w:marTop w:val="0"/>
              <w:marBottom w:val="0"/>
              <w:divBdr>
                <w:top w:val="none" w:sz="0" w:space="0" w:color="auto"/>
                <w:left w:val="none" w:sz="0" w:space="0" w:color="auto"/>
                <w:bottom w:val="none" w:sz="0" w:space="0" w:color="auto"/>
                <w:right w:val="none" w:sz="0" w:space="0" w:color="auto"/>
              </w:divBdr>
              <w:divsChild>
                <w:div w:id="76709585">
                  <w:marLeft w:val="0"/>
                  <w:marRight w:val="0"/>
                  <w:marTop w:val="0"/>
                  <w:marBottom w:val="0"/>
                  <w:divBdr>
                    <w:top w:val="none" w:sz="0" w:space="0" w:color="auto"/>
                    <w:left w:val="none" w:sz="0" w:space="0" w:color="auto"/>
                    <w:bottom w:val="none" w:sz="0" w:space="0" w:color="auto"/>
                    <w:right w:val="none" w:sz="0" w:space="0" w:color="auto"/>
                  </w:divBdr>
                </w:div>
              </w:divsChild>
            </w:div>
            <w:div w:id="1333991047">
              <w:marLeft w:val="0"/>
              <w:marRight w:val="0"/>
              <w:marTop w:val="0"/>
              <w:marBottom w:val="0"/>
              <w:divBdr>
                <w:top w:val="none" w:sz="0" w:space="0" w:color="auto"/>
                <w:left w:val="none" w:sz="0" w:space="0" w:color="auto"/>
                <w:bottom w:val="none" w:sz="0" w:space="0" w:color="auto"/>
                <w:right w:val="none" w:sz="0" w:space="0" w:color="auto"/>
              </w:divBdr>
              <w:divsChild>
                <w:div w:id="1091664903">
                  <w:marLeft w:val="0"/>
                  <w:marRight w:val="0"/>
                  <w:marTop w:val="0"/>
                  <w:marBottom w:val="0"/>
                  <w:divBdr>
                    <w:top w:val="none" w:sz="0" w:space="0" w:color="auto"/>
                    <w:left w:val="none" w:sz="0" w:space="0" w:color="auto"/>
                    <w:bottom w:val="none" w:sz="0" w:space="0" w:color="auto"/>
                    <w:right w:val="none" w:sz="0" w:space="0" w:color="auto"/>
                  </w:divBdr>
                </w:div>
              </w:divsChild>
            </w:div>
            <w:div w:id="317811814">
              <w:marLeft w:val="0"/>
              <w:marRight w:val="0"/>
              <w:marTop w:val="0"/>
              <w:marBottom w:val="0"/>
              <w:divBdr>
                <w:top w:val="none" w:sz="0" w:space="0" w:color="auto"/>
                <w:left w:val="none" w:sz="0" w:space="0" w:color="auto"/>
                <w:bottom w:val="none" w:sz="0" w:space="0" w:color="auto"/>
                <w:right w:val="none" w:sz="0" w:space="0" w:color="auto"/>
              </w:divBdr>
              <w:divsChild>
                <w:div w:id="960645279">
                  <w:marLeft w:val="0"/>
                  <w:marRight w:val="0"/>
                  <w:marTop w:val="0"/>
                  <w:marBottom w:val="0"/>
                  <w:divBdr>
                    <w:top w:val="none" w:sz="0" w:space="0" w:color="auto"/>
                    <w:left w:val="none" w:sz="0" w:space="0" w:color="auto"/>
                    <w:bottom w:val="none" w:sz="0" w:space="0" w:color="auto"/>
                    <w:right w:val="none" w:sz="0" w:space="0" w:color="auto"/>
                  </w:divBdr>
                </w:div>
              </w:divsChild>
            </w:div>
            <w:div w:id="742796106">
              <w:marLeft w:val="0"/>
              <w:marRight w:val="0"/>
              <w:marTop w:val="0"/>
              <w:marBottom w:val="0"/>
              <w:divBdr>
                <w:top w:val="none" w:sz="0" w:space="0" w:color="auto"/>
                <w:left w:val="none" w:sz="0" w:space="0" w:color="auto"/>
                <w:bottom w:val="none" w:sz="0" w:space="0" w:color="auto"/>
                <w:right w:val="none" w:sz="0" w:space="0" w:color="auto"/>
              </w:divBdr>
              <w:divsChild>
                <w:div w:id="9046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540806">
      <w:bodyDiv w:val="1"/>
      <w:marLeft w:val="0"/>
      <w:marRight w:val="0"/>
      <w:marTop w:val="0"/>
      <w:marBottom w:val="0"/>
      <w:divBdr>
        <w:top w:val="none" w:sz="0" w:space="0" w:color="auto"/>
        <w:left w:val="none" w:sz="0" w:space="0" w:color="auto"/>
        <w:bottom w:val="none" w:sz="0" w:space="0" w:color="auto"/>
        <w:right w:val="none" w:sz="0" w:space="0" w:color="auto"/>
      </w:divBdr>
      <w:divsChild>
        <w:div w:id="2025398674">
          <w:marLeft w:val="0"/>
          <w:marRight w:val="0"/>
          <w:marTop w:val="0"/>
          <w:marBottom w:val="0"/>
          <w:divBdr>
            <w:top w:val="none" w:sz="0" w:space="0" w:color="auto"/>
            <w:left w:val="none" w:sz="0" w:space="0" w:color="auto"/>
            <w:bottom w:val="none" w:sz="0" w:space="0" w:color="auto"/>
            <w:right w:val="none" w:sz="0" w:space="0" w:color="auto"/>
          </w:divBdr>
          <w:divsChild>
            <w:div w:id="1136293125">
              <w:marLeft w:val="0"/>
              <w:marRight w:val="0"/>
              <w:marTop w:val="0"/>
              <w:marBottom w:val="0"/>
              <w:divBdr>
                <w:top w:val="none" w:sz="0" w:space="0" w:color="auto"/>
                <w:left w:val="none" w:sz="0" w:space="0" w:color="auto"/>
                <w:bottom w:val="none" w:sz="0" w:space="0" w:color="auto"/>
                <w:right w:val="none" w:sz="0" w:space="0" w:color="auto"/>
              </w:divBdr>
              <w:divsChild>
                <w:div w:id="9353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49756">
      <w:bodyDiv w:val="1"/>
      <w:marLeft w:val="0"/>
      <w:marRight w:val="0"/>
      <w:marTop w:val="0"/>
      <w:marBottom w:val="0"/>
      <w:divBdr>
        <w:top w:val="none" w:sz="0" w:space="0" w:color="auto"/>
        <w:left w:val="none" w:sz="0" w:space="0" w:color="auto"/>
        <w:bottom w:val="none" w:sz="0" w:space="0" w:color="auto"/>
        <w:right w:val="none" w:sz="0" w:space="0" w:color="auto"/>
      </w:divBdr>
    </w:div>
    <w:div w:id="1941643868">
      <w:bodyDiv w:val="1"/>
      <w:marLeft w:val="0"/>
      <w:marRight w:val="0"/>
      <w:marTop w:val="0"/>
      <w:marBottom w:val="0"/>
      <w:divBdr>
        <w:top w:val="none" w:sz="0" w:space="0" w:color="auto"/>
        <w:left w:val="none" w:sz="0" w:space="0" w:color="auto"/>
        <w:bottom w:val="none" w:sz="0" w:space="0" w:color="auto"/>
        <w:right w:val="none" w:sz="0" w:space="0" w:color="auto"/>
      </w:divBdr>
      <w:divsChild>
        <w:div w:id="298606471">
          <w:marLeft w:val="0"/>
          <w:marRight w:val="0"/>
          <w:marTop w:val="0"/>
          <w:marBottom w:val="0"/>
          <w:divBdr>
            <w:top w:val="none" w:sz="0" w:space="0" w:color="auto"/>
            <w:left w:val="none" w:sz="0" w:space="0" w:color="auto"/>
            <w:bottom w:val="none" w:sz="0" w:space="0" w:color="auto"/>
            <w:right w:val="none" w:sz="0" w:space="0" w:color="auto"/>
          </w:divBdr>
          <w:divsChild>
            <w:div w:id="1453860691">
              <w:marLeft w:val="0"/>
              <w:marRight w:val="0"/>
              <w:marTop w:val="0"/>
              <w:marBottom w:val="0"/>
              <w:divBdr>
                <w:top w:val="none" w:sz="0" w:space="0" w:color="auto"/>
                <w:left w:val="none" w:sz="0" w:space="0" w:color="auto"/>
                <w:bottom w:val="none" w:sz="0" w:space="0" w:color="auto"/>
                <w:right w:val="none" w:sz="0" w:space="0" w:color="auto"/>
              </w:divBdr>
            </w:div>
            <w:div w:id="1022829291">
              <w:marLeft w:val="0"/>
              <w:marRight w:val="0"/>
              <w:marTop w:val="0"/>
              <w:marBottom w:val="0"/>
              <w:divBdr>
                <w:top w:val="none" w:sz="0" w:space="0" w:color="auto"/>
                <w:left w:val="none" w:sz="0" w:space="0" w:color="auto"/>
                <w:bottom w:val="none" w:sz="0" w:space="0" w:color="auto"/>
                <w:right w:val="none" w:sz="0" w:space="0" w:color="auto"/>
              </w:divBdr>
            </w:div>
            <w:div w:id="674069078">
              <w:marLeft w:val="0"/>
              <w:marRight w:val="0"/>
              <w:marTop w:val="0"/>
              <w:marBottom w:val="0"/>
              <w:divBdr>
                <w:top w:val="none" w:sz="0" w:space="0" w:color="auto"/>
                <w:left w:val="none" w:sz="0" w:space="0" w:color="auto"/>
                <w:bottom w:val="none" w:sz="0" w:space="0" w:color="auto"/>
                <w:right w:val="none" w:sz="0" w:space="0" w:color="auto"/>
              </w:divBdr>
            </w:div>
            <w:div w:id="1924796943">
              <w:marLeft w:val="0"/>
              <w:marRight w:val="0"/>
              <w:marTop w:val="0"/>
              <w:marBottom w:val="0"/>
              <w:divBdr>
                <w:top w:val="none" w:sz="0" w:space="0" w:color="auto"/>
                <w:left w:val="none" w:sz="0" w:space="0" w:color="auto"/>
                <w:bottom w:val="none" w:sz="0" w:space="0" w:color="auto"/>
                <w:right w:val="none" w:sz="0" w:space="0" w:color="auto"/>
              </w:divBdr>
            </w:div>
            <w:div w:id="1634677478">
              <w:marLeft w:val="0"/>
              <w:marRight w:val="0"/>
              <w:marTop w:val="0"/>
              <w:marBottom w:val="0"/>
              <w:divBdr>
                <w:top w:val="none" w:sz="0" w:space="0" w:color="auto"/>
                <w:left w:val="none" w:sz="0" w:space="0" w:color="auto"/>
                <w:bottom w:val="none" w:sz="0" w:space="0" w:color="auto"/>
                <w:right w:val="none" w:sz="0" w:space="0" w:color="auto"/>
              </w:divBdr>
            </w:div>
            <w:div w:id="1001395511">
              <w:marLeft w:val="0"/>
              <w:marRight w:val="0"/>
              <w:marTop w:val="0"/>
              <w:marBottom w:val="0"/>
              <w:divBdr>
                <w:top w:val="none" w:sz="0" w:space="0" w:color="auto"/>
                <w:left w:val="none" w:sz="0" w:space="0" w:color="auto"/>
                <w:bottom w:val="none" w:sz="0" w:space="0" w:color="auto"/>
                <w:right w:val="none" w:sz="0" w:space="0" w:color="auto"/>
              </w:divBdr>
            </w:div>
            <w:div w:id="20646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339">
      <w:bodyDiv w:val="1"/>
      <w:marLeft w:val="0"/>
      <w:marRight w:val="0"/>
      <w:marTop w:val="0"/>
      <w:marBottom w:val="0"/>
      <w:divBdr>
        <w:top w:val="none" w:sz="0" w:space="0" w:color="auto"/>
        <w:left w:val="none" w:sz="0" w:space="0" w:color="auto"/>
        <w:bottom w:val="none" w:sz="0" w:space="0" w:color="auto"/>
        <w:right w:val="none" w:sz="0" w:space="0" w:color="auto"/>
      </w:divBdr>
      <w:divsChild>
        <w:div w:id="1466461595">
          <w:marLeft w:val="0"/>
          <w:marRight w:val="0"/>
          <w:marTop w:val="0"/>
          <w:marBottom w:val="0"/>
          <w:divBdr>
            <w:top w:val="none" w:sz="0" w:space="0" w:color="auto"/>
            <w:left w:val="none" w:sz="0" w:space="0" w:color="auto"/>
            <w:bottom w:val="none" w:sz="0" w:space="0" w:color="auto"/>
            <w:right w:val="none" w:sz="0" w:space="0" w:color="auto"/>
          </w:divBdr>
          <w:divsChild>
            <w:div w:id="359598690">
              <w:marLeft w:val="0"/>
              <w:marRight w:val="0"/>
              <w:marTop w:val="0"/>
              <w:marBottom w:val="0"/>
              <w:divBdr>
                <w:top w:val="none" w:sz="0" w:space="0" w:color="auto"/>
                <w:left w:val="none" w:sz="0" w:space="0" w:color="auto"/>
                <w:bottom w:val="none" w:sz="0" w:space="0" w:color="auto"/>
                <w:right w:val="none" w:sz="0" w:space="0" w:color="auto"/>
              </w:divBdr>
              <w:divsChild>
                <w:div w:id="20408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884694">
      <w:bodyDiv w:val="1"/>
      <w:marLeft w:val="0"/>
      <w:marRight w:val="0"/>
      <w:marTop w:val="0"/>
      <w:marBottom w:val="0"/>
      <w:divBdr>
        <w:top w:val="none" w:sz="0" w:space="0" w:color="auto"/>
        <w:left w:val="none" w:sz="0" w:space="0" w:color="auto"/>
        <w:bottom w:val="none" w:sz="0" w:space="0" w:color="auto"/>
        <w:right w:val="none" w:sz="0" w:space="0" w:color="auto"/>
      </w:divBdr>
      <w:divsChild>
        <w:div w:id="283002998">
          <w:marLeft w:val="0"/>
          <w:marRight w:val="0"/>
          <w:marTop w:val="0"/>
          <w:marBottom w:val="0"/>
          <w:divBdr>
            <w:top w:val="none" w:sz="0" w:space="0" w:color="auto"/>
            <w:left w:val="none" w:sz="0" w:space="0" w:color="auto"/>
            <w:bottom w:val="none" w:sz="0" w:space="0" w:color="auto"/>
            <w:right w:val="none" w:sz="0" w:space="0" w:color="auto"/>
          </w:divBdr>
          <w:divsChild>
            <w:div w:id="690567536">
              <w:marLeft w:val="0"/>
              <w:marRight w:val="0"/>
              <w:marTop w:val="0"/>
              <w:marBottom w:val="0"/>
              <w:divBdr>
                <w:top w:val="none" w:sz="0" w:space="0" w:color="auto"/>
                <w:left w:val="none" w:sz="0" w:space="0" w:color="auto"/>
                <w:bottom w:val="none" w:sz="0" w:space="0" w:color="auto"/>
                <w:right w:val="none" w:sz="0" w:space="0" w:color="auto"/>
              </w:divBdr>
              <w:divsChild>
                <w:div w:id="128361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73977">
      <w:bodyDiv w:val="1"/>
      <w:marLeft w:val="0"/>
      <w:marRight w:val="0"/>
      <w:marTop w:val="0"/>
      <w:marBottom w:val="0"/>
      <w:divBdr>
        <w:top w:val="none" w:sz="0" w:space="0" w:color="auto"/>
        <w:left w:val="none" w:sz="0" w:space="0" w:color="auto"/>
        <w:bottom w:val="none" w:sz="0" w:space="0" w:color="auto"/>
        <w:right w:val="none" w:sz="0" w:space="0" w:color="auto"/>
      </w:divBdr>
      <w:divsChild>
        <w:div w:id="1510752530">
          <w:marLeft w:val="0"/>
          <w:marRight w:val="0"/>
          <w:marTop w:val="0"/>
          <w:marBottom w:val="0"/>
          <w:divBdr>
            <w:top w:val="none" w:sz="0" w:space="0" w:color="auto"/>
            <w:left w:val="none" w:sz="0" w:space="0" w:color="auto"/>
            <w:bottom w:val="none" w:sz="0" w:space="0" w:color="auto"/>
            <w:right w:val="none" w:sz="0" w:space="0" w:color="auto"/>
          </w:divBdr>
          <w:divsChild>
            <w:div w:id="1879734576">
              <w:marLeft w:val="0"/>
              <w:marRight w:val="0"/>
              <w:marTop w:val="0"/>
              <w:marBottom w:val="0"/>
              <w:divBdr>
                <w:top w:val="none" w:sz="0" w:space="0" w:color="auto"/>
                <w:left w:val="none" w:sz="0" w:space="0" w:color="auto"/>
                <w:bottom w:val="none" w:sz="0" w:space="0" w:color="auto"/>
                <w:right w:val="none" w:sz="0" w:space="0" w:color="auto"/>
              </w:divBdr>
              <w:divsChild>
                <w:div w:id="37423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918996">
      <w:bodyDiv w:val="1"/>
      <w:marLeft w:val="0"/>
      <w:marRight w:val="0"/>
      <w:marTop w:val="0"/>
      <w:marBottom w:val="0"/>
      <w:divBdr>
        <w:top w:val="none" w:sz="0" w:space="0" w:color="auto"/>
        <w:left w:val="none" w:sz="0" w:space="0" w:color="auto"/>
        <w:bottom w:val="none" w:sz="0" w:space="0" w:color="auto"/>
        <w:right w:val="none" w:sz="0" w:space="0" w:color="auto"/>
      </w:divBdr>
      <w:divsChild>
        <w:div w:id="217284216">
          <w:marLeft w:val="0"/>
          <w:marRight w:val="0"/>
          <w:marTop w:val="0"/>
          <w:marBottom w:val="0"/>
          <w:divBdr>
            <w:top w:val="none" w:sz="0" w:space="0" w:color="auto"/>
            <w:left w:val="none" w:sz="0" w:space="0" w:color="auto"/>
            <w:bottom w:val="none" w:sz="0" w:space="0" w:color="auto"/>
            <w:right w:val="none" w:sz="0" w:space="0" w:color="auto"/>
          </w:divBdr>
          <w:divsChild>
            <w:div w:id="1696424251">
              <w:marLeft w:val="0"/>
              <w:marRight w:val="0"/>
              <w:marTop w:val="0"/>
              <w:marBottom w:val="0"/>
              <w:divBdr>
                <w:top w:val="none" w:sz="0" w:space="0" w:color="auto"/>
                <w:left w:val="none" w:sz="0" w:space="0" w:color="auto"/>
                <w:bottom w:val="none" w:sz="0" w:space="0" w:color="auto"/>
                <w:right w:val="none" w:sz="0" w:space="0" w:color="auto"/>
              </w:divBdr>
              <w:divsChild>
                <w:div w:id="797145910">
                  <w:marLeft w:val="0"/>
                  <w:marRight w:val="0"/>
                  <w:marTop w:val="0"/>
                  <w:marBottom w:val="0"/>
                  <w:divBdr>
                    <w:top w:val="none" w:sz="0" w:space="0" w:color="auto"/>
                    <w:left w:val="none" w:sz="0" w:space="0" w:color="auto"/>
                    <w:bottom w:val="none" w:sz="0" w:space="0" w:color="auto"/>
                    <w:right w:val="none" w:sz="0" w:space="0" w:color="auto"/>
                  </w:divBdr>
                </w:div>
              </w:divsChild>
            </w:div>
            <w:div w:id="898172882">
              <w:marLeft w:val="0"/>
              <w:marRight w:val="0"/>
              <w:marTop w:val="0"/>
              <w:marBottom w:val="0"/>
              <w:divBdr>
                <w:top w:val="none" w:sz="0" w:space="0" w:color="auto"/>
                <w:left w:val="none" w:sz="0" w:space="0" w:color="auto"/>
                <w:bottom w:val="none" w:sz="0" w:space="0" w:color="auto"/>
                <w:right w:val="none" w:sz="0" w:space="0" w:color="auto"/>
              </w:divBdr>
              <w:divsChild>
                <w:div w:id="1154953314">
                  <w:marLeft w:val="0"/>
                  <w:marRight w:val="0"/>
                  <w:marTop w:val="0"/>
                  <w:marBottom w:val="0"/>
                  <w:divBdr>
                    <w:top w:val="none" w:sz="0" w:space="0" w:color="auto"/>
                    <w:left w:val="none" w:sz="0" w:space="0" w:color="auto"/>
                    <w:bottom w:val="none" w:sz="0" w:space="0" w:color="auto"/>
                    <w:right w:val="none" w:sz="0" w:space="0" w:color="auto"/>
                  </w:divBdr>
                </w:div>
              </w:divsChild>
            </w:div>
            <w:div w:id="1155730058">
              <w:marLeft w:val="0"/>
              <w:marRight w:val="0"/>
              <w:marTop w:val="0"/>
              <w:marBottom w:val="0"/>
              <w:divBdr>
                <w:top w:val="none" w:sz="0" w:space="0" w:color="auto"/>
                <w:left w:val="none" w:sz="0" w:space="0" w:color="auto"/>
                <w:bottom w:val="none" w:sz="0" w:space="0" w:color="auto"/>
                <w:right w:val="none" w:sz="0" w:space="0" w:color="auto"/>
              </w:divBdr>
              <w:divsChild>
                <w:div w:id="458843588">
                  <w:marLeft w:val="0"/>
                  <w:marRight w:val="0"/>
                  <w:marTop w:val="0"/>
                  <w:marBottom w:val="0"/>
                  <w:divBdr>
                    <w:top w:val="none" w:sz="0" w:space="0" w:color="auto"/>
                    <w:left w:val="none" w:sz="0" w:space="0" w:color="auto"/>
                    <w:bottom w:val="none" w:sz="0" w:space="0" w:color="auto"/>
                    <w:right w:val="none" w:sz="0" w:space="0" w:color="auto"/>
                  </w:divBdr>
                </w:div>
              </w:divsChild>
            </w:div>
            <w:div w:id="1417440947">
              <w:marLeft w:val="0"/>
              <w:marRight w:val="0"/>
              <w:marTop w:val="0"/>
              <w:marBottom w:val="0"/>
              <w:divBdr>
                <w:top w:val="none" w:sz="0" w:space="0" w:color="auto"/>
                <w:left w:val="none" w:sz="0" w:space="0" w:color="auto"/>
                <w:bottom w:val="none" w:sz="0" w:space="0" w:color="auto"/>
                <w:right w:val="none" w:sz="0" w:space="0" w:color="auto"/>
              </w:divBdr>
              <w:divsChild>
                <w:div w:id="1496384357">
                  <w:marLeft w:val="0"/>
                  <w:marRight w:val="0"/>
                  <w:marTop w:val="0"/>
                  <w:marBottom w:val="0"/>
                  <w:divBdr>
                    <w:top w:val="none" w:sz="0" w:space="0" w:color="auto"/>
                    <w:left w:val="none" w:sz="0" w:space="0" w:color="auto"/>
                    <w:bottom w:val="none" w:sz="0" w:space="0" w:color="auto"/>
                    <w:right w:val="none" w:sz="0" w:space="0" w:color="auto"/>
                  </w:divBdr>
                </w:div>
              </w:divsChild>
            </w:div>
            <w:div w:id="1506172160">
              <w:marLeft w:val="0"/>
              <w:marRight w:val="0"/>
              <w:marTop w:val="0"/>
              <w:marBottom w:val="0"/>
              <w:divBdr>
                <w:top w:val="none" w:sz="0" w:space="0" w:color="auto"/>
                <w:left w:val="none" w:sz="0" w:space="0" w:color="auto"/>
                <w:bottom w:val="none" w:sz="0" w:space="0" w:color="auto"/>
                <w:right w:val="none" w:sz="0" w:space="0" w:color="auto"/>
              </w:divBdr>
              <w:divsChild>
                <w:div w:id="25109248">
                  <w:marLeft w:val="0"/>
                  <w:marRight w:val="0"/>
                  <w:marTop w:val="0"/>
                  <w:marBottom w:val="0"/>
                  <w:divBdr>
                    <w:top w:val="none" w:sz="0" w:space="0" w:color="auto"/>
                    <w:left w:val="none" w:sz="0" w:space="0" w:color="auto"/>
                    <w:bottom w:val="none" w:sz="0" w:space="0" w:color="auto"/>
                    <w:right w:val="none" w:sz="0" w:space="0" w:color="auto"/>
                  </w:divBdr>
                </w:div>
              </w:divsChild>
            </w:div>
            <w:div w:id="47267694">
              <w:marLeft w:val="0"/>
              <w:marRight w:val="0"/>
              <w:marTop w:val="0"/>
              <w:marBottom w:val="0"/>
              <w:divBdr>
                <w:top w:val="none" w:sz="0" w:space="0" w:color="auto"/>
                <w:left w:val="none" w:sz="0" w:space="0" w:color="auto"/>
                <w:bottom w:val="none" w:sz="0" w:space="0" w:color="auto"/>
                <w:right w:val="none" w:sz="0" w:space="0" w:color="auto"/>
              </w:divBdr>
              <w:divsChild>
                <w:div w:id="2042002654">
                  <w:marLeft w:val="0"/>
                  <w:marRight w:val="0"/>
                  <w:marTop w:val="0"/>
                  <w:marBottom w:val="0"/>
                  <w:divBdr>
                    <w:top w:val="none" w:sz="0" w:space="0" w:color="auto"/>
                    <w:left w:val="none" w:sz="0" w:space="0" w:color="auto"/>
                    <w:bottom w:val="none" w:sz="0" w:space="0" w:color="auto"/>
                    <w:right w:val="none" w:sz="0" w:space="0" w:color="auto"/>
                  </w:divBdr>
                </w:div>
              </w:divsChild>
            </w:div>
            <w:div w:id="2105221437">
              <w:marLeft w:val="0"/>
              <w:marRight w:val="0"/>
              <w:marTop w:val="0"/>
              <w:marBottom w:val="0"/>
              <w:divBdr>
                <w:top w:val="none" w:sz="0" w:space="0" w:color="auto"/>
                <w:left w:val="none" w:sz="0" w:space="0" w:color="auto"/>
                <w:bottom w:val="none" w:sz="0" w:space="0" w:color="auto"/>
                <w:right w:val="none" w:sz="0" w:space="0" w:color="auto"/>
              </w:divBdr>
              <w:divsChild>
                <w:div w:id="2093771103">
                  <w:marLeft w:val="0"/>
                  <w:marRight w:val="0"/>
                  <w:marTop w:val="0"/>
                  <w:marBottom w:val="0"/>
                  <w:divBdr>
                    <w:top w:val="none" w:sz="0" w:space="0" w:color="auto"/>
                    <w:left w:val="none" w:sz="0" w:space="0" w:color="auto"/>
                    <w:bottom w:val="none" w:sz="0" w:space="0" w:color="auto"/>
                    <w:right w:val="none" w:sz="0" w:space="0" w:color="auto"/>
                  </w:divBdr>
                </w:div>
              </w:divsChild>
            </w:div>
            <w:div w:id="1261180846">
              <w:marLeft w:val="0"/>
              <w:marRight w:val="0"/>
              <w:marTop w:val="0"/>
              <w:marBottom w:val="0"/>
              <w:divBdr>
                <w:top w:val="none" w:sz="0" w:space="0" w:color="auto"/>
                <w:left w:val="none" w:sz="0" w:space="0" w:color="auto"/>
                <w:bottom w:val="none" w:sz="0" w:space="0" w:color="auto"/>
                <w:right w:val="none" w:sz="0" w:space="0" w:color="auto"/>
              </w:divBdr>
              <w:divsChild>
                <w:div w:id="953295279">
                  <w:marLeft w:val="0"/>
                  <w:marRight w:val="0"/>
                  <w:marTop w:val="0"/>
                  <w:marBottom w:val="0"/>
                  <w:divBdr>
                    <w:top w:val="none" w:sz="0" w:space="0" w:color="auto"/>
                    <w:left w:val="none" w:sz="0" w:space="0" w:color="auto"/>
                    <w:bottom w:val="none" w:sz="0" w:space="0" w:color="auto"/>
                    <w:right w:val="none" w:sz="0" w:space="0" w:color="auto"/>
                  </w:divBdr>
                </w:div>
              </w:divsChild>
            </w:div>
            <w:div w:id="349767536">
              <w:marLeft w:val="0"/>
              <w:marRight w:val="0"/>
              <w:marTop w:val="0"/>
              <w:marBottom w:val="0"/>
              <w:divBdr>
                <w:top w:val="none" w:sz="0" w:space="0" w:color="auto"/>
                <w:left w:val="none" w:sz="0" w:space="0" w:color="auto"/>
                <w:bottom w:val="none" w:sz="0" w:space="0" w:color="auto"/>
                <w:right w:val="none" w:sz="0" w:space="0" w:color="auto"/>
              </w:divBdr>
              <w:divsChild>
                <w:div w:id="1989675409">
                  <w:marLeft w:val="0"/>
                  <w:marRight w:val="0"/>
                  <w:marTop w:val="0"/>
                  <w:marBottom w:val="0"/>
                  <w:divBdr>
                    <w:top w:val="none" w:sz="0" w:space="0" w:color="auto"/>
                    <w:left w:val="none" w:sz="0" w:space="0" w:color="auto"/>
                    <w:bottom w:val="none" w:sz="0" w:space="0" w:color="auto"/>
                    <w:right w:val="none" w:sz="0" w:space="0" w:color="auto"/>
                  </w:divBdr>
                </w:div>
              </w:divsChild>
            </w:div>
            <w:div w:id="1186292269">
              <w:marLeft w:val="0"/>
              <w:marRight w:val="0"/>
              <w:marTop w:val="0"/>
              <w:marBottom w:val="0"/>
              <w:divBdr>
                <w:top w:val="none" w:sz="0" w:space="0" w:color="auto"/>
                <w:left w:val="none" w:sz="0" w:space="0" w:color="auto"/>
                <w:bottom w:val="none" w:sz="0" w:space="0" w:color="auto"/>
                <w:right w:val="none" w:sz="0" w:space="0" w:color="auto"/>
              </w:divBdr>
              <w:divsChild>
                <w:div w:id="1301960388">
                  <w:marLeft w:val="0"/>
                  <w:marRight w:val="0"/>
                  <w:marTop w:val="0"/>
                  <w:marBottom w:val="0"/>
                  <w:divBdr>
                    <w:top w:val="none" w:sz="0" w:space="0" w:color="auto"/>
                    <w:left w:val="none" w:sz="0" w:space="0" w:color="auto"/>
                    <w:bottom w:val="none" w:sz="0" w:space="0" w:color="auto"/>
                    <w:right w:val="none" w:sz="0" w:space="0" w:color="auto"/>
                  </w:divBdr>
                </w:div>
              </w:divsChild>
            </w:div>
            <w:div w:id="1558279939">
              <w:marLeft w:val="0"/>
              <w:marRight w:val="0"/>
              <w:marTop w:val="0"/>
              <w:marBottom w:val="0"/>
              <w:divBdr>
                <w:top w:val="none" w:sz="0" w:space="0" w:color="auto"/>
                <w:left w:val="none" w:sz="0" w:space="0" w:color="auto"/>
                <w:bottom w:val="none" w:sz="0" w:space="0" w:color="auto"/>
                <w:right w:val="none" w:sz="0" w:space="0" w:color="auto"/>
              </w:divBdr>
              <w:divsChild>
                <w:div w:id="1838812480">
                  <w:marLeft w:val="0"/>
                  <w:marRight w:val="0"/>
                  <w:marTop w:val="0"/>
                  <w:marBottom w:val="0"/>
                  <w:divBdr>
                    <w:top w:val="none" w:sz="0" w:space="0" w:color="auto"/>
                    <w:left w:val="none" w:sz="0" w:space="0" w:color="auto"/>
                    <w:bottom w:val="none" w:sz="0" w:space="0" w:color="auto"/>
                    <w:right w:val="none" w:sz="0" w:space="0" w:color="auto"/>
                  </w:divBdr>
                </w:div>
              </w:divsChild>
            </w:div>
            <w:div w:id="191766720">
              <w:marLeft w:val="0"/>
              <w:marRight w:val="0"/>
              <w:marTop w:val="0"/>
              <w:marBottom w:val="0"/>
              <w:divBdr>
                <w:top w:val="none" w:sz="0" w:space="0" w:color="auto"/>
                <w:left w:val="none" w:sz="0" w:space="0" w:color="auto"/>
                <w:bottom w:val="none" w:sz="0" w:space="0" w:color="auto"/>
                <w:right w:val="none" w:sz="0" w:space="0" w:color="auto"/>
              </w:divBdr>
              <w:divsChild>
                <w:div w:id="1200119021">
                  <w:marLeft w:val="0"/>
                  <w:marRight w:val="0"/>
                  <w:marTop w:val="0"/>
                  <w:marBottom w:val="0"/>
                  <w:divBdr>
                    <w:top w:val="none" w:sz="0" w:space="0" w:color="auto"/>
                    <w:left w:val="none" w:sz="0" w:space="0" w:color="auto"/>
                    <w:bottom w:val="none" w:sz="0" w:space="0" w:color="auto"/>
                    <w:right w:val="none" w:sz="0" w:space="0" w:color="auto"/>
                  </w:divBdr>
                </w:div>
              </w:divsChild>
            </w:div>
            <w:div w:id="1972972771">
              <w:marLeft w:val="0"/>
              <w:marRight w:val="0"/>
              <w:marTop w:val="0"/>
              <w:marBottom w:val="0"/>
              <w:divBdr>
                <w:top w:val="none" w:sz="0" w:space="0" w:color="auto"/>
                <w:left w:val="none" w:sz="0" w:space="0" w:color="auto"/>
                <w:bottom w:val="none" w:sz="0" w:space="0" w:color="auto"/>
                <w:right w:val="none" w:sz="0" w:space="0" w:color="auto"/>
              </w:divBdr>
              <w:divsChild>
                <w:div w:id="163403555">
                  <w:marLeft w:val="0"/>
                  <w:marRight w:val="0"/>
                  <w:marTop w:val="0"/>
                  <w:marBottom w:val="0"/>
                  <w:divBdr>
                    <w:top w:val="none" w:sz="0" w:space="0" w:color="auto"/>
                    <w:left w:val="none" w:sz="0" w:space="0" w:color="auto"/>
                    <w:bottom w:val="none" w:sz="0" w:space="0" w:color="auto"/>
                    <w:right w:val="none" w:sz="0" w:space="0" w:color="auto"/>
                  </w:divBdr>
                </w:div>
              </w:divsChild>
            </w:div>
            <w:div w:id="1386953465">
              <w:marLeft w:val="0"/>
              <w:marRight w:val="0"/>
              <w:marTop w:val="0"/>
              <w:marBottom w:val="0"/>
              <w:divBdr>
                <w:top w:val="none" w:sz="0" w:space="0" w:color="auto"/>
                <w:left w:val="none" w:sz="0" w:space="0" w:color="auto"/>
                <w:bottom w:val="none" w:sz="0" w:space="0" w:color="auto"/>
                <w:right w:val="none" w:sz="0" w:space="0" w:color="auto"/>
              </w:divBdr>
              <w:divsChild>
                <w:div w:id="631985253">
                  <w:marLeft w:val="0"/>
                  <w:marRight w:val="0"/>
                  <w:marTop w:val="0"/>
                  <w:marBottom w:val="0"/>
                  <w:divBdr>
                    <w:top w:val="none" w:sz="0" w:space="0" w:color="auto"/>
                    <w:left w:val="none" w:sz="0" w:space="0" w:color="auto"/>
                    <w:bottom w:val="none" w:sz="0" w:space="0" w:color="auto"/>
                    <w:right w:val="none" w:sz="0" w:space="0" w:color="auto"/>
                  </w:divBdr>
                </w:div>
              </w:divsChild>
            </w:div>
            <w:div w:id="1927373985">
              <w:marLeft w:val="0"/>
              <w:marRight w:val="0"/>
              <w:marTop w:val="0"/>
              <w:marBottom w:val="0"/>
              <w:divBdr>
                <w:top w:val="none" w:sz="0" w:space="0" w:color="auto"/>
                <w:left w:val="none" w:sz="0" w:space="0" w:color="auto"/>
                <w:bottom w:val="none" w:sz="0" w:space="0" w:color="auto"/>
                <w:right w:val="none" w:sz="0" w:space="0" w:color="auto"/>
              </w:divBdr>
              <w:divsChild>
                <w:div w:id="1915511948">
                  <w:marLeft w:val="0"/>
                  <w:marRight w:val="0"/>
                  <w:marTop w:val="0"/>
                  <w:marBottom w:val="0"/>
                  <w:divBdr>
                    <w:top w:val="none" w:sz="0" w:space="0" w:color="auto"/>
                    <w:left w:val="none" w:sz="0" w:space="0" w:color="auto"/>
                    <w:bottom w:val="none" w:sz="0" w:space="0" w:color="auto"/>
                    <w:right w:val="none" w:sz="0" w:space="0" w:color="auto"/>
                  </w:divBdr>
                </w:div>
              </w:divsChild>
            </w:div>
            <w:div w:id="671564220">
              <w:marLeft w:val="0"/>
              <w:marRight w:val="0"/>
              <w:marTop w:val="0"/>
              <w:marBottom w:val="0"/>
              <w:divBdr>
                <w:top w:val="none" w:sz="0" w:space="0" w:color="auto"/>
                <w:left w:val="none" w:sz="0" w:space="0" w:color="auto"/>
                <w:bottom w:val="none" w:sz="0" w:space="0" w:color="auto"/>
                <w:right w:val="none" w:sz="0" w:space="0" w:color="auto"/>
              </w:divBdr>
              <w:divsChild>
                <w:div w:id="540747780">
                  <w:marLeft w:val="0"/>
                  <w:marRight w:val="0"/>
                  <w:marTop w:val="0"/>
                  <w:marBottom w:val="0"/>
                  <w:divBdr>
                    <w:top w:val="none" w:sz="0" w:space="0" w:color="auto"/>
                    <w:left w:val="none" w:sz="0" w:space="0" w:color="auto"/>
                    <w:bottom w:val="none" w:sz="0" w:space="0" w:color="auto"/>
                    <w:right w:val="none" w:sz="0" w:space="0" w:color="auto"/>
                  </w:divBdr>
                </w:div>
              </w:divsChild>
            </w:div>
            <w:div w:id="1095128264">
              <w:marLeft w:val="0"/>
              <w:marRight w:val="0"/>
              <w:marTop w:val="0"/>
              <w:marBottom w:val="0"/>
              <w:divBdr>
                <w:top w:val="none" w:sz="0" w:space="0" w:color="auto"/>
                <w:left w:val="none" w:sz="0" w:space="0" w:color="auto"/>
                <w:bottom w:val="none" w:sz="0" w:space="0" w:color="auto"/>
                <w:right w:val="none" w:sz="0" w:space="0" w:color="auto"/>
              </w:divBdr>
              <w:divsChild>
                <w:div w:id="1821339404">
                  <w:marLeft w:val="0"/>
                  <w:marRight w:val="0"/>
                  <w:marTop w:val="0"/>
                  <w:marBottom w:val="0"/>
                  <w:divBdr>
                    <w:top w:val="none" w:sz="0" w:space="0" w:color="auto"/>
                    <w:left w:val="none" w:sz="0" w:space="0" w:color="auto"/>
                    <w:bottom w:val="none" w:sz="0" w:space="0" w:color="auto"/>
                    <w:right w:val="none" w:sz="0" w:space="0" w:color="auto"/>
                  </w:divBdr>
                </w:div>
              </w:divsChild>
            </w:div>
            <w:div w:id="1987277527">
              <w:marLeft w:val="0"/>
              <w:marRight w:val="0"/>
              <w:marTop w:val="0"/>
              <w:marBottom w:val="0"/>
              <w:divBdr>
                <w:top w:val="none" w:sz="0" w:space="0" w:color="auto"/>
                <w:left w:val="none" w:sz="0" w:space="0" w:color="auto"/>
                <w:bottom w:val="none" w:sz="0" w:space="0" w:color="auto"/>
                <w:right w:val="none" w:sz="0" w:space="0" w:color="auto"/>
              </w:divBdr>
              <w:divsChild>
                <w:div w:id="803886839">
                  <w:marLeft w:val="0"/>
                  <w:marRight w:val="0"/>
                  <w:marTop w:val="0"/>
                  <w:marBottom w:val="0"/>
                  <w:divBdr>
                    <w:top w:val="none" w:sz="0" w:space="0" w:color="auto"/>
                    <w:left w:val="none" w:sz="0" w:space="0" w:color="auto"/>
                    <w:bottom w:val="none" w:sz="0" w:space="0" w:color="auto"/>
                    <w:right w:val="none" w:sz="0" w:space="0" w:color="auto"/>
                  </w:divBdr>
                </w:div>
              </w:divsChild>
            </w:div>
            <w:div w:id="1234579985">
              <w:marLeft w:val="0"/>
              <w:marRight w:val="0"/>
              <w:marTop w:val="0"/>
              <w:marBottom w:val="0"/>
              <w:divBdr>
                <w:top w:val="none" w:sz="0" w:space="0" w:color="auto"/>
                <w:left w:val="none" w:sz="0" w:space="0" w:color="auto"/>
                <w:bottom w:val="none" w:sz="0" w:space="0" w:color="auto"/>
                <w:right w:val="none" w:sz="0" w:space="0" w:color="auto"/>
              </w:divBdr>
              <w:divsChild>
                <w:div w:id="1143545600">
                  <w:marLeft w:val="0"/>
                  <w:marRight w:val="0"/>
                  <w:marTop w:val="0"/>
                  <w:marBottom w:val="0"/>
                  <w:divBdr>
                    <w:top w:val="none" w:sz="0" w:space="0" w:color="auto"/>
                    <w:left w:val="none" w:sz="0" w:space="0" w:color="auto"/>
                    <w:bottom w:val="none" w:sz="0" w:space="0" w:color="auto"/>
                    <w:right w:val="none" w:sz="0" w:space="0" w:color="auto"/>
                  </w:divBdr>
                </w:div>
              </w:divsChild>
            </w:div>
            <w:div w:id="1131706664">
              <w:marLeft w:val="0"/>
              <w:marRight w:val="0"/>
              <w:marTop w:val="0"/>
              <w:marBottom w:val="0"/>
              <w:divBdr>
                <w:top w:val="none" w:sz="0" w:space="0" w:color="auto"/>
                <w:left w:val="none" w:sz="0" w:space="0" w:color="auto"/>
                <w:bottom w:val="none" w:sz="0" w:space="0" w:color="auto"/>
                <w:right w:val="none" w:sz="0" w:space="0" w:color="auto"/>
              </w:divBdr>
              <w:divsChild>
                <w:div w:id="11497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432019">
      <w:bodyDiv w:val="1"/>
      <w:marLeft w:val="0"/>
      <w:marRight w:val="0"/>
      <w:marTop w:val="0"/>
      <w:marBottom w:val="0"/>
      <w:divBdr>
        <w:top w:val="none" w:sz="0" w:space="0" w:color="auto"/>
        <w:left w:val="none" w:sz="0" w:space="0" w:color="auto"/>
        <w:bottom w:val="none" w:sz="0" w:space="0" w:color="auto"/>
        <w:right w:val="none" w:sz="0" w:space="0" w:color="auto"/>
      </w:divBdr>
      <w:divsChild>
        <w:div w:id="415596036">
          <w:marLeft w:val="0"/>
          <w:marRight w:val="0"/>
          <w:marTop w:val="0"/>
          <w:marBottom w:val="0"/>
          <w:divBdr>
            <w:top w:val="none" w:sz="0" w:space="0" w:color="auto"/>
            <w:left w:val="none" w:sz="0" w:space="0" w:color="auto"/>
            <w:bottom w:val="none" w:sz="0" w:space="0" w:color="auto"/>
            <w:right w:val="none" w:sz="0" w:space="0" w:color="auto"/>
          </w:divBdr>
          <w:divsChild>
            <w:div w:id="259147985">
              <w:marLeft w:val="0"/>
              <w:marRight w:val="0"/>
              <w:marTop w:val="0"/>
              <w:marBottom w:val="0"/>
              <w:divBdr>
                <w:top w:val="none" w:sz="0" w:space="0" w:color="auto"/>
                <w:left w:val="none" w:sz="0" w:space="0" w:color="auto"/>
                <w:bottom w:val="none" w:sz="0" w:space="0" w:color="auto"/>
                <w:right w:val="none" w:sz="0" w:space="0" w:color="auto"/>
              </w:divBdr>
              <w:divsChild>
                <w:div w:id="10639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4.png"/><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docs.oasis-open.org/wss/2004/01/oasis-200401-wss-wssecurity-secext-1.0.xsd" TargetMode="External"/><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chemas.xmlsoap.org/soap/envelope/" TargetMode="External"/><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docs.oasis-open.org/wss/2004/01/oasis-200401-wss-wssecurity-utility-1.0.xsd" TargetMode="External"/><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ervice.survey.bccs.viettel.com/" TargetMode="External"/><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jp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docs.oasis-open.org/wss/2004/01/oasis-200401-wss-username-token-profile-1.0"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rking\Management\CMMi\Template_Architecture%20Desig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2E086-3FA2-41AF-A297-1CCDECD09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Template_Architecture Design.dot</Template>
  <TotalTime>0</TotalTime>
  <Pages>115</Pages>
  <Words>7631</Words>
  <Characters>43498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Thiết kế tổng thể</vt:lpstr>
    </vt:vector>
  </TitlesOfParts>
  <Company>Trung tâm IT</Company>
  <LinksUpToDate>false</LinksUpToDate>
  <CharactersWithSpaces>51027</CharactersWithSpaces>
  <SharedDoc>false</SharedDoc>
  <HLinks>
    <vt:vector size="180" baseType="variant">
      <vt:variant>
        <vt:i4>1507378</vt:i4>
      </vt:variant>
      <vt:variant>
        <vt:i4>179</vt:i4>
      </vt:variant>
      <vt:variant>
        <vt:i4>0</vt:i4>
      </vt:variant>
      <vt:variant>
        <vt:i4>5</vt:i4>
      </vt:variant>
      <vt:variant>
        <vt:lpwstr/>
      </vt:variant>
      <vt:variant>
        <vt:lpwstr>_Toc135227462</vt:lpwstr>
      </vt:variant>
      <vt:variant>
        <vt:i4>1507378</vt:i4>
      </vt:variant>
      <vt:variant>
        <vt:i4>173</vt:i4>
      </vt:variant>
      <vt:variant>
        <vt:i4>0</vt:i4>
      </vt:variant>
      <vt:variant>
        <vt:i4>5</vt:i4>
      </vt:variant>
      <vt:variant>
        <vt:lpwstr/>
      </vt:variant>
      <vt:variant>
        <vt:lpwstr>_Toc135227461</vt:lpwstr>
      </vt:variant>
      <vt:variant>
        <vt:i4>1507378</vt:i4>
      </vt:variant>
      <vt:variant>
        <vt:i4>167</vt:i4>
      </vt:variant>
      <vt:variant>
        <vt:i4>0</vt:i4>
      </vt:variant>
      <vt:variant>
        <vt:i4>5</vt:i4>
      </vt:variant>
      <vt:variant>
        <vt:lpwstr/>
      </vt:variant>
      <vt:variant>
        <vt:lpwstr>_Toc135227460</vt:lpwstr>
      </vt:variant>
      <vt:variant>
        <vt:i4>1310770</vt:i4>
      </vt:variant>
      <vt:variant>
        <vt:i4>161</vt:i4>
      </vt:variant>
      <vt:variant>
        <vt:i4>0</vt:i4>
      </vt:variant>
      <vt:variant>
        <vt:i4>5</vt:i4>
      </vt:variant>
      <vt:variant>
        <vt:lpwstr/>
      </vt:variant>
      <vt:variant>
        <vt:lpwstr>_Toc135227459</vt:lpwstr>
      </vt:variant>
      <vt:variant>
        <vt:i4>1310770</vt:i4>
      </vt:variant>
      <vt:variant>
        <vt:i4>155</vt:i4>
      </vt:variant>
      <vt:variant>
        <vt:i4>0</vt:i4>
      </vt:variant>
      <vt:variant>
        <vt:i4>5</vt:i4>
      </vt:variant>
      <vt:variant>
        <vt:lpwstr/>
      </vt:variant>
      <vt:variant>
        <vt:lpwstr>_Toc135227458</vt:lpwstr>
      </vt:variant>
      <vt:variant>
        <vt:i4>1310770</vt:i4>
      </vt:variant>
      <vt:variant>
        <vt:i4>149</vt:i4>
      </vt:variant>
      <vt:variant>
        <vt:i4>0</vt:i4>
      </vt:variant>
      <vt:variant>
        <vt:i4>5</vt:i4>
      </vt:variant>
      <vt:variant>
        <vt:lpwstr/>
      </vt:variant>
      <vt:variant>
        <vt:lpwstr>_Toc135227457</vt:lpwstr>
      </vt:variant>
      <vt:variant>
        <vt:i4>1310770</vt:i4>
      </vt:variant>
      <vt:variant>
        <vt:i4>143</vt:i4>
      </vt:variant>
      <vt:variant>
        <vt:i4>0</vt:i4>
      </vt:variant>
      <vt:variant>
        <vt:i4>5</vt:i4>
      </vt:variant>
      <vt:variant>
        <vt:lpwstr/>
      </vt:variant>
      <vt:variant>
        <vt:lpwstr>_Toc135227456</vt:lpwstr>
      </vt:variant>
      <vt:variant>
        <vt:i4>1310770</vt:i4>
      </vt:variant>
      <vt:variant>
        <vt:i4>137</vt:i4>
      </vt:variant>
      <vt:variant>
        <vt:i4>0</vt:i4>
      </vt:variant>
      <vt:variant>
        <vt:i4>5</vt:i4>
      </vt:variant>
      <vt:variant>
        <vt:lpwstr/>
      </vt:variant>
      <vt:variant>
        <vt:lpwstr>_Toc135227455</vt:lpwstr>
      </vt:variant>
      <vt:variant>
        <vt:i4>1310770</vt:i4>
      </vt:variant>
      <vt:variant>
        <vt:i4>131</vt:i4>
      </vt:variant>
      <vt:variant>
        <vt:i4>0</vt:i4>
      </vt:variant>
      <vt:variant>
        <vt:i4>5</vt:i4>
      </vt:variant>
      <vt:variant>
        <vt:lpwstr/>
      </vt:variant>
      <vt:variant>
        <vt:lpwstr>_Toc135227454</vt:lpwstr>
      </vt:variant>
      <vt:variant>
        <vt:i4>1310770</vt:i4>
      </vt:variant>
      <vt:variant>
        <vt:i4>125</vt:i4>
      </vt:variant>
      <vt:variant>
        <vt:i4>0</vt:i4>
      </vt:variant>
      <vt:variant>
        <vt:i4>5</vt:i4>
      </vt:variant>
      <vt:variant>
        <vt:lpwstr/>
      </vt:variant>
      <vt:variant>
        <vt:lpwstr>_Toc135227453</vt:lpwstr>
      </vt:variant>
      <vt:variant>
        <vt:i4>1310770</vt:i4>
      </vt:variant>
      <vt:variant>
        <vt:i4>119</vt:i4>
      </vt:variant>
      <vt:variant>
        <vt:i4>0</vt:i4>
      </vt:variant>
      <vt:variant>
        <vt:i4>5</vt:i4>
      </vt:variant>
      <vt:variant>
        <vt:lpwstr/>
      </vt:variant>
      <vt:variant>
        <vt:lpwstr>_Toc135227452</vt:lpwstr>
      </vt:variant>
      <vt:variant>
        <vt:i4>1310770</vt:i4>
      </vt:variant>
      <vt:variant>
        <vt:i4>113</vt:i4>
      </vt:variant>
      <vt:variant>
        <vt:i4>0</vt:i4>
      </vt:variant>
      <vt:variant>
        <vt:i4>5</vt:i4>
      </vt:variant>
      <vt:variant>
        <vt:lpwstr/>
      </vt:variant>
      <vt:variant>
        <vt:lpwstr>_Toc135227451</vt:lpwstr>
      </vt:variant>
      <vt:variant>
        <vt:i4>1310770</vt:i4>
      </vt:variant>
      <vt:variant>
        <vt:i4>107</vt:i4>
      </vt:variant>
      <vt:variant>
        <vt:i4>0</vt:i4>
      </vt:variant>
      <vt:variant>
        <vt:i4>5</vt:i4>
      </vt:variant>
      <vt:variant>
        <vt:lpwstr/>
      </vt:variant>
      <vt:variant>
        <vt:lpwstr>_Toc135227450</vt:lpwstr>
      </vt:variant>
      <vt:variant>
        <vt:i4>1376306</vt:i4>
      </vt:variant>
      <vt:variant>
        <vt:i4>101</vt:i4>
      </vt:variant>
      <vt:variant>
        <vt:i4>0</vt:i4>
      </vt:variant>
      <vt:variant>
        <vt:i4>5</vt:i4>
      </vt:variant>
      <vt:variant>
        <vt:lpwstr/>
      </vt:variant>
      <vt:variant>
        <vt:lpwstr>_Toc135227449</vt:lpwstr>
      </vt:variant>
      <vt:variant>
        <vt:i4>1376306</vt:i4>
      </vt:variant>
      <vt:variant>
        <vt:i4>95</vt:i4>
      </vt:variant>
      <vt:variant>
        <vt:i4>0</vt:i4>
      </vt:variant>
      <vt:variant>
        <vt:i4>5</vt:i4>
      </vt:variant>
      <vt:variant>
        <vt:lpwstr/>
      </vt:variant>
      <vt:variant>
        <vt:lpwstr>_Toc135227448</vt:lpwstr>
      </vt:variant>
      <vt:variant>
        <vt:i4>1376306</vt:i4>
      </vt:variant>
      <vt:variant>
        <vt:i4>89</vt:i4>
      </vt:variant>
      <vt:variant>
        <vt:i4>0</vt:i4>
      </vt:variant>
      <vt:variant>
        <vt:i4>5</vt:i4>
      </vt:variant>
      <vt:variant>
        <vt:lpwstr/>
      </vt:variant>
      <vt:variant>
        <vt:lpwstr>_Toc135227447</vt:lpwstr>
      </vt:variant>
      <vt:variant>
        <vt:i4>1376306</vt:i4>
      </vt:variant>
      <vt:variant>
        <vt:i4>83</vt:i4>
      </vt:variant>
      <vt:variant>
        <vt:i4>0</vt:i4>
      </vt:variant>
      <vt:variant>
        <vt:i4>5</vt:i4>
      </vt:variant>
      <vt:variant>
        <vt:lpwstr/>
      </vt:variant>
      <vt:variant>
        <vt:lpwstr>_Toc135227446</vt:lpwstr>
      </vt:variant>
      <vt:variant>
        <vt:i4>1376306</vt:i4>
      </vt:variant>
      <vt:variant>
        <vt:i4>77</vt:i4>
      </vt:variant>
      <vt:variant>
        <vt:i4>0</vt:i4>
      </vt:variant>
      <vt:variant>
        <vt:i4>5</vt:i4>
      </vt:variant>
      <vt:variant>
        <vt:lpwstr/>
      </vt:variant>
      <vt:variant>
        <vt:lpwstr>_Toc135227445</vt:lpwstr>
      </vt:variant>
      <vt:variant>
        <vt:i4>1376306</vt:i4>
      </vt:variant>
      <vt:variant>
        <vt:i4>71</vt:i4>
      </vt:variant>
      <vt:variant>
        <vt:i4>0</vt:i4>
      </vt:variant>
      <vt:variant>
        <vt:i4>5</vt:i4>
      </vt:variant>
      <vt:variant>
        <vt:lpwstr/>
      </vt:variant>
      <vt:variant>
        <vt:lpwstr>_Toc135227444</vt:lpwstr>
      </vt:variant>
      <vt:variant>
        <vt:i4>1376306</vt:i4>
      </vt:variant>
      <vt:variant>
        <vt:i4>65</vt:i4>
      </vt:variant>
      <vt:variant>
        <vt:i4>0</vt:i4>
      </vt:variant>
      <vt:variant>
        <vt:i4>5</vt:i4>
      </vt:variant>
      <vt:variant>
        <vt:lpwstr/>
      </vt:variant>
      <vt:variant>
        <vt:lpwstr>_Toc135227443</vt:lpwstr>
      </vt:variant>
      <vt:variant>
        <vt:i4>1376306</vt:i4>
      </vt:variant>
      <vt:variant>
        <vt:i4>59</vt:i4>
      </vt:variant>
      <vt:variant>
        <vt:i4>0</vt:i4>
      </vt:variant>
      <vt:variant>
        <vt:i4>5</vt:i4>
      </vt:variant>
      <vt:variant>
        <vt:lpwstr/>
      </vt:variant>
      <vt:variant>
        <vt:lpwstr>_Toc135227442</vt:lpwstr>
      </vt:variant>
      <vt:variant>
        <vt:i4>1376306</vt:i4>
      </vt:variant>
      <vt:variant>
        <vt:i4>53</vt:i4>
      </vt:variant>
      <vt:variant>
        <vt:i4>0</vt:i4>
      </vt:variant>
      <vt:variant>
        <vt:i4>5</vt:i4>
      </vt:variant>
      <vt:variant>
        <vt:lpwstr/>
      </vt:variant>
      <vt:variant>
        <vt:lpwstr>_Toc135227441</vt:lpwstr>
      </vt:variant>
      <vt:variant>
        <vt:i4>1376306</vt:i4>
      </vt:variant>
      <vt:variant>
        <vt:i4>47</vt:i4>
      </vt:variant>
      <vt:variant>
        <vt:i4>0</vt:i4>
      </vt:variant>
      <vt:variant>
        <vt:i4>5</vt:i4>
      </vt:variant>
      <vt:variant>
        <vt:lpwstr/>
      </vt:variant>
      <vt:variant>
        <vt:lpwstr>_Toc135227440</vt:lpwstr>
      </vt:variant>
      <vt:variant>
        <vt:i4>1179698</vt:i4>
      </vt:variant>
      <vt:variant>
        <vt:i4>41</vt:i4>
      </vt:variant>
      <vt:variant>
        <vt:i4>0</vt:i4>
      </vt:variant>
      <vt:variant>
        <vt:i4>5</vt:i4>
      </vt:variant>
      <vt:variant>
        <vt:lpwstr/>
      </vt:variant>
      <vt:variant>
        <vt:lpwstr>_Toc135227439</vt:lpwstr>
      </vt:variant>
      <vt:variant>
        <vt:i4>1179698</vt:i4>
      </vt:variant>
      <vt:variant>
        <vt:i4>35</vt:i4>
      </vt:variant>
      <vt:variant>
        <vt:i4>0</vt:i4>
      </vt:variant>
      <vt:variant>
        <vt:i4>5</vt:i4>
      </vt:variant>
      <vt:variant>
        <vt:lpwstr/>
      </vt:variant>
      <vt:variant>
        <vt:lpwstr>_Toc135227438</vt:lpwstr>
      </vt:variant>
      <vt:variant>
        <vt:i4>1179698</vt:i4>
      </vt:variant>
      <vt:variant>
        <vt:i4>29</vt:i4>
      </vt:variant>
      <vt:variant>
        <vt:i4>0</vt:i4>
      </vt:variant>
      <vt:variant>
        <vt:i4>5</vt:i4>
      </vt:variant>
      <vt:variant>
        <vt:lpwstr/>
      </vt:variant>
      <vt:variant>
        <vt:lpwstr>_Toc135227437</vt:lpwstr>
      </vt:variant>
      <vt:variant>
        <vt:i4>1179698</vt:i4>
      </vt:variant>
      <vt:variant>
        <vt:i4>23</vt:i4>
      </vt:variant>
      <vt:variant>
        <vt:i4>0</vt:i4>
      </vt:variant>
      <vt:variant>
        <vt:i4>5</vt:i4>
      </vt:variant>
      <vt:variant>
        <vt:lpwstr/>
      </vt:variant>
      <vt:variant>
        <vt:lpwstr>_Toc135227436</vt:lpwstr>
      </vt:variant>
      <vt:variant>
        <vt:i4>1179698</vt:i4>
      </vt:variant>
      <vt:variant>
        <vt:i4>17</vt:i4>
      </vt:variant>
      <vt:variant>
        <vt:i4>0</vt:i4>
      </vt:variant>
      <vt:variant>
        <vt:i4>5</vt:i4>
      </vt:variant>
      <vt:variant>
        <vt:lpwstr/>
      </vt:variant>
      <vt:variant>
        <vt:lpwstr>_Toc135227435</vt:lpwstr>
      </vt:variant>
      <vt:variant>
        <vt:i4>1179698</vt:i4>
      </vt:variant>
      <vt:variant>
        <vt:i4>11</vt:i4>
      </vt:variant>
      <vt:variant>
        <vt:i4>0</vt:i4>
      </vt:variant>
      <vt:variant>
        <vt:i4>5</vt:i4>
      </vt:variant>
      <vt:variant>
        <vt:lpwstr/>
      </vt:variant>
      <vt:variant>
        <vt:lpwstr>_Toc135227434</vt:lpwstr>
      </vt:variant>
      <vt:variant>
        <vt:i4>1179698</vt:i4>
      </vt:variant>
      <vt:variant>
        <vt:i4>5</vt:i4>
      </vt:variant>
      <vt:variant>
        <vt:i4>0</vt:i4>
      </vt:variant>
      <vt:variant>
        <vt:i4>5</vt:i4>
      </vt:variant>
      <vt:variant>
        <vt:lpwstr/>
      </vt:variant>
      <vt:variant>
        <vt:lpwstr>_Toc135227433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tổng thể</dc:title>
  <dc:subject>v1.0</dc:subject>
  <dc:creator>Viettel Telecom</dc:creator>
  <cp:keywords>TKTT</cp:keywords>
  <dc:description/>
  <cp:lastModifiedBy>admin</cp:lastModifiedBy>
  <cp:revision>2</cp:revision>
  <cp:lastPrinted>2021-04-23T03:17:00Z</cp:lastPrinted>
  <dcterms:created xsi:type="dcterms:W3CDTF">2023-07-11T10:37:00Z</dcterms:created>
  <dcterms:modified xsi:type="dcterms:W3CDTF">2023-07-11T10:37:00Z</dcterms:modified>
  <cp:category>BM</cp:category>
</cp:coreProperties>
</file>